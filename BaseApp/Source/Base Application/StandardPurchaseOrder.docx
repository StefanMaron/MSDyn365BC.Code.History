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938"/>
        <w:gridCol w:w="1382"/>
        <w:gridCol w:w="2938"/>
        <w:gridCol w:w="2938"/>
      </w:tblGrid>
      <w:tr w:rsidR="00981D1E" w:rsidTr="00E450FB" w14:paraId="48D50B4A" w14:textId="77777777">
        <w:trPr>
          <w:trHeight w:val="324"/>
        </w:trPr>
        <w:tc>
          <w:tcPr>
            <w:tcW w:w="2938" w:type="dxa"/>
          </w:tcPr>
          <w:p w:rsidRPr="008E6A01" w:rsidR="00981D1E" w:rsidP="007A2170" w:rsidRDefault="00981D1E" w14:paraId="35E2CB6A" w14:textId="77777777">
            <w:pPr>
              <w:pStyle w:val="Heading1"/>
              <w:outlineLvl w:val="0"/>
            </w:pPr>
          </w:p>
        </w:tc>
        <w:tc>
          <w:tcPr>
            <w:tcW w:w="1382" w:type="dxa"/>
          </w:tcPr>
          <w:p w:rsidR="00981D1E" w:rsidP="007A2170" w:rsidRDefault="00981D1E" w14:paraId="58A280D1" w14:textId="77777777">
            <w:pPr>
              <w:pStyle w:val="Heading1"/>
              <w:outlineLvl w:val="0"/>
            </w:pPr>
          </w:p>
        </w:tc>
        <w:sdt>
          <w:sdtPr>
            <w:alias w:val="#Nav: /Purchase_Header/ShiptoAddress_Lbl"/>
            <w:tag w:val="#Nav: Standard_Purchase_Order/1322"/>
            <w:id w:val="-1743247001"/>
            <w:placeholder>
              <w:docPart w:val="91B5E8ABC584427DAE793DF6A8F4A35A"/>
            </w:placeholder>
            <w:dataBinding w:prefixMappings="xmlns:ns0='urn:microsoft-dynamics-nav/reports/Standard_Purchase_Order/1322/'" w:xpath="/ns0:NavWordReportXmlPart[1]/ns0:Purchase_Header[1]/ns0:ShiptoAddress_Lbl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34230C" w:rsidR="00981D1E" w:rsidP="00FA77C5" w:rsidRDefault="00981D1E" w14:paraId="6D34AD90" w14:textId="77777777">
                <w:pPr>
                  <w:pStyle w:val="Heading1"/>
                  <w:outlineLvl w:val="0"/>
                </w:pPr>
                <w:r w:rsidRPr="0034230C">
                  <w:t>ShiptoAddress_Lbl</w:t>
                </w:r>
              </w:p>
            </w:tc>
          </w:sdtContent>
        </w:sdt>
        <w:tc>
          <w:tcPr>
            <w:tcW w:w="2938" w:type="dxa"/>
          </w:tcPr>
          <w:p w:rsidRPr="008E6A01" w:rsidR="00981D1E" w:rsidP="007A2170" w:rsidRDefault="00981D1E" w14:paraId="18F34CC6" w14:textId="77777777">
            <w:pPr>
              <w:pStyle w:val="Heading1"/>
              <w:outlineLvl w:val="0"/>
            </w:pPr>
          </w:p>
        </w:tc>
      </w:tr>
      <w:tr w:rsidR="00981D1E" w:rsidTr="00E450FB" w14:paraId="70887C86" w14:textId="77777777">
        <w:sdt>
          <w:sdtPr>
            <w:rPr>
              <w:rFonts w:cstheme="minorHAnsi"/>
            </w:rPr>
            <w:alias w:val="#Nav: /Purchase_Header/BuyFromAddr1"/>
            <w:tag w:val="#Nav: Standard_Purchase_Order/1322"/>
            <w:id w:val="1115949697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01EFB0A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BuyFromAddr1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2F916A5A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1"/>
            <w:tag w:val="#Nav: Standard_Purchase_Order/1322"/>
            <w:id w:val="-147775845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78A9CF9D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ShipToAddr1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1"/>
            <w:tag w:val="#Nav: Standard_Purchase_Order/1322"/>
            <w:id w:val="543332441"/>
            <w:placeholder>
              <w:docPart w:val="7D9E37430DCB48BF9C7F29F1AE4E21D0"/>
            </w:placeholder>
            <w:dataBinding w:prefixMappings="xmlns:ns0='urn:microsoft-dynamics-nav/reports/Standard_Purchase_Order/1322/'" w:xpath="/ns0:NavWordReportXmlPart[1]/ns0:Purchase_Header[1]/ns0:CompanyAddress1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258EC0D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CompanyAddress1</w:t>
                </w:r>
              </w:p>
            </w:tc>
          </w:sdtContent>
        </w:sdt>
      </w:tr>
      <w:tr w:rsidR="00981D1E" w:rsidTr="00E450FB" w14:paraId="49E6C77E" w14:textId="77777777">
        <w:sdt>
          <w:sdtPr>
            <w:rPr>
              <w:rFonts w:cstheme="minorHAnsi"/>
            </w:rPr>
            <w:alias w:val="#Nav: /Purchase_Header/BuyFromAddr2"/>
            <w:tag w:val="#Nav: Standard_Purchase_Order/1322"/>
            <w:id w:val="-1412156141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F1E1605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BuyFromAddr2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003F82AE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2"/>
            <w:tag w:val="#Nav: Standard_Purchase_Order/1322"/>
            <w:id w:val="-22939233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F84FDEB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ShipToAddr2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2"/>
            <w:tag w:val="#Nav: Standard_Purchase_Order/1322"/>
            <w:id w:val="-503211096"/>
            <w:placeholder>
              <w:docPart w:val="8A02928710804C16ABBDEF5544AE5693"/>
            </w:placeholder>
            <w:dataBinding w:prefixMappings="xmlns:ns0='urn:microsoft-dynamics-nav/reports/Standard_Purchase_Order/1322/'" w:xpath="/ns0:NavWordReportXmlPart[1]/ns0:Purchase_Header[1]/ns0:CompanyAddress2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4C0DD66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CompanyAddress2</w:t>
                </w:r>
              </w:p>
            </w:tc>
          </w:sdtContent>
        </w:sdt>
      </w:tr>
      <w:tr w:rsidR="00981D1E" w:rsidTr="00E450FB" w14:paraId="767DBBB9" w14:textId="77777777">
        <w:sdt>
          <w:sdtPr>
            <w:rPr>
              <w:rFonts w:cstheme="minorHAnsi"/>
            </w:rPr>
            <w:alias w:val="#Nav: /Purchase_Header/BuyFromAddr3"/>
            <w:tag w:val="#Nav: Standard_Purchase_Order/1322"/>
            <w:id w:val="1819614024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35800EB5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BuyFromAddr3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0CC0F8BE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3"/>
            <w:tag w:val="#Nav: Standard_Purchase_Order/1322"/>
            <w:id w:val="-1181434376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6213535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ShipToAddr3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3"/>
            <w:tag w:val="#Nav: Standard_Purchase_Order/1322"/>
            <w:id w:val="-490486326"/>
            <w:placeholder>
              <w:docPart w:val="C3C8F42419BC4CF19A81C875FEB126C8"/>
            </w:placeholder>
            <w:dataBinding w:prefixMappings="xmlns:ns0='urn:microsoft-dynamics-nav/reports/Standard_Purchase_Order/1322/'" w:xpath="/ns0:NavWordReportXmlPart[1]/ns0:Purchase_Header[1]/ns0:CompanyAddress3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A70DA91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CompanyAddress3</w:t>
                </w:r>
              </w:p>
            </w:tc>
          </w:sdtContent>
        </w:sdt>
      </w:tr>
      <w:tr w:rsidR="00981D1E" w:rsidTr="00E450FB" w14:paraId="2C60AB16" w14:textId="77777777">
        <w:sdt>
          <w:sdtPr>
            <w:rPr>
              <w:rFonts w:cstheme="minorHAnsi"/>
            </w:rPr>
            <w:alias w:val="#Nav: /Purchase_Header/BuyFromAddr4"/>
            <w:tag w:val="#Nav: Standard_Purchase_Order/1322"/>
            <w:id w:val="-267086038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0979A3F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BuyFromAddr4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63054E68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4"/>
            <w:tag w:val="#Nav: Standard_Purchase_Order/1322"/>
            <w:id w:val="111678756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D9DDEB8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ShipToAddr4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4"/>
            <w:tag w:val="#Nav: Standard_Purchase_Order/1322"/>
            <w:id w:val="1221334029"/>
            <w:placeholder>
              <w:docPart w:val="644575690FA0464D847145EF11CA0989"/>
            </w:placeholder>
            <w:dataBinding w:prefixMappings="xmlns:ns0='urn:microsoft-dynamics-nav/reports/Standard_Purchase_Order/1322/'" w:xpath="/ns0:NavWordReportXmlPart[1]/ns0:Purchase_Header[1]/ns0:CompanyAddress4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0C762B1D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CompanyAddress4</w:t>
                </w:r>
              </w:p>
            </w:tc>
          </w:sdtContent>
        </w:sdt>
      </w:tr>
      <w:tr w:rsidR="00981D1E" w:rsidTr="00E450FB" w14:paraId="37E0BDB0" w14:textId="77777777">
        <w:sdt>
          <w:sdtPr>
            <w:rPr>
              <w:rFonts w:cstheme="minorHAnsi"/>
            </w:rPr>
            <w:alias w:val="#Nav: /Purchase_Header/BuyFromAddr5"/>
            <w:tag w:val="#Nav: Standard_Purchase_Order/1322"/>
            <w:id w:val="2143303583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BuyFromAddr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139043A3" w14:textId="77777777">
                <w:pPr>
                  <w:pStyle w:val="NoSpacing"/>
                  <w:rPr>
                    <w:rFonts w:cstheme="minorHAnsi"/>
                  </w:rPr>
                </w:pPr>
                <w:r w:rsidRPr="008E6A01">
                  <w:rPr>
                    <w:rFonts w:cstheme="minorHAnsi"/>
                  </w:rPr>
                  <w:t>BuyFromAddr5</w:t>
                </w:r>
              </w:p>
            </w:tc>
          </w:sdtContent>
        </w:sdt>
        <w:tc>
          <w:tcPr>
            <w:tcW w:w="1382" w:type="dxa"/>
          </w:tcPr>
          <w:p w:rsidR="00981D1E" w:rsidP="001B6E6D" w:rsidRDefault="00981D1E" w14:paraId="207F731F" w14:textId="77777777">
            <w:pPr>
              <w:pStyle w:val="NoSpacing"/>
              <w:rPr>
                <w:rFonts w:cstheme="minorHAnsi"/>
              </w:rPr>
            </w:pPr>
          </w:p>
        </w:tc>
        <w:sdt>
          <w:sdtPr>
            <w:rPr>
              <w:rFonts w:cstheme="minorHAnsi"/>
            </w:rPr>
            <w:alias w:val="#Nav: /Purchase_Header/ShipToAddr5"/>
            <w:tag w:val="#Nav: Standard_Purchase_Order/1322"/>
            <w:id w:val="260579305"/>
            <w:placeholder>
              <w:docPart w:val="598DD3ABF51348559E5D6211D2ACE404"/>
            </w:placeholder>
            <w:dataBinding w:prefixMappings="xmlns:ns0='urn:microsoft-dynamics-nav/reports/Standard_Purchase_Order/1322/'" w:xpath="/ns0:NavWordReportXmlPart[1]/ns0:Purchase_Header[1]/ns0:ShipToAddr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54703ADC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ShipToAddr5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CompanyAddress5"/>
            <w:tag w:val="#Nav: Standard_Purchase_Order/1322"/>
            <w:id w:val="1983809205"/>
            <w:placeholder>
              <w:docPart w:val="B8F3BA27E3374E15A18EF017A46592C4"/>
            </w:placeholder>
            <w:dataBinding w:prefixMappings="xmlns:ns0='urn:microsoft-dynamics-nav/reports/Standard_Purchase_Order/1322/'" w:xpath="/ns0:NavWordReportXmlPart[1]/ns0:Purchase_Header[1]/ns0:CompanyAddress5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Pr="008E6A01" w:rsidR="00981D1E" w:rsidP="001B6E6D" w:rsidRDefault="00981D1E" w14:paraId="708EF883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CompanyAddress5</w:t>
                </w:r>
              </w:p>
            </w:tc>
          </w:sdtContent>
        </w:sdt>
      </w:tr>
      <w:tr w:rsidR="00F63AC2" w:rsidTr="00E450FB" w14:paraId="2F397872" w14:textId="77777777">
        <w:sdt>
          <w:sdtPr>
            <w:rPr>
              <w:rFonts w:cstheme="minorHAnsi"/>
            </w:rPr>
            <w:alias w:val="#Nav: /Purchase_Header/VATNoText"/>
            <w:tag w:val="#Nav: Standard_Purchase_Order/1322"/>
            <w:id w:val="-1892104548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NoText[1]" w:storeItemID="{772287F9-8278-43E9-8F27-EE25ED9BAB5C}"/>
            <w:text/>
          </w:sdtPr>
          <w:sdtEndPr/>
          <w:sdtContent>
            <w:tc>
              <w:tcPr>
                <w:tcW w:w="2938" w:type="dxa"/>
              </w:tcPr>
              <w:p w:rsidR="00F63AC2" w:rsidP="00F63AC2" w:rsidRDefault="00F63AC2" w14:paraId="43D9EBC5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VATNoText</w:t>
                </w:r>
              </w:p>
            </w:tc>
          </w:sdtContent>
        </w:sdt>
        <w:sdt>
          <w:sdtPr>
            <w:rPr>
              <w:rFonts w:cstheme="minorHAnsi"/>
            </w:rPr>
            <w:alias w:val="#Nav: /Purchase_Header/VATRegNo_PurchHeader"/>
            <w:tag w:val="#Nav: Standard_Purchase_Order/1322"/>
            <w:id w:val="-298684255"/>
            <w:placeholder>
              <w:docPart w:val="6BBB53A26AA84408BF854D29A3581C5C"/>
            </w:placeholder>
            <w:dataBinding w:prefixMappings="xmlns:ns0='urn:microsoft-dynamics-nav/reports/Standard_Purchase_Order/1322/'" w:xpath="/ns0:NavWordReportXmlPart[1]/ns0:Purchase_Header[1]/ns0:VATRegNo_PurchHeader[1]" w:storeItemID="{772287F9-8278-43E9-8F27-EE25ED9BAB5C}"/>
            <w:text/>
          </w:sdtPr>
          <w:sdtEndPr/>
          <w:sdtContent>
            <w:tc>
              <w:tcPr>
                <w:tcW w:w="1382" w:type="dxa"/>
              </w:tcPr>
              <w:p w:rsidR="00F63AC2" w:rsidP="00F63AC2" w:rsidRDefault="00F63AC2" w14:paraId="1A36AE73" w14:textId="77777777">
                <w:pPr>
                  <w:pStyle w:val="NoSpacing"/>
                  <w:rPr>
                    <w:rFonts w:cstheme="minorHAnsi"/>
                  </w:rPr>
                </w:pPr>
                <w:r>
                  <w:rPr>
                    <w:rFonts w:cstheme="minorHAnsi"/>
                  </w:rPr>
                  <w:t>VATRegNo_PurchHeader</w:t>
                </w:r>
              </w:p>
            </w:tc>
          </w:sdtContent>
        </w:sdt>
        <w:tc>
          <w:tcPr>
            <w:tcW w:w="2938" w:type="dxa"/>
          </w:tcPr>
          <w:p w:rsidR="00F63AC2" w:rsidP="00F63AC2" w:rsidRDefault="00F63AC2" w14:paraId="3ECF2900" w14:textId="77777777">
            <w:pPr>
              <w:pStyle w:val="NoSpacing"/>
              <w:rPr>
                <w:rFonts w:cstheme="minorHAnsi"/>
              </w:rPr>
            </w:pPr>
          </w:p>
        </w:tc>
        <w:tc>
          <w:tcPr>
            <w:tcW w:w="2938" w:type="dxa"/>
          </w:tcPr>
          <w:p w:rsidR="00F63AC2" w:rsidP="00F63AC2" w:rsidRDefault="00F63AC2" w14:paraId="2C64B9D2" w14:textId="77777777">
            <w:pPr>
              <w:pStyle w:val="NoSpacing"/>
              <w:rPr>
                <w:rFonts w:cstheme="minorHAnsi"/>
              </w:rPr>
            </w:pPr>
          </w:p>
        </w:tc>
      </w:tr>
    </w:tbl>
    <w:p w:rsidR="007A0A53" w:rsidP="001541E0" w:rsidRDefault="007A0A53" w14:paraId="4ACE6802" w14:textId="77777777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3744"/>
      </w:tblGrid>
      <w:tr w:rsidR="00E96245" w:rsidTr="002D10B3" w14:paraId="4A7DEC32" w14:textId="77777777">
        <w:sdt>
          <w:sdtPr>
            <w:alias w:val="#Nav: /Purchase_Header/PaymentTermsDesc_Lbl"/>
            <w:tag w:val="#Nav: Standard_Purchase_Order/1322"/>
            <w:id w:val="137303294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6B78F036" w14:textId="77777777">
                <w:pPr>
                  <w:pStyle w:val="Heading1"/>
                  <w:outlineLvl w:val="0"/>
                </w:pPr>
                <w:r w:rsidRPr="00E96245">
                  <w:t>PaymentTermsDesc_Lbl</w:t>
                </w:r>
              </w:p>
            </w:tc>
          </w:sdtContent>
        </w:sdt>
        <w:sdt>
          <w:sdtPr>
            <w:alias w:val="#Nav: /Purchase_Header/Buyer_Lbl"/>
            <w:tag w:val="#Nav: Standard_Purchase_Order/1322"/>
            <w:id w:val="142383467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Buyer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034DC" w14:paraId="19A43F81" w14:textId="77777777">
                <w:pPr>
                  <w:pStyle w:val="Heading1"/>
                  <w:outlineLvl w:val="0"/>
                </w:pPr>
                <w:r>
                  <w:t>Buyer_Lbl</w:t>
                </w:r>
              </w:p>
            </w:tc>
          </w:sdtContent>
        </w:sdt>
        <w:sdt>
          <w:sdtPr>
            <w:alias w:val="#Nav: /Purchase_Header/Receiveby_Lbl"/>
            <w:tag w:val="#Nav: Standard_Purchase_Order/1322"/>
            <w:id w:val="-133429202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Receiveby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7A2170" w:rsidRDefault="00E96245" w14:paraId="4D250351" w14:textId="77777777">
                <w:pPr>
                  <w:pStyle w:val="Heading1"/>
                  <w:outlineLvl w:val="0"/>
                </w:pPr>
                <w:r w:rsidRPr="00E96245">
                  <w:t>Receiveby_Lbl</w:t>
                </w:r>
              </w:p>
            </w:tc>
          </w:sdtContent>
        </w:sdt>
        <w:sdt>
          <w:sdtPr>
            <w:alias w:val="#Nav: /Purchase_Header/ShipmentMethodDesc_Lbl"/>
            <w:tag w:val="#Nav: Standard_Purchase_Order/1322"/>
            <w:id w:val="67770122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_Lbl[1]" w:storeItemID="{772287F9-8278-43E9-8F27-EE25ED9BAB5C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7A2170" w:rsidRDefault="00E96245" w14:paraId="1FFD10E5" w14:textId="77777777">
                <w:pPr>
                  <w:pStyle w:val="Heading1"/>
                  <w:outlineLvl w:val="0"/>
                </w:pPr>
                <w:r w:rsidRPr="00E96245">
                  <w:t>ShipmentMethodDesc_Lbl</w:t>
                </w:r>
              </w:p>
            </w:tc>
          </w:sdtContent>
        </w:sdt>
      </w:tr>
      <w:tr w:rsidR="00E96245" w:rsidTr="002D10B3" w14:paraId="00B53BC2" w14:textId="77777777">
        <w:sdt>
          <w:sdtPr>
            <w:alias w:val="#Nav: /Purchase_Header/PaymentTermsDesc"/>
            <w:tag w:val="#Nav: Standard_Purchase_Order/1322"/>
            <w:id w:val="-97397823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aymentTermsDesc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96245" w14:paraId="5BDB0D2F" w14:textId="77777777">
                <w:r>
                  <w:t>PaymentTermsDesc</w:t>
                </w:r>
              </w:p>
            </w:tc>
          </w:sdtContent>
        </w:sdt>
        <w:sdt>
          <w:sdtPr>
            <w:alias w:val="#Nav: /Purchase_Header/SalesPurchPersonName"/>
            <w:tag w:val="#Nav: Standard_Purchase_Order/1322"/>
            <w:id w:val="6280577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alesPurchPersonName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E14AB2" w14:paraId="7D95A7CD" w14:textId="77777777">
                <w:r>
                  <w:t>SalesPurchPersonName</w:t>
                </w:r>
              </w:p>
            </w:tc>
          </w:sdtContent>
        </w:sdt>
        <w:sdt>
          <w:sdtPr>
            <w:alias w:val="#Nav: /Purchase_Header/ExptRecptDt_PurchaseHeader"/>
            <w:tag w:val="#Nav: Standard_Purchase_Order/1322"/>
            <w:id w:val="14773409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ExptRecptDt_PurchaseHeader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Pr="00E96245" w:rsidR="00E96245" w:rsidP="00981D1E" w:rsidRDefault="00F057B8" w14:paraId="71535A9B" w14:textId="77777777">
                <w:r>
                  <w:t>ExptRecptDt_PurchaseHeader</w:t>
                </w:r>
              </w:p>
            </w:tc>
          </w:sdtContent>
        </w:sdt>
        <w:sdt>
          <w:sdtPr>
            <w:alias w:val="#Nav: /Purchase_Header/ShipmentMethodDesc"/>
            <w:tag w:val="#Nav: Standard_Purchase_Order/1322"/>
            <w:id w:val="104702856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ShipmentMethodDesc[1]" w:storeItemID="{772287F9-8278-43E9-8F27-EE25ED9BAB5C}"/>
            <w:text/>
          </w:sdtPr>
          <w:sdtEndPr/>
          <w:sdtContent>
            <w:tc>
              <w:tcPr>
                <w:tcW w:w="3744" w:type="dxa"/>
              </w:tcPr>
              <w:p w:rsidRPr="00E96245" w:rsidR="00E96245" w:rsidP="00981D1E" w:rsidRDefault="00E96245" w14:paraId="25C7E552" w14:textId="77777777">
                <w:r>
                  <w:t>ShipmentMethodDesc</w:t>
                </w:r>
              </w:p>
            </w:tc>
          </w:sdtContent>
        </w:sdt>
      </w:tr>
      <w:tr w:rsidR="00981D1E" w:rsidTr="002D10B3" w14:paraId="19460E64" w14:textId="77777777">
        <w:sdt>
          <w:sdtPr>
            <w:alias w:val="#Nav: /Purchase_Header/PricesInclVAT_PurchHeader_Lbl"/>
            <w:tag w:val="#Nav: Standard_Purchase_Order/1322"/>
            <w:id w:val="2005547210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 w14:paraId="43C22119" w14:textId="77777777">
                <w:pPr>
                  <w:pStyle w:val="Heading1"/>
                  <w:outlineLvl w:val="0"/>
                </w:pPr>
                <w:r>
                  <w:t>PricesInclVAT_PurchHeader_Lbl</w:t>
                </w:r>
              </w:p>
            </w:tc>
          </w:sdtContent>
        </w:sdt>
        <w:sdt>
          <w:sdtPr>
            <w:alias w:val="#Nav: /Purchase_Header/CompanyVATRegistrationNo_Lbl"/>
            <w:tag w:val="#Nav: Standard_Purchase_Order/1322"/>
            <w:id w:val="11949575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F37E8E" w14:paraId="097C8897" w14:textId="77777777">
                <w:pPr>
                  <w:pStyle w:val="Heading1"/>
                  <w:outlineLvl w:val="0"/>
                </w:pPr>
                <w:r>
                  <w:t>CompanyVATRegistrationNo_Lbl</w:t>
                </w:r>
              </w:p>
            </w:tc>
          </w:sdtContent>
        </w:sdt>
        <w:sdt>
          <w:sdtPr>
            <w:alias w:val="#Nav: /Purchase_Header/CompanyGiroNo_Lbl"/>
            <w:tag w:val="#Nav: Standard_Purchase_Order/1322"/>
            <w:id w:val="130635352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FA77C5" w:rsidRDefault="00981D1E" w14:paraId="0990B2E5" w14:textId="77777777">
                <w:pPr>
                  <w:pStyle w:val="Heading1"/>
                  <w:outlineLvl w:val="0"/>
                </w:pPr>
                <w:r>
                  <w:t>CompanyGiroNo_Lbl</w:t>
                </w:r>
              </w:p>
            </w:tc>
          </w:sdtContent>
        </w:sdt>
        <w:tc>
          <w:tcPr>
            <w:tcW w:w="3744" w:type="dxa"/>
          </w:tcPr>
          <w:p w:rsidR="00981D1E" w:rsidP="00FA77C5" w:rsidRDefault="00981D1E" w14:paraId="0F2BAAD9" w14:textId="77777777">
            <w:pPr>
              <w:pStyle w:val="Heading1"/>
              <w:outlineLvl w:val="0"/>
            </w:pPr>
          </w:p>
        </w:tc>
      </w:tr>
      <w:tr w:rsidR="00981D1E" w:rsidTr="002D10B3" w14:paraId="22B6BF25" w14:textId="77777777">
        <w:sdt>
          <w:sdtPr>
            <w:alias w:val="#Nav: /Purchase_Header/PricesInclVAT_PurchHeader"/>
            <w:tag w:val="#Nav: Standard_Purchase_Order/1322"/>
            <w:id w:val="-1811322242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ricesInclVAT_PurchHeader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F37E8E" w14:paraId="2FA2D7B7" w14:textId="77777777">
                <w:r>
                  <w:t>PricesInclVAT_PurchHeader</w:t>
                </w:r>
              </w:p>
            </w:tc>
          </w:sdtContent>
        </w:sdt>
        <w:sdt>
          <w:sdtPr>
            <w:alias w:val="#Nav: /Purchase_Header/CompanyVATRegistrationNo"/>
            <w:tag w:val="#Nav: Standard_Purchase_Order/1322"/>
            <w:id w:val="102252137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VATRegistration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8E1DFF" w14:paraId="153A429A" w14:textId="77777777">
                <w:r>
                  <w:t>CompanyVATRegistrationNo</w:t>
                </w:r>
              </w:p>
            </w:tc>
          </w:sdtContent>
        </w:sdt>
        <w:sdt>
          <w:sdtPr>
            <w:alias w:val="#Nav: /Purchase_Header/CompanyGiroNo"/>
            <w:tag w:val="#Nav: Standard_Purchase_Order/1322"/>
            <w:id w:val="-36028576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CompanyGiro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81D1E" w:rsidP="00981D1E" w:rsidRDefault="00981D1E" w14:paraId="7719CD7B" w14:textId="77777777">
                <w:r>
                  <w:t>CompanyGiroNo</w:t>
                </w:r>
              </w:p>
            </w:tc>
          </w:sdtContent>
        </w:sdt>
        <w:tc>
          <w:tcPr>
            <w:tcW w:w="3744" w:type="dxa"/>
          </w:tcPr>
          <w:p w:rsidR="00981D1E" w:rsidP="00981D1E" w:rsidRDefault="00981D1E" w14:paraId="33ECE916" w14:textId="77777777"/>
        </w:tc>
      </w:tr>
    </w:tbl>
    <w:p w:rsidR="00E96245" w:rsidP="001541E0" w:rsidRDefault="00E96245" w14:paraId="57CFB339" w14:textId="77777777">
      <w:pPr>
        <w:pStyle w:val="Style1"/>
        <w:rPr>
          <w:sz w:val="20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2160"/>
        <w:gridCol w:w="2160"/>
      </w:tblGrid>
      <w:tr w:rsidR="009B3A60" w:rsidTr="00CE0B53" w14:paraId="36485C08" w14:textId="77777777">
        <w:sdt>
          <w:sdtPr>
            <w:alias w:val="#Nav: /Purchase_Header/VendorInvoiceNo_Lbl"/>
            <w:tag w:val="#Nav: Standard_Purchase_Order/1322"/>
            <w:id w:val="-1548986422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561B882B" w14:textId="77777777">
                <w:pPr>
                  <w:pStyle w:val="Heading1"/>
                  <w:outlineLvl w:val="0"/>
                </w:pPr>
                <w:r>
                  <w:t>VendorInvoiceNo_Lbl</w:t>
                </w:r>
              </w:p>
            </w:tc>
          </w:sdtContent>
        </w:sdt>
        <w:sdt>
          <w:sdtPr>
            <w:alias w:val="#Nav: /Purchase_Header/VendorOrderNo_Lbl"/>
            <w:tag w:val="#Nav: Standard_Purchase_Order/1322"/>
            <w:id w:val="3494563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_Lbl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7943BA20" w14:textId="77777777">
                <w:pPr>
                  <w:pStyle w:val="Heading1"/>
                  <w:outlineLvl w:val="0"/>
                </w:pPr>
                <w:r>
                  <w:t>VendorOrderNo_Lbl</w:t>
                </w:r>
              </w:p>
            </w:tc>
          </w:sdtContent>
        </w:sdt>
      </w:tr>
      <w:tr w:rsidR="009B3A60" w:rsidTr="00CE0B53" w14:paraId="53BF95C4" w14:textId="77777777">
        <w:sdt>
          <w:sdtPr>
            <w:alias w:val="#Nav: /Purchase_Header/VendorInvoiceNo"/>
            <w:tag w:val="#Nav: Standard_Purchase_Order/1322"/>
            <w:id w:val="1917357329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Invoice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10FF62DF" w14:textId="77777777">
                <w:r>
                  <w:t>VendorInvoiceNo</w:t>
                </w:r>
              </w:p>
            </w:tc>
          </w:sdtContent>
        </w:sdt>
        <w:sdt>
          <w:sdtPr>
            <w:alias w:val="#Nav: /Purchase_Header/VendorOrderNo"/>
            <w:tag w:val="#Nav: Standard_Purchase_Order/1322"/>
            <w:id w:val="-244652487"/>
            <w:placeholder>
              <w:docPart w:val="DefaultPlaceholder_1081868574"/>
            </w:placeholder>
            <w:dataBinding w:prefixMappings="xmlns:ns0='urn:microsoft-dynamics-nav/reports/Standard_Purchase_Order/1322/'" w:xpath="/ns0:NavWordReportXmlPart[1]/ns0:Purchase_Header[1]/ns0:VendorOrderNo[1]" w:storeItemID="{772287F9-8278-43E9-8F27-EE25ED9BAB5C}"/>
            <w:text/>
          </w:sdtPr>
          <w:sdtEndPr/>
          <w:sdtContent>
            <w:tc>
              <w:tcPr>
                <w:tcW w:w="2160" w:type="dxa"/>
              </w:tcPr>
              <w:p w:rsidR="009B3A60" w:rsidP="00CE0B53" w:rsidRDefault="009B3A60" w14:paraId="3080AED3" w14:textId="77777777">
                <w:r>
                  <w:t>VendorOrderNo</w:t>
                </w:r>
              </w:p>
            </w:tc>
          </w:sdtContent>
        </w:sdt>
      </w:tr>
    </w:tbl>
    <w:p w:rsidR="009B3A60" w:rsidP="001541E0" w:rsidRDefault="009B3A60" w14:paraId="77E1541F" w14:textId="77777777">
      <w:pPr>
        <w:pStyle w:val="Style1"/>
        <w:rPr>
          <w:sz w:val="20"/>
        </w:rPr>
      </w:pPr>
    </w:p>
    <w:tbl>
      <w:tblPr>
        <w:tblStyle w:val="TableGrid"/>
        <w:tblW w:w="10225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994"/>
        <w:gridCol w:w="3139"/>
        <w:gridCol w:w="1080"/>
        <w:gridCol w:w="994"/>
        <w:gridCol w:w="1282"/>
        <w:gridCol w:w="1368"/>
        <w:gridCol w:w="1368"/>
      </w:tblGrid>
      <w:tr w:rsidR="00E434C9" w:rsidTr="005948C5" w14:paraId="1346DF2D" w14:textId="77777777">
        <w:trPr>
          <w:trHeight w:val="547"/>
        </w:trPr>
        <w:sdt>
          <w:sdtPr>
            <w:alias w:val="#Nav: /Purchase_Header/Purchase_Line/No_PurchLine_Lbl"/>
            <w:tag w:val="#Nav: Standard_Purchase_Order/1322"/>
            <w:id w:val="-4093097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No_PurchLine_Lbl[1]" w:storeItemID="{772287F9-8278-43E9-8F27-EE25ED9BAB5C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1A6513E3" w14:textId="77777777">
                <w:pPr>
                  <w:pStyle w:val="Heading1"/>
                  <w:outlineLvl w:val="0"/>
                </w:pPr>
                <w:r>
                  <w:t>No_PurchLine_Lbl</w:t>
                </w:r>
              </w:p>
            </w:tc>
          </w:sdtContent>
        </w:sdt>
        <w:sdt>
          <w:sdtPr>
            <w:alias w:val="#Nav: /Purchase_Header/Purchase_Line/Desc_PurchLine_Lbl"/>
            <w:tag w:val="#Nav: Standard_Purchase_Order/1322"/>
            <w:id w:val="59020661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esc_PurchLine_Lbl[1]" w:storeItemID="{772287F9-8278-43E9-8F27-EE25ED9BAB5C}"/>
            <w:text/>
          </w:sdtPr>
          <w:sdtEndPr/>
          <w:sdtContent>
            <w:tc>
              <w:tcPr>
                <w:tcW w:w="3139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32B8B139" w14:textId="77777777">
                <w:pPr>
                  <w:pStyle w:val="Heading1"/>
                  <w:outlineLvl w:val="0"/>
                </w:pPr>
                <w:r>
                  <w:t>Desc_PurchLine_Lbl</w:t>
                </w:r>
              </w:p>
            </w:tc>
          </w:sdtContent>
        </w:sdt>
        <w:sdt>
          <w:sdtPr>
            <w:alias w:val="#Nav: /Purchase_Header/Purchase_Line/Qty_PurchLine_Lbl"/>
            <w:tag w:val="#Nav: Standard_Purchase_Order/1322"/>
            <w:id w:val="53900689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Qty_PurchLine_Lbl[1]" w:storeItemID="{772287F9-8278-43E9-8F27-EE25ED9BAB5C}"/>
            <w:text/>
          </w:sdtPr>
          <w:sdtEndPr/>
          <w:sdtContent>
            <w:tc>
              <w:tcPr>
                <w:tcW w:w="1080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E434C9" w14:paraId="7273B5AA" w14:textId="77777777">
                <w:pPr>
                  <w:pStyle w:val="Heading1"/>
                  <w:jc w:val="right"/>
                  <w:outlineLvl w:val="0"/>
                </w:pPr>
                <w:r>
                  <w:t>Qty_PurchLine_Lbl</w:t>
                </w:r>
              </w:p>
            </w:tc>
          </w:sdtContent>
        </w:sdt>
        <w:sdt>
          <w:sdtPr>
            <w:alias w:val="#Nav: /Purchase_Header/Purchase_Line/UOM_PurchLine_Lbl"/>
            <w:tag w:val="#Nav: Standard_Purchase_Order/1322"/>
            <w:id w:val="-1783717093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UOM_PurchLine_Lbl[1]" w:storeItemID="{772287F9-8278-43E9-8F27-EE25ED9BAB5C}"/>
            <w:text/>
          </w:sdtPr>
          <w:sdtEndPr/>
          <w:sdtContent>
            <w:tc>
              <w:tcPr>
                <w:tcW w:w="994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 w14:paraId="5C0D326B" w14:textId="77777777">
                <w:pPr>
                  <w:pStyle w:val="Heading1"/>
                  <w:outlineLvl w:val="0"/>
                </w:pPr>
                <w:r>
                  <w:t>UOM_PurchLine_Lbl</w:t>
                </w:r>
              </w:p>
            </w:tc>
          </w:sdtContent>
        </w:sdt>
        <w:sdt>
          <w:sdtPr>
            <w:alias w:val="#Nav: /Purchase_Header/Purchase_Line/DirectUniCost_Lbl"/>
            <w:tag w:val="#Nav: Standard_Purchase_Order/1322"/>
            <w:id w:val="64170410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DirectUniCost_Lbl[1]" w:storeItemID="{772287F9-8278-43E9-8F27-EE25ED9BAB5C}"/>
            <w:text/>
          </w:sdtPr>
          <w:sdtEndPr/>
          <w:sdtContent>
            <w:tc>
              <w:tcPr>
                <w:tcW w:w="1282" w:type="dxa"/>
                <w:tcBorders>
                  <w:bottom w:val="single" w:color="auto" w:sz="4" w:space="0"/>
                </w:tcBorders>
                <w:vAlign w:val="bottom"/>
              </w:tcPr>
              <w:p w:rsidR="00A64E32" w:rsidP="007A2170" w:rsidRDefault="00F37E8E" w14:paraId="01540FDC" w14:textId="77777777">
                <w:pPr>
                  <w:pStyle w:val="Heading1"/>
                  <w:jc w:val="right"/>
                  <w:outlineLvl w:val="0"/>
                </w:pPr>
                <w:r>
                  <w:t>DirectUniCost_Lbl</w:t>
                </w:r>
              </w:p>
            </w:tc>
          </w:sdtContent>
        </w:sdt>
        <w:sdt>
          <w:sdtPr>
            <w:alias w:val="#Nav: /Purchase_Header/Purchase_Line/VATIdentifier_PurchLine_Lbl"/>
            <w:tag w:val="#Nav: Standard_Purchase_Order/1322"/>
            <w:id w:val="1657424328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Purchase_Line[1]/ns0:VATIdentifier_PurchLine_Lbl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7A2170" w:rsidRDefault="00F37E8E" w14:paraId="10F12E5C" w14:textId="77777777">
                <w:pPr>
                  <w:pStyle w:val="Heading1"/>
                  <w:jc w:val="right"/>
                  <w:outlineLvl w:val="0"/>
                </w:pPr>
                <w:r>
                  <w:t>VATIdentifier_PurchLine_Lbl</w:t>
                </w:r>
              </w:p>
            </w:tc>
          </w:sdtContent>
        </w:sdt>
        <w:sdt>
          <w:sdtPr>
            <w:alias w:val="#Nav: /Purchase_Header/ItemLineAmount_Lbl"/>
            <w:tag w:val="#Nav: Standard_Purchase_Order/1322"/>
            <w:id w:val="-1587685460"/>
            <w:placeholder>
              <w:docPart w:val="CC73F41B86934876B06443C7FA7A1F10"/>
            </w:placeholder>
            <w:dataBinding w:prefixMappings="xmlns:ns0='urn:microsoft-dynamics-nav/reports/Standard_Purchase_Order/1322/'" w:xpath="/ns0:NavWordReportXmlPart[1]/ns0:Purchase_Header[1]/ns0:ItemLineAmount_Lbl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  <w:vAlign w:val="bottom"/>
              </w:tcPr>
              <w:p w:rsidRPr="007A2170" w:rsidR="00A64E32" w:rsidP="006E60E9" w:rsidRDefault="00A64E32" w14:paraId="0F8C452F" w14:textId="77777777">
                <w:pPr>
                  <w:pStyle w:val="Heading1"/>
                  <w:jc w:val="right"/>
                  <w:outlineLvl w:val="0"/>
                </w:pPr>
                <w:r>
                  <w:t>ItemLineAmount_Lbl</w:t>
                </w:r>
              </w:p>
            </w:tc>
          </w:sdtContent>
        </w:sdt>
      </w:tr>
      <w:tr w:rsidR="00FA77C5" w:rsidTr="00A9275C" w14:paraId="5F606CF2" w14:textId="77777777">
        <w:trPr>
          <w:trHeight w:val="144" w:hRule="exact"/>
        </w:trPr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0EC7AEF" w14:textId="77777777">
            <w:pPr>
              <w:pStyle w:val="Heading1"/>
              <w:outlineLvl w:val="0"/>
            </w:pPr>
          </w:p>
        </w:tc>
        <w:tc>
          <w:tcPr>
            <w:tcW w:w="3139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B34D9C9" w14:textId="77777777">
            <w:pPr>
              <w:pStyle w:val="Heading1"/>
              <w:outlineLvl w:val="0"/>
            </w:pPr>
          </w:p>
        </w:tc>
        <w:tc>
          <w:tcPr>
            <w:tcW w:w="1080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2593C3A2" w14:textId="77777777">
            <w:pPr>
              <w:pStyle w:val="Heading1"/>
              <w:jc w:val="right"/>
              <w:outlineLvl w:val="0"/>
            </w:pPr>
          </w:p>
        </w:tc>
        <w:tc>
          <w:tcPr>
            <w:tcW w:w="994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30C4E43F" w14:textId="77777777">
            <w:pPr>
              <w:pStyle w:val="Heading1"/>
              <w:outlineLvl w:val="0"/>
            </w:pPr>
          </w:p>
        </w:tc>
        <w:tc>
          <w:tcPr>
            <w:tcW w:w="1282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0C752489" w14:textId="77777777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7A2170" w:rsidRDefault="00FA77C5" w14:paraId="05075D39" w14:textId="77777777">
            <w:pPr>
              <w:pStyle w:val="Heading1"/>
              <w:jc w:val="right"/>
              <w:outlineLvl w:val="0"/>
            </w:pPr>
          </w:p>
        </w:tc>
        <w:tc>
          <w:tcPr>
            <w:tcW w:w="1368" w:type="dxa"/>
            <w:tcBorders>
              <w:top w:val="single" w:color="auto" w:sz="4" w:space="0"/>
            </w:tcBorders>
            <w:vAlign w:val="bottom"/>
          </w:tcPr>
          <w:p w:rsidR="00FA77C5" w:rsidP="006E60E9" w:rsidRDefault="00FA77C5" w14:paraId="06900D71" w14:textId="77777777">
            <w:pPr>
              <w:pStyle w:val="Heading1"/>
              <w:jc w:val="right"/>
              <w:outlineLvl w:val="0"/>
            </w:pPr>
          </w:p>
        </w:tc>
      </w:tr>
      <w:sdt>
        <w:sdtPr>
          <w:rPr>
            <w:sz w:val="20"/>
            <w:szCs w:val="20"/>
          </w:rPr>
          <w:alias w:val="#Nav: /Purchase_Header/Purchase_Line"/>
          <w:tag w:val="#Nav: Standard_Purchase_Order/1322"/>
          <w:id w:val="1326716514"/>
          <w15:dataBinding w:prefixMappings="xmlns:ns0='urn:microsoft-dynamics-nav/reports/Standard_Purchase_Order/1322/'" w:xpath="/ns0:NavWordReportXmlPart[1]/ns0:Purchase_Header[1]/ns0:Purchase_Line" w:storeItemID="{772287F9-8278-43E9-8F27-EE25ED9BAB5C}"/>
          <w15:repeatingSection/>
        </w:sdtPr>
        <w:sdtEndPr/>
        <w:sdtContent>
          <w:sdt>
            <w:sdtPr>
              <w:rPr>
                <w:sz w:val="20"/>
                <w:szCs w:val="20"/>
              </w:rPr>
              <w:id w:val="-326910685"/>
              <w:placeholder>
                <w:docPart w:val="DefaultPlaceholder_-1854013436"/>
              </w:placeholder>
              <w15:repeatingSectionItem/>
            </w:sdtPr>
            <w:sdtEndPr/>
            <w:sdtContent>
              <w:tr w:rsidR="00E434C9" w:rsidTr="005948C5" w14:paraId="49A377F8" w14:textId="77777777">
                <w:trPr>
                  <w:trHeight w:val="187"/>
                </w:trPr>
                <w:sdt>
                  <w:sdtPr>
                    <w:rPr>
                      <w:sz w:val="20"/>
                      <w:szCs w:val="20"/>
                    </w:rPr>
                    <w:alias w:val="#Nav: /Purchase_Header/Purchase_Line/No_PurchLine"/>
                    <w:tag w:val="#Nav: Standard_Purchase_Order/1322"/>
                    <w:id w:val="-1775087102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No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F1228C" w:rsidRDefault="00E434C9" w14:paraId="11406DA6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No_PurchLine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esc_PurchLine"/>
                    <w:tag w:val="#Nav: Standard_Purchase_Order/1322"/>
                    <w:id w:val="-2035417205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esc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3139" w:type="dxa"/>
                      </w:tcPr>
                      <w:p w:rsidRPr="001D4852" w:rsidR="00A64E32" w:rsidP="00F1228C" w:rsidRDefault="00E434C9" w14:paraId="6FBB407C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Desc_PurchLine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Qty_PurchLine"/>
                    <w:tag w:val="#Nav: Standard_Purchase_Order/1322"/>
                    <w:id w:val="-49634023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Qty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080" w:type="dxa"/>
                      </w:tcPr>
                      <w:p w:rsidRPr="001D4852" w:rsidR="00A64E32" w:rsidP="00F1228C" w:rsidRDefault="00E434C9" w14:paraId="7DA5C450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Qty_PurchLine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UOM_PurchLine"/>
                    <w:tag w:val="#Nav: Standard_Purchase_Order/1322"/>
                    <w:id w:val="108783416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UOM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994" w:type="dxa"/>
                      </w:tcPr>
                      <w:p w:rsidRPr="001D4852" w:rsidR="00A64E32" w:rsidP="00F1228C" w:rsidRDefault="00F37E8E" w14:paraId="5B692739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UOM_PurchLine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DirUnitCost_PurchLine"/>
                    <w:tag w:val="#Nav: Standard_Purchase_Order/1322"/>
                    <w:id w:val="210084333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DirUnitCost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282" w:type="dxa"/>
                      </w:tcPr>
                      <w:p w:rsidRPr="001D4852" w:rsidR="00A64E32" w:rsidP="00F1228C" w:rsidRDefault="00F37E8E" w14:paraId="6C12A0C7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DirUnitCost_PurchLine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VATIdentifier_PurchLine"/>
                    <w:tag w:val="#Nav: Standard_Purchase_Order/1322"/>
                    <w:id w:val="-97564348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VATIdentifier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F1228C" w:rsidRDefault="00F37E8E" w14:paraId="21AEE1CA" w14:textId="77777777">
                        <w:pPr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VATIdentifier_PurchLine</w:t>
                        </w:r>
                      </w:p>
                    </w:tc>
                  </w:sdtContent>
                </w:sdt>
                <w:sdt>
                  <w:sdtPr>
                    <w:rPr>
                      <w:sz w:val="20"/>
                      <w:szCs w:val="20"/>
                    </w:rPr>
                    <w:alias w:val="#Nav: /Purchase_Header/Purchase_Line/LineAmt_PurchLine"/>
                    <w:tag w:val="#Nav: Standard_Purchase_Order/1322"/>
                    <w:id w:val="804432387"/>
                    <w:placeholder>
                      <w:docPart w:val="DefaultPlaceholder_-1854013440"/>
                    </w:placeholder>
                    <w:dataBinding w:prefixMappings="xmlns:ns0='urn:microsoft-dynamics-nav/reports/Standard_Purchase_Order/1322/'" w:xpath="/ns0:NavWordReportXmlPart[1]/ns0:Purchase_Header[1]/ns0:Purchase_Line[1]/ns0:LineAmt_PurchLine[1]" w:storeItemID="{772287F9-8278-43E9-8F27-EE25ED9BAB5C}"/>
                    <w:text/>
                  </w:sdtPr>
                  <w:sdtEndPr/>
                  <w:sdtContent>
                    <w:tc>
                      <w:tcPr>
                        <w:tcW w:w="1368" w:type="dxa"/>
                      </w:tcPr>
                      <w:p w:rsidRPr="001D4852" w:rsidR="00A64E32" w:rsidP="00F1228C" w:rsidRDefault="008A3400" w14:paraId="4D18C0A6" w14:textId="77777777">
                        <w:pPr>
                          <w:jc w:val="right"/>
                          <w:rPr>
                            <w:sz w:val="20"/>
                            <w:szCs w:val="20"/>
                          </w:rPr>
                        </w:pPr>
                        <w:r w:rsidRPr="001D4852">
                          <w:rPr>
                            <w:sz w:val="20"/>
                            <w:szCs w:val="20"/>
                          </w:rPr>
                          <w:t>LineAmt_PurchLine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="00E434C9" w:rsidTr="00A9275C" w14:paraId="5C40C58E" w14:textId="77777777">
        <w:trPr>
          <w:trHeight w:val="144" w:hRule="exact"/>
        </w:trPr>
        <w:tc>
          <w:tcPr>
            <w:tcW w:w="994" w:type="dxa"/>
          </w:tcPr>
          <w:p w:rsidR="00A64E32" w:rsidP="00A9275C" w:rsidRDefault="00A64E32" w14:paraId="1F3E52DE" w14:textId="77777777">
            <w:pPr>
              <w:pStyle w:val="Heading1"/>
              <w:outlineLvl w:val="0"/>
            </w:pPr>
          </w:p>
        </w:tc>
        <w:tc>
          <w:tcPr>
            <w:tcW w:w="3139" w:type="dxa"/>
          </w:tcPr>
          <w:p w:rsidR="00A64E32" w:rsidP="00A9275C" w:rsidRDefault="00A64E32" w14:paraId="34FDC619" w14:textId="77777777">
            <w:pPr>
              <w:pStyle w:val="Heading1"/>
              <w:outlineLvl w:val="0"/>
            </w:pPr>
          </w:p>
        </w:tc>
        <w:tc>
          <w:tcPr>
            <w:tcW w:w="1080" w:type="dxa"/>
          </w:tcPr>
          <w:p w:rsidR="00A64E32" w:rsidP="00A9275C" w:rsidRDefault="00A64E32" w14:paraId="06A57072" w14:textId="77777777">
            <w:pPr>
              <w:pStyle w:val="Heading1"/>
              <w:outlineLvl w:val="0"/>
            </w:pPr>
          </w:p>
        </w:tc>
        <w:tc>
          <w:tcPr>
            <w:tcW w:w="994" w:type="dxa"/>
          </w:tcPr>
          <w:p w:rsidR="00A64E32" w:rsidP="00A9275C" w:rsidRDefault="00A64E32" w14:paraId="13D78435" w14:textId="77777777">
            <w:pPr>
              <w:pStyle w:val="Heading1"/>
              <w:outlineLvl w:val="0"/>
            </w:pPr>
          </w:p>
        </w:tc>
        <w:tc>
          <w:tcPr>
            <w:tcW w:w="1282" w:type="dxa"/>
          </w:tcPr>
          <w:p w:rsidR="00A64E32" w:rsidP="00A9275C" w:rsidRDefault="00A64E32" w14:paraId="4DF7A0F9" w14:textId="77777777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 w14:paraId="2FE74162" w14:textId="77777777">
            <w:pPr>
              <w:pStyle w:val="Heading1"/>
              <w:outlineLvl w:val="0"/>
            </w:pPr>
          </w:p>
        </w:tc>
        <w:tc>
          <w:tcPr>
            <w:tcW w:w="1368" w:type="dxa"/>
            <w:tcBorders>
              <w:bottom w:val="single" w:color="auto" w:sz="4" w:space="0"/>
            </w:tcBorders>
          </w:tcPr>
          <w:p w:rsidR="00A64E32" w:rsidP="00A9275C" w:rsidRDefault="00A64E32" w14:paraId="55C406AC" w14:textId="77777777">
            <w:pPr>
              <w:pStyle w:val="Heading1"/>
              <w:outlineLvl w:val="0"/>
            </w:pPr>
          </w:p>
        </w:tc>
      </w:tr>
      <w:tr w:rsidR="004D1000" w:rsidTr="00867EBF" w14:paraId="1142AF37" w14:textId="77777777">
        <w:trPr>
          <w:trHeight w:val="230"/>
        </w:trPr>
        <w:tc>
          <w:tcPr>
            <w:tcW w:w="994" w:type="dxa"/>
          </w:tcPr>
          <w:p w:rsidR="004D1000" w:rsidP="00C645A2" w:rsidRDefault="004D1000" w14:paraId="3BE7C6F5" w14:textId="77777777">
            <w:pPr>
              <w:pStyle w:val="NoSpacing"/>
            </w:pPr>
          </w:p>
        </w:tc>
        <w:tc>
          <w:tcPr>
            <w:tcW w:w="3139" w:type="dxa"/>
          </w:tcPr>
          <w:p w:rsidR="004D1000" w:rsidP="00C645A2" w:rsidRDefault="004D1000" w14:paraId="45C86DD6" w14:textId="77777777">
            <w:pPr>
              <w:pStyle w:val="NoSpacing"/>
            </w:pPr>
          </w:p>
        </w:tc>
        <w:tc>
          <w:tcPr>
            <w:tcW w:w="1080" w:type="dxa"/>
          </w:tcPr>
          <w:p w:rsidR="004D1000" w:rsidP="00C645A2" w:rsidRDefault="004D1000" w14:paraId="352A7380" w14:textId="77777777">
            <w:pPr>
              <w:pStyle w:val="NoSpacing"/>
            </w:pPr>
          </w:p>
        </w:tc>
        <w:tc>
          <w:tcPr>
            <w:tcW w:w="994" w:type="dxa"/>
          </w:tcPr>
          <w:p w:rsidR="004D1000" w:rsidP="00C645A2" w:rsidRDefault="004D1000" w14:paraId="389DB74A" w14:textId="77777777">
            <w:pPr>
              <w:pStyle w:val="NoSpacing"/>
            </w:pPr>
          </w:p>
        </w:tc>
        <w:sdt>
          <w:sdtPr>
            <w:rPr>
              <w:b/>
            </w:rPr>
            <w:alias w:val="#Nav: /Purchase_Header/Totals/TotalExclVATText"/>
            <w:tag w:val="#Nav: Standard_Purchase_Order/1322"/>
            <w:id w:val="2070601664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ExclVATText[1]" w:storeItemID="{772287F9-8278-43E9-8F27-EE25ED9BAB5C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 w14:paraId="158D57CB" w14:textId="77777777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TotalExclVATText</w:t>
                </w:r>
              </w:p>
            </w:tc>
          </w:sdtContent>
        </w:sdt>
        <w:sdt>
          <w:sdtPr>
            <w:rPr>
              <w:b/>
            </w:rPr>
            <w:alias w:val="#Nav: /Purchase_Header/Totals/TotalAmount"/>
            <w:tag w:val="#Nav: Standard_Purchase_Order/1322"/>
            <w:id w:val="1365244649"/>
            <w:placeholder>
              <w:docPart w:val="31734764C5034B06B1C5E45712C3E8A9"/>
            </w:placeholder>
            <w:dataBinding w:prefixMappings="xmlns:ns0='urn:microsoft-dynamics-nav/reports/Standard_Purchase_Order/1322/'" w:xpath="/ns0:NavWordReportXmlPart[1]/ns0:Purchase_Header[1]/ns0:Totals[1]/ns0:TotalAmoun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 w14:paraId="6A6DCC47" w14:textId="77777777">
                <w:pPr>
                  <w:jc w:val="right"/>
                </w:pPr>
                <w:r w:rsidRPr="00495AE8">
                  <w:rPr>
                    <w:b/>
                  </w:rPr>
                  <w:t>TotalAmount</w:t>
                </w:r>
              </w:p>
            </w:tc>
          </w:sdtContent>
        </w:sdt>
      </w:tr>
      <w:tr w:rsidR="00E434C9" w:rsidTr="00B2674F" w14:paraId="6A629914" w14:textId="77777777">
        <w:trPr>
          <w:trHeight w:val="230"/>
        </w:trPr>
        <w:tc>
          <w:tcPr>
            <w:tcW w:w="994" w:type="dxa"/>
          </w:tcPr>
          <w:p w:rsidR="00A64E32" w:rsidP="001541E0" w:rsidRDefault="00A64E32" w14:paraId="46488847" w14:textId="77777777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A64E32" w:rsidP="001541E0" w:rsidRDefault="00A64E32" w14:paraId="67A0E794" w14:textId="77777777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A64E32" w:rsidP="001541E0" w:rsidRDefault="00A64E32" w14:paraId="22E1062A" w14:textId="77777777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A64E32" w:rsidP="001541E0" w:rsidRDefault="00A64E32" w14:paraId="2DB6343A" w14:textId="77777777">
            <w:pPr>
              <w:pStyle w:val="Style1"/>
              <w:rPr>
                <w:sz w:val="20"/>
              </w:rPr>
            </w:pPr>
          </w:p>
        </w:tc>
        <w:tc>
          <w:tcPr>
            <w:tcW w:w="1282" w:type="dxa"/>
          </w:tcPr>
          <w:p w:rsidR="00A64E32" w:rsidP="001541E0" w:rsidRDefault="00A64E32" w14:paraId="41FE6D09" w14:textId="77777777">
            <w:pPr>
              <w:pStyle w:val="Style1"/>
              <w:rPr>
                <w:sz w:val="20"/>
              </w:rPr>
            </w:pPr>
          </w:p>
        </w:tc>
        <w:sdt>
          <w:sdtPr>
            <w:alias w:val="#Nav: /Purchase_Header/Totals/VATAmountText"/>
            <w:tag w:val="#Nav: Standard_Purchase_Order/1322"/>
            <w:id w:val="1102075981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VATAmountTex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4B787A" w:rsidRDefault="004B787A" w14:paraId="58A9D58C" w14:textId="77777777">
                <w:pPr>
                  <w:jc w:val="right"/>
                </w:pPr>
                <w:r>
                  <w:t>VATAmountText</w:t>
                </w:r>
              </w:p>
            </w:tc>
          </w:sdtContent>
        </w:sdt>
        <w:sdt>
          <w:sdtPr>
            <w:alias w:val="#Nav: /Purchase_Header/Totals/TotalVATAmount"/>
            <w:tag w:val="#Nav: Standard_Purchase_Order/1322"/>
            <w:id w:val="145866456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VATAmoun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bottom w:val="single" w:color="auto" w:sz="4" w:space="0"/>
                </w:tcBorders>
              </w:tcPr>
              <w:p w:rsidR="00A64E32" w:rsidP="006E60E9" w:rsidRDefault="005948C5" w14:paraId="06724F8D" w14:textId="77777777">
                <w:pPr>
                  <w:jc w:val="right"/>
                </w:pPr>
                <w:r>
                  <w:t>TotalVATAmount</w:t>
                </w:r>
              </w:p>
            </w:tc>
          </w:sdtContent>
        </w:sdt>
      </w:tr>
      <w:tr w:rsidR="004D1000" w:rsidTr="00A628A5" w14:paraId="069A4241" w14:textId="77777777">
        <w:trPr>
          <w:trHeight w:val="230"/>
        </w:trPr>
        <w:tc>
          <w:tcPr>
            <w:tcW w:w="994" w:type="dxa"/>
          </w:tcPr>
          <w:p w:rsidR="004D1000" w:rsidP="005948C5" w:rsidRDefault="004D1000" w14:paraId="639791B2" w14:textId="77777777">
            <w:pPr>
              <w:pStyle w:val="Style1"/>
              <w:rPr>
                <w:sz w:val="20"/>
              </w:rPr>
            </w:pPr>
          </w:p>
        </w:tc>
        <w:tc>
          <w:tcPr>
            <w:tcW w:w="3139" w:type="dxa"/>
          </w:tcPr>
          <w:p w:rsidR="004D1000" w:rsidP="005948C5" w:rsidRDefault="004D1000" w14:paraId="48BD360D" w14:textId="77777777">
            <w:pPr>
              <w:pStyle w:val="Style1"/>
              <w:rPr>
                <w:sz w:val="20"/>
              </w:rPr>
            </w:pPr>
          </w:p>
        </w:tc>
        <w:tc>
          <w:tcPr>
            <w:tcW w:w="1080" w:type="dxa"/>
          </w:tcPr>
          <w:p w:rsidR="004D1000" w:rsidP="005948C5" w:rsidRDefault="004D1000" w14:paraId="1DCF6924" w14:textId="77777777">
            <w:pPr>
              <w:pStyle w:val="Style1"/>
              <w:rPr>
                <w:sz w:val="20"/>
              </w:rPr>
            </w:pPr>
          </w:p>
        </w:tc>
        <w:tc>
          <w:tcPr>
            <w:tcW w:w="994" w:type="dxa"/>
          </w:tcPr>
          <w:p w:rsidR="004D1000" w:rsidP="005948C5" w:rsidRDefault="004D1000" w14:paraId="39014A71" w14:textId="77777777">
            <w:pPr>
              <w:pStyle w:val="Style1"/>
              <w:rPr>
                <w:sz w:val="20"/>
              </w:rPr>
            </w:pPr>
          </w:p>
        </w:tc>
        <w:sdt>
          <w:sdtPr>
            <w:rPr>
              <w:b/>
            </w:rPr>
            <w:alias w:val="#Nav: /Purchase_Header/Totals/TotalInclVATText"/>
            <w:tag w:val="#Nav: Standard_Purchase_Order/1322"/>
            <w:id w:val="-357901485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Totals[1]/ns0:TotalInclVATText[1]" w:storeItemID="{772287F9-8278-43E9-8F27-EE25ED9BAB5C}"/>
            <w:text/>
          </w:sdtPr>
          <w:sdtEndPr/>
          <w:sdtContent>
            <w:tc>
              <w:tcPr>
                <w:tcW w:w="2650" w:type="dxa"/>
                <w:gridSpan w:val="2"/>
              </w:tcPr>
              <w:p w:rsidRPr="00C645A2" w:rsidR="004D1000" w:rsidP="004D1000" w:rsidRDefault="004D1000" w14:paraId="0191AC05" w14:textId="77777777">
                <w:pPr>
                  <w:pStyle w:val="NoSpacing"/>
                  <w:jc w:val="right"/>
                  <w:rPr>
                    <w:b/>
                  </w:rPr>
                </w:pPr>
                <w:r>
                  <w:rPr>
                    <w:b/>
                  </w:rPr>
                  <w:t>TotalInclVATText</w:t>
                </w:r>
              </w:p>
            </w:tc>
          </w:sdtContent>
        </w:sdt>
        <w:sdt>
          <w:sdtPr>
            <w:rPr>
              <w:b/>
            </w:rPr>
            <w:alias w:val="#Nav: /Purchase_Header/Totals/TotalAmountInclVAT"/>
            <w:tag w:val="#Nav: Standard_Purchase_Order/1322"/>
            <w:id w:val="904270891"/>
            <w:placeholder>
              <w:docPart w:val="3F861A4BBE3C4F7EB94F810207A61B13"/>
            </w:placeholder>
            <w:dataBinding w:prefixMappings="xmlns:ns0='urn:microsoft-dynamics-nav/reports/Standard_Purchase_Order/1322/'" w:xpath="/ns0:NavWordReportXmlPart[1]/ns0:Purchase_Header[1]/ns0:Totals[1]/ns0:TotalAmountInclVAT[1]" w:storeItemID="{772287F9-8278-43E9-8F27-EE25ED9BAB5C}"/>
            <w:text/>
          </w:sdtPr>
          <w:sdtEndPr/>
          <w:sdtContent>
            <w:tc>
              <w:tcPr>
                <w:tcW w:w="1368" w:type="dxa"/>
                <w:tcBorders>
                  <w:top w:val="single" w:color="auto" w:sz="4" w:space="0"/>
                </w:tcBorders>
              </w:tcPr>
              <w:p w:rsidRPr="00C645A2" w:rsidR="004D1000" w:rsidP="006E60E9" w:rsidRDefault="004D1000" w14:paraId="4C80DC8F" w14:textId="77777777">
                <w:pPr>
                  <w:jc w:val="right"/>
                </w:pPr>
                <w:r w:rsidRPr="00495AE8">
                  <w:rPr>
                    <w:b/>
                  </w:rPr>
                  <w:t>TotalAmountInclVAT</w:t>
                </w:r>
              </w:p>
            </w:tc>
          </w:sdtContent>
        </w:sdt>
      </w:tr>
    </w:tbl>
    <w:p w:rsidR="007A2170" w:rsidP="001541E0" w:rsidRDefault="007A2170" w14:paraId="66EC708F" w14:textId="77777777">
      <w:pPr>
        <w:pStyle w:val="Style1"/>
        <w:rPr>
          <w:sz w:val="20"/>
        </w:rPr>
      </w:pPr>
    </w:p>
    <w:p w:rsidR="00602E94" w:rsidP="001541E0" w:rsidRDefault="00602E94" w14:paraId="17A6F997" w14:textId="77777777">
      <w:pPr>
        <w:pStyle w:val="Style1"/>
        <w:rPr>
          <w:sz w:val="20"/>
        </w:rPr>
      </w:pPr>
    </w:p>
    <w:sectPr w:rsidR="00602E94" w:rsidSect="006775C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1134" w:bottom="567" w:left="567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7729A" w:rsidP="00E40C63" w:rsidRDefault="00C7729A" w14:paraId="5D1DA855" w14:textId="77777777">
      <w:pPr>
        <w:spacing w:after="0"/>
      </w:pPr>
      <w:r>
        <w:separator/>
      </w:r>
    </w:p>
  </w:endnote>
  <w:endnote w:type="continuationSeparator" w:id="0">
    <w:p w:rsidR="00C7729A" w:rsidP="00E40C63" w:rsidRDefault="00C7729A" w14:paraId="1CCE9F1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1228C" w:rsidRDefault="00F1228C" w14:paraId="168FF059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 w14:paraId="65750FB8" w14:textId="77777777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 w14:paraId="02258436" w14:textId="77777777">
            <w:tc>
              <w:tcPr>
                <w:tcW w:w="5000" w:type="pct"/>
              </w:tcPr>
              <w:p w:rsidR="00C43401" w:rsidP="0090637C" w:rsidRDefault="00C43401" w14:paraId="2C34D6E9" w14:textId="77777777">
                <w:pPr>
                  <w:pStyle w:val="NoSpacing"/>
                  <w:rPr>
                    <w:sz w:val="16"/>
                    <w:szCs w:val="16"/>
                  </w:rPr>
                </w:pPr>
              </w:p>
            </w:tc>
          </w:tr>
        </w:tbl>
        <w:p w:rsidR="001D1CE2" w:rsidP="0090637C" w:rsidRDefault="001D1CE2" w14:paraId="744DBDBE" w14:textId="77777777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 w14:paraId="56E8F3C3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Look w:val="04A0" w:firstRow="1" w:lastRow="0" w:firstColumn="1" w:lastColumn="0" w:noHBand="0" w:noVBand="1"/>
    </w:tblPr>
    <w:tblGrid>
      <w:gridCol w:w="4118"/>
      <w:gridCol w:w="1958"/>
      <w:gridCol w:w="4118"/>
    </w:tblGrid>
    <w:tr w:rsidR="004E6401" w:rsidTr="00AC60A2" w14:paraId="415BEB67" w14:textId="77777777">
      <w:sdt>
        <w:sdtPr>
          <w:alias w:val="#Nav: /Purchase_Header/CompanyHomePage_Lbl"/>
          <w:tag w:val="#Nav: Standard_Purchase_Order/1322"/>
          <w:id w:val="57895294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_Lb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4D6FAC1B" w14:textId="77777777">
              <w:pPr>
                <w:pStyle w:val="Heading2"/>
                <w:outlineLvl w:val="1"/>
              </w:pPr>
              <w:r>
                <w:t>CompanyHomePage_Lbl</w:t>
              </w:r>
            </w:p>
          </w:tc>
        </w:sdtContent>
      </w:sdt>
      <w:sdt>
        <w:sdtPr>
          <w:alias w:val="#Nav: /Purchase_Header/CompanyPhoneNo_Lbl"/>
          <w:tag w:val="#Nav: Standard_Purchase_Order/1322"/>
          <w:id w:val="2623211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_Lbl[1]" w:storeItemID="{772287F9-8278-43E9-8F27-EE25ED9BAB5C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502A6E89" w14:textId="77777777">
              <w:pPr>
                <w:pStyle w:val="Heading2"/>
                <w:outlineLvl w:val="1"/>
              </w:pPr>
              <w:r>
                <w:t>CompanyPhoneNo_Lbl</w:t>
              </w:r>
            </w:p>
          </w:tc>
        </w:sdtContent>
      </w:sdt>
      <w:sdt>
        <w:sdtPr>
          <w:alias w:val="#Nav: /Purchase_Header/CompanyEmail_Lbl"/>
          <w:tag w:val="#Nav: Standard_Purchase_Order/1322"/>
          <w:id w:val="1558133212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_Lb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06DF58BC" w14:textId="77777777">
              <w:pPr>
                <w:pStyle w:val="Heading2"/>
                <w:outlineLvl w:val="1"/>
              </w:pPr>
              <w:r>
                <w:t>CompanyEmail_Lbl</w:t>
              </w:r>
            </w:p>
          </w:tc>
        </w:sdtContent>
      </w:sdt>
    </w:tr>
    <w:tr w:rsidR="004E6401" w:rsidTr="00AC60A2" w14:paraId="247F6BE5" w14:textId="77777777">
      <w:sdt>
        <w:sdtPr>
          <w:alias w:val="#Nav: /Purchase_Header/CompanyHomePage"/>
          <w:tag w:val="#Nav: Standard_Purchase_Order/1322"/>
          <w:id w:val="-36891213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HomePage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7E62B6B7" w14:textId="77777777">
              <w:r>
                <w:t>CompanyHomePage</w:t>
              </w:r>
            </w:p>
          </w:tc>
        </w:sdtContent>
      </w:sdt>
      <w:sdt>
        <w:sdtPr>
          <w:alias w:val="#Nav: /Purchase_Header/CompanyPhoneNo"/>
          <w:tag w:val="#Nav: Standard_Purchase_Order/1322"/>
          <w:id w:val="-1210418887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PhoneNo[1]" w:storeItemID="{772287F9-8278-43E9-8F27-EE25ED9BAB5C}"/>
          <w:text/>
        </w:sdtPr>
        <w:sdtEndPr/>
        <w:sdtContent>
          <w:tc>
            <w:tcPr>
              <w:tcW w:w="1958" w:type="dxa"/>
            </w:tcPr>
            <w:p w:rsidR="004E6401" w:rsidP="004E6401" w:rsidRDefault="004E6401" w14:paraId="2C0884B1" w14:textId="77777777">
              <w:r>
                <w:t>CompanyPhoneNo</w:t>
              </w:r>
            </w:p>
          </w:tc>
        </w:sdtContent>
      </w:sdt>
      <w:sdt>
        <w:sdtPr>
          <w:alias w:val="#Nav: /Purchase_Header/CompanyEMail"/>
          <w:tag w:val="#Nav: Standard_Purchase_Order/1322"/>
          <w:id w:val="-921179310"/>
          <w:placeholder>
            <w:docPart w:val="DefaultPlaceholder_-1854013440"/>
          </w:placeholder>
          <w:dataBinding w:prefixMappings="xmlns:ns0='urn:microsoft-dynamics-nav/reports/Standard_Purchase_Order/1322/'" w:xpath="/ns0:NavWordReportXmlPart[1]/ns0:Purchase_Header[1]/ns0:CompanyEMail[1]" w:storeItemID="{772287F9-8278-43E9-8F27-EE25ED9BAB5C}"/>
          <w:text/>
        </w:sdtPr>
        <w:sdtEndPr/>
        <w:sdtContent>
          <w:tc>
            <w:tcPr>
              <w:tcW w:w="4118" w:type="dxa"/>
            </w:tcPr>
            <w:p w:rsidR="004E6401" w:rsidP="004E6401" w:rsidRDefault="004E6401" w14:paraId="5DD737AA" w14:textId="77777777">
              <w:r>
                <w:t>CompanyEMail</w:t>
              </w:r>
            </w:p>
          </w:tc>
        </w:sdtContent>
      </w:sdt>
    </w:tr>
  </w:tbl>
  <w:p w:rsidR="00F17602" w:rsidRDefault="00F17602" w14:paraId="475B02B0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7729A" w:rsidP="00E40C63" w:rsidRDefault="00C7729A" w14:paraId="58544A20" w14:textId="77777777">
      <w:pPr>
        <w:spacing w:after="0"/>
      </w:pPr>
      <w:r>
        <w:separator/>
      </w:r>
    </w:p>
  </w:footnote>
  <w:footnote w:type="continuationSeparator" w:id="0">
    <w:p w:rsidR="00C7729A" w:rsidP="00E40C63" w:rsidRDefault="00C7729A" w14:paraId="5AB02812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F1228C" w:rsidRDefault="00F1228C" w14:paraId="29C95DF0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 w14:paraId="5553F4DD" w14:textId="77777777">
      <w:tc>
        <w:tcPr>
          <w:tcW w:w="2929" w:type="pct"/>
        </w:tcPr>
        <w:p w:rsidRPr="00F17602" w:rsidR="00F17602" w:rsidP="00F17602" w:rsidRDefault="00C7729A" w14:paraId="0B23AFC3" w14:textId="77777777">
          <w:pPr>
            <w:pStyle w:val="Title"/>
            <w:rPr>
              <w:rFonts w:asciiTheme="minorHAnsi" w:hAnsiTheme="minorHAnsi" w:cstheme="minorHAnsi"/>
              <w:b/>
              <w:sz w:val="22"/>
            </w:rPr>
          </w:pP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DocumentTitle_Lbl"/>
              <w:tag w:val="#Nav: Standard_Purchase_Order/1322"/>
              <w:id w:val="-1643734038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DocumentTitle_Lbl[1]" w:storeItemID="{772287F9-8278-43E9-8F27-EE25ED9BAB5C}"/>
              <w:text/>
            </w:sdtPr>
            <w:sdtEndPr/>
            <w:sdtContent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DocumentTitle_Lbl</w:t>
              </w:r>
            </w:sdtContent>
          </w:sdt>
          <w:r w:rsidRPr="00F17602" w:rsidR="00F17602">
            <w:rPr>
              <w:rFonts w:asciiTheme="minorHAnsi" w:hAnsiTheme="minorHAnsi" w:cstheme="minorHAnsi"/>
              <w:b/>
              <w:sz w:val="22"/>
            </w:rPr>
            <w:t xml:space="preserve"> </w:t>
          </w:r>
          <w:sdt>
            <w:sdtPr>
              <w:rPr>
                <w:rFonts w:asciiTheme="minorHAnsi" w:hAnsiTheme="minorHAnsi" w:cstheme="minorHAnsi"/>
                <w:b/>
                <w:sz w:val="22"/>
              </w:rPr>
              <w:alias w:val="#Nav: /Purchase_Header/No_PurchHeader"/>
              <w:tag w:val="#Nav: Standard_Purchase_Order/1322"/>
              <w:id w:val="-1095469703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No_PurchHeader[1]" w:storeItemID="{772287F9-8278-43E9-8F27-EE25ED9BAB5C}"/>
              <w:text/>
            </w:sdtPr>
            <w:sdtEndPr/>
            <w:sdtContent>
              <w:r w:rsidRPr="00F17602" w:rsidR="00F17602">
                <w:rPr>
                  <w:rFonts w:asciiTheme="minorHAnsi" w:hAnsiTheme="minorHAnsi" w:cstheme="minorHAnsi"/>
                  <w:b/>
                  <w:sz w:val="22"/>
                </w:rPr>
                <w:t>No_PurchHeader</w:t>
              </w:r>
            </w:sdtContent>
          </w:sdt>
        </w:p>
        <w:sdt>
          <w:sdtPr>
            <w:rPr>
              <w:rFonts w:cstheme="minorHAnsi"/>
              <w:szCs w:val="22"/>
            </w:rPr>
            <w:alias w:val="#Nav: /Purchase_Header/DocumentDate"/>
            <w:tag w:val="#Nav: Standard_Purchase_Order/1322"/>
            <w:id w:val="185729155"/>
            <w:placeholder>
              <w:docPart w:val="9485722AD625498C8BC2196EF140A656"/>
            </w:placeholder>
            <w:dataBinding w:prefixMappings="xmlns:ns0='urn:microsoft-dynamics-nav/reports/Standard_Purchase_Order/1322/'" w:xpath="/ns0:NavWordReportXmlPart[1]/ns0:Purchase_Header[1]/ns0:DocumentDate[1]" w:storeItemID="{772287F9-8278-43E9-8F27-EE25ED9BAB5C}"/>
            <w:text/>
          </w:sdtPr>
          <w:sdtEndPr/>
          <w:sdtContent>
            <w:p w:rsidRPr="00F17602" w:rsidR="00F17602" w:rsidP="00F17602" w:rsidRDefault="00F17602" w14:paraId="731A86F5" w14:textId="77777777">
              <w:pPr>
                <w:pStyle w:val="Subtitle"/>
                <w:rPr>
                  <w:rFonts w:cstheme="minorHAnsi"/>
                  <w:szCs w:val="22"/>
                </w:rPr>
              </w:pPr>
              <w:r w:rsidRPr="00F17602">
                <w:rPr>
                  <w:rFonts w:cstheme="minorHAnsi"/>
                  <w:szCs w:val="22"/>
                </w:rPr>
                <w:t>DocumentDate</w:t>
              </w:r>
            </w:p>
          </w:sdtContent>
        </w:sdt>
        <w:p w:rsidR="00C43401" w:rsidP="00F17602" w:rsidRDefault="00C7729A" w14:paraId="5BB84AE8" w14:textId="77777777">
          <w:pPr>
            <w:pStyle w:val="NoSpacing"/>
            <w:rPr>
              <w:b/>
            </w:rPr>
          </w:pPr>
          <w:sdt>
            <w:sdtPr>
              <w:rPr>
                <w:rFonts w:cstheme="minorHAnsi"/>
              </w:rPr>
              <w:alias w:val="#Nav: /Purchase_Header/Page_Lbl"/>
              <w:tag w:val="#Nav: Standard_Purchase_Order/1322"/>
              <w:id w:val="-554851619"/>
              <w:placeholder>
                <w:docPart w:val="9485722AD625498C8BC2196EF140A656"/>
              </w:placeholder>
              <w:dataBinding w:prefixMappings="xmlns:ns0='urn:microsoft-dynamics-nav/reports/Standard_Purchase_Order/1322/'" w:xpath="/ns0:NavWordReportXmlPart[1]/ns0:Purchase_Header[1]/ns0:Page_Lbl[1]" w:storeItemID="{772287F9-8278-43E9-8F27-EE25ED9BAB5C}"/>
              <w:text/>
            </w:sdtPr>
            <w:sdtEndPr/>
            <w:sdtContent>
              <w:r w:rsidRPr="00F17602" w:rsidR="00F17602">
                <w:rPr>
                  <w:rFonts w:cstheme="minorHAnsi"/>
                </w:rPr>
                <w:t>Page_Lbl</w:t>
              </w:r>
            </w:sdtContent>
          </w:sdt>
          <w:r w:rsidRPr="00F17602" w:rsidR="00F17602">
            <w:rPr>
              <w:rFonts w:cstheme="minorHAnsi"/>
            </w:rPr>
            <w:t xml:space="preserve"> 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PAGE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</w:rPr>
            <w:fldChar w:fldCharType="end"/>
          </w:r>
          <w:r w:rsidRPr="00F17602" w:rsidR="00F17602">
            <w:rPr>
              <w:rFonts w:cstheme="minorHAnsi"/>
            </w:rPr>
            <w:t xml:space="preserve"> / </w:t>
          </w:r>
          <w:r w:rsidRPr="00F17602" w:rsidR="00F17602">
            <w:rPr>
              <w:rFonts w:cstheme="minorHAnsi"/>
            </w:rPr>
            <w:fldChar w:fldCharType="begin"/>
          </w:r>
          <w:r w:rsidRPr="00F17602" w:rsidR="00F17602">
            <w:rPr>
              <w:rFonts w:cstheme="minorHAnsi"/>
            </w:rPr>
            <w:instrText xml:space="preserve"> NUMPAGES  \* Arabic  \* MERGEFORMAT </w:instrText>
          </w:r>
          <w:r w:rsidRPr="00F17602" w:rsidR="00F17602">
            <w:rPr>
              <w:rFonts w:cstheme="minorHAnsi"/>
            </w:rPr>
            <w:fldChar w:fldCharType="separate"/>
          </w:r>
          <w:r w:rsidR="00C645A2">
            <w:rPr>
              <w:rFonts w:cstheme="minorHAnsi"/>
              <w:noProof/>
            </w:rPr>
            <w:t>2</w:t>
          </w:r>
          <w:r w:rsidRPr="00F17602" w:rsidR="00F17602">
            <w:rPr>
              <w:rFonts w:cstheme="minorHAnsi"/>
              <w:noProof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 w14:paraId="481E8152" w14:textId="77777777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 w14:paraId="10E5A67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4639DD" w14:paraId="61F619AC" w14:textId="77777777">
      <w:tc>
        <w:tcPr>
          <w:tcW w:w="2929" w:type="pct"/>
        </w:tcPr>
        <w:p w:rsidR="00C43401" w:rsidP="00291EF5" w:rsidRDefault="00C7729A" w14:paraId="40183AF9" w14:textId="77777777">
          <w:pPr>
            <w:pStyle w:val="Title"/>
          </w:pPr>
          <w:sdt>
            <w:sdtPr>
              <w:alias w:val="#Nav: /Purchase_Header/DocumentTitle_Lbl"/>
              <w:tag w:val="#Nav: Standard_Purchase_Order/1322"/>
              <w:id w:val="-34973664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DocumentTitle_Lbl[1]" w:storeItemID="{772287F9-8278-43E9-8F27-EE25ED9BAB5C}"/>
              <w:text/>
            </w:sdtPr>
            <w:sdtEndPr/>
            <w:sdtContent>
              <w:r w:rsidRPr="00BD2158" w:rsidR="00BD2158">
                <w:t>DocumentTitle_Lbl</w:t>
              </w:r>
            </w:sdtContent>
          </w:sdt>
          <w:r w:rsidR="00FA08E4">
            <w:t xml:space="preserve"> </w:t>
          </w:r>
          <w:sdt>
            <w:sdtPr>
              <w:alias w:val="#Nav: /Purchase_Header/No_PurchHeader"/>
              <w:tag w:val="#Nav: Standard_Purchase_Order/1322"/>
              <w:id w:val="-1021395110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No_PurchHeader[1]" w:storeItemID="{772287F9-8278-43E9-8F27-EE25ED9BAB5C}"/>
              <w:text/>
            </w:sdtPr>
            <w:sdtEndPr/>
            <w:sdtContent>
              <w:r w:rsidR="00BD2158">
                <w:t>No_PurchHeader</w:t>
              </w:r>
            </w:sdtContent>
          </w:sdt>
        </w:p>
        <w:sdt>
          <w:sdtPr>
            <w:alias w:val="#Nav: /Purchase_Header/DocumentDate"/>
            <w:tag w:val="#Nav: Standard_Purchase_Order/1322"/>
            <w:id w:val="-1874838677"/>
            <w:placeholder>
              <w:docPart w:val="DefaultPlaceholder_-1854013440"/>
            </w:placeholder>
            <w:dataBinding w:prefixMappings="xmlns:ns0='urn:microsoft-dynamics-nav/reports/Standard_Purchase_Order/1322/'" w:xpath="/ns0:NavWordReportXmlPart[1]/ns0:Purchase_Header[1]/ns0:DocumentDate[1]" w:storeItemID="{772287F9-8278-43E9-8F27-EE25ED9BAB5C}"/>
            <w:text/>
          </w:sdtPr>
          <w:sdtEndPr/>
          <w:sdtContent>
            <w:p w:rsidR="00E55D9E" w:rsidP="00DA0734" w:rsidRDefault="00DA0734" w14:paraId="7C9B485B" w14:textId="77777777">
              <w:pPr>
                <w:pStyle w:val="Subtitle"/>
              </w:pPr>
              <w:r>
                <w:t>DocumentDate</w:t>
              </w:r>
            </w:p>
          </w:sdtContent>
        </w:sdt>
        <w:p w:rsidRPr="00E55D9E" w:rsidR="00DA0734" w:rsidP="00DA0734" w:rsidRDefault="00C7729A" w14:paraId="6C33CC75" w14:textId="77777777">
          <w:pPr>
            <w:pStyle w:val="Subtitle"/>
          </w:pPr>
          <w:sdt>
            <w:sdtPr>
              <w:alias w:val="#Nav: /Purchase_Header/Page_Lbl"/>
              <w:tag w:val="#Nav: Standard_Purchase_Order/1322"/>
              <w:id w:val="-821274198"/>
              <w:placeholder>
                <w:docPart w:val="DefaultPlaceholder_-1854013440"/>
              </w:placeholder>
              <w:dataBinding w:prefixMappings="xmlns:ns0='urn:microsoft-dynamics-nav/reports/Standard_Purchase_Order/1322/'" w:xpath="/ns0:NavWordReportXmlPart[1]/ns0:Purchase_Header[1]/ns0:Page_Lbl[1]" w:storeItemID="{772287F9-8278-43E9-8F27-EE25ED9BAB5C}"/>
              <w:text/>
            </w:sdtPr>
            <w:sdtEndPr/>
            <w:sdtContent>
              <w:r w:rsidR="00DA0734">
                <w:t>Page_Lbl</w:t>
              </w:r>
            </w:sdtContent>
          </w:sdt>
          <w:r w:rsidR="00DA0734">
            <w:t xml:space="preserve">  </w:t>
          </w:r>
          <w:r w:rsidR="0009454A">
            <w:fldChar w:fldCharType="begin"/>
          </w:r>
          <w:r w:rsidR="0009454A">
            <w:instrText xml:space="preserve"> PAGE  \* Arabic  \* MERGEFORMAT </w:instrText>
          </w:r>
          <w:r w:rsidR="0009454A">
            <w:fldChar w:fldCharType="separate"/>
          </w:r>
          <w:r w:rsidR="009B3A60">
            <w:rPr>
              <w:noProof/>
            </w:rPr>
            <w:t>1</w:t>
          </w:r>
          <w:r w:rsidR="0009454A">
            <w:fldChar w:fldCharType="end"/>
          </w:r>
          <w:r w:rsidR="00600A84">
            <w:t xml:space="preserve"> / </w:t>
          </w:r>
          <w:r>
            <w:fldChar w:fldCharType="begin"/>
          </w:r>
          <w:r>
            <w:instrText xml:space="preserve"> NUMPAGES   \* MERGEFORMAT </w:instrText>
          </w:r>
          <w:r>
            <w:fldChar w:fldCharType="separate"/>
          </w:r>
          <w:r w:rsidR="009B3A60">
            <w:rPr>
              <w:noProof/>
            </w:rPr>
            <w:t>1</w:t>
          </w:r>
          <w:r>
            <w:rPr>
              <w:noProof/>
            </w:rPr>
            <w:fldChar w:fldCharType="end"/>
          </w:r>
        </w:p>
      </w:tc>
      <w:tc>
        <w:tcPr>
          <w:tcW w:w="2925" w:type="pct"/>
        </w:tcPr>
        <w:p w:rsidR="00C43401" w:rsidP="004639DD" w:rsidRDefault="004639DD" w14:paraId="1A379905" w14:textId="77777777">
          <w:pPr>
            <w:pStyle w:val="Header"/>
            <w:tabs>
              <w:tab w:val="left" w:pos="1155"/>
            </w:tabs>
            <w:rPr>
              <w:b/>
            </w:rPr>
          </w:pPr>
          <w:r>
            <w:rPr>
              <w:b/>
            </w:rPr>
            <w:tab/>
          </w:r>
          <w:sdt>
            <w:sdtPr>
              <w:rPr>
                <w:b/>
              </w:rPr>
              <w:alias w:val="#Nav: /Purchase_Header/CompanyPicture"/>
              <w:tag w:val="#Nav: Standard_Purchase_Order/1322"/>
              <w:id w:val="-2008820458"/>
              <w:dataBinding w:prefixMappings="xmlns:ns0='urn:microsoft-dynamics-nav/reports/Standard_Purchase_Order/1322/'" w:xpath="/ns0:NavWordReportXmlPart[1]/ns0:Purchase_Header[1]/ns0:CompanyPicture[1]" w:storeItemID="{772287F9-8278-43E9-8F27-EE25ED9BAB5C}"/>
              <w:picture/>
            </w:sdtPr>
            <w:sdtEndPr/>
            <w:sdtContent>
              <w:r w:rsidR="003D7AD7">
                <w:rPr>
                  <w:b/>
                  <w:noProof/>
                </w:rPr>
                <w:drawing>
                  <wp:inline distT="0" distB="0" distL="0" distR="0" wp14:anchorId="3C2BF9E3" wp14:editId="7E1E4537">
                    <wp:extent cx="1057275" cy="1057275"/>
                    <wp:effectExtent l="0" t="0" r="9525" b="9525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57275" cy="10572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D7AD7" w:rsidRDefault="003D7AD7" w14:paraId="3943D8EA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54DEE"/>
    <w:rsid w:val="00013FC3"/>
    <w:rsid w:val="00020B1F"/>
    <w:rsid w:val="00032E69"/>
    <w:rsid w:val="000357EB"/>
    <w:rsid w:val="000625F4"/>
    <w:rsid w:val="00070EE8"/>
    <w:rsid w:val="00074151"/>
    <w:rsid w:val="00082B21"/>
    <w:rsid w:val="00083E19"/>
    <w:rsid w:val="000844A3"/>
    <w:rsid w:val="0008693A"/>
    <w:rsid w:val="0009454A"/>
    <w:rsid w:val="000A665A"/>
    <w:rsid w:val="000D5A6D"/>
    <w:rsid w:val="000E071F"/>
    <w:rsid w:val="000E6063"/>
    <w:rsid w:val="0010049A"/>
    <w:rsid w:val="00103846"/>
    <w:rsid w:val="0010616B"/>
    <w:rsid w:val="0011793B"/>
    <w:rsid w:val="00123A7D"/>
    <w:rsid w:val="00126D5A"/>
    <w:rsid w:val="00130677"/>
    <w:rsid w:val="00134A71"/>
    <w:rsid w:val="00151C73"/>
    <w:rsid w:val="001541E0"/>
    <w:rsid w:val="001621D9"/>
    <w:rsid w:val="001A2625"/>
    <w:rsid w:val="001B33DF"/>
    <w:rsid w:val="001B6E6D"/>
    <w:rsid w:val="001B793C"/>
    <w:rsid w:val="001C7E7F"/>
    <w:rsid w:val="001D1CE2"/>
    <w:rsid w:val="001D4852"/>
    <w:rsid w:val="001D4928"/>
    <w:rsid w:val="001D6807"/>
    <w:rsid w:val="001F6AD2"/>
    <w:rsid w:val="001F76A3"/>
    <w:rsid w:val="0020108A"/>
    <w:rsid w:val="002334A5"/>
    <w:rsid w:val="002342C4"/>
    <w:rsid w:val="00235CA0"/>
    <w:rsid w:val="00245B0E"/>
    <w:rsid w:val="00261876"/>
    <w:rsid w:val="0026269B"/>
    <w:rsid w:val="002669DB"/>
    <w:rsid w:val="002709C8"/>
    <w:rsid w:val="00273BA9"/>
    <w:rsid w:val="00291BFF"/>
    <w:rsid w:val="00291EF5"/>
    <w:rsid w:val="0029628E"/>
    <w:rsid w:val="002A29DF"/>
    <w:rsid w:val="002A382C"/>
    <w:rsid w:val="002B6B46"/>
    <w:rsid w:val="002B7249"/>
    <w:rsid w:val="002C2A8C"/>
    <w:rsid w:val="002D10B3"/>
    <w:rsid w:val="002E2A56"/>
    <w:rsid w:val="00326905"/>
    <w:rsid w:val="00337723"/>
    <w:rsid w:val="00342216"/>
    <w:rsid w:val="0034230C"/>
    <w:rsid w:val="00355E20"/>
    <w:rsid w:val="00374316"/>
    <w:rsid w:val="00380476"/>
    <w:rsid w:val="0038349C"/>
    <w:rsid w:val="00394029"/>
    <w:rsid w:val="003A0907"/>
    <w:rsid w:val="003A31D7"/>
    <w:rsid w:val="003A7E69"/>
    <w:rsid w:val="003B1D59"/>
    <w:rsid w:val="003B1F62"/>
    <w:rsid w:val="003C2C96"/>
    <w:rsid w:val="003D120B"/>
    <w:rsid w:val="003D4B80"/>
    <w:rsid w:val="003D7AD7"/>
    <w:rsid w:val="003E2178"/>
    <w:rsid w:val="003F77E2"/>
    <w:rsid w:val="00417ABE"/>
    <w:rsid w:val="00451877"/>
    <w:rsid w:val="004639DD"/>
    <w:rsid w:val="00472618"/>
    <w:rsid w:val="00492354"/>
    <w:rsid w:val="00495AE8"/>
    <w:rsid w:val="004A4D71"/>
    <w:rsid w:val="004B22F6"/>
    <w:rsid w:val="004B47ED"/>
    <w:rsid w:val="004B4EE3"/>
    <w:rsid w:val="004B6FE5"/>
    <w:rsid w:val="004B787A"/>
    <w:rsid w:val="004C60A5"/>
    <w:rsid w:val="004D1000"/>
    <w:rsid w:val="004D7782"/>
    <w:rsid w:val="004E6401"/>
    <w:rsid w:val="004F0691"/>
    <w:rsid w:val="004F2432"/>
    <w:rsid w:val="0051660C"/>
    <w:rsid w:val="00524FE6"/>
    <w:rsid w:val="00536A73"/>
    <w:rsid w:val="00543913"/>
    <w:rsid w:val="00551E99"/>
    <w:rsid w:val="00552846"/>
    <w:rsid w:val="00563DCD"/>
    <w:rsid w:val="005731CF"/>
    <w:rsid w:val="00587157"/>
    <w:rsid w:val="005948C5"/>
    <w:rsid w:val="00595F7F"/>
    <w:rsid w:val="005963DE"/>
    <w:rsid w:val="005A0994"/>
    <w:rsid w:val="005A1FF8"/>
    <w:rsid w:val="005C497A"/>
    <w:rsid w:val="005F2559"/>
    <w:rsid w:val="005F5EC9"/>
    <w:rsid w:val="005F6BCC"/>
    <w:rsid w:val="00600A84"/>
    <w:rsid w:val="0060202A"/>
    <w:rsid w:val="00602E94"/>
    <w:rsid w:val="00610A30"/>
    <w:rsid w:val="00612ABF"/>
    <w:rsid w:val="006245DA"/>
    <w:rsid w:val="0063620D"/>
    <w:rsid w:val="0064695D"/>
    <w:rsid w:val="0067225B"/>
    <w:rsid w:val="006775CD"/>
    <w:rsid w:val="00677AD5"/>
    <w:rsid w:val="00681621"/>
    <w:rsid w:val="0068273F"/>
    <w:rsid w:val="00683CCE"/>
    <w:rsid w:val="00684C66"/>
    <w:rsid w:val="00684EEB"/>
    <w:rsid w:val="00685588"/>
    <w:rsid w:val="006907F2"/>
    <w:rsid w:val="006A2A7B"/>
    <w:rsid w:val="006C30D9"/>
    <w:rsid w:val="006C4581"/>
    <w:rsid w:val="006D4B90"/>
    <w:rsid w:val="006D64AE"/>
    <w:rsid w:val="006E5F55"/>
    <w:rsid w:val="006E60E9"/>
    <w:rsid w:val="006F257D"/>
    <w:rsid w:val="006F2626"/>
    <w:rsid w:val="00701791"/>
    <w:rsid w:val="00707BE3"/>
    <w:rsid w:val="0071439C"/>
    <w:rsid w:val="00716E24"/>
    <w:rsid w:val="00741D72"/>
    <w:rsid w:val="00741F01"/>
    <w:rsid w:val="00741F6B"/>
    <w:rsid w:val="007537BA"/>
    <w:rsid w:val="00760FA8"/>
    <w:rsid w:val="00765190"/>
    <w:rsid w:val="00766078"/>
    <w:rsid w:val="007773B8"/>
    <w:rsid w:val="00777ADC"/>
    <w:rsid w:val="00785D0D"/>
    <w:rsid w:val="00797305"/>
    <w:rsid w:val="00797749"/>
    <w:rsid w:val="007A0A2F"/>
    <w:rsid w:val="007A0A53"/>
    <w:rsid w:val="007A2170"/>
    <w:rsid w:val="007B235B"/>
    <w:rsid w:val="007E323C"/>
    <w:rsid w:val="00802B5B"/>
    <w:rsid w:val="00807754"/>
    <w:rsid w:val="00815D27"/>
    <w:rsid w:val="008179F0"/>
    <w:rsid w:val="00817EE6"/>
    <w:rsid w:val="00820262"/>
    <w:rsid w:val="00836184"/>
    <w:rsid w:val="00843F81"/>
    <w:rsid w:val="00844D12"/>
    <w:rsid w:val="00845DAF"/>
    <w:rsid w:val="00845E08"/>
    <w:rsid w:val="008533EF"/>
    <w:rsid w:val="00856BBF"/>
    <w:rsid w:val="00862E42"/>
    <w:rsid w:val="008874E0"/>
    <w:rsid w:val="008A3400"/>
    <w:rsid w:val="008A54A2"/>
    <w:rsid w:val="008C3901"/>
    <w:rsid w:val="008D7475"/>
    <w:rsid w:val="008E1DFF"/>
    <w:rsid w:val="008E6A01"/>
    <w:rsid w:val="008E766D"/>
    <w:rsid w:val="008F0A38"/>
    <w:rsid w:val="008F4193"/>
    <w:rsid w:val="0090354E"/>
    <w:rsid w:val="0090637C"/>
    <w:rsid w:val="009072D1"/>
    <w:rsid w:val="0092542A"/>
    <w:rsid w:val="00933DB5"/>
    <w:rsid w:val="009364A4"/>
    <w:rsid w:val="00940735"/>
    <w:rsid w:val="00943A17"/>
    <w:rsid w:val="009453BC"/>
    <w:rsid w:val="00954C6C"/>
    <w:rsid w:val="00966D04"/>
    <w:rsid w:val="00972E96"/>
    <w:rsid w:val="00981238"/>
    <w:rsid w:val="00981D1E"/>
    <w:rsid w:val="00982950"/>
    <w:rsid w:val="00991278"/>
    <w:rsid w:val="0099175E"/>
    <w:rsid w:val="009943A4"/>
    <w:rsid w:val="00997858"/>
    <w:rsid w:val="009B3A60"/>
    <w:rsid w:val="009B485A"/>
    <w:rsid w:val="009C1AD9"/>
    <w:rsid w:val="009C7016"/>
    <w:rsid w:val="009C7678"/>
    <w:rsid w:val="009D508B"/>
    <w:rsid w:val="009D6FE7"/>
    <w:rsid w:val="009E16EA"/>
    <w:rsid w:val="009E251E"/>
    <w:rsid w:val="009F1F55"/>
    <w:rsid w:val="009F21B5"/>
    <w:rsid w:val="00A00B95"/>
    <w:rsid w:val="00A01AB9"/>
    <w:rsid w:val="00A048EC"/>
    <w:rsid w:val="00A20DDB"/>
    <w:rsid w:val="00A30C38"/>
    <w:rsid w:val="00A42BE5"/>
    <w:rsid w:val="00A539C4"/>
    <w:rsid w:val="00A55682"/>
    <w:rsid w:val="00A64E32"/>
    <w:rsid w:val="00A76F36"/>
    <w:rsid w:val="00A9010E"/>
    <w:rsid w:val="00A9275C"/>
    <w:rsid w:val="00A940EF"/>
    <w:rsid w:val="00A9726D"/>
    <w:rsid w:val="00AC60A2"/>
    <w:rsid w:val="00AE1DF0"/>
    <w:rsid w:val="00AE6ABB"/>
    <w:rsid w:val="00AF1EDD"/>
    <w:rsid w:val="00AF4452"/>
    <w:rsid w:val="00AF62CA"/>
    <w:rsid w:val="00AF6E4D"/>
    <w:rsid w:val="00B01DA6"/>
    <w:rsid w:val="00B10D67"/>
    <w:rsid w:val="00B12F34"/>
    <w:rsid w:val="00B22FDE"/>
    <w:rsid w:val="00B2674F"/>
    <w:rsid w:val="00B32D4B"/>
    <w:rsid w:val="00B402B9"/>
    <w:rsid w:val="00B437D5"/>
    <w:rsid w:val="00B57659"/>
    <w:rsid w:val="00B60D54"/>
    <w:rsid w:val="00B63554"/>
    <w:rsid w:val="00B8205C"/>
    <w:rsid w:val="00B83D92"/>
    <w:rsid w:val="00B83F93"/>
    <w:rsid w:val="00B84A59"/>
    <w:rsid w:val="00B86BCD"/>
    <w:rsid w:val="00B86E6F"/>
    <w:rsid w:val="00B91CA1"/>
    <w:rsid w:val="00B92F96"/>
    <w:rsid w:val="00B96060"/>
    <w:rsid w:val="00BC232B"/>
    <w:rsid w:val="00BD2158"/>
    <w:rsid w:val="00BD2533"/>
    <w:rsid w:val="00BD35AE"/>
    <w:rsid w:val="00BE5952"/>
    <w:rsid w:val="00BE6BE6"/>
    <w:rsid w:val="00BF0F10"/>
    <w:rsid w:val="00BF6BA4"/>
    <w:rsid w:val="00C27C1A"/>
    <w:rsid w:val="00C36F18"/>
    <w:rsid w:val="00C37817"/>
    <w:rsid w:val="00C40BE4"/>
    <w:rsid w:val="00C41D4D"/>
    <w:rsid w:val="00C41DE3"/>
    <w:rsid w:val="00C43401"/>
    <w:rsid w:val="00C47206"/>
    <w:rsid w:val="00C645A2"/>
    <w:rsid w:val="00C77159"/>
    <w:rsid w:val="00C7729A"/>
    <w:rsid w:val="00C910B5"/>
    <w:rsid w:val="00CA6394"/>
    <w:rsid w:val="00CB6557"/>
    <w:rsid w:val="00CB70AD"/>
    <w:rsid w:val="00CD1B92"/>
    <w:rsid w:val="00CD65C8"/>
    <w:rsid w:val="00CE4EFC"/>
    <w:rsid w:val="00CE5ABD"/>
    <w:rsid w:val="00D21D63"/>
    <w:rsid w:val="00D235D0"/>
    <w:rsid w:val="00D40A70"/>
    <w:rsid w:val="00D41DC8"/>
    <w:rsid w:val="00D41F89"/>
    <w:rsid w:val="00D53B6F"/>
    <w:rsid w:val="00D54A61"/>
    <w:rsid w:val="00D54DEE"/>
    <w:rsid w:val="00D555AD"/>
    <w:rsid w:val="00D563C1"/>
    <w:rsid w:val="00D6006D"/>
    <w:rsid w:val="00D72A07"/>
    <w:rsid w:val="00D72E02"/>
    <w:rsid w:val="00D754C6"/>
    <w:rsid w:val="00D75AAF"/>
    <w:rsid w:val="00D75B7C"/>
    <w:rsid w:val="00D806B3"/>
    <w:rsid w:val="00DA0283"/>
    <w:rsid w:val="00DA0734"/>
    <w:rsid w:val="00DA0F11"/>
    <w:rsid w:val="00DA549C"/>
    <w:rsid w:val="00DA580A"/>
    <w:rsid w:val="00DB4B5B"/>
    <w:rsid w:val="00DB4F44"/>
    <w:rsid w:val="00DC0CA1"/>
    <w:rsid w:val="00DC4CE3"/>
    <w:rsid w:val="00DF30F1"/>
    <w:rsid w:val="00E034DC"/>
    <w:rsid w:val="00E111C4"/>
    <w:rsid w:val="00E14AB2"/>
    <w:rsid w:val="00E16D8F"/>
    <w:rsid w:val="00E22B7E"/>
    <w:rsid w:val="00E40C63"/>
    <w:rsid w:val="00E41182"/>
    <w:rsid w:val="00E434C9"/>
    <w:rsid w:val="00E4361D"/>
    <w:rsid w:val="00E450FB"/>
    <w:rsid w:val="00E4786B"/>
    <w:rsid w:val="00E54F17"/>
    <w:rsid w:val="00E55D9E"/>
    <w:rsid w:val="00E6217B"/>
    <w:rsid w:val="00E65451"/>
    <w:rsid w:val="00E67097"/>
    <w:rsid w:val="00E902EA"/>
    <w:rsid w:val="00E96245"/>
    <w:rsid w:val="00E96A2B"/>
    <w:rsid w:val="00EA246E"/>
    <w:rsid w:val="00EA27AA"/>
    <w:rsid w:val="00EB426A"/>
    <w:rsid w:val="00EB5B19"/>
    <w:rsid w:val="00EC1995"/>
    <w:rsid w:val="00EC4C86"/>
    <w:rsid w:val="00ED0377"/>
    <w:rsid w:val="00ED6FF8"/>
    <w:rsid w:val="00EE2CA3"/>
    <w:rsid w:val="00EE53F7"/>
    <w:rsid w:val="00F057B8"/>
    <w:rsid w:val="00F1228C"/>
    <w:rsid w:val="00F14176"/>
    <w:rsid w:val="00F17602"/>
    <w:rsid w:val="00F17B0B"/>
    <w:rsid w:val="00F20F72"/>
    <w:rsid w:val="00F219F1"/>
    <w:rsid w:val="00F36FA0"/>
    <w:rsid w:val="00F37E8E"/>
    <w:rsid w:val="00F44822"/>
    <w:rsid w:val="00F47692"/>
    <w:rsid w:val="00F6215C"/>
    <w:rsid w:val="00F63AC2"/>
    <w:rsid w:val="00F66A1F"/>
    <w:rsid w:val="00F7015A"/>
    <w:rsid w:val="00F81620"/>
    <w:rsid w:val="00F81AE9"/>
    <w:rsid w:val="00F8392C"/>
    <w:rsid w:val="00F848FB"/>
    <w:rsid w:val="00F86468"/>
    <w:rsid w:val="00FA08E4"/>
    <w:rsid w:val="00FA4D66"/>
    <w:rsid w:val="00FA77C5"/>
    <w:rsid w:val="00FB06A1"/>
    <w:rsid w:val="00FB3DCE"/>
    <w:rsid w:val="00FD6A00"/>
    <w:rsid w:val="00FE1868"/>
    <w:rsid w:val="00FF64CA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0A0C7D2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0df6efb584e7428d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C0465A-C787-48CB-93CD-FF000A1FFC9F}"/>
      </w:docPartPr>
      <w:docPartBody>
        <w:p w:rsidR="00D20429" w:rsidRDefault="00E9720D"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B5E8ABC584427DAE793DF6A8F4A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D5FE07-11CF-4F21-94CD-227D0B82C25F}"/>
      </w:docPartPr>
      <w:docPartBody>
        <w:p w:rsidR="00E81C11" w:rsidRDefault="00845ABD" w:rsidP="00845ABD">
          <w:pPr>
            <w:pStyle w:val="91B5E8ABC584427DAE793DF6A8F4A35A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98DD3ABF51348559E5D6211D2ACE4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DA2D6-B749-4415-B17A-9D7DD976941A}"/>
      </w:docPartPr>
      <w:docPartBody>
        <w:p w:rsidR="00E81C11" w:rsidRDefault="00845ABD" w:rsidP="00845ABD">
          <w:pPr>
            <w:pStyle w:val="598DD3ABF51348559E5D6211D2ACE40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9E37430DCB48BF9C7F29F1AE4E21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A0F974-9C0C-4FDC-B512-4436D2AC755F}"/>
      </w:docPartPr>
      <w:docPartBody>
        <w:p w:rsidR="00E81C11" w:rsidRDefault="00845ABD" w:rsidP="00845ABD">
          <w:pPr>
            <w:pStyle w:val="7D9E37430DCB48BF9C7F29F1AE4E21D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A02928710804C16ABBDEF5544AE56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A3DF3C-1204-4C0E-BD34-856E2CF6149B}"/>
      </w:docPartPr>
      <w:docPartBody>
        <w:p w:rsidR="00E81C11" w:rsidRDefault="00845ABD" w:rsidP="00845ABD">
          <w:pPr>
            <w:pStyle w:val="8A02928710804C16ABBDEF5544AE569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C8F42419BC4CF19A81C875FEB126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142950-5CE4-4CD2-81BC-B217EF8D5563}"/>
      </w:docPartPr>
      <w:docPartBody>
        <w:p w:rsidR="00E81C11" w:rsidRDefault="00845ABD" w:rsidP="00845ABD">
          <w:pPr>
            <w:pStyle w:val="C3C8F42419BC4CF19A81C875FEB126C8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44575690FA0464D847145EF11CA09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A54C1D-6546-4473-9AE2-F3F4A8A3FBA3}"/>
      </w:docPartPr>
      <w:docPartBody>
        <w:p w:rsidR="00E81C11" w:rsidRDefault="00845ABD" w:rsidP="00845ABD">
          <w:pPr>
            <w:pStyle w:val="644575690FA0464D847145EF11CA098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F3BA27E3374E15A18EF017A46592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FBD9862-E6A9-4FAD-A742-FB709219D78B}"/>
      </w:docPartPr>
      <w:docPartBody>
        <w:p w:rsidR="00E81C11" w:rsidRDefault="00845ABD" w:rsidP="00845ABD">
          <w:pPr>
            <w:pStyle w:val="B8F3BA27E3374E15A18EF017A46592C4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C73F41B86934876B06443C7FA7A1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2B8C0D-6E2A-4870-9991-69739256E7B4}"/>
      </w:docPartPr>
      <w:docPartBody>
        <w:p w:rsidR="00B7711D" w:rsidRDefault="008C48D7" w:rsidP="008C48D7">
          <w:pPr>
            <w:pStyle w:val="CC73F41B86934876B06443C7FA7A1F10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0776CE-E740-4EE9-9010-E32F6536E50F}"/>
      </w:docPartPr>
      <w:docPartBody>
        <w:p w:rsidR="00140901" w:rsidRDefault="00B7711D">
          <w:r w:rsidRPr="00E74B8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485722AD625498C8BC2196EF140A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51F287-E350-4C29-8063-4A19C8CBEE6D}"/>
      </w:docPartPr>
      <w:docPartBody>
        <w:p w:rsidR="0094520C" w:rsidRDefault="00C02972" w:rsidP="00C02972">
          <w:pPr>
            <w:pStyle w:val="9485722AD625498C8BC2196EF140A656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F861A4BBE3C4F7EB94F810207A61B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AC24D83-D065-4D52-BFE0-3C6CE94676A5}"/>
      </w:docPartPr>
      <w:docPartBody>
        <w:p w:rsidR="00676164" w:rsidRDefault="003E39BD" w:rsidP="003E39BD">
          <w:pPr>
            <w:pStyle w:val="3F861A4BBE3C4F7EB94F810207A61B13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1734764C5034B06B1C5E45712C3E8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2AF479-553B-4F3A-AB98-C2A256567E7C}"/>
      </w:docPartPr>
      <w:docPartBody>
        <w:p w:rsidR="00676164" w:rsidRDefault="003E39BD" w:rsidP="003E39BD">
          <w:pPr>
            <w:pStyle w:val="31734764C5034B06B1C5E45712C3E8A9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BBB53A26AA84408BF854D29A3581C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26B1DC-162E-46D3-83E7-564CE8328072}"/>
      </w:docPartPr>
      <w:docPartBody>
        <w:p w:rsidR="005B4F45" w:rsidRDefault="0008782E" w:rsidP="0008782E">
          <w:pPr>
            <w:pStyle w:val="6BBB53A26AA84408BF854D29A3581C5C"/>
          </w:pPr>
          <w:r w:rsidRPr="00F62AF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0D7E03-139A-458E-8208-0BB4C90CA999}"/>
      </w:docPartPr>
      <w:docPartBody>
        <w:p w:rsidR="00CC28C1" w:rsidRDefault="005B4F45">
          <w:r w:rsidRPr="00A3189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720D"/>
    <w:rsid w:val="00046797"/>
    <w:rsid w:val="000472D7"/>
    <w:rsid w:val="000524FD"/>
    <w:rsid w:val="00065643"/>
    <w:rsid w:val="0008782E"/>
    <w:rsid w:val="000E70CA"/>
    <w:rsid w:val="00111379"/>
    <w:rsid w:val="00140901"/>
    <w:rsid w:val="001A482E"/>
    <w:rsid w:val="0020281A"/>
    <w:rsid w:val="002221B4"/>
    <w:rsid w:val="00277793"/>
    <w:rsid w:val="00280539"/>
    <w:rsid w:val="0029741B"/>
    <w:rsid w:val="002F0F71"/>
    <w:rsid w:val="002F228D"/>
    <w:rsid w:val="00377D7B"/>
    <w:rsid w:val="003B4E73"/>
    <w:rsid w:val="003E39BD"/>
    <w:rsid w:val="004A6305"/>
    <w:rsid w:val="0052071E"/>
    <w:rsid w:val="005954E4"/>
    <w:rsid w:val="005B4F45"/>
    <w:rsid w:val="005C05B6"/>
    <w:rsid w:val="006427AC"/>
    <w:rsid w:val="00672748"/>
    <w:rsid w:val="00676164"/>
    <w:rsid w:val="006802F3"/>
    <w:rsid w:val="006C7475"/>
    <w:rsid w:val="007306EB"/>
    <w:rsid w:val="007B0F74"/>
    <w:rsid w:val="00814E65"/>
    <w:rsid w:val="0082504B"/>
    <w:rsid w:val="008268BB"/>
    <w:rsid w:val="00826E4A"/>
    <w:rsid w:val="00845ABD"/>
    <w:rsid w:val="008C48D7"/>
    <w:rsid w:val="008E72B8"/>
    <w:rsid w:val="00911A0F"/>
    <w:rsid w:val="0094520C"/>
    <w:rsid w:val="00947668"/>
    <w:rsid w:val="009A3957"/>
    <w:rsid w:val="00AA7B04"/>
    <w:rsid w:val="00AD1E20"/>
    <w:rsid w:val="00AE1CD3"/>
    <w:rsid w:val="00AE701E"/>
    <w:rsid w:val="00AF1763"/>
    <w:rsid w:val="00B104BA"/>
    <w:rsid w:val="00B7711D"/>
    <w:rsid w:val="00B87D0B"/>
    <w:rsid w:val="00BA07E4"/>
    <w:rsid w:val="00C02972"/>
    <w:rsid w:val="00CC28C1"/>
    <w:rsid w:val="00CE0159"/>
    <w:rsid w:val="00D16157"/>
    <w:rsid w:val="00D20429"/>
    <w:rsid w:val="00D61155"/>
    <w:rsid w:val="00D94A8F"/>
    <w:rsid w:val="00DD6387"/>
    <w:rsid w:val="00DF2317"/>
    <w:rsid w:val="00E0614E"/>
    <w:rsid w:val="00E62160"/>
    <w:rsid w:val="00E6368A"/>
    <w:rsid w:val="00E81C11"/>
    <w:rsid w:val="00E9720D"/>
    <w:rsid w:val="00EC03BA"/>
    <w:rsid w:val="00ED4D6E"/>
    <w:rsid w:val="00ED6B63"/>
    <w:rsid w:val="00F11BE4"/>
    <w:rsid w:val="00F52410"/>
    <w:rsid w:val="00F93C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4F45"/>
    <w:rPr>
      <w:color w:val="808080"/>
    </w:rPr>
  </w:style>
  <w:style w:type="paragraph" w:customStyle="1" w:styleId="F93D9222F7CE46C6929044CA1E491665">
    <w:name w:val="F93D9222F7CE46C6929044CA1E491665"/>
    <w:rsid w:val="00111379"/>
  </w:style>
  <w:style w:type="paragraph" w:customStyle="1" w:styleId="8BF11229665C42AFA0185C4FD33EAF30">
    <w:name w:val="8BF11229665C42AFA0185C4FD33EAF30"/>
    <w:rsid w:val="00AD1E20"/>
  </w:style>
  <w:style w:type="paragraph" w:customStyle="1" w:styleId="CAE7851067A5462F85AE2985280FE837">
    <w:name w:val="CAE7851067A5462F85AE2985280FE837"/>
    <w:rsid w:val="00AD1E20"/>
  </w:style>
  <w:style w:type="paragraph" w:customStyle="1" w:styleId="3A6346ADDB144813B532FB618B874C77">
    <w:name w:val="3A6346ADDB144813B532FB618B874C77"/>
    <w:rsid w:val="00AD1E20"/>
  </w:style>
  <w:style w:type="paragraph" w:customStyle="1" w:styleId="397B0D741BF04821966CB093C0292905">
    <w:name w:val="397B0D741BF04821966CB093C0292905"/>
    <w:rsid w:val="00AD1E20"/>
  </w:style>
  <w:style w:type="paragraph" w:customStyle="1" w:styleId="3FD3460A608542C8A9AB115C5ABCF5EE">
    <w:name w:val="3FD3460A608542C8A9AB115C5ABCF5EE"/>
    <w:rsid w:val="00AD1E20"/>
  </w:style>
  <w:style w:type="paragraph" w:customStyle="1" w:styleId="7B0CE31017934945B5C1AA6FA9E532CA">
    <w:name w:val="7B0CE31017934945B5C1AA6FA9E532CA"/>
    <w:rsid w:val="00AD1E20"/>
  </w:style>
  <w:style w:type="paragraph" w:customStyle="1" w:styleId="91B5E8ABC584427DAE793DF6A8F4A35A">
    <w:name w:val="91B5E8ABC584427DAE793DF6A8F4A35A"/>
    <w:rsid w:val="00845ABD"/>
  </w:style>
  <w:style w:type="paragraph" w:customStyle="1" w:styleId="598DD3ABF51348559E5D6211D2ACE404">
    <w:name w:val="598DD3ABF51348559E5D6211D2ACE404"/>
    <w:rsid w:val="00845ABD"/>
  </w:style>
  <w:style w:type="paragraph" w:customStyle="1" w:styleId="7D9E37430DCB48BF9C7F29F1AE4E21D0">
    <w:name w:val="7D9E37430DCB48BF9C7F29F1AE4E21D0"/>
    <w:rsid w:val="00845ABD"/>
  </w:style>
  <w:style w:type="paragraph" w:customStyle="1" w:styleId="8A02928710804C16ABBDEF5544AE5693">
    <w:name w:val="8A02928710804C16ABBDEF5544AE5693"/>
    <w:rsid w:val="00845ABD"/>
  </w:style>
  <w:style w:type="paragraph" w:customStyle="1" w:styleId="C3C8F42419BC4CF19A81C875FEB126C8">
    <w:name w:val="C3C8F42419BC4CF19A81C875FEB126C8"/>
    <w:rsid w:val="00845ABD"/>
  </w:style>
  <w:style w:type="paragraph" w:customStyle="1" w:styleId="644575690FA0464D847145EF11CA0989">
    <w:name w:val="644575690FA0464D847145EF11CA0989"/>
    <w:rsid w:val="00845ABD"/>
  </w:style>
  <w:style w:type="paragraph" w:customStyle="1" w:styleId="B8F3BA27E3374E15A18EF017A46592C4">
    <w:name w:val="B8F3BA27E3374E15A18EF017A46592C4"/>
    <w:rsid w:val="00845ABD"/>
  </w:style>
  <w:style w:type="paragraph" w:customStyle="1" w:styleId="CC73F41B86934876B06443C7FA7A1F10">
    <w:name w:val="CC73F41B86934876B06443C7FA7A1F10"/>
    <w:rsid w:val="008C48D7"/>
  </w:style>
  <w:style w:type="paragraph" w:customStyle="1" w:styleId="E7ADF1DBF2BD45B3901A4213DF749316">
    <w:name w:val="E7ADF1DBF2BD45B3901A4213DF749316"/>
    <w:rsid w:val="008C48D7"/>
  </w:style>
  <w:style w:type="paragraph" w:customStyle="1" w:styleId="B16A37D8BD6D40ABBFEFD5362B90AA8E">
    <w:name w:val="B16A37D8BD6D40ABBFEFD5362B90AA8E"/>
    <w:rsid w:val="00F52410"/>
  </w:style>
  <w:style w:type="paragraph" w:customStyle="1" w:styleId="F66A087083D14FC8ACACAC092E90056E">
    <w:name w:val="F66A087083D14FC8ACACAC092E90056E"/>
    <w:rsid w:val="00F52410"/>
  </w:style>
  <w:style w:type="paragraph" w:customStyle="1" w:styleId="F60525F14DFB40BA9784D1B60ED3E75D">
    <w:name w:val="F60525F14DFB40BA9784D1B60ED3E75D"/>
    <w:rsid w:val="00F52410"/>
  </w:style>
  <w:style w:type="paragraph" w:customStyle="1" w:styleId="5E6F3E199B3045BFB5322272A765460C">
    <w:name w:val="5E6F3E199B3045BFB5322272A765460C"/>
    <w:rsid w:val="00F52410"/>
  </w:style>
  <w:style w:type="paragraph" w:customStyle="1" w:styleId="9485722AD625498C8BC2196EF140A656">
    <w:name w:val="9485722AD625498C8BC2196EF140A656"/>
    <w:rsid w:val="00C02972"/>
  </w:style>
  <w:style w:type="paragraph" w:customStyle="1" w:styleId="3BE9F17965D34AF58B61D53FE489A893">
    <w:name w:val="3BE9F17965D34AF58B61D53FE489A893"/>
    <w:rsid w:val="00E62160"/>
  </w:style>
  <w:style w:type="paragraph" w:customStyle="1" w:styleId="DF4CACA6E4594A8890FD2BEC94F65F25">
    <w:name w:val="DF4CACA6E4594A8890FD2BEC94F65F25"/>
    <w:rsid w:val="00E62160"/>
  </w:style>
  <w:style w:type="paragraph" w:customStyle="1" w:styleId="3F861A4BBE3C4F7EB94F810207A61B13">
    <w:name w:val="3F861A4BBE3C4F7EB94F810207A61B13"/>
    <w:rsid w:val="003E39BD"/>
  </w:style>
  <w:style w:type="paragraph" w:customStyle="1" w:styleId="31734764C5034B06B1C5E45712C3E8A9">
    <w:name w:val="31734764C5034B06B1C5E45712C3E8A9"/>
    <w:rsid w:val="003E39BD"/>
  </w:style>
  <w:style w:type="paragraph" w:customStyle="1" w:styleId="2E5C1C0BC2634D37ADEB81C7D58D3A83">
    <w:name w:val="2E5C1C0BC2634D37ADEB81C7D58D3A83"/>
    <w:rsid w:val="00DF2317"/>
  </w:style>
  <w:style w:type="paragraph" w:customStyle="1" w:styleId="6BBB53A26AA84408BF854D29A3581C5C">
    <w:name w:val="6BBB53A26AA84408BF854D29A3581C5C"/>
    <w:rsid w:val="0008782E"/>
  </w:style>
  <w:style w:type="paragraph" w:customStyle="1" w:styleId="7AAF9CBFDB8C4951BC949B686F16FDD5">
    <w:name w:val="7AAF9CBFDB8C4951BC949B686F16FDD5"/>
    <w:rsid w:val="005B4F45"/>
  </w:style>
  <w:style w:type="paragraph" w:customStyle="1" w:styleId="1176C391E0284272B12258196B0156E6">
    <w:name w:val="1176C391E0284272B12258196B0156E6"/>
    <w:rsid w:val="005B4F4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P u r c h a s e _ O r d e r / 1 3 2 2 / " >  
     < P u r c h a s e _ H e a d e r >  
         < A l l o w I n v o i c e D i s c _ L b l > A l l o w I n v o i c e D i s c _ L b l < / A l l o w I n v o i c e D i s c _ L b l >  
         < A m o u n t _ L b l > A m o u n t _ L b l < / A m o u n t _ L b l >  
         < B u y e r _ L b l > B u y e r _ L b l < / B u y e r _ L b l >  
         < B u y F r m V e n d N o _ P u r c h H e a d e r > B u y F r m V e n d N o _ P u r c h H e a d e r < / B u y F r m V e n d N o _ P u r c h H e a d e r >  
         < B u y F r m V e n d N o _ P u r c h H e a d e r _ L b l > B u y F r m V e n d N o _ P u r c h H e a d e r _ L b l < / B u y F r m V e n d N o _ P u r c h H e a d e r _ L b l >  
         < B u y F r o m A d d r 1 > B u y F r o m A d d r 1 < / B u y F r o m A d d r 1 >  
         < B u y F r o m A d d r 2 > B u y F r o m A d d r 2 < / B u y F r o m A d d r 2 >  
         < B u y F r o m A d d r 3 > B u y F r o m A d d r 3 < / B u y F r o m A d d r 3 >  
         < B u y F r o m A d d r 4 > B u y F r o m A d d r 4 < / B u y F r o m A d d r 4 >  
         < B u y F r o m A d d r 5 > B u y F r o m A d d r 5 < / B u y F r o m A d d r 5 >  
         < B u y F r o m A d d r 6 > B u y F r o m A d d r 6 < / B u y F r o m A d d r 6 >  
         < B u y F r o m A d d r 7 > B u y F r o m A d d r 7 < / B u y F r o m A d d r 7 >  
         < B u y F r o m A d d r 8 > B u y F r o m A d d r 8 < / B u y F r o m A d d r 8 >  
         < B u y F r o m C o n t a c t E m a i l > B u y F r o m C o n t a c t E m a i l < / B u y F r o m C o n t a c t E m a i l >  
         < B u y F r o m C o n t a c t E m a i l L b l > B u y F r o m C o n t a c t E m a i l L b l < / B u y F r o m C o n t a c t E m a i l L b l >  
         < B u y F r o m C o n t a c t M o b i l e P h o n e N o > B u y F r o m C o n t a c t M o b i l e P h o n e N o < / B u y F r o m C o n t a c t M o b i l e P h o n e N o >  
         < B u y F r o m C o n t a c t M o b i l e P h o n e N o L b l > B u y F r o m C o n t a c t M o b i l e P h o n e N o L b l < / B u y F r o m C o n t a c t M o b i l e P h o n e N o L b l >  
         < B u y F r o m C o n t a c t P h o n e N o > B u y F r o m C o n t a c t P h o n e N o < / B u y F r o m C o n t a c t P h o n e N o >  
         < B u y F r o m C o n t a c t P h o n e N o L b l > B u y F r o m C o n t a c t P h o n e N o L b l < / B u y F r o m C o n t a c t P h o n e N o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E m a i l _ L b l > C o m p a n y E m a i l _ L b l < / C o m p a n y E m a i l _ L b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H o m e P a g e _ L b l > C o m p a n y H o m e P a g e _ L b l < / C o m p a n y H o m e P a g e _ L b l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f i r m T o C a p t i o n _ L b l > C o n f i r m T o C a p t i o n _ L b l < / C o n f i r m T o C a p t i o n _ L b l >  
         < D i m T e x t > D i m T e x t < / D i m T e x t >  
         < D o c T y p e _ P u r c h H e a d e r > D o c T y p e _ P u r c h H e a d e r < / D o c T y p e _ P u r c h H e a d e r >  
         < D o c u m e n t D a t e > D o c u m e n t D a t e < / D o c u m e n t D a t e >  
         < D o c u m e n t D a t e _ L b l > D o c u m e n t D a t e _ L b l < / D o c u m e n t D a t e _ L b l >  
         < D o c u m e n t T i t l e _ L b l > D o c u m e n t T i t l e _ L b l < / D o c u m e n t T i t l e _ L b l >  
         < D u e D a t e > D u e D a t e < / D u e D a t e >  
         < E m a i l I D _ L b l > E m a i l I D _ L b l < / E m a i l I D _ L b l >  
         < E x p t R e c p t D t _ P u r c h a s e H e a d e r > E x p t R e c p t D t _ P u r c h a s e H e a d e r < / E x p t R e c p t D t _ P u r c h a s e H e a d e r >  
         < H o m e P a g e _ L b l > H o m e P a g e _ L b l < / H o m e P a g e _ L b l >  
         < I t e m D e s c r i p t i o n _ L b l > I t e m D e s c r i p t i o n _ L b l < / I t e m D e s c r i p t i o n _ L b l >  
         < I t e m L i n e A m o u n t _ L b l > I t e m L i n e A m o u n t _ L b l < / I t e m L i n e A m o u n t _ L b l >  
         < I t e m N u m b e r _ L b l > I t e m N u m b e r _ L b l < / I t e m N u m b e r _ L b l >  
         < I t e m Q u a n t i t y _ L b l > I t e m Q u a n t i t y _ L b l < / I t e m Q u a n t i t y _ L b l >  
         < I t e m U n i t _ L b l > I t e m U n i t _ L b l < / I t e m U n i t _ L b l >  
         < I t e m U n i t P r i c e _ L b l > I t e m U n i t P r i c e _ L b l < / I t e m U n i t P r i c e _ L b l >  
         < N o _ P u r c h H e a d e r > N o _ P u r c h H e a d e r < / N o _ P u r c h H e a d e r >  
         < O r d e r D a t e _ L b l > O r d e r D a t e _ L b l < / O r d e r D a t e _ L b l >  
         < O r d e r D a t e _ P u r c h a s e H e a d e r > O r d e r D a t e _ P u r c h a s e H e a d e r < / O r d e r D a t e _ P u r c h a s e H e a d e r >  
         < O r d e r N o _ L b l > O r d e r N o _ L b l < / O r d e r N o _ L b l >  
         < O u t p u t N o > O u t p u t N o < / O u t p u t N o >  
         < P a g e _ L b l > P a g e _ L b l < / P a g e _ L b l >  
         < P a y m e n t D e t a i l s _ L b l > P a y m e n t D e t a i l s _ L b l < / P a y m e n t D e t a i l s _ L b l >  
         < P a y m e n t T e r m s D e s c > P a y m e n t T e r m s D e s c < / P a y m e n t T e r m s D e s c >  
         < P a y m e n t T e r m s D e s c _ L b l > P a y m e n t T e r m s D e s c _ L b l < / P a y m e n t T e r m s D e s c _ L b l >  
         < P a y T o C o n t a c t E m a i l > P a y T o C o n t a c t E m a i l < / P a y T o C o n t a c t E m a i l >  
         < P a y T o C o n t a c t E m a i l L b l > P a y T o C o n t a c t E m a i l L b l < / P a y T o C o n t a c t E m a i l L b l >  
         < P a y T o C o n t a c t M o b i l e P h o n e N o > P a y T o C o n t a c t M o b i l e P h o n e N o < / P a y T o C o n t a c t M o b i l e P h o n e N o >  
         < P a y T o C o n t a c t M o b i l e P h o n e N o L b l > P a y T o C o n t a c t M o b i l e P h o n e N o L b l < / P a y T o C o n t a c t M o b i l e P h o n e N o L b l >  
         < P a y T o C o n t a c t P h o n e N o > P a y T o C o n t a c t P h o n e N o < / P a y T o C o n t a c t P h o n e N o >  
         < P a y T o C o n t a c t P h o n e N o L b l > P a y T o C o n t a c t P h o n e N o L b l < / P a y T o C o n t a c t P h o n e N o L b l >  
         < P a y T o V e n d N o _ P u r c h H e a d e r > P a y T o V e n d N o _ P u r c h H e a d e r < / P a y T o V e n d N o _ P u r c h H e a d e r >  
         < P r e p m t P a y m e n t T e r m s D e s c > P r e p m t P a y m e n t T e r m s D e s c < / P r e p m t P a y m e n t T e r m s D e s c >  
         < P r e p y m t T e r m s D e s c _ L b l > P r e p y m t T e r m s D e s c _ L b l < / P r e p y m t T e r m s D e s c _ L b l >  
         < P r i c e s I n c l u d i n g V A T _ L b l > P r i c e s I n c l u d i n g V A T _ L b l < / P r i c e s I n c l u d i n g V A T _ L b l >  
         < P r i c e s I n c l V A T _ P u r c h H e a d e r > P r i c e s I n c l V A T _ P u r c h H e a d e r < / P r i c e s I n c l V A T _ P u r c h H e a d e r >  
         < P r i c e s I n c l V A T _ P u r c h H e a d e r _ L b l > P r i c e s I n c l V A T _ P u r c h H e a d e r _ L b l < / P r i c e s I n c l V A T _ P u r c h H e a d e r _ L b l >  
         < P r i c e s I n c l V A T t x t > P r i c e s I n c l V A T t x t < / P r i c e s I n c l V A T t x t >  
         < P u r c h a s e r T e x t > P u r c h a s e r T e x t < / P u r c h a s e r T e x t >  
         < P u r c h L i n e I n v D i s c A m t _ L b l > P u r c h L i n e I n v D i s c A m t _ L b l < / P u r c h L i n e I n v D i s c A m t _ L b l >  
         < P u r c h O r d e r C a p t i o n _ L b l > P u r c h O r d e r C a p t i o n _ L b l < / P u r c h O r d e r C a p t i o n _ L b l >  
         < P u r c h O r d e r D a t e C a p t i o n _ L b l > P u r c h O r d e r D a t e C a p t i o n _ L b l < / P u r c h O r d e r D a t e C a p t i o n _ L b l >  
         < P u r c h O r d e r N u m C a p t i o n _ L b l > P u r c h O r d e r N u m C a p t i o n _ L b l < / P u r c h O r d e r N u m C a p t i o n _ L b l >  
         < R e c e i v e b y _ L b l > R e c e i v e b y _ L b l < / R e c e i v e b y _ L b l >  
         < R e f e r e n c e T e x t > R e f e r e n c e T e x t < / R e f e r e n c e T e x t >  
         < S a l e s P u r c h P e r s o n N a m e > S a l e s P u r c h P e r s o n N a m e < / S a l e s P u r c h P e r s o n N a m e >  
         < S e l l T o C u s t N o _ P u r c h H e a d e r > S e l l T o C u s t N o _ P u r c h H e a d e r < / S e l l T o C u s t N o _ P u r c h H e a d e r >  
         < S e l l T o C u s t N o _ P u r c h H e a d e r _ L b l > S e l l T o C u s t N o _ P u r c h H e a d e r _ L b l < / S e l l T o C u s t N o _ P u r c h H e a d e r _ L b l >  
         < S h i p m e n t M e t h o d D e s c > S h i p m e n t M e t h o d D e s c < / S h i p m e n t M e t h o d D e s c >  
         < S h i p m e n t M e t h o d D e s c _ L b l > S h i p m e n t M e t h o d D e s c _ L b l < / S h i p m e n t M e t h o d D e s c _ L b l >  
         < S h i p T o A d d r 1 > S h i p T o A d d r 1 < / S h i p T o A d d r 1 >  
         < S h i p T o A d d r 2 > S h i p T o A d d r 2 < / S h i p T o A d d r 2 >  
         < S h i p T o A d d r 3 > S h i p T o A d d r 3 < / S h i p T o A d d r 3 >  
         < S h i p T o A d d r 4 > S h i p T o A d d r 4 < / S h i p T o A d d r 4 >  
         < S h i p T o A d d r 5 > S h i p T o A d d r 5 < / S h i p T o A d d r 5 >  
         < S h i p T o A d d r 6 > S h i p T o A d d r 6 < / S h i p T o A d d r 6 >  
         < S h i p T o A d d r 7 > S h i p T o A d d r 7 < / S h i p T o A d d r 7 >  
         < S h i p T o A d d r 8 > S h i p T o A d d r 8 < / S h i p T o A d d r 8 >  
         < S h i p t o A d d r e s s _ L b l > S h i p t o A d d r e s s _ L b l < / S h i p t o A d d r e s s _ L b l >  
         < S u b t o t a l _ L b l > S u b t o t a l _ L b l < / S u b t o t a l _ L b l >  
         < T a x I d e n t T y p e C a p t i o n _ L b l > T a x I d e n t T y p e C a p t i o n _ L b l < / T a x I d e n t T y p e C a p t i o n _ L b l >  
         < T o C a p t i o n _ L b l > T o C a p t i o n _ L b l < / T o C a p t i o n _ L b l >  
         < T o t a l _ L b l > T o t a l _ L b l < / T o t a l _ L b l >  
         < V A L V A T B a s e L C Y _ L b l > V A L V A T B a s e L C Y _ L b l < / V A L V A T B a s e L C Y _ L b l >  
         < V A T A m t L i n e I n v D i s c B a s e A m t _ L b l > V A T A m t L i n e I n v D i s c B a s e A m t _ L b l < / V A T A m t L i n e I n v D i s c B a s e A m t _ L b l >  
         < V A T A m t L i n e L i n e A m t _ L b l > V A T A m t L i n e L i n e A m t _ L b l < / V A T A m t L i n e L i n e A m t _ L b l >  
         < V A T A m t L i n e V A T _ L b l > V A T A m t L i n e V A T _ L b l < / V A T A m t L i n e V A T _ L b l >  
         < V A T A m t L i n e V A T A m t _ L b l > V A T A m t L i n e V A T A m t _ L b l < / V A T A m t L i n e V A T A m t _ L b l >  
         < V A T A m t S p e c _ L b l > V A T A m t S p e c _ L b l < / V A T A m t S p e c _ L b l >  
         < V A T B a s e D i s c _ P u r c h H e a d e r > V A T B a s e D i s c _ P u r c h H e a d e r < / V A T B a s e D i s c _ P u r c h H e a d e r >  
         < V A T I d e n t i f i e r _ L b l > V A T I d e n t i f i e r _ L b l < / V A T I d e n t i f i e r _ L b l >  
         < V A T N o T e x t > V A T N o T e x t < / V A T N o T e x t >  
         < V A T R e g N o _ P u r c h H e a d e r > V A T R e g N o _ P u r c h H e a d e r < / V A T R e g N o _ P u r c h H e a d e r >  
         < V e n d A d d r 1 > V e n d A d d r 1 < / V e n d A d d r 1 >  
         < V e n d A d d r 2 > V e n d A d d r 2 < / V e n d A d d r 2 >  
         < V e n d A d d r 3 > V e n d A d d r 3 < / V e n d A d d r 3 >  
         < V e n d A d d r 4 > V e n d A d d r 4 < / V e n d A d d r 4 >  
         < V e n d A d d r 5 > V e n d A d d r 5 < / V e n d A d d r 5 >  
         < V e n d A d d r 6 > V e n d A d d r 6 < / V e n d A d d r 6 >  
         < V e n d A d d r 7 > V e n d A d d r 7 < / V e n d A d d r 7 >  
         < V e n d A d d r 8 > V e n d A d d r 8 < / V e n d A d d r 8 >  
         < V e n d N o _ L b l > V e n d N o _ L b l < / V e n d N o _ L b l >  
         < V e n d o r I D C a p t i o n _ L b l > V e n d o r I D C a p t i o n _ L b l < / V e n d o r I D C a p t i o n _ L b l >  
         < V e n d o r I n v o i c e N o > V e n d o r I n v o i c e N o < / V e n d o r I n v o i c e N o >  
         < V e n d o r I n v o i c e N o _ L b l > V e n d o r I n v o i c e N o _ L b l < / V e n d o r I n v o i c e N o _ L b l >  
         < V e n d o r O r d e r N o > V e n d o r O r d e r N o < / V e n d o r O r d e r N o >  
         < V e n d o r O r d e r N o _ L b l > V e n d o r O r d e r N o _ L b l < / V e n d o r O r d e r N o _ L b l >  
         < Y o u r R e f _ P u r c h H e a d e r > Y o u r R e f _ P u r c h H e a d e r < / Y o u r R e f _ P u r c h H e a d e r >  
         < P u r c h a s e _ L i n e >  
             < A l l o w I n v D i s c _ P u r c h L i n e > A l l o w I n v D i s c _ P u r c h L i n e < / A l l o w I n v D i s c _ P u r c h L i n e >  
             < A l l o w I n v D i s c t x t > A l l o w I n v D i s c t x t < / A l l o w I n v D i s c t x t >  
             < A m o u n t I n c l u d i n g V A T > A m o u n t I n c l u d i n g V A T < / A m o u n t I n c l u d i n g V A T >  
             < C r o s s R e f e r e n c e N o _ P u r c h L i n e > C r o s s R e f e r e n c e N o _ P u r c h L i n e < / C r o s s R e f e r e n c e N o _ P u r c h L i n e >  
             < D e s c _ P u r c h L i n e > D e s c _ P u r c h L i n e < / D e s c _ P u r c h L i n e >  
             < D e s c _ P u r c h L i n e _ L b l > D e s c _ P u r c h L i n e _ L b l < / D e s c _ P u r c h L i n e _ L b l >  
             < D i r e c t U n i C o s t _ L b l > D i r e c t U n i C o s t _ L b l < / D i r e c t U n i C o s t _ L b l >  
             < D i r U n i t C o s t _ P u r c h L i n e > D i r U n i t C o s t _ P u r c h L i n e < / D i r U n i t C o s t _ P u r c h L i n e >  
             < E x p e c t e d R e c e i p t D a t e > E x p e c t e d R e c e i p t D a t e < / E x p e c t e d R e c e i p t D a t e >  
             < E x p e c t e d R e c e i p t D a t e L b l > E x p e c t e d R e c e i p t D a t e L b l < / E x p e c t e d R e c e i p t D a t e L b l >  
             < I n v D i s c A m t _ P u r c h L i n e > I n v D i s c A m t _ P u r c h L i n e < / I n v D i s c A m t _ P u r c h L i n e >  
             < I n v D i s c C a p t i o n _ L b l > I n v D i s c C a p t i o n _ L b l < / I n v D i s c C a p t i o n _ L b l >  
             < I t e m N o _ P u r c h L i n e > I t e m N o _ P u r c h L i n e < / I t e m N o _ P u r c h L i n e >  
             < I t e m R e f e r e n c e N o _ P u r c h L i n e > I t e m R e f e r e n c e N o _ P u r c h L i n e < / I t e m R e f e r e n c e N o _ P u r c h L i n e >  
             < J o b N o _ P u r c h L i n e > J o b N o _ P u r c h L i n e < / J o b N o _ P u r c h L i n e >  
             < J o b N o _ P u r c h L i n e _ L b l > J o b N o _ P u r c h L i n e _ L b l < / J o b N o _ P u r c h L i n e _ L b l >  
             < J o b T a s k N o _ P u r c h L i n e > J o b T a s k N o _ P u r c h L i n e < / J o b T a s k N o _ P u r c h L i n e >  
             < J o b T a s k N o _ P u r c h L i n e _ L b l > J o b T a s k N o _ P u r c h L i n e _ L b l < / J o b T a s k N o _ P u r c h L i n e _ L b l >  
             < L i n e A m t _ P u r c h L i n e > L i n e A m t _ P u r c h L i n e < / L i n e A m t _ P u r c h L i n e >  
             < L i n e D i s c _ P u r c h L i n e > L i n e D i s c _ P u r c h L i n e < / L i n e D i s c _ P u r c h L i n e >  
             < L i n e N o _ P u r c h L i n e > L i n e N o _ P u r c h L i n e < / L i n e N o _ P u r c h L i n e >  
             < N o _ P u r c h L i n e > N o _ P u r c h L i n e < / N o _ P u r c h L i n e >  
             < N o _ P u r c h L i n e _ L b l > N o _ P u r c h L i n e _ L b l < / N o _ P u r c h L i n e _ L b l >  
             < P l a n n e d R e c e i p t D a t e > P l a n n e d R e c e i p t D a t e < / P l a n n e d R e c e i p t D a t e >  
             < P l a n n e d R e c e i p t D a t e L b l > P l a n n e d R e c e i p t D a t e L b l < / P l a n n e d R e c e i p t D a t e L b l >  
             < P r o m i s e d R e c e i p t D a t e > P r o m i s e d R e c e i p t D a t e < / P r o m i s e d R e c e i p t D a t e >  
             < P r o m i s e d R e c e i p t D a t e L b l > P r o m i s e d R e c e i p t D a t e L b l < / P r o m i s e d R e c e i p t D a t e L b l >  
             < P u r c h L i n e L i n e D i s c _ L b l > P u r c h L i n e L i n e D i s c _ L b l < / P u r c h L i n e L i n e D i s c _ L b l >  
             < Q t y _ P u r c h L i n e > Q t y _ P u r c h L i n e < / Q t y _ P u r c h L i n e >  
             < Q t y _ P u r c h L i n e _ L b l > Q t y _ P u r c h L i n e _ L b l < / Q t y _ P u r c h L i n e _ L b l >  
             < R e q u e s t e d R e c e i p t D a t e > R e q u e s t e d R e c e i p t D a t e < / R e q u e s t e d R e c e i p t D a t e >  
             < R e q u e s t e d R e c e i p t D a t e L b l > R e q u e s t e d R e c e i p t D a t e L b l < / R e q u e s t e d R e c e i p t D a t e L b l >  
             < T o t a l I n c l V A T > T o t a l I n c l V A T < / T o t a l I n c l V A T >  
             < T o t a l P r i c e C a p t i o n _ L b l > T o t a l P r i c e C a p t i o n _ L b l < / T o t a l P r i c e C a p t i o n _ L b l >  
             < T y p e _ P u r c h L i n e > T y p e _ P u r c h L i n e < / T y p e _ P u r c h L i n e >  
             < U n i t P r i c e _ P u r c h L i n e > U n i t P r i c e _ P u r c h L i n e < / U n i t P r i c e _ P u r c h L i n e >  
             < U n i t P r i c e _ P u r c h L i n e _ L b l > U n i t P r i c e _ P u r c h L i n e _ L b l < / U n i t P r i c e _ P u r c h L i n e _ L b l >  
             < U O M _ P u r c h L i n e > U O M _ P u r c h L i n e < / U O M _ P u r c h L i n e >  
             < U O M _ P u r c h L i n e _ L b l > U O M _ P u r c h L i n e _ L b l < / U O M _ P u r c h L i n e _ L b l >  
             < V A T D i s c o u n t A m o u n t _ L b l > V A T D i s c o u n t A m o u n t _ L b l < / V A T D i s c o u n t A m o u n t _ L b l >  
             < V A T I d e n t i f i e r _ P u r c h L i n e > V A T I d e n t i f i e r _ P u r c h L i n e < / V A T I d e n t i f i e r _ P u r c h L i n e >  
             < V A T I d e n t i f i e r _ P u r c h L i n e _ L b l > V A T I d e n t i f i e r _ P u r c h L i n e _ L b l < / V A T I d e n t i f i e r _ P u r c h L i n e _ L b l >  
             < V e n d o r I t e m N o _ P u r c h L i n e > V e n d o r I t e m N o _ P u r c h L i n e < / V e n d o r I t e m N o _ P u r c h L i n e >  
         < / P u r c h a s e _ L i n e >  
         < T o t a l s >  
             < T o t a l A m o u n t > T o t a l A m o u n t < / T o t a l A m o u n t >  
             < T o t a l A m o u n t I n c l V A T > T o t a l A m o u n t I n c l V A T < / T o t a l A m o u n t I n c l V A T >  
             < T o t a l E x c l V A T T e x t > T o t a l E x c l V A T T e x t < / T o t a l E x c l V A T T e x t >  
             < T o t a l I n c l V A T T e x t > T o t a l I n c l V A T T e x t < / T o t a l I n c l V A T T e x t >  
             < T o t a l I n v o i c e D i s c o u n t A m o u n t > T o t a l I n v o i c e D i s c o u n t A m o u n t < / T o t a l I n v o i c e D i s c o u n t A m o u n t >  
             < T o t a l S u b T o t a l > T o t a l S u b T o t a l < / T o t a l S u b T o t a l >  
             < T o t a l T e x t > T o t a l T e x t < / T o t a l T e x t >  
             < T o t a l V A T A m o u n t > T o t a l V A T A m o u n t < / T o t a l V A T A m o u n t >  
             < T o t a l V A T B a s e A m o u n t > T o t a l V A T B a s e A m o u n t < / T o t a l V A T B a s e A m o u n t >  
             < T o t a l V A T D i s c o u n t A m o u n t > T o t a l V A T D i s c o u n t A m o u n t < / T o t a l V A T D i s c o u n t A m o u n t >  
             < V A T A m o u n t T e x t > V A T A m o u n t T e x t < / V A T A m o u n t T e x t >  
         < / T o t a l s >  
         < V A T C o u n t e r >  
             < V A T A m t L i n e I n v D i s c A m t > V A T A m t L i n e I n v D i s c A m t < / V A T A m t L i n e I n v D i s c A m t >  
             < V A T A m t L i n e I n v D i s c B a s e A m t > V A T A m t L i n e I n v D i s c B a s e A m t < / V A T A m t L i n e I n v D i s c B a s e A m t >  
             < V A T A m t L i n e L i n e A m t > V A T A m t L i n e L i n e A m t < / V A T A m t L i n e L i n e A m t >  
             < V A T A m t L i n e V A T > V A T A m t L i n e V A T < / V A T A m t L i n e V A T >  
             < V A T A m t L i n e V A T A m t > V A T A m t L i n e V A T A m t < / V A T A m t L i n e V A T A m t >  
             < V A T A m t L i n e V A T B a s e > V A T A m t L i n e V A T B a s e < / V A T A m t L i n e V A T B a s e >  
             < V A T A m t L i n e V A T I d e n t i f i e r > V A T A m t L i n e V A T I d e n t i f i e r < / V A T A m t L i n e V A T I d e n t i f i e r >  
         < / V A T C o u n t e r >  
         < V A T C o u n t e r L C Y >  
             < V A L E x c h R a t e > V A L E x c h R a t e < / V A L E x c h R a t e >  
             < V A L S p e c L C Y H e a d e r > V A L S p e c L C Y H e a d e r < / V A L S p e c L C Y H e a d e r >  
             < V A L V A T A m o u n t L C Y > V A L V A T A m o u n t L C Y < / V A L V A T A m o u n t L C Y >  
             < V A L V A T B a s e L C Y > V A L V A T B a s e L C Y < / V A L V A T B a s e L C Y >  
         < / V A T C o u n t e r L C Y >  
         < P r e p m t L o o p >  
             < P r e p a y m e n t S p e c C a p t i o n > P r e p a y m e n t S p e c C a p t i o n < / P r e p a y m e n t S p e c C a p t i o n >  
             < P r e p m t I n v B u D e s c C a p t i o n > P r e p m t I n v B u D e s c C a p t i o n < / P r e p m t I n v B u D e s c C a p t i o n >  
             < P r e p m t I n v B u f A m t > P r e p m t I n v B u f A m t < / P r e p m t I n v B u f A m t >  
             < P r e p m t I n v B u f D e s c > P r e p m t I n v B u f D e s c < / P r e p m t I n v B u f D e s c >  
             < P r e p m t I n v B u f G L A c c N o > P r e p m t I n v B u f G L A c c N o < / P r e p m t I n v B u f G L A c c N o >  
             < P r e p m t I n v B u f G L A c c N o C a p t i o n > P r e p m t I n v B u f G L A c c N o C a p t i o n < / P r e p m t I n v B u f G L A c c N o C a p t i o n >  
             < P r e p m t L i n e A m o u n t > P r e p m t L i n e A m o u n t < / P r e p m t L i n e A m o u n t >  
             < P r e p m t T o t a l A m o u n t I n c l V A T > P r e p m t T o t a l A m o u n t I n c l V A T < / P r e p m t T o t a l A m o u n t I n c l V A T >  
             < P r e p m t V A T A m o u n t > P r e p m t V A T A m o u n t < / P r e p m t V A T A m o u n t >  
             < P r e p m t V A T A m o u n t T e x t > P r e p m t V A T A m o u n t T e x t < / P r e p m t V A T A m o u n t T e x t >  
             < P r e p m t V A T B a s e A m o u n t > P r e p m t V A T B a s e A m o u n t < / P r e p m t V A T B a s e A m o u n t >  
             < T o t a l E x c l V A T T e x t 2 > T o t a l E x c l V A T T e x t 2 < / T o t a l E x c l V A T T e x t 2 >  
             < T o t a l I n c l V A T T e x t 2 > T o t a l I n c l V A T T e x t 2 < / T o t a l I n c l V A T T e x t 2 >  
         < / P r e p m t L o o p >  
         < P r e p m t V A T C o u n t e r >  
             < P r e p m t V A T A m t L i n e L i n e A m t > P r e p m t V A T A m t L i n e L i n e A m t < / P r e p m t V A T A m t L i n e L i n e A m t >  
             < P r e p m t V A T A m t L i n e V A T > P r e p m t V A T A m t L i n e V A T < / P r e p m t V A T A m t L i n e V A T >  
             < P r e p m t V A T A m t L i n e V A T A m t > P r e p m t V A T A m t L i n e V A T A m t < / P r e p m t V A T A m t L i n e V A T A m t >  
             < P r e p m t V A T A m t L i n e V A T B a s e > P r e p m t V A T A m t L i n e V A T B a s e < / P r e p m t V A T A m t L i n e V A T B a s e >  
             < P r e p m t V A T A m t L i n e V A T I d > P r e p m t V A T A m t L i n e V A T I d < / P r e p m t V A T A m t L i n e V A T I d >  
             < P r e p y m t V A T A m t S p e c C a p t i o n > P r e p y m t V A T A m t S p e c C a p t i o n < / P r e p y m t V A T A m t S p e c C a p t i o n >  
         < / P r e p m t V A T C o u n t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P u r c h a s e _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7320341C-6788-4F0C-B9EA-269F5F4EA4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Document.dotx</Template>
  <TotalTime>0</TotalTime>
  <Pages>1</Pages>
  <Words>171</Words>
  <Characters>976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2018-03-14T15:58:00Z</dcterms:created>
  <dcterms:modified xsi:type="dcterms:W3CDTF">2020-02-18T08:25:00Z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v-olrom@microsoft.com</vt:lpwstr>
  </property>
  <property fmtid="{D5CDD505-2E9C-101B-9397-08002B2CF9AE}" pid="5" name="MSIP_Label_f42aa342-8706-4288-bd11-ebb85995028c_SetDate">
    <vt:lpwstr>2020-02-18T08:25:39.9928245Z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970a44bf-6853-46f2-aea4-32584e8bca36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