
<file path=[Content_Types].xml><?xml version="1.0" encoding="utf-8"?>
<Types xmlns="http://schemas.openxmlformats.org/package/2006/content-types">
  <Default Extension="png" ContentType="image/png"/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223"/>
        <w:gridCol w:w="5983"/>
      </w:tblGrid>
      <w:tr w:rsidRPr="00204F31" w:rsidR="00C43401" w:rsidTr="00C43401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Invoice/1306"/>
            <w:id w:val="-34663722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1[1]" w:storeItemID="{0170F0DF-CFF2-49D0-8723-A5AD8273270D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Invoice/1306"/>
            <w:id w:val="-1171950695"/>
            <w:placeholder>
              <w:docPart w:val="53DFA164C9794AC68EDA0D8BF94C6DC6"/>
            </w:placeholder>
            <w:dataBinding w:prefixMappings="xmlns:ns0='urn:microsoft-dynamics-nav/reports/Standard_Sales_Invoice/1306/'" w:xpath="/ns0:NavWordReportXmlPart[1]/ns0:Header[1]/ns0:CompanyAddress1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2"/>
            <w:tag w:val="#Nav: Standard_Sales_Invoice/1306"/>
            <w:id w:val="2121793087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2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Invoice/1306"/>
            <w:id w:val="1521665205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2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3"/>
            <w:tag w:val="#Nav: Standard_Sales_Invoice/1306"/>
            <w:id w:val="53639515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3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Invoice/1306"/>
            <w:id w:val="-1053613660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3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4"/>
            <w:tag w:val="#Nav: Standard_Sales_Invoice/1306"/>
            <w:id w:val="122910911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4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Invoice/1306"/>
            <w:id w:val="-843252946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4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C43401" w:rsidTr="00C43401">
        <w:trPr>
          <w:cantSplit/>
          <w:trHeight w:val="290"/>
        </w:trPr>
        <w:sdt>
          <w:sdtPr>
            <w:alias w:val="#Nav: /Header/CustomerAddress5"/>
            <w:tag w:val="#Nav: Standard_Sales_Invoice/1306"/>
            <w:id w:val="1814057176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5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Invoice/1306"/>
            <w:id w:val="-1834985711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5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6"/>
            <w:tag w:val="#Nav: Standard_Sales_Invoice/1306"/>
            <w:id w:val="-2064325541"/>
            <w:placeholder>
              <w:docPart w:val="CEDF5E3431064BB6BB9D44760C7A4D44"/>
            </w:placeholder>
            <w:dataBinding w:prefixMappings="xmlns:ns0='urn:microsoft-dynamics-nav/reports/Standard_Sales_Invoice/1306/'" w:xpath="/ns0:NavWordReportXmlPart[1]/ns0:Header[1]/ns0:CustomerAddress6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Invoice/1306"/>
            <w:id w:val="-2005736487"/>
            <w:placeholder>
              <w:docPart w:val="0E198E2638624E51B748E662B6F08683"/>
            </w:placeholder>
            <w:dataBinding w:prefixMappings="xmlns:ns0='urn:microsoft-dynamics-nav/reports/Standard_Sales_Invoice/1306/'" w:xpath="/ns0:NavWordReportXmlPart[1]/ns0:Header[1]/ns0:CompanyAddress6[1]" w:storeItemID="{0170F0DF-CFF2-49D0-8723-A5AD8273270D}"/>
            <w:text/>
          </w:sdtPr>
          <w:sdtEndPr/>
          <w:sdtContent>
            <w:tc>
              <w:tcPr>
                <w:tcW w:w="2931" w:type="pct"/>
              </w:tcPr>
              <w:p w:rsidRPr="00204F31" w:rsidR="00C43401" w:rsidP="00D54DEE" w:rsidRDefault="00C43401">
                <w:pPr>
                  <w:pStyle w:val="NoSpacing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C43401" w:rsidTr="00C43401">
        <w:trPr>
          <w:cantSplit/>
          <w:trHeight w:val="274"/>
        </w:trPr>
        <w:sdt>
          <w:sdtPr>
            <w:alias w:val="#Nav: /Header/CustomerAddress7"/>
            <w:tag w:val="#Nav: Standard_Sales_Invoice/1306"/>
            <w:id w:val="-762605892"/>
            <w:placeholder>
              <w:docPart w:val="6E76CA63D41844028E5A6FF0624C5B91"/>
            </w:placeholder>
            <w:dataBinding w:prefixMappings="xmlns:ns0='urn:microsoft-dynamics-nav/reports/Standard_Sales_Invoice/1306/'" w:xpath="/ns0:NavWordReportXmlPart[1]/ns0:Header[1]/ns0:CustomerAddress7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6F7E85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Invoice/1306"/>
                <w:id w:val="-1616430546"/>
                <w:placeholder>
                  <w:docPart w:val="B6F0E1721864495AAA4EEABFA3D2EA5D"/>
                </w:placeholder>
                <w:dataBinding w:prefixMappings="xmlns:ns0='urn:microsoft-dynamics-nav/reports/Standard_Sales_Invoice/1306/'" w:xpath="/ns0:NavWordReportXmlPart[1]/ns0:Header[1]/ns0:CompanyLegalOffice_Lbl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CompanyLegalOffice_Lbl</w:t>
                </w:r>
              </w:sdtContent>
            </w:sdt>
            <w:r w:rsidR="00C43401">
              <w:t xml:space="preserve"> </w:t>
            </w:r>
            <w:sdt>
              <w:sdtPr>
                <w:alias w:val="#Nav: /Header/CompanyLegalOffice"/>
                <w:tag w:val="#Nav: Standard_Sales_Invoice/1306"/>
                <w:id w:val="1332101128"/>
                <w:placeholder>
                  <w:docPart w:val="FAF6EB61142E4D80BD1FFD7E376AA00A"/>
                </w:placeholder>
                <w:dataBinding w:prefixMappings="xmlns:ns0='urn:microsoft-dynamics-nav/reports/Standard_Sales_Invoice/1306/'" w:xpath="/ns0:NavWordReportXmlPart[1]/ns0:Header[1]/ns0:CompanyLegalOffice[1]" w:storeItemID="{0170F0DF-CFF2-49D0-8723-A5AD8273270D}"/>
                <w:text/>
              </w:sdtPr>
              <w:sdtEndPr/>
              <w:sdtContent>
                <w:r w:rsidRPr="00204F31" w:rsidR="00C43401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C43401" w:rsidTr="00C43401">
        <w:trPr>
          <w:cantSplit/>
          <w:trHeight w:val="274"/>
        </w:trPr>
        <w:sdt>
          <w:sdtPr>
            <w:alias w:val="#Nav: /Header/CustomerAddress8"/>
            <w:tag w:val="#Nav: Standard_Sales_Invoice/1306"/>
            <w:id w:val="571465082"/>
            <w:placeholder>
              <w:docPart w:val="C9C2CB19028948D1BDA62A59BDF5FC73"/>
            </w:placeholder>
            <w:dataBinding w:prefixMappings="xmlns:ns0='urn:microsoft-dynamics-nav/reports/Standard_Sales_Invoice/1306/'" w:xpath="/ns0:NavWordReportXmlPart[1]/ns0:Header[1]/ns0:CustomerAddress8[1]" w:storeItemID="{0170F0DF-CFF2-49D0-8723-A5AD8273270D}"/>
            <w:text/>
          </w:sdtPr>
          <w:sdtEndPr/>
          <w:sdtContent>
            <w:tc>
              <w:tcPr>
                <w:tcW w:w="2069" w:type="pct"/>
              </w:tcPr>
              <w:p w:rsidRPr="00204F31" w:rsidR="00C43401" w:rsidP="00D54DEE" w:rsidRDefault="00C43401">
                <w:pPr>
                  <w:pStyle w:val="NoSpacing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C43401" w:rsidP="00D54DEE" w:rsidRDefault="00C43401">
            <w:pPr>
              <w:pStyle w:val="NoSpacing"/>
              <w:jc w:val="right"/>
            </w:pPr>
          </w:p>
        </w:tc>
      </w:tr>
    </w:tbl>
    <w:p w:rsidRPr="00DB3913" w:rsidR="00D54DEE" w:rsidP="00D54DEE" w:rsidRDefault="00D54DEE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567" w:type="dxa"/>
        </w:tblCellMar>
        <w:tblLook w:val="04A0" w:firstRow="1" w:lastRow="0" w:firstColumn="1" w:lastColumn="0" w:noHBand="0" w:noVBand="1"/>
      </w:tblPr>
      <w:tblGrid>
        <w:gridCol w:w="2549"/>
        <w:gridCol w:w="2549"/>
        <w:gridCol w:w="2549"/>
        <w:gridCol w:w="2549"/>
      </w:tblGrid>
      <w:tr w:rsidR="00D54DEE" w:rsidTr="00772EA7">
        <w:sdt>
          <w:sdtPr>
            <w:rPr>
              <w:lang w:val="da-DK"/>
            </w:rPr>
            <w:alias w:val="#Nav: /Header/YourReference_Lbl"/>
            <w:tag w:val="#Nav: Standard_Sales_Invoice/1306"/>
            <w:id w:val="-1130623254"/>
            <w:placeholder>
              <w:docPart w:val="63229BE11A044311AA78C4ED9947E615"/>
            </w:placeholder>
            <w:dataBinding w:prefixMappings="xmlns:ns0='urn:microsoft-dynamics-nav/reports/Standard_Sales_Invoice/1306/'" w:xpath="/ns0:NavWordReportXmlPart[1]/ns0:Header[1]/ns0:YourReferenc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YourReference_Lbl</w:t>
                </w:r>
              </w:p>
            </w:tc>
          </w:sdtContent>
        </w:sdt>
        <w:sdt>
          <w:sdtPr>
            <w:alias w:val="#Nav: /Header/SalesPersonBlank_Lbl"/>
            <w:tag w:val="#Nav: Standard_Sales_Invoice/1306"/>
            <w:id w:val="-1425419817"/>
            <w:placeholder>
              <w:docPart w:val="E09F23DE48724A47B66E42FF06F0A498"/>
            </w:placeholder>
            <w:dataBinding w:prefixMappings="xmlns:ns0='urn:microsoft-dynamics-nav/reports/Standard_Sales_Invoice/1306/'" w:xpath="/ns0:NavWordReportXmlPart[1]/ns0:Header[1]/ns0:SalesPersonBlank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SalesPersonBlank_Lbl</w:t>
                </w:r>
              </w:p>
            </w:tc>
          </w:sdtContent>
        </w:sdt>
        <w:sdt>
          <w:sdtPr>
            <w:rPr>
              <w:lang w:val="da-DK"/>
            </w:rPr>
            <w:alias w:val="#Nav: /Header/DueDate_Lbl"/>
            <w:tag w:val="#Nav: Standard_Sales_Invoice/1306"/>
            <w:id w:val="-1251649982"/>
            <w:placeholder>
              <w:docPart w:val="4F29546A99B2402894A60AC247E389A5"/>
            </w:placeholder>
            <w:dataBinding w:prefixMappings="xmlns:ns0='urn:microsoft-dynamics-nav/reports/Standard_Sales_Invoice/1306/'" w:xpath="/ns0:NavWordReportXmlPart[1]/ns0:Header[1]/ns0:DueDate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DueDate_Lbl</w:t>
                </w:r>
              </w:p>
            </w:tc>
          </w:sdtContent>
        </w:sdt>
        <w:sdt>
          <w:sdtPr>
            <w:rPr>
              <w:lang w:val="da-DK"/>
            </w:rPr>
            <w:alias w:val="#Nav: /Header/PaymentTermsDescription_Lbl"/>
            <w:tag w:val="#Nav: Standard_Sales_Invoice/1306"/>
            <w:id w:val="1934628656"/>
            <w:placeholder>
              <w:docPart w:val="977A4042FE6042F5B6D95665CD2BB017"/>
            </w:placeholder>
            <w:dataBinding w:prefixMappings="xmlns:ns0='urn:microsoft-dynamics-nav/reports/Standard_Sales_Invoice/1306/'" w:xpath="/ns0:NavWordReportXmlPart[1]/ns0:Header[1]/ns0:PaymentTermsDescription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="00D54DEE" w:rsidP="00D54DEE" w:rsidRDefault="00D54DEE">
                <w:pPr>
                  <w:pStyle w:val="Heading1"/>
                  <w:outlineLvl w:val="0"/>
                </w:pPr>
                <w:r w:rsidRPr="00985550">
                  <w:rPr>
                    <w:lang w:val="da-DK"/>
                  </w:rPr>
                  <w:t>PaymentTermsDescription_Lbl</w:t>
                </w:r>
              </w:p>
            </w:tc>
          </w:sdtContent>
        </w:sdt>
      </w:tr>
      <w:tr w:rsidRPr="00FD3C3E" w:rsidR="00D54DEE" w:rsidTr="00772EA7">
        <w:sdt>
          <w:sdtPr>
            <w:alias w:val="#Nav: /Header/YourReference"/>
            <w:tag w:val="#Nav: Standard_Sales_Invoice/1306"/>
            <w:id w:val="1620342425"/>
            <w:placeholder>
              <w:docPart w:val="3F664094DEFC42A088EFC09177A51A77"/>
            </w:placeholder>
            <w:dataBinding w:prefixMappings="xmlns:ns0='urn:microsoft-dynamics-nav/reports/Standard_Sales_Invoice/1306/'" w:xpath="/ns0:NavWordReportXmlPart[1]/ns0:Header[1]/ns0:YourReferenc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YourReference</w:t>
                </w:r>
              </w:p>
            </w:tc>
          </w:sdtContent>
        </w:sdt>
        <w:sdt>
          <w:sdtPr>
            <w:alias w:val="#Nav: /Header/SalesPersonName"/>
            <w:tag w:val="#Nav: Standard_Sales_Invoice/1306"/>
            <w:id w:val="-2093382796"/>
            <w:placeholder>
              <w:docPart w:val="3516213203CE4790BA765785B14E766B"/>
            </w:placeholder>
            <w:dataBinding w:prefixMappings="xmlns:ns0='urn:microsoft-dynamics-nav/reports/Standard_Sales_Invoice/1306/'" w:xpath="/ns0:NavWordReportXmlPart[1]/ns0:Header[1]/ns0:SalesPersonNam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DueDate"/>
            <w:tag w:val="#Nav: Standard_Sales_Invoice/1306"/>
            <w:id w:val="1703123343"/>
            <w:placeholder>
              <w:docPart w:val="0FAE247910E14A5EAED6E9C07EBF7D3B"/>
            </w:placeholder>
            <w:dataBinding w:prefixMappings="xmlns:ns0='urn:microsoft-dynamics-nav/reports/Standard_Sales_Invoice/1306/'" w:xpath="/ns0:NavWordReportXmlPart[1]/ns0:Header[1]/ns0:DueDate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DueDate</w:t>
                </w:r>
              </w:p>
            </w:tc>
          </w:sdtContent>
        </w:sdt>
        <w:sdt>
          <w:sdtPr>
            <w:alias w:val="#Nav: /Header/PaymentTermsDescription"/>
            <w:tag w:val="#Nav: Standard_Sales_Invoice/1306"/>
            <w:id w:val="-419950001"/>
            <w:placeholder>
              <w:docPart w:val="54CAC560A4AB4419B410B5940810B5DD"/>
            </w:placeholder>
            <w:dataBinding w:prefixMappings="xmlns:ns0='urn:microsoft-dynamics-nav/reports/Standard_Sales_Invoice/1306/'" w:xpath="/ns0:NavWordReportXmlPart[1]/ns0:Header[1]/ns0:PaymentTermsDescription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PaymentTermsDescription</w:t>
                </w:r>
              </w:p>
            </w:tc>
          </w:sdtContent>
        </w:sdt>
      </w:tr>
      <w:tr w:rsidRPr="00C516A1" w:rsidR="00D54DEE" w:rsidTr="00772EA7">
        <w:sdt>
          <w:sdtPr>
            <w:alias w:val="#Nav: /Header/OrderNo_Lbl"/>
            <w:tag w:val="#Nav: Standard_Sales_Invoice/1306"/>
            <w:id w:val="-1266381342"/>
            <w:placeholder>
              <w:docPart w:val="F278324B74CF4205896C39AA69E59C7B"/>
            </w:placeholder>
            <w:dataBinding w:prefixMappings="xmlns:ns0='urn:microsoft-dynamics-nav/reports/Standard_Sales_Invoice/1306/'" w:xpath="/ns0:NavWordReportXmlPart[1]/ns0:Header[1]/ns0:Order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OrderNo_Lbl</w:t>
                </w:r>
                <w:proofErr w:type="spellEnd"/>
              </w:p>
            </w:tc>
          </w:sdtContent>
        </w:sdt>
        <w:sdt>
          <w:sdtPr>
            <w:alias w:val="#Nav: /Header/ShipmentMethodDescription_Lbl"/>
            <w:tag w:val="#Nav: Standard_Sales_Invoice/1306"/>
            <w:id w:val="-1844006567"/>
            <w:placeholder>
              <w:docPart w:val="9766D0E1140440609F61820FFF2AFB2B"/>
            </w:placeholder>
            <w:dataBinding w:prefixMappings="xmlns:ns0='urn:microsoft-dynamics-nav/reports/Standard_Sales_Invoice/1306/'" w:xpath="/ns0:NavWordReportXmlPart[1]/ns0:Header[1]/ns0:Ship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ShipmentMethodDescription_Lbl</w:t>
                </w:r>
                <w:proofErr w:type="spellEnd"/>
              </w:p>
            </w:tc>
          </w:sdtContent>
        </w:sdt>
        <w:sdt>
          <w:sdtPr>
            <w:alias w:val="#Nav: /Header/PaymentMethodDescription_Lbl"/>
            <w:tag w:val="#Nav: Standard_Sales_Invoice/1306"/>
            <w:id w:val="283549672"/>
            <w:placeholder>
              <w:docPart w:val="4B2FED3CBD024AD19E5C49EE52E5B2DC"/>
            </w:placeholder>
            <w:dataBinding w:prefixMappings="xmlns:ns0='urn:microsoft-dynamics-nav/reports/Standard_Sales_Invoice/1306/'" w:xpath="/ns0:NavWordReportXmlPart[1]/ns0:Header[1]/ns0:PaymentMethodDescription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PaymentMethodDescription_Lbl</w:t>
                </w:r>
                <w:proofErr w:type="spellEnd"/>
              </w:p>
            </w:tc>
          </w:sdtContent>
        </w:sdt>
        <w:sdt>
          <w:sdtPr>
            <w:alias w:val="#Nav: /Header/PaymentReference_Lbl"/>
            <w:tag w:val="#Nav: Standard_Sales_Invoice/1306"/>
            <w:id w:val="-1064484745"/>
            <w:placeholder>
              <w:docPart w:val="D5F3D5BD845A4A3C851A6A42EA83BABD"/>
            </w:placeholder>
            <w:dataBinding w:prefixMappings="xmlns:ns0='urn:microsoft-dynamics-nav/reports/Standard_Sales_Invoice/1306/'" w:xpath="/ns0:NavWordReportXmlPart[1]/ns0:Header[1]/ns0:PaymentReference_Lbl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C516A1" w:rsidR="00D54DEE" w:rsidP="00D54DEE" w:rsidRDefault="00D54DEE">
                <w:pPr>
                  <w:pStyle w:val="Heading1"/>
                  <w:outlineLvl w:val="0"/>
                </w:pPr>
                <w:proofErr w:type="spellStart"/>
                <w:r w:rsidRPr="00C516A1">
                  <w:t>PaymentReference_Lbl</w:t>
                </w:r>
                <w:proofErr w:type="spellEnd"/>
              </w:p>
            </w:tc>
          </w:sdtContent>
        </w:sdt>
      </w:tr>
      <w:tr w:rsidRPr="00FD3C3E" w:rsidR="00D54DEE" w:rsidTr="00772EA7">
        <w:sdt>
          <w:sdtPr>
            <w:alias w:val="#Nav: /Header/OrderNo"/>
            <w:tag w:val="#Nav: Standard_Sales_Invoice/1306"/>
            <w:id w:val="1867791684"/>
            <w:placeholder>
              <w:docPart w:val="DAFDC200264A46739AA6BB9B7E7FA71F"/>
            </w:placeholder>
            <w:dataBinding w:prefixMappings="xmlns:ns0='urn:microsoft-dynamics-nav/reports/Standard_Sales_Invoice/1306/'" w:xpath="/ns0:NavWordReportXmlPart[1]/ns0:Header[1]/ns0:Order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OrderNo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Invoice/1306"/>
            <w:id w:val="-168258069"/>
            <w:placeholder>
              <w:docPart w:val="C8789146DF1A4D79BCD11805EA820C4D"/>
            </w:placeholder>
            <w:dataBinding w:prefixMappings="xmlns:ns0='urn:microsoft-dynamics-nav/reports/Standard_Sales_Invoice/1306/'" w:xpath="/ns0:NavWordReportXmlPart[1]/ns0:Header[1]/ns0:Ship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ShipmentMethodDescription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MethodDescription"/>
            <w:tag w:val="#Nav: Standard_Sales_Invoice/1306"/>
            <w:id w:val="-359043298"/>
            <w:placeholder>
              <w:docPart w:val="EAB14F6EA54B4D3F88B9F8D68B371EB3"/>
            </w:placeholder>
            <w:dataBinding w:prefixMappings="xmlns:ns0='urn:microsoft-dynamics-nav/reports/Standard_Sales_Invoice/1306/'" w:xpath="/ns0:NavWordReportXmlPart[1]/ns0:Header[1]/ns0:PaymentMethodDescription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PaymentMethodDescription</w:t>
                </w:r>
              </w:p>
            </w:tc>
          </w:sdtContent>
        </w:sdt>
        <w:sdt>
          <w:sdtPr>
            <w:rPr>
              <w:lang w:val="da-DK"/>
            </w:rPr>
            <w:alias w:val="#Nav: /Header/PaymentReference"/>
            <w:tag w:val="#Nav: Standard_Sales_Invoice/1306"/>
            <w:id w:val="1617714208"/>
            <w:placeholder>
              <w:docPart w:val="23A2AAC1CDF14258A3A888CCE0CF4678"/>
            </w:placeholder>
            <w:dataBinding w:prefixMappings="xmlns:ns0='urn:microsoft-dynamics-nav/reports/Standard_Sales_Invoice/1306/'" w:xpath="/ns0:NavWordReportXmlPart[1]/ns0:Header[1]/ns0:PaymentReference[1]" w:storeItemID="{0170F0DF-CFF2-49D0-8723-A5AD8273270D}"/>
            <w:text/>
          </w:sdtPr>
          <w:sdtEndPr/>
          <w:sdtContent>
            <w:tc>
              <w:tcPr>
                <w:tcW w:w="2549" w:type="dxa"/>
                <w:tcMar>
                  <w:right w:w="0" w:type="dxa"/>
                </w:tcMar>
              </w:tcPr>
              <w:p w:rsidRPr="00FD3C3E" w:rsidR="00D54DEE" w:rsidP="00D54DEE" w:rsidRDefault="00D54DEE">
                <w:r w:rsidRPr="00FD3C3E">
                  <w:rPr>
                    <w:lang w:val="da-DK"/>
                  </w:rPr>
                  <w:t>PaymentReference</w:t>
                </w:r>
              </w:p>
            </w:tc>
          </w:sdtContent>
        </w:sdt>
      </w:tr>
      <w:tr w:rsidRPr="00FD3C3E" w:rsidR="008179F0" w:rsidTr="00417ABE">
        <w:sdt>
          <w:sdtPr>
            <w:rPr>
              <w:b/>
              <w:sz w:val="18"/>
              <w:szCs w:val="18"/>
            </w:rPr>
            <w:id w:val="22080508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</w:rPr>
                </w:pPr>
                <w:proofErr w:type="spellStart"/>
                <w:r>
                  <w:rPr>
                    <w:b/>
                    <w:sz w:val="18"/>
                    <w:szCs w:val="18"/>
                  </w:rPr>
                  <w:t>ShippingAgentCode_Lbl</w:t>
                </w:r>
                <w:proofErr w:type="spellEnd"/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id w:val="1279528746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_Lbl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contextualSpacing/>
                  <w:rPr>
                    <w:b/>
                    <w:sz w:val="18"/>
                    <w:szCs w:val="18"/>
                    <w:lang w:val="da-DK"/>
                  </w:rPr>
                </w:pPr>
                <w:r>
                  <w:rPr>
                    <w:b/>
                    <w:sz w:val="18"/>
                    <w:szCs w:val="18"/>
                    <w:lang w:val="da-DK"/>
                  </w:rPr>
                  <w:t>PackageTrackingNo_Lbl</w:t>
                </w:r>
              </w:p>
            </w:tc>
          </w:sdtContent>
        </w:sdt>
        <w:sdt>
          <w:sdtPr>
            <w:rPr>
              <w:b/>
              <w:sz w:val="18"/>
              <w:szCs w:val="18"/>
              <w:lang w:val="da-DK"/>
            </w:rPr>
            <w:alias w:val="#Nav: /Header/Line/JobNo_Lbl"/>
            <w:tag w:val="#Nav: Standard_Sales_Invoice/1306"/>
            <w:id w:val="-31881117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_Lbl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contextualSpacing/>
                  <w:rPr>
                    <w:lang w:val="da-DK"/>
                  </w:rPr>
                </w:pPr>
                <w:proofErr w:type="spellStart"/>
                <w:r w:rsidRPr="006418FA">
                  <w:rPr>
                    <w:b/>
                    <w:sz w:val="18"/>
                    <w:szCs w:val="18"/>
                  </w:rPr>
                  <w:t>JobNo_Lbl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contextualSpacing/>
              <w:rPr>
                <w:lang w:val="da-DK"/>
              </w:rPr>
            </w:pPr>
          </w:p>
        </w:tc>
      </w:tr>
      <w:tr w:rsidRPr="00FD3C3E" w:rsidR="008179F0" w:rsidTr="00417ABE">
        <w:sdt>
          <w:sdtPr>
            <w:id w:val="652257727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ShippingAgentCode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roofErr w:type="spellStart"/>
                <w:r>
                  <w:t>ShippingAgentCode</w:t>
                </w:r>
                <w:proofErr w:type="spellEnd"/>
              </w:p>
            </w:tc>
          </w:sdtContent>
        </w:sdt>
        <w:sdt>
          <w:sdtPr>
            <w:rPr>
              <w:lang w:val="da-DK"/>
            </w:rPr>
            <w:id w:val="2061819190"/>
            <w:placeholder>
              <w:docPart w:val="DefaultPlaceholder_-1854013440"/>
            </w:placeholder>
            <w15:dataBinding w:prefixMappings="xmlns:ns0='urn:microsoft-dynamics-nav/reports/Standard_Sales_Invoice/1306/' " w:xpath="/ns0:NavWordReportXmlPart[1]/ns0:Header[1]/ns0:PackageTrackingNo[1]" w:storeItemID="{0170F0DF-CFF2-49D0-8723-A5AD8273270D}"/>
          </w:sdtPr>
          <w:sdtEndPr/>
          <w:sdtContent>
            <w:tc>
              <w:tcPr>
                <w:tcW w:w="2549" w:type="dxa"/>
              </w:tcPr>
              <w:p w:rsidRPr="008179F0" w:rsidR="008179F0" w:rsidP="00D54DEE" w:rsidRDefault="004406A0">
                <w:pPr>
                  <w:rPr>
                    <w:lang w:val="da-DK"/>
                  </w:rPr>
                </w:pPr>
                <w:r>
                  <w:rPr>
                    <w:lang w:val="da-DK"/>
                  </w:rPr>
                  <w:t>PackageTrackingNo</w:t>
                </w:r>
              </w:p>
            </w:tc>
          </w:sdtContent>
        </w:sdt>
        <w:sdt>
          <w:sdtPr>
            <w:rPr>
              <w:lang w:val="da-DK"/>
            </w:rPr>
            <w:alias w:val="#Nav: /Header/Line/JobNo"/>
            <w:tag w:val="#Nav: Standard_Sales_Invoice/1306"/>
            <w:id w:val="25247830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Line[1]/ns0:JobNo[1]" w:storeItemID="{0170F0DF-CFF2-49D0-8723-A5AD8273270D}"/>
            <w:text/>
          </w:sdtPr>
          <w:sdtEndPr/>
          <w:sdtContent>
            <w:tc>
              <w:tcPr>
                <w:tcW w:w="2549" w:type="dxa"/>
              </w:tcPr>
              <w:p w:rsidR="008179F0" w:rsidP="00D54DEE" w:rsidRDefault="006418FA">
                <w:pPr>
                  <w:rPr>
                    <w:lang w:val="da-DK"/>
                  </w:rPr>
                </w:pPr>
                <w:proofErr w:type="spellStart"/>
                <w:r>
                  <w:t>JobNo</w:t>
                </w:r>
                <w:proofErr w:type="spellEnd"/>
              </w:p>
            </w:tc>
          </w:sdtContent>
        </w:sdt>
        <w:tc>
          <w:tcPr>
            <w:tcW w:w="2549" w:type="dxa"/>
            <w:tcMar>
              <w:right w:w="0" w:type="dxa"/>
            </w:tcMar>
          </w:tcPr>
          <w:p w:rsidR="008179F0" w:rsidP="00D54DEE" w:rsidRDefault="008179F0">
            <w:pPr>
              <w:rPr>
                <w:lang w:val="da-DK"/>
              </w:rPr>
            </w:pPr>
          </w:p>
        </w:tc>
      </w:tr>
    </w:tbl>
    <w:sdt>
      <w:sdtPr>
        <w:alias w:val="#Nav: /Header/WorkDescriptionLines"/>
        <w:tag w:val="#Nav: Standard_Sales_Invoice/1306"/>
        <w:id w:val="348460567"/>
        <w15:dataBinding w:prefixMappings="xmlns:ns0='urn:microsoft-dynamics-nav/reports/Standard_Sales_Invoice/1306/'" w:xpath="/ns0:NavWordReportXmlPart[1]/ns0:Header[1]/ns0:WorkDescriptionLines" w:storeItemID="{0170F0DF-CFF2-49D0-8723-A5AD8273270D}"/>
        <w15:repeatingSection/>
      </w:sdtPr>
      <w:sdtEndPr/>
      <w:sdtContent>
        <w:sdt>
          <w:sdtPr>
            <w:id w:val="-362904424"/>
            <w:placeholder>
              <w:docPart w:val="DefaultPlaceholder_-1854013436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Invoice/1306"/>
                <w:id w:val="-1271001730"/>
                <w:placeholder>
                  <w:docPart w:val="DefaultPlaceholder_-1854013440"/>
                </w:placeholder>
                <w:dataBinding w:prefixMappings="xmlns:ns0='urn:microsoft-dynamics-nav/reports/Standard_Sales_Invoice/1306/'" w:xpath="/ns0:NavWordReportXmlPart[1]/ns0:Header[1]/ns0:WorkDescriptionLines[1]/ns0:WorkDescriptionLine[1]" w:storeItemID="{0170F0DF-CFF2-49D0-8723-A5AD8273270D}"/>
                <w:text/>
              </w:sdtPr>
              <w:sdtEndPr/>
              <w:sdtContent>
                <w:p w:rsidR="00D54DEE" w:rsidP="004406A0" w:rsidRDefault="00F7093D"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tbl>
      <w:tblPr>
        <w:tblW w:w="0" w:type="auto"/>
        <w:jc w:val="right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954"/>
        <w:gridCol w:w="2268"/>
        <w:gridCol w:w="1021"/>
        <w:gridCol w:w="907"/>
        <w:gridCol w:w="680"/>
        <w:gridCol w:w="1365"/>
        <w:gridCol w:w="620"/>
        <w:gridCol w:w="709"/>
        <w:gridCol w:w="1682"/>
      </w:tblGrid>
      <w:tr w:rsidRPr="00DB3913" w:rsidR="00D54DEE" w:rsidTr="004406A0">
        <w:trPr>
          <w:trHeight w:val="546"/>
          <w:jc w:val="right"/>
        </w:trPr>
        <w:sdt>
          <w:sdtPr>
            <w:alias w:val="#Nav: /Header/Line/ItemNo_Line_Lbl"/>
            <w:tag w:val="#Nav: Standard_Sales_Invoice/1306"/>
            <w:id w:val="771446451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ItemNo_Line_Lbl[1]" w:storeItemID="{0170F0DF-CFF2-49D0-8723-A5AD8273270D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Invoice/1306"/>
            <w:id w:val="154539984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Description_Line_Lbl[1]" w:storeItemID="{0170F0DF-CFF2-49D0-8723-A5AD8273270D}"/>
            <w:text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ShipmentDate_Line_Lbl"/>
            <w:tag w:val="#Nav: Standard_Sales_Invoice/1306"/>
            <w:id w:val="-83322987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ShipmentDate_Line_Lbl[1]" w:storeItemID="{0170F0DF-CFF2-49D0-8723-A5AD8273270D}"/>
            <w:text/>
          </w:sdtPr>
          <w:sdtEndPr/>
          <w:sdtContent>
            <w:tc>
              <w:tcPr>
                <w:tcW w:w="1021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</w:pPr>
                <w:r w:rsidRPr="00DB3913">
                  <w:rPr>
                    <w:lang w:val="da-DK"/>
                  </w:rPr>
                  <w:t>ShipmentDate_Line_Lbl</w:t>
                </w:r>
              </w:p>
            </w:tc>
          </w:sdtContent>
        </w:sdt>
        <w:sdt>
          <w:sdtPr>
            <w:alias w:val="#Nav: /Header/Line/Quantity_Line_Lbl"/>
            <w:tag w:val="#Nav: Standard_Sales_Invoice/1306"/>
            <w:id w:val="616415257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Quantity_Line_Lbl[1]" w:storeItemID="{0170F0DF-CFF2-49D0-8723-A5AD8273270D}"/>
            <w:text/>
          </w:sdtPr>
          <w:sdtEndPr/>
          <w:sdtContent>
            <w:tc>
              <w:tcPr>
                <w:tcW w:w="907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tc>
          <w:tcPr>
            <w:tcW w:w="68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UnitPrice_Lbl"/>
            <w:tag w:val="#Nav: Standard_Sales_Invoice/1306"/>
            <w:id w:val="-152107923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UnitPrice_Lbl[1]" w:storeItemID="{0170F0DF-CFF2-49D0-8723-A5AD8273270D}"/>
            <w:text/>
          </w:sdtPr>
          <w:sdtEndPr/>
          <w:sdtContent>
            <w:tc>
              <w:tcPr>
                <w:tcW w:w="1365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UnitPrice_Lbl</w:t>
                </w:r>
              </w:p>
            </w:tc>
          </w:sdtContent>
        </w:sdt>
        <w:tc>
          <w:tcPr>
            <w:tcW w:w="620" w:type="dxa"/>
            <w:tcBorders>
              <w:bottom w:val="single" w:color="auto" w:sz="4" w:space="0"/>
            </w:tcBorders>
            <w:vAlign w:val="bottom"/>
          </w:tcPr>
          <w:p w:rsidRPr="00DB3913" w:rsidR="00D54DEE" w:rsidP="00D54DEE" w:rsidRDefault="00D54DEE">
            <w:pPr>
              <w:pStyle w:val="Heading1"/>
            </w:pPr>
          </w:p>
        </w:tc>
        <w:sdt>
          <w:sdtPr>
            <w:alias w:val="#Nav: /Header/Line/VATPct_Line_Lbl"/>
            <w:tag w:val="#Nav: Standard_Sales_Invoice/1306"/>
            <w:id w:val="1291246806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VATPct_Line_Lbl[1]" w:storeItemID="{0170F0DF-CFF2-49D0-8723-A5AD8273270D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VATPct_Line_Lbl</w:t>
                </w:r>
              </w:p>
            </w:tc>
          </w:sdtContent>
        </w:sdt>
        <w:sdt>
          <w:sdtPr>
            <w:alias w:val="#Nav: /Header/Line/LineAmount_Line_Lbl"/>
            <w:tag w:val="#Nav: Standard_Sales_Invoice/1306"/>
            <w:id w:val="1532234539"/>
            <w:placeholder>
              <w:docPart w:val="985D1A8CC0F94F1291A72C14E133DEC6"/>
            </w:placeholder>
            <w:dataBinding w:prefixMappings="xmlns:ns0='urn:microsoft-dynamics-nav/reports/Standard_Sales_Invoice/1306/'" w:xpath="/ns0:NavWordReportXmlPart[1]/ns0:Header[1]/ns0:Line[1]/ns0:LineAmount_Line_Lbl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DB3913" w:rsidR="00D54DEE" w:rsidP="00D54DEE" w:rsidRDefault="00D54DEE">
                <w:pPr>
                  <w:pStyle w:val="Heading1"/>
                  <w:jc w:val="right"/>
                </w:pPr>
                <w:r w:rsidRPr="00DB3913">
                  <w:rPr>
                    <w:lang w:val="da-DK"/>
                  </w:rPr>
                  <w:t>LineAmount_Line_Lbl</w:t>
                </w:r>
              </w:p>
            </w:tc>
          </w:sdtContent>
        </w:sdt>
      </w:tr>
      <w:tr w:rsidRPr="00FD3C3E" w:rsidR="00D54DEE" w:rsidTr="004406A0">
        <w:trPr>
          <w:trHeight w:val="182"/>
          <w:jc w:val="right"/>
        </w:trPr>
        <w:tc>
          <w:tcPr>
            <w:tcW w:w="954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021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907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8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365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620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68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FD3C3E" w:rsidR="00D54DEE" w:rsidP="00772EA7" w:rsidRDefault="00D54DEE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Invoice/1306"/>
          <w:id w:val="1327254768"/>
          <w15:dataBinding w:prefixMappings="xmlns:ns0='urn:microsoft-dynamics-nav/reports/Standard_Sales_Invoice/1306/'" w:xpath="/ns0:NavWordReportXmlPart[1]/ns0:Header[1]/ns0: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Invoice/1306"/>
                    <w:id w:val="-1032108260"/>
                    <w:placeholder>
                      <w:docPart w:val="CE3A2B3BDF4E4FBBACBC13BD791058D6"/>
                    </w:placeholder>
                    <w:dataBinding w:prefixMappings="xmlns:ns0='urn:microsoft-dynamics-nav/reports/Standard_Sales_Invoice/1306/'" w:xpath="/ns0:NavWordReportXmlPart[1]/ns0:Header[1]/ns0:Line[1]/ns0:ItemNo_Line[1]" w:storeItemID="{0170F0DF-CFF2-49D0-8723-A5AD8273270D}"/>
                    <w:text/>
                  </w:sdtPr>
                  <w:sdtEndPr>
                    <w:rPr>
                      <w:color w:val="2F5496" w:themeColor="accent5" w:themeShade="BF"/>
                    </w:rPr>
                  </w:sdtEndPr>
                  <w:sdtContent>
                    <w:tc>
                      <w:tcPr>
                        <w:tcW w:w="954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Invoice/1306"/>
                    <w:id w:val="-1420935410"/>
                    <w:placeholder>
                      <w:docPart w:val="2F3BA42080DA4A4583F0744EA32700A9"/>
                    </w:placeholder>
                    <w:dataBinding w:prefixMappings="xmlns:ns0='urn:microsoft-dynamics-nav/reports/Standard_Sales_Invoice/1306/'" w:xpath="/ns0:NavWordReportXmlPart[1]/ns0:Header[1]/ns0:Line[1]/ns0:Description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ShipmentDate_Line"/>
                    <w:tag w:val="#Nav: Standard_Sales_Invoice/1306"/>
                    <w:id w:val="223189048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Line[1]/ns0:ShipmentDate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021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ShipmentDate_Line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Invoice/1306"/>
                    <w:id w:val="382909601"/>
                    <w:placeholder>
                      <w:docPart w:val="0F13787F408C4E038FEAEF713E96AA7B"/>
                    </w:placeholder>
                    <w:dataBinding w:prefixMappings="xmlns:ns0='urn:microsoft-dynamics-nav/reports/Standard_Sales_Invoice/1306/'" w:xpath="/ns0:NavWordReportXmlPart[1]/ns0:Header[1]/ns0:Line[1]/ns0:Quantity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907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Invoice/1306"/>
                    <w:id w:val="436108881"/>
                    <w:placeholder>
                      <w:docPart w:val="7ED73EEBDDAE4C7EB80482493F3779EC"/>
                    </w:placeholder>
                    <w:dataBinding w:prefixMappings="xmlns:ns0='urn:microsoft-dynamics-nav/reports/Standard_Sales_Invoice/1306/'" w:xpath="/ns0:NavWordReportXmlPart[1]/ns0:Header[1]/ns0:Line[1]/ns0:UnitOfMeasur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8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Price"/>
                    <w:tag w:val="#Nav: Standard_Sales_Invoice/1306"/>
                    <w:id w:val="773364929"/>
                    <w:placeholder>
                      <w:docPart w:val="1F9303D05B81402C9EF367D4288F3C10"/>
                    </w:placeholder>
                    <w:dataBinding w:prefixMappings="xmlns:ns0='urn:microsoft-dynamics-nav/reports/Standard_Sales_Invoice/1306/'" w:xpath="/ns0:NavWordReportXmlPart[1]/ns0:Header[1]/ns0:Line[1]/ns0:UnitPric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365" w:type="dxa"/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UnitPrice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DiscountPercentText_Line"/>
                    <w:tag w:val="#Nav: Standard_Sales_Invoice/1306"/>
                    <w:id w:val="114875444"/>
                    <w:placeholder>
                      <w:docPart w:val="CFC486A3B8D946E881D80DC1D14118D7"/>
                    </w:placeholder>
                    <w:dataBinding w:prefixMappings="xmlns:ns0='urn:microsoft-dynamics-nav/reports/Standard_Sales_Invoice/1306/'" w:xpath="/ns0:NavWordReportXmlPart[1]/ns0:Header[1]/ns0:Line[1]/ns0:LineDiscountPercentTex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620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LineDiscountPercentText_Line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VATPct_Line"/>
                    <w:tag w:val="#Nav: Standard_Sales_Invoice/1306"/>
                    <w:id w:val="1684940473"/>
                    <w:placeholder>
                      <w:docPart w:val="49788B402E8D48C187022BBC142D01A0"/>
                    </w:placeholder>
                    <w:dataBinding w:prefixMappings="xmlns:ns0='urn:microsoft-dynamics-nav/reports/Standard_Sales_Invoice/1306/'" w:xpath="/ns0:NavWordReportXmlPart[1]/ns0:Header[1]/ns0:Line[1]/ns0:VATPc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DA1FBA" w:rsidR="00D54DEE" w:rsidP="004406A0" w:rsidRDefault="00D54DEE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VATPct_Line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LineAmount_Line"/>
                    <w:tag w:val="#Nav: Standard_Sales_Invoice/1306"/>
                    <w:id w:val="-1829895906"/>
                    <w:placeholder>
                      <w:docPart w:val="3D87FDC4CF4D4D659D8B06BC5BC0CFC7"/>
                    </w:placeholder>
                    <w:dataBinding w:prefixMappings="xmlns:ns0='urn:microsoft-dynamics-nav/reports/Standard_Sales_Invoice/1306/'" w:xpath="/ns0:NavWordReportXmlPart[1]/ns0:Header[1]/ns0:Line[1]/ns0:LineAmount_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DA1FBA" w:rsidR="00D54DEE" w:rsidP="004406A0" w:rsidRDefault="00D54DEE">
                        <w:pPr>
                          <w:jc w:val="right"/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LineAmount_Line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365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2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709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sdt>
        <w:sdtPr>
          <w:rPr>
            <w:b/>
            <w:bCs/>
          </w:rPr>
          <w:alias w:val="#Nav: /Header/ReportTotalsLine"/>
          <w:tag w:val="#Nav: Standard_Sales_Invoice/1306"/>
          <w:id w:val="1981810996"/>
          <w15:dataBinding w:prefixMappings="xmlns:ns0='urn:microsoft-dynamics-nav/reports/Standard_Sales_Invoice/1306/'" w:xpath="/ns0:NavWordReportXmlPart[1]/ns0:Header[1]/ns0:ReportTotalsLine" w:storeItemID="{0170F0DF-CFF2-49D0-8723-A5AD8273270D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</w:rPr>
              <w:id w:val="768507247"/>
              <w:placeholder>
                <w:docPart w:val="474C424247DD4021BC35C2A42E3DA81B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D54DEE" w:rsidTr="004406A0">
                <w:trPr>
                  <w:trHeight w:val="227"/>
                  <w:jc w:val="right"/>
                </w:trPr>
                <w:tc>
                  <w:tcPr>
                    <w:tcW w:w="954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2268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1021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907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tc>
                  <w:tcPr>
                    <w:tcW w:w="680" w:type="dxa"/>
                  </w:tcPr>
                  <w:p w:rsidRPr="00FD3C3E" w:rsidR="00D54DEE" w:rsidP="00D54DEE" w:rsidRDefault="00D54DEE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Invoice/1306"/>
                    <w:id w:val="1468313313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Description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694" w:type="dxa"/>
                        <w:gridSpan w:val="3"/>
                      </w:tcPr>
                      <w:p w:rsidRPr="00FD3C3E" w:rsidR="00D54DEE" w:rsidP="004406A0" w:rsidRDefault="00D54DEE">
                        <w:pPr>
                          <w:pStyle w:val="NoSpacing"/>
                        </w:pPr>
                        <w:r w:rsidRPr="00FD3C3E">
                          <w:rPr>
                            <w:lang w:val="da-DK"/>
                          </w:rPr>
                          <w:t>Description_ReportTotalsLine</w:t>
                        </w:r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Invoice/1306"/>
                    <w:id w:val="1520812946"/>
                    <w:placeholder>
                      <w:docPart w:val="985D1A8CC0F94F1291A72C14E133DEC6"/>
                    </w:placeholder>
                    <w:dataBinding w:prefixMappings="xmlns:ns0='urn:microsoft-dynamics-nav/reports/Standard_Sales_Invoice/1306/'" w:xpath="/ns0:NavWordReportXmlPart[1]/ns0:Header[1]/ns0:ReportTotalsLine[1]/ns0:Amount_ReportTotals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1682" w:type="dxa"/>
                        <w:tcMar>
                          <w:right w:w="0" w:type="dxa"/>
                        </w:tcMar>
                      </w:tcPr>
                      <w:p w:rsidRPr="00FD3C3E" w:rsidR="00D54DEE" w:rsidP="004406A0" w:rsidRDefault="00D54DEE">
                        <w:pPr>
                          <w:pStyle w:val="NoSpacing"/>
                          <w:jc w:val="right"/>
                        </w:pPr>
                        <w:r w:rsidRPr="00FD3C3E">
                          <w:rPr>
                            <w:lang w:val="da-DK"/>
                          </w:rPr>
                          <w:t>Amount_ReportTotalsLine</w:t>
                        </w:r>
                      </w:p>
                    </w:tc>
                  </w:sdtContent>
                </w:sdt>
              </w:tr>
            </w:sdtContent>
          </w:sdt>
        </w:sdtContent>
      </w:sdt>
      <w:tr w:rsidRPr="00FD3C3E" w:rsidR="00D54DEE" w:rsidTr="004406A0">
        <w:trPr>
          <w:trHeight w:val="113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694" w:type="dxa"/>
            <w:gridSpan w:val="3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682" w:type="dxa"/>
            <w:tcMar>
              <w:right w:w="0" w:type="dxa"/>
            </w:tcMar>
          </w:tcPr>
          <w:p w:rsidRPr="00FD3C3E" w:rsidR="00D54DEE" w:rsidP="00D54DEE" w:rsidRDefault="00D54DEE">
            <w:pPr>
              <w:pStyle w:val="NoSpacing"/>
            </w:pPr>
          </w:p>
        </w:tc>
      </w:tr>
      <w:tr w:rsidRPr="00FD3C3E" w:rsidR="00D54DEE" w:rsidTr="004406A0">
        <w:trPr>
          <w:trHeight w:val="227"/>
          <w:jc w:val="right"/>
        </w:trPr>
        <w:tc>
          <w:tcPr>
            <w:tcW w:w="954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2268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1021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907" w:type="dxa"/>
          </w:tcPr>
          <w:p w:rsidRPr="00FD3C3E" w:rsidR="00D54DEE" w:rsidP="00D54DEE" w:rsidRDefault="00D54DEE">
            <w:pPr>
              <w:pStyle w:val="NoSpacing"/>
            </w:pPr>
          </w:p>
        </w:tc>
        <w:tc>
          <w:tcPr>
            <w:tcW w:w="680" w:type="dxa"/>
          </w:tcPr>
          <w:p w:rsidRPr="00FD3C3E" w:rsidR="00D54DEE" w:rsidP="00D54DEE" w:rsidRDefault="00D54DEE">
            <w:pPr>
              <w:pStyle w:val="NoSpacing"/>
            </w:pPr>
          </w:p>
        </w:tc>
        <w:sdt>
          <w:sdtPr>
            <w:rPr>
              <w:b/>
            </w:rPr>
            <w:alias w:val="#Nav: /Header/Totals/TotalAmountExclInclVATText"/>
            <w:tag w:val="#Nav: Standard_Sales_Invoice/1306"/>
            <w:id w:val="721562155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Text[1]" w:storeItemID="{0170F0DF-CFF2-49D0-8723-A5AD8273270D}"/>
            <w:text/>
          </w:sdtPr>
          <w:sdtEndPr/>
          <w:sdtContent>
            <w:tc>
              <w:tcPr>
                <w:tcW w:w="2694" w:type="dxa"/>
                <w:gridSpan w:val="3"/>
                <w:tcBorders>
                  <w:bottom w:val="single" w:color="auto" w:sz="4" w:space="0"/>
                </w:tcBorders>
              </w:tcPr>
              <w:p w:rsidRPr="00FD3C3E" w:rsidR="00D54DEE" w:rsidP="00DF7E1B" w:rsidRDefault="00D31FC2">
                <w:pPr>
                  <w:pStyle w:val="NoSpacing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TotalAmountExclInclVATText</w:t>
                </w:r>
                <w:proofErr w:type="spellEnd"/>
              </w:p>
            </w:tc>
          </w:sdtContent>
        </w:sdt>
        <w:sdt>
          <w:sdtPr>
            <w:rPr>
              <w:b/>
            </w:rPr>
            <w:alias w:val="#Nav: /Header/Totals/TotalAmountExclInclVAT"/>
            <w:tag w:val="#Nav: Standard_Sales_Invoice/1306"/>
            <w:id w:val="74169730"/>
            <w:placeholder>
              <w:docPart w:val="DefaultPlaceholder_-1854013440"/>
            </w:placeholder>
            <w:dataBinding w:prefixMappings="xmlns:ns0='urn:microsoft-dynamics-nav/reports/Standard_Sales_Invoice/1306/'" w:xpath="/ns0:NavWordReportXmlPart[1]/ns0:Header[1]/ns0:Totals[1]/ns0:TotalAmountExclInclVAT[1]" w:storeItemID="{0170F0DF-CFF2-49D0-8723-A5AD8273270D}"/>
            <w:text/>
          </w:sdtPr>
          <w:sdtEndPr/>
          <w:sdtContent>
            <w:tc>
              <w:tcPr>
                <w:tcW w:w="168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FD3C3E" w:rsidR="00D54DEE" w:rsidP="00D54DEE" w:rsidRDefault="00D31FC2">
                <w:pPr>
                  <w:pStyle w:val="NoSpacing"/>
                  <w:jc w:val="right"/>
                  <w:rPr>
                    <w:b/>
                  </w:rPr>
                </w:pPr>
                <w:proofErr w:type="spellStart"/>
                <w:r>
                  <w:rPr>
                    <w:b/>
                  </w:rPr>
                  <w:t>TotalAmountExclInclVAT</w:t>
                </w:r>
                <w:proofErr w:type="spellEnd"/>
              </w:p>
            </w:tc>
          </w:sdtContent>
        </w:sdt>
      </w:tr>
    </w:tbl>
    <w:sdt>
      <w:sdtPr>
        <w:rPr>
          <w:b/>
        </w:rPr>
        <w:alias w:val="#Nav: /Header/RemainingAmountText"/>
        <w:tag w:val="#Nav: Standard_Sales_Invoice/1306"/>
        <w:id w:val="647710353"/>
        <w:placeholder>
          <w:docPart w:val="DefaultPlaceholder_-1854013440"/>
        </w:placeholder>
        <w:dataBinding w:prefixMappings="xmlns:ns0='urn:microsoft-dynamics-nav/reports/Standard_Sales_Invoice/1306/'" w:xpath="/ns0:NavWordReportXmlPart[1]/ns0:Header[1]/ns0:RemainingAmountText[1]" w:storeItemID="{0170F0DF-CFF2-49D0-8723-A5AD8273270D}"/>
        <w:text/>
      </w:sdtPr>
      <w:sdtEndPr/>
      <w:sdtContent>
        <w:p w:rsidRPr="005E42A0" w:rsidR="00D54DEE" w:rsidP="005E42A0" w:rsidRDefault="005E42A0">
          <w:pPr>
            <w:keepNext/>
            <w:spacing w:before="60" w:after="60"/>
            <w:jc w:val="right"/>
            <w:rPr>
              <w:b/>
            </w:rPr>
          </w:pPr>
          <w:r w:rsidRPr="005E42A0">
            <w:rPr>
              <w:b/>
              <w:lang w:val="da-DK"/>
            </w:rPr>
            <w:t>RemainingAmountText</w:t>
          </w:r>
        </w:p>
      </w:sdtContent>
    </w:sdt>
    <w:tbl>
      <w:tblPr>
        <w:tblStyle w:val="TableGrid"/>
        <w:tblW w:w="0" w:type="auto"/>
        <w:jc w:val="righ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410"/>
        <w:gridCol w:w="5528"/>
        <w:gridCol w:w="2258"/>
      </w:tblGrid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Clauses_Lbl"/>
            <w:tag w:val="#Nav: Standard_Sales_Invoice/1306"/>
            <w:id w:val="1875570075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Clauses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VATClauses_Lbl</w:t>
                </w:r>
                <w:proofErr w:type="spellEnd"/>
              </w:p>
            </w:tc>
          </w:sdtContent>
        </w:sdt>
        <w:tc>
          <w:tcPr>
            <w:tcW w:w="2258" w:type="dxa"/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tr w:rsidR="002D7EC8" w:rsidTr="005008BF">
        <w:trPr>
          <w:trHeight w:val="255"/>
          <w:jc w:val="right"/>
        </w:trPr>
        <w:sdt>
          <w:sdtPr>
            <w:rPr>
              <w:b/>
              <w:sz w:val="18"/>
              <w:szCs w:val="20"/>
            </w:rPr>
            <w:alias w:val="#Nav: /Header/VATIdentifier_Lbl"/>
            <w:tag w:val="#Nav: Standard_Sales_Invoice/1306"/>
            <w:id w:val="-853264483"/>
            <w:placeholder>
              <w:docPart w:val="DefaultPlaceholder_1081868574"/>
            </w:placeholder>
            <w:dataBinding w:prefixMappings="xmlns:ns0='urn:microsoft-dynamics-nav/reports/Standard_Sales_Invoice/1306/'" w:xpath="/ns0:NavWordReportXmlPart[1]/ns0:Header[1]/ns0:VATIdentifier_Lbl[1]" w:storeItemID="{0170F0DF-CFF2-49D0-8723-A5AD8273270D}"/>
            <w:text/>
          </w:sdtPr>
          <w:sdtEndPr/>
          <w:sdtContent>
            <w:tc>
              <w:tcPr>
                <w:tcW w:w="7938" w:type="dxa"/>
                <w:gridSpan w:val="2"/>
                <w:tcBorders>
                  <w:bottom w:val="single" w:color="auto" w:sz="4" w:space="0"/>
                </w:tcBorders>
                <w:vAlign w:val="center"/>
              </w:tcPr>
              <w:p w:rsidRPr="00F97B0E" w:rsidR="002D7EC8" w:rsidP="00BC21B4" w:rsidRDefault="002D7EC8">
                <w:pPr>
                  <w:keepNext/>
                  <w:spacing w:before="120" w:after="60"/>
                  <w:rPr>
                    <w:b/>
                    <w:sz w:val="18"/>
                    <w:szCs w:val="20"/>
                  </w:rPr>
                </w:pPr>
                <w:proofErr w:type="spellStart"/>
                <w:r w:rsidRPr="00F97B0E">
                  <w:rPr>
                    <w:b/>
                    <w:sz w:val="18"/>
                    <w:szCs w:val="20"/>
                  </w:rPr>
                  <w:t>VATIdentifier_Lbl</w:t>
                </w:r>
                <w:proofErr w:type="spellEnd"/>
              </w:p>
            </w:tc>
          </w:sdtContent>
        </w:sdt>
        <w:tc>
          <w:tcPr>
            <w:tcW w:w="2258" w:type="dxa"/>
            <w:tcBorders>
              <w:bottom w:val="single" w:color="auto" w:sz="4" w:space="0"/>
            </w:tcBorders>
          </w:tcPr>
          <w:p w:rsidR="002D7EC8" w:rsidP="00D54DEE" w:rsidRDefault="002D7EC8">
            <w:pPr>
              <w:keepNext/>
              <w:spacing w:before="120" w:after="60"/>
              <w:rPr>
                <w:sz w:val="16"/>
                <w:szCs w:val="16"/>
              </w:rPr>
            </w:pPr>
          </w:p>
        </w:tc>
      </w:tr>
      <w:sdt>
        <w:sdtPr>
          <w:rPr>
            <w:sz w:val="18"/>
          </w:rPr>
          <w:alias w:val="#Nav: /Header/VATClauseLine"/>
          <w:tag w:val="#Nav: Standard_Sales_Invoice/1306"/>
          <w:id w:val="1234901919"/>
          <w15:dataBinding w:prefixMappings="xmlns:ns0='urn:microsoft-dynamics-nav/reports/Standard_Sales_Invoice/1306/'" w:xpath="/ns0:NavWordReportXmlPart[1]/ns0:Header[1]/ns0:VATClauseLine" w:storeItemID="{0170F0DF-CFF2-49D0-8723-A5AD8273270D}"/>
          <w15:repeatingSection/>
        </w:sdtPr>
        <w:sdtEndPr/>
        <w:sdtContent>
          <w:sdt>
            <w:sdtPr>
              <w:rPr>
                <w:sz w:val="18"/>
              </w:rPr>
              <w:id w:val="2007249026"/>
              <w:placeholder>
                <w:docPart w:val="DefaultPlaceholder_1081868578"/>
              </w:placeholder>
              <w15:repeatingSectionItem/>
            </w:sdtPr>
            <w:sdtEndPr/>
            <w:sdtContent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sdt>
                  <w:sdtPr>
                    <w:rPr>
                      <w:sz w:val="18"/>
                    </w:rPr>
                    <w:alias w:val="#Nav: /Header/VATClauseLine/VATIdentifier_VATClauseLine"/>
                    <w:tag w:val="#Nav: Standard_Sales_Invoice/1306"/>
                    <w:id w:val="-483620067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Identifier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410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VATIdentifier_VATClauseLine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Description_VATClauseLine"/>
                    <w:tag w:val="#Nav: Standard_Sales_Invoice/1306"/>
                    <w:id w:val="983973089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Description_VATClauseLine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rPr>
                      <w:sz w:val="18"/>
                    </w:rPr>
                    <w:alias w:val="#Nav: /Header/VATClauseLine/VATAmount_VATClauseLine"/>
                    <w:tag w:val="#Nav: Standard_Sales_Invoice/1306"/>
                    <w:id w:val="-143220015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VATAmount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225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jc w:val="right"/>
                          <w:rPr>
                            <w:sz w:val="18"/>
                          </w:rPr>
                        </w:pPr>
                        <w:proofErr w:type="spellStart"/>
                        <w:r w:rsidRPr="00DA1FBA">
                          <w:rPr>
                            <w:sz w:val="18"/>
                          </w:rPr>
                          <w:t>VATAmount_VATClauseLine</w:t>
                        </w:r>
                        <w:proofErr w:type="spellEnd"/>
                      </w:p>
                    </w:tc>
                  </w:sdtContent>
                </w:sdt>
              </w:tr>
              <w:tr w:rsidR="006206C2" w:rsidTr="005008BF">
                <w:tblPrEx>
                  <w:tblBorders>
                    <w:top w:val="single" w:color="auto" w:sz="4" w:space="0"/>
                    <w:left w:val="single" w:color="auto" w:sz="4" w:space="0"/>
                    <w:bottom w:val="single" w:color="auto" w:sz="4" w:space="0"/>
                    <w:right w:val="single" w:color="auto" w:sz="4" w:space="0"/>
                    <w:insideH w:val="single" w:color="auto" w:sz="4" w:space="0"/>
                    <w:insideV w:val="single" w:color="auto" w:sz="4" w:space="0"/>
                  </w:tblBorders>
                  <w:tblCellMar>
                    <w:left w:w="108" w:type="dxa"/>
                    <w:right w:w="108" w:type="dxa"/>
                  </w:tblCellMar>
                </w:tblPrEx>
                <w:trPr>
                  <w:jc w:val="right"/>
                </w:trPr>
                <w:tc>
                  <w:tcPr>
                    <w:tcW w:w="2410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  <w:sdt>
                  <w:sdtPr>
                    <w:rPr>
                      <w:sz w:val="18"/>
                    </w:rPr>
                    <w:alias w:val="#Nav: /Header/VATClauseLine/Description2_VATClauseLine"/>
                    <w:tag w:val="#Nav: Standard_Sales_Invoice/1306"/>
                    <w:id w:val="-751972114"/>
                    <w:placeholder>
                      <w:docPart w:val="DefaultPlaceholder_1081868574"/>
                    </w:placeholder>
                    <w:dataBinding w:prefixMappings="xmlns:ns0='urn:microsoft-dynamics-nav/reports/Standard_Sales_Invoice/1306/'" w:xpath="/ns0:NavWordReportXmlPart[1]/ns0:Header[1]/ns0:VATClauseLine[1]/ns0:Description2_VATClauseLine[1]" w:storeItemID="{0170F0DF-CFF2-49D0-8723-A5AD8273270D}"/>
                    <w:text/>
                  </w:sdtPr>
                  <w:sdtEndPr/>
                  <w:sdtContent>
                    <w:tc>
                      <w:tcPr>
                        <w:tcW w:w="5528" w:type="dxa"/>
                        <w:tcBorders>
                          <w:top w:val="nil"/>
                          <w:left w:val="nil"/>
                          <w:bottom w:val="nil"/>
                          <w:right w:val="nil"/>
                        </w:tcBorders>
                      </w:tcPr>
                      <w:p w:rsidRPr="00DA1FBA" w:rsidR="006206C2" w:rsidP="004406A0" w:rsidRDefault="006206C2">
                        <w:pPr>
                          <w:rPr>
                            <w:sz w:val="18"/>
                          </w:rPr>
                        </w:pPr>
                        <w:r w:rsidRPr="00DA1FBA">
                          <w:rPr>
                            <w:sz w:val="18"/>
                          </w:rPr>
                          <w:t>Description2_VATClauseLine</w:t>
                        </w:r>
                      </w:p>
                    </w:tc>
                  </w:sdtContent>
                </w:sdt>
                <w:tc>
                  <w:tcPr>
                    <w:tcW w:w="2258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p w:rsidRPr="00DA1FBA" w:rsidR="006206C2" w:rsidP="00D54DEE" w:rsidRDefault="006206C2">
                    <w:pPr>
                      <w:keepNext/>
                      <w:spacing w:before="120" w:after="60"/>
                      <w:rPr>
                        <w:sz w:val="18"/>
                      </w:rPr>
                    </w:pPr>
                  </w:p>
                </w:tc>
              </w:tr>
            </w:sdtContent>
          </w:sdt>
        </w:sdtContent>
      </w:sdt>
    </w:tbl>
    <w:p w:rsidR="005D2423" w:rsidP="00D54DEE" w:rsidRDefault="005D2423">
      <w:pPr>
        <w:keepNext/>
        <w:spacing w:before="120" w:after="60"/>
        <w:rPr>
          <w:sz w:val="16"/>
          <w:szCs w:val="1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96"/>
      </w:tblGrid>
      <w:sdt>
        <w:sdtPr>
          <w:rPr>
            <w:sz w:val="16"/>
            <w:szCs w:val="16"/>
          </w:rPr>
          <w:alias w:val="#Nav: /Header/LineFee"/>
          <w:tag w:val="#Nav: Standard_Sales_Invoice/1306"/>
          <w:id w:val="-1502423256"/>
          <w15:dataBinding w:prefixMappings="xmlns:ns0='urn:microsoft-dynamics-nav/reports/Standard_Sales_Invoice/1306/'" w:xpath="/ns0:NavWordReportXmlPart[1]/ns0:Header[1]/ns0:LineFee" w:storeItemID="{0170F0DF-CFF2-49D0-8723-A5AD8273270D}"/>
          <w15:repeatingSection/>
        </w:sdtPr>
        <w:sdtEndPr/>
        <w:sdtContent>
          <w:sdt>
            <w:sdtPr>
              <w:rPr>
                <w:sz w:val="16"/>
                <w:szCs w:val="16"/>
              </w:rPr>
              <w:id w:val="289412470"/>
              <w:placeholder>
                <w:docPart w:val="474C424247DD4021BC35C2A42E3DA81B"/>
              </w:placeholder>
              <w15:repeatingSectionItem/>
            </w:sdtPr>
            <w:sdtEndPr/>
            <w:sdtContent>
              <w:tr w:rsidR="00D54DEE" w:rsidTr="00772EA7">
                <w:tc>
                  <w:tcPr>
                    <w:tcW w:w="10196" w:type="dxa"/>
                    <w:tcBorders>
                      <w:top w:val="nil"/>
                      <w:left w:val="nil"/>
                      <w:bottom w:val="nil"/>
                      <w:right w:val="nil"/>
                    </w:tcBorders>
                  </w:tcPr>
                  <w:sdt>
                    <w:sdtPr>
                      <w:alias w:val="#Nav: /Header/LineFee/LineFeeCaptionText"/>
                      <w:tag w:val="#Nav: Standard_Sales_Invoice/1306"/>
                      <w:id w:val="-2053294864"/>
                      <w:placeholder>
                        <w:docPart w:val="985D1A8CC0F94F1291A72C14E133DEC6"/>
                      </w:placeholder>
                      <w:dataBinding w:prefixMappings="xmlns:ns0='urn:microsoft-dynamics-nav/reports/Standard_Sales_Invoice/1306/'" w:xpath="/ns0:NavWordReportXmlPart[1]/ns0:Header[1]/ns0:LineFee[1]/ns0:LineFeeCaptionText[1]" w:storeItemID="{0170F0DF-CFF2-49D0-8723-A5AD8273270D}"/>
                      <w:text/>
                    </w:sdtPr>
                    <w:sdtEndPr/>
                    <w:sdtContent>
                      <w:p w:rsidR="00D54DEE" w:rsidP="004406A0" w:rsidRDefault="00D54DEE">
                        <w:pPr>
                          <w:rPr>
                            <w:sz w:val="16"/>
                            <w:szCs w:val="16"/>
                          </w:rPr>
                        </w:pPr>
                        <w:r w:rsidRPr="00483A76">
                          <w:rPr>
                            <w:lang w:val="da-DK"/>
                          </w:rPr>
                          <w:t>LineFeeCaptionText</w:t>
                        </w:r>
                      </w:p>
                    </w:sdtContent>
                  </w:sdt>
                </w:tc>
              </w:tr>
            </w:sdtContent>
          </w:sdt>
        </w:sdtContent>
      </w:sdt>
    </w:tbl>
    <w:p w:rsidR="00123A7D" w:rsidP="00123A7D" w:rsidRDefault="00123A7D">
      <w:pPr>
        <w:pStyle w:val="Style1"/>
      </w:pPr>
    </w:p>
    <w:sdt>
      <w:sdtPr>
        <w:rPr>
          <w:rFonts w:ascii="Calibri" w:hAnsi="Calibri" w:eastAsia="Calibri" w:cs="Times New Roman"/>
          <w:color w:val="0070C0"/>
          <w:szCs w:val="16"/>
          <w:u w:val="single"/>
        </w:rPr>
        <w:alias w:val="#Nav: /Header/PaymentReportingArgument"/>
        <w:tag w:val="#Nav: Standard_Sales_Invoice/1306"/>
        <w:id w:val="940566818"/>
        <w15:dataBinding w:prefixMappings="xmlns:ns0='urn:microsoft-dynamics-nav/reports/Standard_Sales_Invoice/1306/'" w:xpath="/ns0:NavWordReportXmlPart[1]/ns0:Header[1]/ns0:PaymentReportingArgument" w:storeItemID="{0170F0DF-CFF2-49D0-8723-A5AD8273270D}"/>
        <w15:repeatingSection/>
      </w:sdtPr>
      <w:sdtEndPr/>
      <w:sdtContent>
        <w:sdt>
          <w:sdtPr>
            <w:rPr>
              <w:rFonts w:ascii="Calibri" w:hAnsi="Calibri" w:eastAsia="Calibri" w:cs="Times New Roman"/>
              <w:color w:val="0070C0"/>
              <w:szCs w:val="16"/>
              <w:u w:val="single"/>
            </w:rPr>
            <w:id w:val="-2112965349"/>
            <w:placeholder>
              <w:docPart w:val="475EA233B68C435085E50C06CFE60F10"/>
            </w:placeholder>
            <w15:repeatingSectionItem/>
          </w:sdtPr>
          <w:sdtEndPr/>
          <w:sdtContent>
            <w:sdt>
              <w:sdtPr>
                <w:alias w:val="#Nav: /Header/PaymentReportingArgument/PaymentServiceLogo"/>
                <w:tag w:val="#Nav: Standard_Sales_Invoice/1306"/>
                <w:id w:val="-804161553"/>
                <w:showingPlcHdr/>
                <w:dataBinding w:prefixMappings="xmlns:ns0='urn:microsoft-dynamics-nav/reports/Standard_Sales_Invoice/1306/'" w:xpath="/ns0:NavWordReportXmlPart[1]/ns0:Header[1]/ns0:PaymentReportingArgument[1]/ns0:PaymentServiceLogo[1]" w:storeItemID="{0170F0DF-CFF2-49D0-8723-A5AD8273270D}"/>
                <w:picture/>
              </w:sdtPr>
              <w:sdtEndPr/>
              <w:sdtContent>
                <w:p w:rsidR="00123A7D" w:rsidP="004406A0" w:rsidRDefault="00123A7D">
                  <w:r>
                    <w:rPr>
                      <w:noProof/>
                    </w:rPr>
                    <w:drawing>
                      <wp:inline distT="0" distB="0" distL="0" distR="0">
                        <wp:extent cx="1080000" cy="1079863"/>
                        <wp:effectExtent l="0" t="0" r="6350" b="6350"/>
                        <wp:docPr id="1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 rotWithShape="1"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-90" t="-97" r="-116" b="-97"/>
                                <a:stretch/>
                              </pic:blipFill>
                              <pic:spPr bwMode="auto">
                                <a:xfrm>
                                  <a:off x="0" y="0"/>
                                  <a:ext cx="1080000" cy="107986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sdtContent>
            </w:sdt>
            <w:sdt>
              <w:sdtPr>
                <w:alias w:val="#Nav: /Header/PaymentReportingArgument/PaymentServiceText_Url"/>
                <w:tag w:val="#Nav: Standard_Sales_Invoice/1306"/>
                <w:id w:val="-1198932184"/>
                <w:placeholder>
                  <w:docPart w:val="AD8797C0A6D14B91A03C6FDC335260B2"/>
                </w:placeholder>
                <w:dataBinding w:prefixMappings="xmlns:ns0='urn:microsoft-dynamics-nav/reports/Standard_Sales_Invoice/1306/'" w:xpath="/ns0:NavWordReportXmlPart[1]/ns0:Header[1]/ns0:PaymentReportingArgument[1]/ns0:PaymentServiceText_Url[1]" w:storeItemID="{0170F0DF-CFF2-49D0-8723-A5AD8273270D}"/>
                <w:text/>
              </w:sdtPr>
              <w:sdtEndPr/>
              <w:sdtContent>
                <w:p w:rsidRPr="00123A7D" w:rsidR="00245B0E" w:rsidP="004406A0" w:rsidRDefault="00123A7D">
                  <w:pPr>
                    <w:pStyle w:val="Style1"/>
                    <w:rPr>
                      <w:sz w:val="20"/>
                    </w:rPr>
                  </w:pPr>
                  <w:r>
                    <w:rPr>
                      <w:lang w:val="da-DK"/>
                    </w:rPr>
                    <w:t>PaymentServiceText_Url</w:t>
                  </w:r>
                </w:p>
              </w:sdtContent>
            </w:sdt>
          </w:sdtContent>
        </w:sdt>
      </w:sdtContent>
    </w:sdt>
    <w:sectPr w:rsidRPr="00123A7D" w:rsidR="00245B0E" w:rsidSect="0090637C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7E85" w:rsidP="00E40C63" w:rsidRDefault="006F7E85">
      <w:pPr>
        <w:spacing w:after="0"/>
      </w:pPr>
      <w:r>
        <w:separator/>
      </w:r>
    </w:p>
  </w:endnote>
  <w:endnote w:type="continuationSeparator" w:id="0">
    <w:p w:rsidR="006F7E85" w:rsidP="00E40C63" w:rsidRDefault="006F7E8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CellSpacing w:w="11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567" w:type="dxa"/>
      </w:tblCellMar>
      <w:tblLook w:val="04A0" w:firstRow="1" w:lastRow="0" w:firstColumn="1" w:lastColumn="0" w:noHBand="0" w:noVBand="1"/>
    </w:tblPr>
    <w:tblGrid>
      <w:gridCol w:w="10206"/>
    </w:tblGrid>
    <w:tr w:rsidRPr="00982950" w:rsidR="001D1CE2" w:rsidTr="00C43401">
      <w:trPr>
        <w:cantSplit/>
        <w:trHeight w:val="227"/>
        <w:tblCellSpacing w:w="11" w:type="dxa"/>
      </w:trPr>
      <w:tc>
        <w:tcPr>
          <w:tcW w:w="4978" w:type="pct"/>
        </w:tcPr>
        <w:tbl>
          <w:tblPr>
            <w:tblStyle w:val="TableGrid"/>
            <w:tblW w:w="5000" w:type="pct"/>
            <w:tblBorders>
              <w:top w:val="none" w:color="auto" w:sz="0" w:space="0"/>
              <w:left w:val="none" w:color="auto" w:sz="0" w:space="0"/>
              <w:bottom w:val="none" w:color="auto" w:sz="0" w:space="0"/>
              <w:right w:val="none" w:color="auto" w:sz="0" w:space="0"/>
              <w:insideH w:val="none" w:color="auto" w:sz="0" w:space="0"/>
              <w:insideV w:val="none" w:color="auto" w:sz="0" w:space="0"/>
            </w:tblBorders>
            <w:tblCellMar>
              <w:left w:w="0" w:type="dxa"/>
              <w:right w:w="567" w:type="dxa"/>
            </w:tblCellMar>
            <w:tblLook w:val="04A0" w:firstRow="1" w:lastRow="0" w:firstColumn="1" w:lastColumn="0" w:noHBand="0" w:noVBand="1"/>
          </w:tblPr>
          <w:tblGrid>
            <w:gridCol w:w="9595"/>
          </w:tblGrid>
          <w:tr w:rsidR="00C43401" w:rsidTr="00C43401">
            <w:sdt>
              <w:sdtPr>
                <w:rPr>
                  <w:lang w:val="da-DK"/>
                </w:rPr>
                <w:alias w:val="#Nav: /Header/CompanyLegalStatement"/>
                <w:tag w:val="#Nav: Standard_Sales_Invoice/1306"/>
                <w:id w:val="-207500241"/>
                <w:placeholder>
                  <w:docPart w:val="D74323E5E83F4DBCB91329738FC0774A"/>
                </w:placeholder>
                <w:dataBinding w:prefixMappings="xmlns:ns0='urn:microsoft-dynamics-nav/reports/Standard_Sales_Invoice/1306/'" w:xpath="/ns0:NavWordReportXmlPart[1]/ns0:Header[1]/ns0:CompanyLegalStatement[1]" w:storeItemID="{0170F0DF-CFF2-49D0-8723-A5AD8273270D}"/>
                <w:text/>
              </w:sdtPr>
              <w:sdtEndPr/>
              <w:sdtContent>
                <w:tc>
                  <w:tcPr>
                    <w:tcW w:w="5000" w:type="pct"/>
                  </w:tcPr>
                  <w:p w:rsidR="00C43401" w:rsidP="0090637C" w:rsidRDefault="00C43401">
                    <w:pPr>
                      <w:pStyle w:val="NoSpacing"/>
                      <w:rPr>
                        <w:sz w:val="16"/>
                        <w:szCs w:val="16"/>
                      </w:rPr>
                    </w:pPr>
                    <w:r w:rsidRPr="00F83594">
                      <w:rPr>
                        <w:lang w:val="da-DK"/>
                      </w:rPr>
                      <w:t>CompanyLegalStatement</w:t>
                    </w:r>
                  </w:p>
                </w:tc>
              </w:sdtContent>
            </w:sdt>
          </w:tr>
        </w:tbl>
        <w:p w:rsidR="001D1CE2" w:rsidP="0090637C" w:rsidRDefault="001D1CE2">
          <w:pPr>
            <w:pStyle w:val="NoSpacing"/>
            <w:rPr>
              <w:sz w:val="18"/>
              <w:szCs w:val="18"/>
            </w:rPr>
          </w:pPr>
        </w:p>
      </w:tc>
    </w:tr>
  </w:tbl>
  <w:p w:rsidRPr="001D1CE2" w:rsidR="000E071F" w:rsidP="001D1CE2" w:rsidRDefault="000E071F">
    <w:pPr>
      <w:pStyle w:val="Footer"/>
      <w:rPr>
        <w:sz w:val="12"/>
        <w:szCs w:val="12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1"/>
      <w:gridCol w:w="2552"/>
      <w:gridCol w:w="2552"/>
    </w:tblGrid>
    <w:tr w:rsidR="00C43401" w:rsidTr="0090637C">
      <w:sdt>
        <w:sdtPr>
          <w:rPr>
            <w:lang w:val="da-DK"/>
          </w:rPr>
          <w:alias w:val="#Nav: /Header/CompanyLegalStatement"/>
          <w:tag w:val="#Nav: Standard_Sales_Invoice/1306"/>
          <w:id w:val="1896625259"/>
          <w:placeholder>
            <w:docPart w:val="054778FD3B804B0395E33E0348229CE9"/>
          </w:placeholder>
          <w:dataBinding w:prefixMappings="xmlns:ns0='urn:microsoft-dynamics-nav/reports/Standard_Sales_Invoice/1306/'" w:xpath="/ns0:NavWordReportXmlPart[1]/ns0:Header[1]/ns0:CompanyLegalStatement[1]" w:storeItemID="{0170F0DF-CFF2-49D0-8723-A5AD8273270D}"/>
          <w:text/>
        </w:sdtPr>
        <w:sdtEndPr/>
        <w:sdtContent>
          <w:tc>
            <w:tcPr>
              <w:tcW w:w="5000" w:type="pct"/>
              <w:gridSpan w:val="4"/>
            </w:tcPr>
            <w:p w:rsidR="00C43401" w:rsidP="00C43401" w:rsidRDefault="00C43401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C43401" w:rsidTr="0090637C">
      <w:sdt>
        <w:sdtPr>
          <w:alias w:val="#Nav: /Header/CompanyVATRegistrationNo_Lbl"/>
          <w:tag w:val="#Nav: Standard_Sales_Invoice/1306"/>
          <w:id w:val="1000698169"/>
          <w:placeholder>
            <w:docPart w:val="5B0A98CDBECA4FC3BC7918DD25E7F753"/>
          </w:placeholder>
          <w:dataBinding w:prefixMappings="xmlns:ns0='urn:microsoft-dynamics-nav/reports/Standard_Sales_Invoice/1306/'" w:xpath="/ns0:NavWordReportXmlPart[1]/ns0:Header[1]/ns0:CompanyVATRegistration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Invoice/1306"/>
          <w:id w:val="-23945152"/>
          <w:placeholder>
            <w:docPart w:val="38D3127B98B147CAAFA424A5F82950C8"/>
          </w:placeholder>
          <w:dataBinding w:prefixMappings="xmlns:ns0='urn:microsoft-dynamics-nav/reports/Standard_Sales_Invoice/1306/'" w:xpath="/ns0:NavWordReportXmlPart[1]/ns0:Header[1]/ns0:HomePage_Header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Invoice/1306"/>
          <w:id w:val="560367384"/>
          <w:placeholder>
            <w:docPart w:val="A81DB1F39E204D46A84F95F9F080C66B"/>
          </w:placeholder>
          <w:dataBinding w:prefixMappings="xmlns:ns0='urn:microsoft-dynamics-nav/reports/Standard_Sales_Invoice/1306/'" w:xpath="/ns0:NavWordReportXmlPart[1]/ns0:Header[1]/ns0:CompanyPhoneNo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Invoice/1306"/>
          <w:id w:val="-272474917"/>
          <w:placeholder>
            <w:docPart w:val="7F8B9C0B253F40E1A624578D9A23ECDD"/>
          </w:placeholder>
          <w:dataBinding w:prefixMappings="xmlns:ns0='urn:microsoft-dynamics-nav/reports/Standard_Sales_Invoice/1306/'" w:xpath="/ns0:NavWordReportXmlPart[1]/ns0:Header[1]/ns0:EMail_Header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C43401" w:rsidTr="0090637C">
      <w:sdt>
        <w:sdtPr>
          <w:alias w:val="#Nav: /Header/CompanyVATRegistrationNo"/>
          <w:tag w:val="#Nav: Standard_Sales_Invoice/1306"/>
          <w:id w:val="-1968960596"/>
          <w:placeholder>
            <w:docPart w:val="542B45161D324E28AEE5E66E927497EC"/>
          </w:placeholder>
          <w:dataBinding w:prefixMappings="xmlns:ns0='urn:microsoft-dynamics-nav/reports/Standard_Sales_Invoice/1306/'" w:xpath="/ns0:NavWordReportXmlPart[1]/ns0:Header[1]/ns0:CompanyVATRegistration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Invoice/1306"/>
          <w:id w:val="412437649"/>
          <w:placeholder>
            <w:docPart w:val="67B453FC7B04421CBE247EE125419382"/>
          </w:placeholder>
          <w:dataBinding w:prefixMappings="xmlns:ns0='urn:microsoft-dynamics-nav/reports/Standard_Sales_Invoice/1306/'" w:xpath="/ns0:NavWordReportXmlPart[1]/ns0:Header[1]/ns0:CompanyHomePage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Invoice/1306"/>
          <w:id w:val="-1162540195"/>
          <w:placeholder>
            <w:docPart w:val="4FD74BEB63934A8DB0749BA4D6B083ED"/>
          </w:placeholder>
          <w:dataBinding w:prefixMappings="xmlns:ns0='urn:microsoft-dynamics-nav/reports/Standard_Sales_Invoice/1306/'" w:xpath="/ns0:NavWordReportXmlPart[1]/ns0:Header[1]/ns0:CompanyPhoneNo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C43401" w:rsidRDefault="00C43401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Invoice/1306"/>
          <w:id w:val="860396444"/>
          <w:placeholder>
            <w:docPart w:val="54068B715CF34F89A307530FB3EFB91B"/>
          </w:placeholder>
          <w:dataBinding w:prefixMappings="xmlns:ns0='urn:microsoft-dynamics-nav/reports/Standard_Sales_Invoice/1306/'" w:xpath="/ns0:NavWordReportXmlPart[1]/ns0:Header[1]/ns0:CompanyEMai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C43401" w:rsidRDefault="00C43401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C43401" w:rsidTr="0090637C">
      <w:sdt>
        <w:sdtPr>
          <w:alias w:val="#Nav: /Header/CompanyBankName"/>
          <w:tag w:val="#Nav: Standard_Sales_Invoice/1306"/>
          <w:id w:val="536472809"/>
          <w:placeholder>
            <w:docPart w:val="AF51C37BE9C544C0B02CEF6870C757E4"/>
          </w:placeholder>
          <w:dataBinding w:prefixMappings="xmlns:ns0='urn:microsoft-dynamics-nav/reports/Standard_Sales_Invoice/1306/'" w:xpath="/ns0:NavWordReportXmlPart[1]/ns0:Header[1]/ns0:CompanyBankName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Invoice/1306"/>
          <w:id w:val="72087598"/>
          <w:placeholder>
            <w:docPart w:val="8BB73B2AFE6D4228987D25F8338CE8D7"/>
          </w:placeholder>
          <w:dataBinding w:prefixMappings="xmlns:ns0='urn:microsoft-dynamics-nav/reports/Standard_Sales_Invoice/1306/'" w:xpath="/ns0:NavWordReportXmlPart[1]/ns0:Header[1]/ns0:CompanyIBAN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Invoice/1306"/>
          <w:id w:val="-687442409"/>
          <w:placeholder>
            <w:docPart w:val="07CDFF1FA1804FACA6815EAA30AEA205"/>
          </w:placeholder>
          <w:dataBinding w:prefixMappings="xmlns:ns0='urn:microsoft-dynamics-nav/reports/Standard_Sales_Invoice/1306/'" w:xpath="/ns0:NavWordReportXmlPart[1]/ns0:Header[1]/ns0:CompanySWIFT_Lbl[1]" w:storeItemID="{0170F0DF-CFF2-49D0-8723-A5AD8273270D}"/>
          <w:text/>
        </w:sdtPr>
        <w:sdtEndPr/>
        <w:sdtContent>
          <w:tc>
            <w:tcPr>
              <w:tcW w:w="1250" w:type="pct"/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Invoice/1306"/>
          <w:id w:val="-1395651447"/>
          <w:placeholder>
            <w:docPart w:val="C6D430F265AB42D5A18429D7044A0AD9"/>
          </w:placeholder>
          <w:dataBinding w:prefixMappings="xmlns:ns0='urn:microsoft-dynamics-nav/reports/Standard_Sales_Invoice/1306/'" w:xpath="/ns0:NavWordReportXmlPart[1]/ns0:Header[1]/ns0:CompanyGiroNo_Lbl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C43401" w:rsidP="00C43401" w:rsidRDefault="00C43401">
              <w:pPr>
                <w:pStyle w:val="Heading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C43401" w:rsidTr="0090637C">
      <w:tc>
        <w:tcPr>
          <w:tcW w:w="1250" w:type="pct"/>
        </w:tcPr>
        <w:p w:rsidRPr="00F83594" w:rsidR="00C43401" w:rsidP="005C497A" w:rsidRDefault="006F7E85">
          <w:pPr>
            <w:pStyle w:val="NoSpacing"/>
          </w:pPr>
          <w:sdt>
            <w:sdtPr>
              <w:alias w:val="#Nav: /Header/CompanyBankBranchNo"/>
              <w:tag w:val="#Nav: Standard_Sales_Invoice/1306"/>
              <w:id w:val="800194651"/>
              <w:placeholder>
                <w:docPart w:val="405406A4FC564D2182F4A115F0F9E0CF"/>
              </w:placeholder>
              <w:dataBinding w:prefixMappings="xmlns:ns0='urn:microsoft-dynamics-nav/reports/Standard_Sales_Invoice/1306/'" w:xpath="/ns0:NavWordReportXmlPart[1]/ns0:Header[1]/ns0:CompanyBankBranch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CompanyBankBranchNo</w:t>
              </w:r>
            </w:sdtContent>
          </w:sdt>
          <w:r w:rsidRPr="00F83594" w:rsidR="00C43401">
            <w:t xml:space="preserve"> </w:t>
          </w:r>
          <w:sdt>
            <w:sdtPr>
              <w:alias w:val="#Nav: /Header/CompanyBankAccountNo"/>
              <w:tag w:val="#Nav: Standard_Sales_Invoice/1306"/>
              <w:id w:val="-578668554"/>
              <w:placeholder>
                <w:docPart w:val="BB7EA51D2D6D4A77A524CEE5744643E8"/>
              </w:placeholder>
              <w:dataBinding w:prefixMappings="xmlns:ns0='urn:microsoft-dynamics-nav/reports/Standard_Sales_Invoice/1306/'" w:xpath="/ns0:NavWordReportXmlPart[1]/ns0:Header[1]/ns0:CompanyBankAccountNo[1]" w:storeItemID="{0170F0DF-CFF2-49D0-8723-A5AD8273270D}"/>
              <w:text/>
            </w:sdtPr>
            <w:sdtEndPr/>
            <w:sdtContent>
              <w:r w:rsidRPr="00F83594" w:rsidR="00C43401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Invoice/1306"/>
          <w:id w:val="513045610"/>
          <w:placeholder>
            <w:docPart w:val="EFC7A9B9C4594CF8B0D6449E717EF56F"/>
          </w:placeholder>
          <w:dataBinding w:prefixMappings="xmlns:ns0='urn:microsoft-dynamics-nav/reports/Standard_Sales_Invoice/1306/'" w:xpath="/ns0:NavWordReportXmlPart[1]/ns0:Header[1]/ns0:CompanyIBAN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Invoice/1306"/>
          <w:id w:val="1536079020"/>
          <w:placeholder>
            <w:docPart w:val="A3D56298C27C447A84E225A91C2B10E0"/>
          </w:placeholder>
          <w:dataBinding w:prefixMappings="xmlns:ns0='urn:microsoft-dynamics-nav/reports/Standard_Sales_Invoice/1306/'" w:xpath="/ns0:NavWordReportXmlPart[1]/ns0:Header[1]/ns0:CompanySWIFT[1]" w:storeItemID="{0170F0DF-CFF2-49D0-8723-A5AD8273270D}"/>
          <w:text/>
        </w:sdtPr>
        <w:sdtEndPr/>
        <w:sdtContent>
          <w:tc>
            <w:tcPr>
              <w:tcW w:w="1250" w:type="pct"/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Invoice/1306"/>
          <w:id w:val="-1971888300"/>
          <w:placeholder>
            <w:docPart w:val="7854EDE10DC34A08B41378DE66AE7F7B"/>
          </w:placeholder>
          <w:dataBinding w:prefixMappings="xmlns:ns0='urn:microsoft-dynamics-nav/reports/Standard_Sales_Invoice/1306/'" w:xpath="/ns0:NavWordReportXmlPart[1]/ns0:Header[1]/ns0:CompanyGiroNo[1]" w:storeItemID="{0170F0DF-CFF2-49D0-8723-A5AD8273270D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C43401" w:rsidP="005C497A" w:rsidRDefault="00C43401">
              <w:pPr>
                <w:pStyle w:val="NoSpacing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Pr="005C497A" w:rsidR="00C43401" w:rsidRDefault="00C43401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7E85" w:rsidP="00E40C63" w:rsidRDefault="006F7E85">
      <w:pPr>
        <w:spacing w:after="0"/>
      </w:pPr>
      <w:r>
        <w:separator/>
      </w:r>
    </w:p>
  </w:footnote>
  <w:footnote w:type="continuationSeparator" w:id="0">
    <w:p w:rsidR="006F7E85" w:rsidP="00E40C63" w:rsidRDefault="006F7E85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C43401" w:rsidR="00C43401" w:rsidP="00C43401" w:rsidRDefault="006F7E85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Title_Lbl"/>
              <w:tag w:val="#Nav: Standard_Sales_Invoice/1306"/>
              <w:id w:val="111817225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DocumentTitle_Lbl</w:t>
              </w:r>
              <w:proofErr w:type="spellEnd"/>
            </w:sdtContent>
          </w:sdt>
          <w:r w:rsidRPr="00C43401" w:rsidR="00C43401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Invoice/1306"/>
              <w:id w:val="-1792285139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C43401" w:rsidR="00C43401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1183590736"/>
            <w:placeholder>
              <w:docPart w:val="647FBC123D0D4A4C8824A50443E4DFC1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NoSpacing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C43401" w:rsidP="00C43401" w:rsidRDefault="006F7E85">
          <w:pPr>
            <w:pStyle w:val="NoSpacing"/>
            <w:rPr>
              <w:b/>
            </w:rPr>
          </w:pPr>
          <w:sdt>
            <w:sdtPr>
              <w:alias w:val="#Nav: /Header/Page_Lbl"/>
              <w:tag w:val="#Nav: Standard_Sales_Invoice/1306"/>
              <w:id w:val="-1719745130"/>
              <w:placeholder>
                <w:docPart w:val="85F17D8968A64DA6A4F66CAAC909213D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</w:tc>
      <w:tc>
        <w:tcPr>
          <w:tcW w:w="2071" w:type="pct"/>
        </w:tcPr>
        <w:p w:rsidR="00C43401" w:rsidP="00C43401" w:rsidRDefault="00C43401">
          <w:pPr>
            <w:pStyle w:val="Header"/>
            <w:jc w:val="right"/>
            <w:rPr>
              <w:b/>
            </w:rPr>
          </w:pPr>
        </w:p>
      </w:tc>
    </w:tr>
  </w:tbl>
  <w:p w:rsidRPr="001D1CE2" w:rsidR="00D6006D" w:rsidP="00D6006D" w:rsidRDefault="00D6006D">
    <w:pPr>
      <w:pStyle w:val="Header"/>
      <w:ind w:right="141"/>
      <w:rPr>
        <w:b/>
        <w:sz w:val="12"/>
        <w:szCs w:val="12"/>
      </w:rPr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979"/>
      <w:gridCol w:w="4227"/>
    </w:tblGrid>
    <w:tr w:rsidR="00C43401" w:rsidTr="00772EA7">
      <w:tc>
        <w:tcPr>
          <w:tcW w:w="2929" w:type="pct"/>
        </w:tcPr>
        <w:p w:rsidRPr="00204F31" w:rsidR="00C43401" w:rsidP="00C43401" w:rsidRDefault="006F7E85">
          <w:pPr>
            <w:pStyle w:val="Title"/>
          </w:pPr>
          <w:sdt>
            <w:sdtPr>
              <w:alias w:val="#Nav: /Header/DocumentTitle_Lbl"/>
              <w:tag w:val="#Nav: Standard_Sales_Invoice/1306"/>
              <w:id w:val="-243725382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Titl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DocumentTitle_Lbl</w:t>
              </w:r>
              <w:proofErr w:type="spellEnd"/>
            </w:sdtContent>
          </w:sdt>
          <w:r w:rsidRPr="00204F31" w:rsidR="00C43401">
            <w:t xml:space="preserve"> </w:t>
          </w:r>
          <w:sdt>
            <w:sdtPr>
              <w:alias w:val="#Nav: /Header/DocumentNo"/>
              <w:tag w:val="#Nav: Standard_Sales_Invoice/1306"/>
              <w:id w:val="468630016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DocumentNo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Invoice/1306"/>
            <w:id w:val="-386421384"/>
            <w:placeholder>
              <w:docPart w:val="BC4B939BA08A40B1A8E2349E00F308FC"/>
            </w:placeholder>
            <w:dataBinding w:prefixMappings="xmlns:ns0='urn:microsoft-dynamics-nav/reports/Standard_Sales_Invoice/1306/'" w:xpath="/ns0:NavWordReportXmlPart[1]/ns0:Header[1]/ns0:DocumentDate[1]" w:storeItemID="{0170F0DF-CFF2-49D0-8723-A5AD8273270D}"/>
            <w:text/>
          </w:sdtPr>
          <w:sdtEndPr/>
          <w:sdtContent>
            <w:p w:rsidR="00C43401" w:rsidP="00C43401" w:rsidRDefault="00C43401">
              <w:pPr>
                <w:pStyle w:val="Subtitle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C43401" w:rsidP="00C43401" w:rsidRDefault="006F7E85">
          <w:pPr>
            <w:pStyle w:val="Subtitle"/>
            <w:rPr>
              <w:bCs/>
            </w:rPr>
          </w:pPr>
          <w:sdt>
            <w:sdtPr>
              <w:alias w:val="#Nav: /Header/Page_Lbl"/>
              <w:tag w:val="#Nav: Standard_Sales_Invoice/1306"/>
              <w:id w:val="799797659"/>
              <w:placeholder>
                <w:docPart w:val="4BD5A61B1BCB450480F0D2A5ABE0F40B"/>
              </w:placeholder>
              <w:dataBinding w:prefixMappings="xmlns:ns0='urn:microsoft-dynamics-nav/reports/Standard_Sales_Invoice/1306/'" w:xpath="/ns0:NavWordReportXmlPart[1]/ns0:Header[1]/ns0:Page_Lbl[1]" w:storeItemID="{0170F0DF-CFF2-49D0-8723-A5AD8273270D}"/>
              <w:text/>
            </w:sdtPr>
            <w:sdtEndPr/>
            <w:sdtContent>
              <w:proofErr w:type="spellStart"/>
              <w:r w:rsidRPr="00204F31" w:rsidR="00C43401">
                <w:t>Page_Lbl</w:t>
              </w:r>
              <w:proofErr w:type="spellEnd"/>
            </w:sdtContent>
          </w:sdt>
          <w:r w:rsidRPr="00204F31" w:rsidR="00C43401">
            <w:t xml:space="preserve"> 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PAGE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1</w:t>
          </w:r>
          <w:r w:rsidRPr="00204F31" w:rsidR="00C43401">
            <w:rPr>
              <w:bCs/>
            </w:rPr>
            <w:fldChar w:fldCharType="end"/>
          </w:r>
          <w:r w:rsidRPr="00204F31" w:rsidR="00C43401">
            <w:t xml:space="preserve"> / </w:t>
          </w:r>
          <w:r w:rsidRPr="00204F31" w:rsidR="00C43401">
            <w:rPr>
              <w:bCs/>
            </w:rPr>
            <w:fldChar w:fldCharType="begin"/>
          </w:r>
          <w:r w:rsidRPr="00204F31" w:rsidR="00C43401">
            <w:rPr>
              <w:bCs/>
            </w:rPr>
            <w:instrText xml:space="preserve"> NUMPAGES  \* Arabic  \* MERGEFORMAT </w:instrText>
          </w:r>
          <w:r w:rsidRPr="00204F31" w:rsidR="00C43401">
            <w:rPr>
              <w:bCs/>
            </w:rPr>
            <w:fldChar w:fldCharType="separate"/>
          </w:r>
          <w:r w:rsidR="004406A0">
            <w:rPr>
              <w:bCs/>
              <w:noProof/>
            </w:rPr>
            <w:t>2</w:t>
          </w:r>
          <w:r w:rsidRPr="00204F31" w:rsidR="00C43401">
            <w:rPr>
              <w:bCs/>
            </w:rPr>
            <w:fldChar w:fldCharType="end"/>
          </w:r>
        </w:p>
        <w:p w:rsidR="00C43401" w:rsidP="00C43401" w:rsidRDefault="00C43401">
          <w:pPr>
            <w:pStyle w:val="Header"/>
            <w:rPr>
              <w:b/>
            </w:rPr>
          </w:pPr>
        </w:p>
      </w:tc>
      <w:tc>
        <w:tcPr>
          <w:tcW w:w="2071" w:type="pct"/>
        </w:tcPr>
        <w:p w:rsidR="00C43401" w:rsidP="00C43401" w:rsidRDefault="006F7E85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_Sales_Invoice/1306"/>
              <w:id w:val="795027538"/>
              <w:dataBinding w:prefixMappings="xmlns:ns0='urn:microsoft-dynamics-nav/reports/Standard_Sales_Invoice/1306/'" w:xpath="/ns0:NavWordReportXmlPart[1]/ns0:Header[1]/ns0:CompanyPicture[1]" w:storeItemID="{0170F0DF-CFF2-49D0-8723-A5AD8273270D}"/>
              <w:picture/>
            </w:sdtPr>
            <w:sdtEndPr/>
            <w:sdtContent>
              <w:r w:rsidR="00C43401">
                <w:rPr>
                  <w:noProof/>
                </w:rPr>
                <w:drawing>
                  <wp:inline distT="0" distB="0" distL="0" distR="0" wp14:anchorId="1679D8E5" wp14:editId="5B828A14">
                    <wp:extent cx="2160000" cy="1080000"/>
                    <wp:effectExtent l="0" t="0" r="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43401" w:rsidRDefault="00C4340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4DEE"/>
    <w:rsid w:val="000012D1"/>
    <w:rsid w:val="000121E0"/>
    <w:rsid w:val="00013FC3"/>
    <w:rsid w:val="00032E69"/>
    <w:rsid w:val="000357EB"/>
    <w:rsid w:val="00043319"/>
    <w:rsid w:val="00051A15"/>
    <w:rsid w:val="00052A25"/>
    <w:rsid w:val="00070EE8"/>
    <w:rsid w:val="00074151"/>
    <w:rsid w:val="000844A3"/>
    <w:rsid w:val="0008693A"/>
    <w:rsid w:val="000A4801"/>
    <w:rsid w:val="000A665A"/>
    <w:rsid w:val="000D5A6D"/>
    <w:rsid w:val="000E071F"/>
    <w:rsid w:val="00103846"/>
    <w:rsid w:val="0011793B"/>
    <w:rsid w:val="00123A7D"/>
    <w:rsid w:val="00126D5A"/>
    <w:rsid w:val="00130677"/>
    <w:rsid w:val="00134A71"/>
    <w:rsid w:val="00151C73"/>
    <w:rsid w:val="001621D9"/>
    <w:rsid w:val="001B793C"/>
    <w:rsid w:val="001C7C1D"/>
    <w:rsid w:val="001C7E7F"/>
    <w:rsid w:val="001D1CE2"/>
    <w:rsid w:val="001D6807"/>
    <w:rsid w:val="001F76A3"/>
    <w:rsid w:val="0020108A"/>
    <w:rsid w:val="002334A5"/>
    <w:rsid w:val="00235CA0"/>
    <w:rsid w:val="00245B0E"/>
    <w:rsid w:val="00261876"/>
    <w:rsid w:val="0026269B"/>
    <w:rsid w:val="002669DB"/>
    <w:rsid w:val="00273BA9"/>
    <w:rsid w:val="00294966"/>
    <w:rsid w:val="0029628E"/>
    <w:rsid w:val="002A29DF"/>
    <w:rsid w:val="002A382C"/>
    <w:rsid w:val="002B5226"/>
    <w:rsid w:val="002B6B46"/>
    <w:rsid w:val="002C05A4"/>
    <w:rsid w:val="002D7EC8"/>
    <w:rsid w:val="002E2A56"/>
    <w:rsid w:val="00337723"/>
    <w:rsid w:val="00355E20"/>
    <w:rsid w:val="00374316"/>
    <w:rsid w:val="0038349C"/>
    <w:rsid w:val="00394029"/>
    <w:rsid w:val="003A0907"/>
    <w:rsid w:val="003A31D7"/>
    <w:rsid w:val="003A705C"/>
    <w:rsid w:val="003A7E69"/>
    <w:rsid w:val="003B1D59"/>
    <w:rsid w:val="003C2C96"/>
    <w:rsid w:val="003D120B"/>
    <w:rsid w:val="003D4B80"/>
    <w:rsid w:val="003E2178"/>
    <w:rsid w:val="003F77E2"/>
    <w:rsid w:val="00417ABE"/>
    <w:rsid w:val="004250C2"/>
    <w:rsid w:val="004406A0"/>
    <w:rsid w:val="00451877"/>
    <w:rsid w:val="00492354"/>
    <w:rsid w:val="004A4D71"/>
    <w:rsid w:val="004B22F6"/>
    <w:rsid w:val="004B47ED"/>
    <w:rsid w:val="004B4EE3"/>
    <w:rsid w:val="004B6FE5"/>
    <w:rsid w:val="004C60A5"/>
    <w:rsid w:val="004E18A1"/>
    <w:rsid w:val="004F2432"/>
    <w:rsid w:val="005008BF"/>
    <w:rsid w:val="0051660C"/>
    <w:rsid w:val="00524FE6"/>
    <w:rsid w:val="00543913"/>
    <w:rsid w:val="00545960"/>
    <w:rsid w:val="00552846"/>
    <w:rsid w:val="00563DCD"/>
    <w:rsid w:val="00565DCB"/>
    <w:rsid w:val="005731CF"/>
    <w:rsid w:val="00587157"/>
    <w:rsid w:val="00595F7F"/>
    <w:rsid w:val="005963DE"/>
    <w:rsid w:val="005A0994"/>
    <w:rsid w:val="005C497A"/>
    <w:rsid w:val="005D2423"/>
    <w:rsid w:val="005E42A0"/>
    <w:rsid w:val="005F2559"/>
    <w:rsid w:val="005F5EC9"/>
    <w:rsid w:val="005F6BCC"/>
    <w:rsid w:val="0060202A"/>
    <w:rsid w:val="00610A30"/>
    <w:rsid w:val="00612ABF"/>
    <w:rsid w:val="006206C2"/>
    <w:rsid w:val="00620FA7"/>
    <w:rsid w:val="006245DA"/>
    <w:rsid w:val="0063620D"/>
    <w:rsid w:val="006418FA"/>
    <w:rsid w:val="0067225B"/>
    <w:rsid w:val="00677AD5"/>
    <w:rsid w:val="0068273F"/>
    <w:rsid w:val="00683CCE"/>
    <w:rsid w:val="00684C66"/>
    <w:rsid w:val="00684EEB"/>
    <w:rsid w:val="006907F2"/>
    <w:rsid w:val="006A2A7B"/>
    <w:rsid w:val="006C30D9"/>
    <w:rsid w:val="006C4581"/>
    <w:rsid w:val="006D4B90"/>
    <w:rsid w:val="006D64AE"/>
    <w:rsid w:val="006F2626"/>
    <w:rsid w:val="006F7E85"/>
    <w:rsid w:val="0071439C"/>
    <w:rsid w:val="00715BF0"/>
    <w:rsid w:val="00716E24"/>
    <w:rsid w:val="00741F6B"/>
    <w:rsid w:val="00744A2C"/>
    <w:rsid w:val="007537BA"/>
    <w:rsid w:val="00754C12"/>
    <w:rsid w:val="00760FA8"/>
    <w:rsid w:val="00765190"/>
    <w:rsid w:val="00766078"/>
    <w:rsid w:val="007766EE"/>
    <w:rsid w:val="007773B8"/>
    <w:rsid w:val="00777ADC"/>
    <w:rsid w:val="00797305"/>
    <w:rsid w:val="007A0A2F"/>
    <w:rsid w:val="007B235B"/>
    <w:rsid w:val="007E323C"/>
    <w:rsid w:val="00802B5B"/>
    <w:rsid w:val="008033F9"/>
    <w:rsid w:val="00807754"/>
    <w:rsid w:val="00815D27"/>
    <w:rsid w:val="008179F0"/>
    <w:rsid w:val="00817EE6"/>
    <w:rsid w:val="00820262"/>
    <w:rsid w:val="00836184"/>
    <w:rsid w:val="00844D12"/>
    <w:rsid w:val="00845DAF"/>
    <w:rsid w:val="00845E08"/>
    <w:rsid w:val="008533EF"/>
    <w:rsid w:val="00856BBF"/>
    <w:rsid w:val="00860150"/>
    <w:rsid w:val="00892F16"/>
    <w:rsid w:val="008C248C"/>
    <w:rsid w:val="008C3901"/>
    <w:rsid w:val="008D450A"/>
    <w:rsid w:val="008D7475"/>
    <w:rsid w:val="008E6F68"/>
    <w:rsid w:val="008E766D"/>
    <w:rsid w:val="008F0A38"/>
    <w:rsid w:val="0090637C"/>
    <w:rsid w:val="009072D1"/>
    <w:rsid w:val="0092542A"/>
    <w:rsid w:val="00933DB5"/>
    <w:rsid w:val="00940735"/>
    <w:rsid w:val="00943A17"/>
    <w:rsid w:val="009453BC"/>
    <w:rsid w:val="00954C6C"/>
    <w:rsid w:val="00966D04"/>
    <w:rsid w:val="00972E96"/>
    <w:rsid w:val="00977150"/>
    <w:rsid w:val="00982950"/>
    <w:rsid w:val="00991278"/>
    <w:rsid w:val="0099175E"/>
    <w:rsid w:val="009943A4"/>
    <w:rsid w:val="00997858"/>
    <w:rsid w:val="009B485A"/>
    <w:rsid w:val="009C7016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76F36"/>
    <w:rsid w:val="00A9010E"/>
    <w:rsid w:val="00A940EF"/>
    <w:rsid w:val="00A9726D"/>
    <w:rsid w:val="00AA7326"/>
    <w:rsid w:val="00AF1EDD"/>
    <w:rsid w:val="00AF4452"/>
    <w:rsid w:val="00AF62CA"/>
    <w:rsid w:val="00B01DA6"/>
    <w:rsid w:val="00B10D67"/>
    <w:rsid w:val="00B22FDE"/>
    <w:rsid w:val="00B23D05"/>
    <w:rsid w:val="00B32D4B"/>
    <w:rsid w:val="00B402B9"/>
    <w:rsid w:val="00B437D5"/>
    <w:rsid w:val="00B55072"/>
    <w:rsid w:val="00B57659"/>
    <w:rsid w:val="00B60D54"/>
    <w:rsid w:val="00B63554"/>
    <w:rsid w:val="00B8205C"/>
    <w:rsid w:val="00B86BCD"/>
    <w:rsid w:val="00B86E6F"/>
    <w:rsid w:val="00B91CA1"/>
    <w:rsid w:val="00B92F96"/>
    <w:rsid w:val="00B96060"/>
    <w:rsid w:val="00BC21B4"/>
    <w:rsid w:val="00BC232B"/>
    <w:rsid w:val="00BC3BE0"/>
    <w:rsid w:val="00BD2533"/>
    <w:rsid w:val="00BD35AE"/>
    <w:rsid w:val="00BE5952"/>
    <w:rsid w:val="00BE6BE6"/>
    <w:rsid w:val="00BF0F10"/>
    <w:rsid w:val="00C27C1A"/>
    <w:rsid w:val="00C36F18"/>
    <w:rsid w:val="00C37817"/>
    <w:rsid w:val="00C40BE4"/>
    <w:rsid w:val="00C41DE3"/>
    <w:rsid w:val="00C43401"/>
    <w:rsid w:val="00C47206"/>
    <w:rsid w:val="00C77159"/>
    <w:rsid w:val="00C968AD"/>
    <w:rsid w:val="00CA6394"/>
    <w:rsid w:val="00CB70AD"/>
    <w:rsid w:val="00CD1B92"/>
    <w:rsid w:val="00CE4EFC"/>
    <w:rsid w:val="00D21D63"/>
    <w:rsid w:val="00D235D0"/>
    <w:rsid w:val="00D31FC2"/>
    <w:rsid w:val="00D40A70"/>
    <w:rsid w:val="00D41DC8"/>
    <w:rsid w:val="00D53B6F"/>
    <w:rsid w:val="00D54A61"/>
    <w:rsid w:val="00D54DEE"/>
    <w:rsid w:val="00D6006D"/>
    <w:rsid w:val="00D66DFE"/>
    <w:rsid w:val="00D714F5"/>
    <w:rsid w:val="00D72A07"/>
    <w:rsid w:val="00D72E02"/>
    <w:rsid w:val="00D754C6"/>
    <w:rsid w:val="00D75AAF"/>
    <w:rsid w:val="00DA0F11"/>
    <w:rsid w:val="00DA161D"/>
    <w:rsid w:val="00DA1FBA"/>
    <w:rsid w:val="00DA580A"/>
    <w:rsid w:val="00DB4B5B"/>
    <w:rsid w:val="00DF30F1"/>
    <w:rsid w:val="00DF7E1B"/>
    <w:rsid w:val="00E111C4"/>
    <w:rsid w:val="00E22B7E"/>
    <w:rsid w:val="00E2712B"/>
    <w:rsid w:val="00E40C63"/>
    <w:rsid w:val="00E41182"/>
    <w:rsid w:val="00E4361D"/>
    <w:rsid w:val="00E4786B"/>
    <w:rsid w:val="00E54F17"/>
    <w:rsid w:val="00E65451"/>
    <w:rsid w:val="00E67097"/>
    <w:rsid w:val="00E902EA"/>
    <w:rsid w:val="00E96A2B"/>
    <w:rsid w:val="00EA246E"/>
    <w:rsid w:val="00EA259E"/>
    <w:rsid w:val="00EA27AA"/>
    <w:rsid w:val="00EB26BB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47692"/>
    <w:rsid w:val="00F66A1F"/>
    <w:rsid w:val="00F7015A"/>
    <w:rsid w:val="00F7093D"/>
    <w:rsid w:val="00F81AE9"/>
    <w:rsid w:val="00F848FB"/>
    <w:rsid w:val="00F86468"/>
    <w:rsid w:val="00F97B0E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iPriority="3" w:unhideWhenUsed="1" w:qFormat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4DEE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Closing">
    <w:name w:val="Closing"/>
    <w:basedOn w:val="Normal"/>
    <w:link w:val="ClosingChar"/>
    <w:uiPriority w:val="3"/>
    <w:semiHidden/>
    <w:unhideWhenUsed/>
    <w:qFormat/>
    <w:rsid w:val="00123A7D"/>
    <w:pPr>
      <w:spacing w:before="280" w:after="0"/>
      <w:ind w:left="144"/>
      <w:jc w:val="right"/>
    </w:pPr>
    <w:rPr>
      <w:rFonts w:asciiTheme="majorHAnsi" w:eastAsiaTheme="majorEastAsia" w:hAnsiTheme="majorHAnsi" w:cstheme="majorBidi"/>
      <w:color w:val="5B9BD5" w:themeColor="accent1"/>
    </w:rPr>
  </w:style>
  <w:style w:type="character" w:customStyle="1" w:styleId="ClosingChar">
    <w:name w:val="Closing Char"/>
    <w:basedOn w:val="DefaultParagraphFont"/>
    <w:link w:val="Closing"/>
    <w:uiPriority w:val="3"/>
    <w:semiHidden/>
    <w:rsid w:val="00123A7D"/>
    <w:rPr>
      <w:rFonts w:asciiTheme="majorHAnsi" w:eastAsiaTheme="majorEastAsia" w:hAnsiTheme="majorHAnsi" w:cstheme="majorBidi"/>
      <w:color w:val="5B9BD5" w:themeColor="accent1"/>
    </w:rPr>
  </w:style>
  <w:style w:type="character" w:customStyle="1" w:styleId="Style1Char">
    <w:name w:val="Style1 Char"/>
    <w:basedOn w:val="DefaultParagraphFont"/>
    <w:link w:val="Style1"/>
    <w:locked/>
    <w:rsid w:val="009C7016"/>
    <w:rPr>
      <w:rFonts w:ascii="Calibri" w:eastAsia="Calibri" w:hAnsi="Calibri" w:cs="Times New Roman"/>
      <w:color w:val="0070C0"/>
      <w:szCs w:val="16"/>
      <w:u w:val="single"/>
    </w:rPr>
  </w:style>
  <w:style w:type="paragraph" w:customStyle="1" w:styleId="Style1">
    <w:name w:val="Style1"/>
    <w:basedOn w:val="Normal"/>
    <w:link w:val="Style1Char"/>
    <w:qFormat/>
    <w:rsid w:val="009C7016"/>
    <w:pPr>
      <w:spacing w:before="60" w:after="60"/>
    </w:pPr>
    <w:rPr>
      <w:rFonts w:ascii="Calibri" w:eastAsia="Calibri" w:hAnsi="Calibri" w:cs="Times New Roman"/>
      <w:color w:val="0070C0"/>
      <w:szCs w:val="16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0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1.png" Id="rId8" /><Relationship Type="http://schemas.openxmlformats.org/officeDocument/2006/relationships/fontTable" Target="fontTable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footer" Target="footer2.xml" Id="rId12" /><Relationship Type="http://schemas.openxmlformats.org/officeDocument/2006/relationships/customXml" Target="../customXml/item2.xml" Id="rId2" /><Relationship Type="http://schemas.openxmlformats.org/officeDocument/2006/relationships/footnotes" Target="footnotes.xml" Id="rId6" /><Relationship Type="http://schemas.openxmlformats.org/officeDocument/2006/relationships/header" Target="header2.xml" Id="rId11" /><Relationship Type="http://schemas.openxmlformats.org/officeDocument/2006/relationships/webSettings" Target="webSettings.xml" Id="rId5" /><Relationship Type="http://schemas.openxmlformats.org/officeDocument/2006/relationships/theme" Target="theme/theme1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1.xml" Id="rId9" /><Relationship Type="http://schemas.openxmlformats.org/officeDocument/2006/relationships/glossaryDocument" Target="glossary/document.xml" Id="rId14" /><Relationship Type="http://schemas.openxmlformats.org/officeDocument/2006/relationships/customXml" Target="/customXML/item3.xml" Id="R35dc8dfc32354d8a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63229BE11A044311AA78C4ED9947E6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8D335-92A5-4E44-BDC1-F82F30A3D5CD}"/>
      </w:docPartPr>
      <w:docPartBody>
        <w:p w:rsidR="001D6FE3" w:rsidRDefault="005E35BE" w:rsidP="005E35BE">
          <w:pPr>
            <w:pStyle w:val="63229BE11A044311AA78C4ED9947E6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09F23DE48724A47B66E42FF06F0A4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5F3F0E-D86B-47A3-85A8-EB57E1D78E30}"/>
      </w:docPartPr>
      <w:docPartBody>
        <w:p w:rsidR="001D6FE3" w:rsidRDefault="005E35BE" w:rsidP="005E35BE">
          <w:pPr>
            <w:pStyle w:val="E09F23DE48724A47B66E42FF06F0A4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29546A99B2402894A60AC247E389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C10F05-D791-4EE0-A1B8-8A9D6B86D37E}"/>
      </w:docPartPr>
      <w:docPartBody>
        <w:p w:rsidR="001D6FE3" w:rsidRDefault="005E35BE" w:rsidP="005E35BE">
          <w:pPr>
            <w:pStyle w:val="4F29546A99B2402894A60AC247E389A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7A4042FE6042F5B6D95665CD2BB0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30FA688-CA12-4213-BFB8-1386BB56C363}"/>
      </w:docPartPr>
      <w:docPartBody>
        <w:p w:rsidR="001D6FE3" w:rsidRDefault="005E35BE" w:rsidP="005E35BE">
          <w:pPr>
            <w:pStyle w:val="977A4042FE6042F5B6D95665CD2BB01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664094DEFC42A088EFC09177A51A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4C4399-57CA-4DA9-8F9E-A6A891DA90DB}"/>
      </w:docPartPr>
      <w:docPartBody>
        <w:p w:rsidR="001D6FE3" w:rsidRDefault="005E35BE" w:rsidP="005E35BE">
          <w:pPr>
            <w:pStyle w:val="3F664094DEFC42A088EFC09177A51A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516213203CE4790BA765785B14E7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1BB544-9E4C-4FD7-9D19-EDF79AE6F757}"/>
      </w:docPartPr>
      <w:docPartBody>
        <w:p w:rsidR="001D6FE3" w:rsidRDefault="005E35BE" w:rsidP="005E35BE">
          <w:pPr>
            <w:pStyle w:val="3516213203CE4790BA765785B14E7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AE247910E14A5EAED6E9C07EBF7D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3D4CE0-CFEC-44A7-8AFE-D51FABF1FA86}"/>
      </w:docPartPr>
      <w:docPartBody>
        <w:p w:rsidR="001D6FE3" w:rsidRDefault="005E35BE" w:rsidP="005E35BE">
          <w:pPr>
            <w:pStyle w:val="0FAE247910E14A5EAED6E9C07EBF7D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CAC560A4AB4419B410B5940810B5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FA317-D545-48BF-B889-028C17F845D2}"/>
      </w:docPartPr>
      <w:docPartBody>
        <w:p w:rsidR="001D6FE3" w:rsidRDefault="005E35BE" w:rsidP="005E35BE">
          <w:pPr>
            <w:pStyle w:val="54CAC560A4AB4419B410B5940810B5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278324B74CF4205896C39AA69E59C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E65DBB-A11B-4192-9A9E-53A4ABBAB420}"/>
      </w:docPartPr>
      <w:docPartBody>
        <w:p w:rsidR="001D6FE3" w:rsidRDefault="005E35BE" w:rsidP="005E35BE">
          <w:pPr>
            <w:pStyle w:val="F278324B74CF4205896C39AA69E59C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766D0E1140440609F61820FFF2AFB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74E029-871D-4FC7-B57D-5509E19C1621}"/>
      </w:docPartPr>
      <w:docPartBody>
        <w:p w:rsidR="001D6FE3" w:rsidRDefault="005E35BE" w:rsidP="005E35BE">
          <w:pPr>
            <w:pStyle w:val="9766D0E1140440609F61820FFF2AFB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2FED3CBD024AD19E5C49EE52E5B2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0047B3-6C67-4093-AF05-78F4E2B00D96}"/>
      </w:docPartPr>
      <w:docPartBody>
        <w:p w:rsidR="001D6FE3" w:rsidRDefault="005E35BE" w:rsidP="005E35BE">
          <w:pPr>
            <w:pStyle w:val="4B2FED3CBD024AD19E5C49EE52E5B2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5F3D5BD845A4A3C851A6A42EA83BA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A0EF2-536B-4339-93B9-BBF5561D9581}"/>
      </w:docPartPr>
      <w:docPartBody>
        <w:p w:rsidR="001D6FE3" w:rsidRDefault="005E35BE" w:rsidP="005E35BE">
          <w:pPr>
            <w:pStyle w:val="D5F3D5BD845A4A3C851A6A42EA83BA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AFDC200264A46739AA6BB9B7E7FA7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911D150-E658-4C8E-B0FE-5305AE84D8D1}"/>
      </w:docPartPr>
      <w:docPartBody>
        <w:p w:rsidR="001D6FE3" w:rsidRDefault="005E35BE" w:rsidP="005E35BE">
          <w:pPr>
            <w:pStyle w:val="DAFDC200264A46739AA6BB9B7E7FA71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8789146DF1A4D79BCD11805EA820C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4C7B91-9032-4D46-B854-59B68F84DC32}"/>
      </w:docPartPr>
      <w:docPartBody>
        <w:p w:rsidR="001D6FE3" w:rsidRDefault="005E35BE" w:rsidP="005E35BE">
          <w:pPr>
            <w:pStyle w:val="C8789146DF1A4D79BCD11805EA820C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B14F6EA54B4D3F88B9F8D68B371E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B2A4F4-5A14-4EE9-81C6-27F99C670DB8}"/>
      </w:docPartPr>
      <w:docPartBody>
        <w:p w:rsidR="001D6FE3" w:rsidRDefault="005E35BE" w:rsidP="005E35BE">
          <w:pPr>
            <w:pStyle w:val="EAB14F6EA54B4D3F88B9F8D68B371EB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A2AAC1CDF14258A3A888CCE0CF46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5D7524-190D-40C7-A9A6-417A8B67C230}"/>
      </w:docPartPr>
      <w:docPartBody>
        <w:p w:rsidR="001D6FE3" w:rsidRDefault="005E35BE" w:rsidP="005E35BE">
          <w:pPr>
            <w:pStyle w:val="23A2AAC1CDF14258A3A888CCE0CF46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85D1A8CC0F94F1291A72C14E133DE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8DAFB9-181C-4223-8633-1854EAF2521E}"/>
      </w:docPartPr>
      <w:docPartBody>
        <w:p w:rsidR="001D6FE3" w:rsidRDefault="005E35BE" w:rsidP="005E35BE">
          <w:pPr>
            <w:pStyle w:val="985D1A8CC0F94F1291A72C14E133DEC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4C424247DD4021BC35C2A42E3DA8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80EF0-17AE-45F9-80E8-2223309C5774}"/>
      </w:docPartPr>
      <w:docPartBody>
        <w:p w:rsidR="001D6FE3" w:rsidRDefault="005E35BE" w:rsidP="005E35BE">
          <w:pPr>
            <w:pStyle w:val="474C424247DD4021BC35C2A42E3DA81B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E3A2B3BDF4E4FBBACBC13BD791058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64B862-0763-48F6-835B-88D35400F39D}"/>
      </w:docPartPr>
      <w:docPartBody>
        <w:p w:rsidR="001D6FE3" w:rsidRDefault="005E35BE" w:rsidP="005E35BE">
          <w:pPr>
            <w:pStyle w:val="CE3A2B3BDF4E4FBBACBC13BD791058D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F3BA42080DA4A4583F0744EA32700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740047-F501-4790-A2EA-75DC26DA2BD4}"/>
      </w:docPartPr>
      <w:docPartBody>
        <w:p w:rsidR="001D6FE3" w:rsidRDefault="005E35BE" w:rsidP="005E35BE">
          <w:pPr>
            <w:pStyle w:val="2F3BA42080DA4A4583F0744EA32700A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13787F408C4E038FEAEF713E96AA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A8B0B3-744E-4B80-BAA7-EA3AA6E152E3}"/>
      </w:docPartPr>
      <w:docPartBody>
        <w:p w:rsidR="001D6FE3" w:rsidRDefault="005E35BE" w:rsidP="005E35BE">
          <w:pPr>
            <w:pStyle w:val="0F13787F408C4E038FEAEF713E96AA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D73EEBDDAE4C7EB80482493F3779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67576-694C-4F83-8473-6ECECCBC464E}"/>
      </w:docPartPr>
      <w:docPartBody>
        <w:p w:rsidR="001D6FE3" w:rsidRDefault="005E35BE" w:rsidP="005E35BE">
          <w:pPr>
            <w:pStyle w:val="7ED73EEBDDAE4C7EB80482493F3779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9303D05B81402C9EF367D4288F3C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4D98E7-2A42-43BA-9F7B-50E60CEFD511}"/>
      </w:docPartPr>
      <w:docPartBody>
        <w:p w:rsidR="001D6FE3" w:rsidRDefault="005E35BE" w:rsidP="005E35BE">
          <w:pPr>
            <w:pStyle w:val="1F9303D05B81402C9EF367D4288F3C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FC486A3B8D946E881D80DC1D1411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1B73F0-1E1C-4AF0-826E-66B1C07FB91D}"/>
      </w:docPartPr>
      <w:docPartBody>
        <w:p w:rsidR="001D6FE3" w:rsidRDefault="005E35BE" w:rsidP="005E35BE">
          <w:pPr>
            <w:pStyle w:val="CFC486A3B8D946E881D80DC1D1411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9788B402E8D48C187022BBC142D01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AEBF63-96EE-4473-885B-7834F4381D13}"/>
      </w:docPartPr>
      <w:docPartBody>
        <w:p w:rsidR="001D6FE3" w:rsidRDefault="005E35BE" w:rsidP="005E35BE">
          <w:pPr>
            <w:pStyle w:val="49788B402E8D48C187022BBC142D01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87FDC4CF4D4D659D8B06BC5BC0CF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5A696A6-D3A3-4E85-86FB-18F15F148D39}"/>
      </w:docPartPr>
      <w:docPartBody>
        <w:p w:rsidR="001D6FE3" w:rsidRDefault="005E35BE" w:rsidP="005E35BE">
          <w:pPr>
            <w:pStyle w:val="3D87FDC4CF4D4D659D8B06BC5BC0CFC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BD5A61B1BCB450480F0D2A5ABE0F4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FEF446-76A0-47A7-AF29-147FDCBFD583}"/>
      </w:docPartPr>
      <w:docPartBody>
        <w:p w:rsidR="001D6FE3" w:rsidRDefault="005E35BE" w:rsidP="005E35BE">
          <w:pPr>
            <w:pStyle w:val="4BD5A61B1BCB450480F0D2A5ABE0F4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C4B939BA08A40B1A8E2349E00F308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958090-04A3-4B29-8E9B-A631F40019A4}"/>
      </w:docPartPr>
      <w:docPartBody>
        <w:p w:rsidR="001D6FE3" w:rsidRDefault="005E35BE" w:rsidP="005E35BE">
          <w:pPr>
            <w:pStyle w:val="BC4B939BA08A40B1A8E2349E00F308F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54778FD3B804B0395E33E0348229C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330A64-673A-48C8-8508-E370749A8501}"/>
      </w:docPartPr>
      <w:docPartBody>
        <w:p w:rsidR="001D6FE3" w:rsidRDefault="005E35BE" w:rsidP="005E35BE">
          <w:pPr>
            <w:pStyle w:val="054778FD3B804B0395E33E0348229CE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0A98CDBECA4FC3BC7918DD25E7F7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F4074E-71CF-4119-A8B5-40B16F085921}"/>
      </w:docPartPr>
      <w:docPartBody>
        <w:p w:rsidR="001D6FE3" w:rsidRDefault="005E35BE" w:rsidP="005E35BE">
          <w:pPr>
            <w:pStyle w:val="5B0A98CDBECA4FC3BC7918DD25E7F75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D3127B98B147CAAFA424A5F82950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0EAEF3-CFE9-4576-9615-EACA852671DA}"/>
      </w:docPartPr>
      <w:docPartBody>
        <w:p w:rsidR="001D6FE3" w:rsidRDefault="005E35BE" w:rsidP="005E35BE">
          <w:pPr>
            <w:pStyle w:val="38D3127B98B147CAAFA424A5F82950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81DB1F39E204D46A84F95F9F080C6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17FC05-B207-4F04-994F-319F69FEB64A}"/>
      </w:docPartPr>
      <w:docPartBody>
        <w:p w:rsidR="001D6FE3" w:rsidRDefault="005E35BE" w:rsidP="005E35BE">
          <w:pPr>
            <w:pStyle w:val="A81DB1F39E204D46A84F95F9F080C66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F8B9C0B253F40E1A624578D9A23E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F9D0EE-702C-4776-AF10-BAB6A025E039}"/>
      </w:docPartPr>
      <w:docPartBody>
        <w:p w:rsidR="001D6FE3" w:rsidRDefault="005E35BE" w:rsidP="005E35BE">
          <w:pPr>
            <w:pStyle w:val="7F8B9C0B253F40E1A624578D9A23ECD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2B45161D324E28AEE5E66E927497E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FA09DB-7514-4D40-8DBA-EC3F07371F31}"/>
      </w:docPartPr>
      <w:docPartBody>
        <w:p w:rsidR="001D6FE3" w:rsidRDefault="005E35BE" w:rsidP="005E35BE">
          <w:pPr>
            <w:pStyle w:val="542B45161D324E28AEE5E66E927497E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7B453FC7B04421CBE247EE1254193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42D19F-BA82-46F4-90D5-790D61D29968}"/>
      </w:docPartPr>
      <w:docPartBody>
        <w:p w:rsidR="001D6FE3" w:rsidRDefault="005E35BE" w:rsidP="005E35BE">
          <w:pPr>
            <w:pStyle w:val="67B453FC7B04421CBE247EE1254193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FD74BEB63934A8DB0749BA4D6B083E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FF5A74-6C58-4B79-8408-8C9B649E4B79}"/>
      </w:docPartPr>
      <w:docPartBody>
        <w:p w:rsidR="001D6FE3" w:rsidRDefault="005E35BE" w:rsidP="005E35BE">
          <w:pPr>
            <w:pStyle w:val="4FD74BEB63934A8DB0749BA4D6B083E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068B715CF34F89A307530FB3EFB9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42D081-D519-49AC-9F04-A009EF3CD091}"/>
      </w:docPartPr>
      <w:docPartBody>
        <w:p w:rsidR="001D6FE3" w:rsidRDefault="005E35BE" w:rsidP="005E35BE">
          <w:pPr>
            <w:pStyle w:val="54068B715CF34F89A307530FB3EFB91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F51C37BE9C544C0B02CEF6870C757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879FC3-9B91-41B7-9BFA-6F3523B20506}"/>
      </w:docPartPr>
      <w:docPartBody>
        <w:p w:rsidR="001D6FE3" w:rsidRDefault="005E35BE" w:rsidP="005E35BE">
          <w:pPr>
            <w:pStyle w:val="AF51C37BE9C544C0B02CEF6870C757E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B73B2AFE6D4228987D25F8338CE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BAA77D-ABF4-4EF3-B227-F6DF4D0A0776}"/>
      </w:docPartPr>
      <w:docPartBody>
        <w:p w:rsidR="001D6FE3" w:rsidRDefault="005E35BE" w:rsidP="005E35BE">
          <w:pPr>
            <w:pStyle w:val="8BB73B2AFE6D4228987D25F8338CE8D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7CDFF1FA1804FACA6815EAA30AEA2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0E1372E-E476-4420-82B4-7C1F1735C7FD}"/>
      </w:docPartPr>
      <w:docPartBody>
        <w:p w:rsidR="001D6FE3" w:rsidRDefault="005E35BE" w:rsidP="005E35BE">
          <w:pPr>
            <w:pStyle w:val="07CDFF1FA1804FACA6815EAA30AEA20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D430F265AB42D5A18429D7044A0A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68E2FC8-4A71-46AB-871E-D36D509518F6}"/>
      </w:docPartPr>
      <w:docPartBody>
        <w:p w:rsidR="001D6FE3" w:rsidRDefault="005E35BE" w:rsidP="005E35BE">
          <w:pPr>
            <w:pStyle w:val="C6D430F265AB42D5A18429D7044A0A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05406A4FC564D2182F4A115F0F9E0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FDE5F83-F25E-4939-974D-AA19DD937C43}"/>
      </w:docPartPr>
      <w:docPartBody>
        <w:p w:rsidR="001D6FE3" w:rsidRDefault="005E35BE" w:rsidP="005E35BE">
          <w:pPr>
            <w:pStyle w:val="405406A4FC564D2182F4A115F0F9E0C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7EA51D2D6D4A77A524CEE5744643E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BFCB8B-D268-49EA-9848-A23A45844253}"/>
      </w:docPartPr>
      <w:docPartBody>
        <w:p w:rsidR="001D6FE3" w:rsidRDefault="005E35BE" w:rsidP="005E35BE">
          <w:pPr>
            <w:pStyle w:val="BB7EA51D2D6D4A77A524CEE5744643E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C7A9B9C4594CF8B0D6449E717EF5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DCD94-78EC-46FD-AD80-27DA836C75C6}"/>
      </w:docPartPr>
      <w:docPartBody>
        <w:p w:rsidR="001D6FE3" w:rsidRDefault="005E35BE" w:rsidP="005E35BE">
          <w:pPr>
            <w:pStyle w:val="EFC7A9B9C4594CF8B0D6449E717EF56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D56298C27C447A84E225A91C2B10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A03A03-729A-43CD-BE8D-EB3A0CCF5D98}"/>
      </w:docPartPr>
      <w:docPartBody>
        <w:p w:rsidR="001D6FE3" w:rsidRDefault="005E35BE" w:rsidP="005E35BE">
          <w:pPr>
            <w:pStyle w:val="A3D56298C27C447A84E225A91C2B10E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854EDE10DC34A08B41378DE66AE7F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047133-9CED-412D-916C-89FA7526E32E}"/>
      </w:docPartPr>
      <w:docPartBody>
        <w:p w:rsidR="001D6FE3" w:rsidRDefault="005E35BE" w:rsidP="005E35BE">
          <w:pPr>
            <w:pStyle w:val="7854EDE10DC34A08B41378DE66AE7F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74323E5E83F4DBCB91329738FC077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7069A2-6A51-4489-ABEE-357AF0372FA3}"/>
      </w:docPartPr>
      <w:docPartBody>
        <w:p w:rsidR="001D6FE3" w:rsidRDefault="005E35BE" w:rsidP="005E35BE">
          <w:pPr>
            <w:pStyle w:val="D74323E5E83F4DBCB91329738FC077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5F17D8968A64DA6A4F66CAAC90921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D2E3E7-C17A-40DB-9D51-6EACBD775E8E}"/>
      </w:docPartPr>
      <w:docPartBody>
        <w:p w:rsidR="001D6FE3" w:rsidRDefault="005E35BE" w:rsidP="005E35BE">
          <w:pPr>
            <w:pStyle w:val="85F17D8968A64DA6A4F66CAAC909213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47FBC123D0D4A4C8824A50443E4D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26654F-68A8-4165-8033-EECABABF9B3B}"/>
      </w:docPartPr>
      <w:docPartBody>
        <w:p w:rsidR="001D6FE3" w:rsidRDefault="005E35BE" w:rsidP="005E35BE">
          <w:pPr>
            <w:pStyle w:val="647FBC123D0D4A4C8824A50443E4DFC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EDF5E3431064BB6BB9D44760C7A4D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672F61-E122-4ECF-916D-2FDB64E2C696}"/>
      </w:docPartPr>
      <w:docPartBody>
        <w:p w:rsidR="001D6FE3" w:rsidRDefault="005E35BE" w:rsidP="005E35BE">
          <w:pPr>
            <w:pStyle w:val="CEDF5E3431064BB6BB9D44760C7A4D4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3DFA164C9794AC68EDA0D8BF94C6D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B24526-3A51-4711-A7B9-84D2267E31E8}"/>
      </w:docPartPr>
      <w:docPartBody>
        <w:p w:rsidR="001D6FE3" w:rsidRDefault="005E35BE" w:rsidP="005E35BE">
          <w:pPr>
            <w:pStyle w:val="53DFA164C9794AC68EDA0D8BF94C6DC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0E198E2638624E51B748E662B6F086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2EB315-624F-4515-A777-8A41B19CCFEA}"/>
      </w:docPartPr>
      <w:docPartBody>
        <w:p w:rsidR="001D6FE3" w:rsidRDefault="005E35BE" w:rsidP="005E35BE">
          <w:pPr>
            <w:pStyle w:val="0E198E2638624E51B748E662B6F0868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6E76CA63D41844028E5A6FF0624C5B9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3B8917-E32F-478E-BF92-8AB841DEBA9A}"/>
      </w:docPartPr>
      <w:docPartBody>
        <w:p w:rsidR="001D6FE3" w:rsidRDefault="005E35BE" w:rsidP="005E35BE">
          <w:pPr>
            <w:pStyle w:val="6E76CA63D41844028E5A6FF0624C5B9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6F0E1721864495AAA4EEABFA3D2EA5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DC312-0A63-48B4-BFEE-69F6E45E932D}"/>
      </w:docPartPr>
      <w:docPartBody>
        <w:p w:rsidR="001D6FE3" w:rsidRDefault="005E35BE" w:rsidP="005E35BE">
          <w:pPr>
            <w:pStyle w:val="B6F0E1721864495AAA4EEABFA3D2EA5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AF6EB61142E4D80BD1FFD7E376AA0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219B8A-389B-4B93-8EB3-680E754FA279}"/>
      </w:docPartPr>
      <w:docPartBody>
        <w:p w:rsidR="001D6FE3" w:rsidRDefault="005E35BE" w:rsidP="005E35BE">
          <w:pPr>
            <w:pStyle w:val="FAF6EB61142E4D80BD1FFD7E376AA00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C2CB19028948D1BDA62A59BDF5FC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754E0E-656A-4E97-86BB-2793219056DA}"/>
      </w:docPartPr>
      <w:docPartBody>
        <w:p w:rsidR="001D6FE3" w:rsidRDefault="005E35BE" w:rsidP="005E35BE">
          <w:pPr>
            <w:pStyle w:val="C9C2CB19028948D1BDA62A59BDF5FC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75EA233B68C435085E50C06CFE60F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6D276B-C68F-44C6-B95A-E7AD01E0C2E0}"/>
      </w:docPartPr>
      <w:docPartBody>
        <w:p w:rsidR="003E037C" w:rsidRDefault="002F6AA1" w:rsidP="002F6AA1">
          <w:pPr>
            <w:pStyle w:val="475EA233B68C435085E50C06CFE60F10"/>
          </w:pPr>
          <w:r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AD8797C0A6D14B91A03C6FDC335260B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0E0BD3-8FFF-4298-844A-C44335724C1F}"/>
      </w:docPartPr>
      <w:docPartBody>
        <w:p w:rsidR="003E037C" w:rsidRDefault="002F6AA1" w:rsidP="002F6AA1">
          <w:pPr>
            <w:pStyle w:val="AD8797C0A6D14B91A03C6FDC335260B2"/>
          </w:pPr>
          <w:r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962AB8-DCEB-494B-86C7-F8466CC1E4E0}"/>
      </w:docPartPr>
      <w:docPartBody>
        <w:p w:rsidR="009A5EC5" w:rsidRDefault="003D1B0C">
          <w:r w:rsidRPr="00610B21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772E3D-02C9-443B-9DBE-4962E313324D}"/>
      </w:docPartPr>
      <w:docPartBody>
        <w:p w:rsidR="00A01C7A" w:rsidRDefault="009C4954">
          <w:r w:rsidRPr="00C01E96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3D92C0-3FD1-4BF7-BC40-2E6E2E76799B}"/>
      </w:docPartPr>
      <w:docPartBody>
        <w:p w:rsidR="00F97378" w:rsidRDefault="002A6E8F">
          <w:r w:rsidRPr="00A52BB1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172128-EFE0-4751-A7A3-C25BB7050824}"/>
      </w:docPartPr>
      <w:docPartBody>
        <w:p w:rsidR="007F1293" w:rsidRDefault="00CC7327">
          <w:r w:rsidRPr="00A33909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35BE"/>
    <w:rsid w:val="00073078"/>
    <w:rsid w:val="001024F7"/>
    <w:rsid w:val="00133336"/>
    <w:rsid w:val="001D6FE3"/>
    <w:rsid w:val="001F6C15"/>
    <w:rsid w:val="0027442B"/>
    <w:rsid w:val="002A6E8F"/>
    <w:rsid w:val="002B3B07"/>
    <w:rsid w:val="002B6532"/>
    <w:rsid w:val="002F6AA1"/>
    <w:rsid w:val="00377866"/>
    <w:rsid w:val="003C12CB"/>
    <w:rsid w:val="003D1B0C"/>
    <w:rsid w:val="003E037C"/>
    <w:rsid w:val="00401EE8"/>
    <w:rsid w:val="00441283"/>
    <w:rsid w:val="004966EF"/>
    <w:rsid w:val="005073E4"/>
    <w:rsid w:val="00507E0A"/>
    <w:rsid w:val="00591BD2"/>
    <w:rsid w:val="005E35BE"/>
    <w:rsid w:val="00781235"/>
    <w:rsid w:val="00784F9C"/>
    <w:rsid w:val="007F1293"/>
    <w:rsid w:val="0080614B"/>
    <w:rsid w:val="0089757A"/>
    <w:rsid w:val="008A720C"/>
    <w:rsid w:val="00916429"/>
    <w:rsid w:val="00920D69"/>
    <w:rsid w:val="009A5EC5"/>
    <w:rsid w:val="009C4954"/>
    <w:rsid w:val="00A01C7A"/>
    <w:rsid w:val="00A103E8"/>
    <w:rsid w:val="00A10449"/>
    <w:rsid w:val="00A46F73"/>
    <w:rsid w:val="00AC48B9"/>
    <w:rsid w:val="00B06A1E"/>
    <w:rsid w:val="00B95809"/>
    <w:rsid w:val="00BD662E"/>
    <w:rsid w:val="00BF27CE"/>
    <w:rsid w:val="00C03606"/>
    <w:rsid w:val="00CB7A61"/>
    <w:rsid w:val="00CB7A74"/>
    <w:rsid w:val="00CC7327"/>
    <w:rsid w:val="00CD6CA3"/>
    <w:rsid w:val="00D52343"/>
    <w:rsid w:val="00F635C5"/>
    <w:rsid w:val="00F64A28"/>
    <w:rsid w:val="00F97378"/>
    <w:rsid w:val="00FD13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7F1293"/>
    <w:rPr>
      <w:color w:val="808080"/>
    </w:rPr>
  </w:style>
  <w:style w:type="paragraph" w:customStyle="1" w:styleId="BDFC18D22627444CA93EF310685139CB">
    <w:name w:val="BDFC18D22627444CA93EF310685139CB"/>
    <w:rsid w:val="005E35BE"/>
  </w:style>
  <w:style w:type="paragraph" w:customStyle="1" w:styleId="A8706EA49D9D4A979227F4FD49A7CCA2">
    <w:name w:val="A8706EA49D9D4A979227F4FD49A7CCA2"/>
    <w:rsid w:val="005E35BE"/>
  </w:style>
  <w:style w:type="paragraph" w:customStyle="1" w:styleId="C2BB1DDF774E4AE398900A35E8F30D1E">
    <w:name w:val="C2BB1DDF774E4AE398900A35E8F30D1E"/>
    <w:rsid w:val="005E35BE"/>
  </w:style>
  <w:style w:type="paragraph" w:customStyle="1" w:styleId="3647F2CA5DE8464D9E7125E2A0DEE3AD">
    <w:name w:val="3647F2CA5DE8464D9E7125E2A0DEE3AD"/>
    <w:rsid w:val="005E35BE"/>
  </w:style>
  <w:style w:type="paragraph" w:customStyle="1" w:styleId="B51E5D93ACE645E184E9EF6901937582">
    <w:name w:val="B51E5D93ACE645E184E9EF6901937582"/>
    <w:rsid w:val="005E35BE"/>
  </w:style>
  <w:style w:type="paragraph" w:customStyle="1" w:styleId="ADAE6254AB8F425AA5EA0E41615928FD">
    <w:name w:val="ADAE6254AB8F425AA5EA0E41615928FD"/>
    <w:rsid w:val="005E35BE"/>
  </w:style>
  <w:style w:type="paragraph" w:customStyle="1" w:styleId="9EB0C55BF86745EBB8E923D7E3BD835B">
    <w:name w:val="9EB0C55BF86745EBB8E923D7E3BD835B"/>
    <w:rsid w:val="005E35BE"/>
  </w:style>
  <w:style w:type="paragraph" w:customStyle="1" w:styleId="63229BE11A044311AA78C4ED9947E615">
    <w:name w:val="63229BE11A044311AA78C4ED9947E615"/>
    <w:rsid w:val="005E35BE"/>
  </w:style>
  <w:style w:type="paragraph" w:customStyle="1" w:styleId="E09F23DE48724A47B66E42FF06F0A498">
    <w:name w:val="E09F23DE48724A47B66E42FF06F0A498"/>
    <w:rsid w:val="005E35BE"/>
  </w:style>
  <w:style w:type="paragraph" w:customStyle="1" w:styleId="4F29546A99B2402894A60AC247E389A5">
    <w:name w:val="4F29546A99B2402894A60AC247E389A5"/>
    <w:rsid w:val="005E35BE"/>
  </w:style>
  <w:style w:type="paragraph" w:customStyle="1" w:styleId="977A4042FE6042F5B6D95665CD2BB017">
    <w:name w:val="977A4042FE6042F5B6D95665CD2BB017"/>
    <w:rsid w:val="005E35BE"/>
  </w:style>
  <w:style w:type="paragraph" w:customStyle="1" w:styleId="3F664094DEFC42A088EFC09177A51A77">
    <w:name w:val="3F664094DEFC42A088EFC09177A51A77"/>
    <w:rsid w:val="005E35BE"/>
  </w:style>
  <w:style w:type="paragraph" w:customStyle="1" w:styleId="3516213203CE4790BA765785B14E766B">
    <w:name w:val="3516213203CE4790BA765785B14E766B"/>
    <w:rsid w:val="005E35BE"/>
  </w:style>
  <w:style w:type="paragraph" w:customStyle="1" w:styleId="0FAE247910E14A5EAED6E9C07EBF7D3B">
    <w:name w:val="0FAE247910E14A5EAED6E9C07EBF7D3B"/>
    <w:rsid w:val="005E35BE"/>
  </w:style>
  <w:style w:type="paragraph" w:customStyle="1" w:styleId="54CAC560A4AB4419B410B5940810B5DD">
    <w:name w:val="54CAC560A4AB4419B410B5940810B5DD"/>
    <w:rsid w:val="005E35BE"/>
  </w:style>
  <w:style w:type="paragraph" w:customStyle="1" w:styleId="F278324B74CF4205896C39AA69E59C7B">
    <w:name w:val="F278324B74CF4205896C39AA69E59C7B"/>
    <w:rsid w:val="005E35BE"/>
  </w:style>
  <w:style w:type="paragraph" w:customStyle="1" w:styleId="9766D0E1140440609F61820FFF2AFB2B">
    <w:name w:val="9766D0E1140440609F61820FFF2AFB2B"/>
    <w:rsid w:val="005E35BE"/>
  </w:style>
  <w:style w:type="paragraph" w:customStyle="1" w:styleId="4B2FED3CBD024AD19E5C49EE52E5B2DC">
    <w:name w:val="4B2FED3CBD024AD19E5C49EE52E5B2DC"/>
    <w:rsid w:val="005E35BE"/>
  </w:style>
  <w:style w:type="paragraph" w:customStyle="1" w:styleId="D5F3D5BD845A4A3C851A6A42EA83BABD">
    <w:name w:val="D5F3D5BD845A4A3C851A6A42EA83BABD"/>
    <w:rsid w:val="005E35BE"/>
  </w:style>
  <w:style w:type="paragraph" w:customStyle="1" w:styleId="DAFDC200264A46739AA6BB9B7E7FA71F">
    <w:name w:val="DAFDC200264A46739AA6BB9B7E7FA71F"/>
    <w:rsid w:val="005E35BE"/>
  </w:style>
  <w:style w:type="paragraph" w:customStyle="1" w:styleId="C8789146DF1A4D79BCD11805EA820C4D">
    <w:name w:val="C8789146DF1A4D79BCD11805EA820C4D"/>
    <w:rsid w:val="005E35BE"/>
  </w:style>
  <w:style w:type="paragraph" w:customStyle="1" w:styleId="EAB14F6EA54B4D3F88B9F8D68B371EB3">
    <w:name w:val="EAB14F6EA54B4D3F88B9F8D68B371EB3"/>
    <w:rsid w:val="005E35BE"/>
  </w:style>
  <w:style w:type="paragraph" w:customStyle="1" w:styleId="23A2AAC1CDF14258A3A888CCE0CF4678">
    <w:name w:val="23A2AAC1CDF14258A3A888CCE0CF4678"/>
    <w:rsid w:val="005E35BE"/>
  </w:style>
  <w:style w:type="paragraph" w:customStyle="1" w:styleId="985D1A8CC0F94F1291A72C14E133DEC6">
    <w:name w:val="985D1A8CC0F94F1291A72C14E133DEC6"/>
    <w:rsid w:val="005E35BE"/>
  </w:style>
  <w:style w:type="paragraph" w:customStyle="1" w:styleId="474C424247DD4021BC35C2A42E3DA81B">
    <w:name w:val="474C424247DD4021BC35C2A42E3DA81B"/>
    <w:rsid w:val="005E35BE"/>
  </w:style>
  <w:style w:type="paragraph" w:customStyle="1" w:styleId="CE3A2B3BDF4E4FBBACBC13BD791058D6">
    <w:name w:val="CE3A2B3BDF4E4FBBACBC13BD791058D6"/>
    <w:rsid w:val="005E35BE"/>
  </w:style>
  <w:style w:type="paragraph" w:customStyle="1" w:styleId="2F3BA42080DA4A4583F0744EA32700A9">
    <w:name w:val="2F3BA42080DA4A4583F0744EA32700A9"/>
    <w:rsid w:val="005E35BE"/>
  </w:style>
  <w:style w:type="paragraph" w:customStyle="1" w:styleId="0F13787F408C4E038FEAEF713E96AA7B">
    <w:name w:val="0F13787F408C4E038FEAEF713E96AA7B"/>
    <w:rsid w:val="005E35BE"/>
  </w:style>
  <w:style w:type="paragraph" w:customStyle="1" w:styleId="7ED73EEBDDAE4C7EB80482493F3779EC">
    <w:name w:val="7ED73EEBDDAE4C7EB80482493F3779EC"/>
    <w:rsid w:val="005E35BE"/>
  </w:style>
  <w:style w:type="paragraph" w:customStyle="1" w:styleId="1F9303D05B81402C9EF367D4288F3C10">
    <w:name w:val="1F9303D05B81402C9EF367D4288F3C10"/>
    <w:rsid w:val="005E35BE"/>
  </w:style>
  <w:style w:type="paragraph" w:customStyle="1" w:styleId="CFC486A3B8D946E881D80DC1D14118D7">
    <w:name w:val="CFC486A3B8D946E881D80DC1D14118D7"/>
    <w:rsid w:val="005E35BE"/>
  </w:style>
  <w:style w:type="paragraph" w:customStyle="1" w:styleId="49788B402E8D48C187022BBC142D01A0">
    <w:name w:val="49788B402E8D48C187022BBC142D01A0"/>
    <w:rsid w:val="005E35BE"/>
  </w:style>
  <w:style w:type="paragraph" w:customStyle="1" w:styleId="3D87FDC4CF4D4D659D8B06BC5BC0CFC7">
    <w:name w:val="3D87FDC4CF4D4D659D8B06BC5BC0CFC7"/>
    <w:rsid w:val="005E35BE"/>
  </w:style>
  <w:style w:type="paragraph" w:customStyle="1" w:styleId="4BD5A61B1BCB450480F0D2A5ABE0F40B">
    <w:name w:val="4BD5A61B1BCB450480F0D2A5ABE0F40B"/>
    <w:rsid w:val="005E35BE"/>
  </w:style>
  <w:style w:type="paragraph" w:customStyle="1" w:styleId="BC4B939BA08A40B1A8E2349E00F308FC">
    <w:name w:val="BC4B939BA08A40B1A8E2349E00F308FC"/>
    <w:rsid w:val="005E35BE"/>
  </w:style>
  <w:style w:type="paragraph" w:customStyle="1" w:styleId="054778FD3B804B0395E33E0348229CE9">
    <w:name w:val="054778FD3B804B0395E33E0348229CE9"/>
    <w:rsid w:val="005E35BE"/>
  </w:style>
  <w:style w:type="paragraph" w:customStyle="1" w:styleId="5B0A98CDBECA4FC3BC7918DD25E7F753">
    <w:name w:val="5B0A98CDBECA4FC3BC7918DD25E7F753"/>
    <w:rsid w:val="005E35BE"/>
  </w:style>
  <w:style w:type="paragraph" w:customStyle="1" w:styleId="38D3127B98B147CAAFA424A5F82950C8">
    <w:name w:val="38D3127B98B147CAAFA424A5F82950C8"/>
    <w:rsid w:val="005E35BE"/>
  </w:style>
  <w:style w:type="paragraph" w:customStyle="1" w:styleId="A81DB1F39E204D46A84F95F9F080C66B">
    <w:name w:val="A81DB1F39E204D46A84F95F9F080C66B"/>
    <w:rsid w:val="005E35BE"/>
  </w:style>
  <w:style w:type="paragraph" w:customStyle="1" w:styleId="7F8B9C0B253F40E1A624578D9A23ECDD">
    <w:name w:val="7F8B9C0B253F40E1A624578D9A23ECDD"/>
    <w:rsid w:val="005E35BE"/>
  </w:style>
  <w:style w:type="paragraph" w:customStyle="1" w:styleId="542B45161D324E28AEE5E66E927497EC">
    <w:name w:val="542B45161D324E28AEE5E66E927497EC"/>
    <w:rsid w:val="005E35BE"/>
  </w:style>
  <w:style w:type="paragraph" w:customStyle="1" w:styleId="67B453FC7B04421CBE247EE125419382">
    <w:name w:val="67B453FC7B04421CBE247EE125419382"/>
    <w:rsid w:val="005E35BE"/>
  </w:style>
  <w:style w:type="paragraph" w:customStyle="1" w:styleId="4FD74BEB63934A8DB0749BA4D6B083ED">
    <w:name w:val="4FD74BEB63934A8DB0749BA4D6B083ED"/>
    <w:rsid w:val="005E35BE"/>
  </w:style>
  <w:style w:type="paragraph" w:customStyle="1" w:styleId="54068B715CF34F89A307530FB3EFB91B">
    <w:name w:val="54068B715CF34F89A307530FB3EFB91B"/>
    <w:rsid w:val="005E35BE"/>
  </w:style>
  <w:style w:type="paragraph" w:customStyle="1" w:styleId="AF51C37BE9C544C0B02CEF6870C757E4">
    <w:name w:val="AF51C37BE9C544C0B02CEF6870C757E4"/>
    <w:rsid w:val="005E35BE"/>
  </w:style>
  <w:style w:type="paragraph" w:customStyle="1" w:styleId="8BB73B2AFE6D4228987D25F8338CE8D7">
    <w:name w:val="8BB73B2AFE6D4228987D25F8338CE8D7"/>
    <w:rsid w:val="005E35BE"/>
  </w:style>
  <w:style w:type="paragraph" w:customStyle="1" w:styleId="07CDFF1FA1804FACA6815EAA30AEA205">
    <w:name w:val="07CDFF1FA1804FACA6815EAA30AEA205"/>
    <w:rsid w:val="005E35BE"/>
  </w:style>
  <w:style w:type="paragraph" w:customStyle="1" w:styleId="C6D430F265AB42D5A18429D7044A0AD9">
    <w:name w:val="C6D430F265AB42D5A18429D7044A0AD9"/>
    <w:rsid w:val="005E35BE"/>
  </w:style>
  <w:style w:type="paragraph" w:customStyle="1" w:styleId="405406A4FC564D2182F4A115F0F9E0CF">
    <w:name w:val="405406A4FC564D2182F4A115F0F9E0CF"/>
    <w:rsid w:val="005E35BE"/>
  </w:style>
  <w:style w:type="paragraph" w:customStyle="1" w:styleId="BB7EA51D2D6D4A77A524CEE5744643E8">
    <w:name w:val="BB7EA51D2D6D4A77A524CEE5744643E8"/>
    <w:rsid w:val="005E35BE"/>
  </w:style>
  <w:style w:type="paragraph" w:customStyle="1" w:styleId="EFC7A9B9C4594CF8B0D6449E717EF56F">
    <w:name w:val="EFC7A9B9C4594CF8B0D6449E717EF56F"/>
    <w:rsid w:val="005E35BE"/>
  </w:style>
  <w:style w:type="paragraph" w:customStyle="1" w:styleId="A3D56298C27C447A84E225A91C2B10E0">
    <w:name w:val="A3D56298C27C447A84E225A91C2B10E0"/>
    <w:rsid w:val="005E35BE"/>
  </w:style>
  <w:style w:type="paragraph" w:customStyle="1" w:styleId="7854EDE10DC34A08B41378DE66AE7F7B">
    <w:name w:val="7854EDE10DC34A08B41378DE66AE7F7B"/>
    <w:rsid w:val="005E35BE"/>
  </w:style>
  <w:style w:type="paragraph" w:customStyle="1" w:styleId="D74323E5E83F4DBCB91329738FC0774A">
    <w:name w:val="D74323E5E83F4DBCB91329738FC0774A"/>
    <w:rsid w:val="005E35BE"/>
  </w:style>
  <w:style w:type="paragraph" w:customStyle="1" w:styleId="6C9E229418E84729BB35AF43CA54B2B0">
    <w:name w:val="6C9E229418E84729BB35AF43CA54B2B0"/>
    <w:rsid w:val="005E35BE"/>
  </w:style>
  <w:style w:type="paragraph" w:customStyle="1" w:styleId="3AFEA8B0C75B4E10B132A27400A87B63">
    <w:name w:val="3AFEA8B0C75B4E10B132A27400A87B63"/>
    <w:rsid w:val="005E35BE"/>
  </w:style>
  <w:style w:type="paragraph" w:customStyle="1" w:styleId="CACEA312F4554760B50A578E6FA493EF">
    <w:name w:val="CACEA312F4554760B50A578E6FA493EF"/>
    <w:rsid w:val="005E35BE"/>
  </w:style>
  <w:style w:type="paragraph" w:customStyle="1" w:styleId="1BB02D08707449368CBB93BDA7A9768F">
    <w:name w:val="1BB02D08707449368CBB93BDA7A9768F"/>
    <w:rsid w:val="005E35BE"/>
  </w:style>
  <w:style w:type="paragraph" w:customStyle="1" w:styleId="326CFD8E244F47DAB63497F23A6EE04F">
    <w:name w:val="326CFD8E244F47DAB63497F23A6EE04F"/>
    <w:rsid w:val="005E35BE"/>
  </w:style>
  <w:style w:type="paragraph" w:customStyle="1" w:styleId="C65DAACB087E4069A287F0D2AF703CE7">
    <w:name w:val="C65DAACB087E4069A287F0D2AF703CE7"/>
    <w:rsid w:val="005E35BE"/>
  </w:style>
  <w:style w:type="paragraph" w:customStyle="1" w:styleId="60BE15A208704390BE912DE2BDF5E61C">
    <w:name w:val="60BE15A208704390BE912DE2BDF5E61C"/>
    <w:rsid w:val="005E35BE"/>
  </w:style>
  <w:style w:type="paragraph" w:customStyle="1" w:styleId="05D5058BD9CF4644AEA9A80544AC4A4F">
    <w:name w:val="05D5058BD9CF4644AEA9A80544AC4A4F"/>
    <w:rsid w:val="005E35BE"/>
  </w:style>
  <w:style w:type="paragraph" w:customStyle="1" w:styleId="18C8CBBE27434419AEC6818E58F94202">
    <w:name w:val="18C8CBBE27434419AEC6818E58F94202"/>
    <w:rsid w:val="005E35BE"/>
  </w:style>
  <w:style w:type="paragraph" w:customStyle="1" w:styleId="92605CA3718F4438886A6BD1F2501CD4">
    <w:name w:val="92605CA3718F4438886A6BD1F2501CD4"/>
    <w:rsid w:val="005E35BE"/>
  </w:style>
  <w:style w:type="paragraph" w:customStyle="1" w:styleId="D750B67A64914CEDBBED92F9E0EB2860">
    <w:name w:val="D750B67A64914CEDBBED92F9E0EB2860"/>
    <w:rsid w:val="005E35BE"/>
  </w:style>
  <w:style w:type="paragraph" w:customStyle="1" w:styleId="7C147D625ED4475FBDE8A95A35400616">
    <w:name w:val="7C147D625ED4475FBDE8A95A35400616"/>
    <w:rsid w:val="005E35BE"/>
  </w:style>
  <w:style w:type="paragraph" w:customStyle="1" w:styleId="2766728D27F14CC7A2130D04F88ACCDF">
    <w:name w:val="2766728D27F14CC7A2130D04F88ACCDF"/>
    <w:rsid w:val="005E35BE"/>
  </w:style>
  <w:style w:type="paragraph" w:customStyle="1" w:styleId="F682ABD05EAA467AB379D38FFC5300DE">
    <w:name w:val="F682ABD05EAA467AB379D38FFC5300DE"/>
    <w:rsid w:val="005E35BE"/>
  </w:style>
  <w:style w:type="paragraph" w:customStyle="1" w:styleId="8E7820FE4F0E4F0A89BADCC1BB5D5AA3">
    <w:name w:val="8E7820FE4F0E4F0A89BADCC1BB5D5AA3"/>
    <w:rsid w:val="005E35BE"/>
  </w:style>
  <w:style w:type="paragraph" w:customStyle="1" w:styleId="3D15FA3026D449EDB744079762A86092">
    <w:name w:val="3D15FA3026D449EDB744079762A86092"/>
    <w:rsid w:val="005E35BE"/>
  </w:style>
  <w:style w:type="paragraph" w:customStyle="1" w:styleId="DF4E84A3790C4C769C4570C469DE0720">
    <w:name w:val="DF4E84A3790C4C769C4570C469DE0720"/>
    <w:rsid w:val="005E35BE"/>
  </w:style>
  <w:style w:type="paragraph" w:customStyle="1" w:styleId="85F17D8968A64DA6A4F66CAAC909213D">
    <w:name w:val="85F17D8968A64DA6A4F66CAAC909213D"/>
    <w:rsid w:val="005E35BE"/>
  </w:style>
  <w:style w:type="paragraph" w:customStyle="1" w:styleId="647FBC123D0D4A4C8824A50443E4DFC1">
    <w:name w:val="647FBC123D0D4A4C8824A50443E4DFC1"/>
    <w:rsid w:val="005E35BE"/>
  </w:style>
  <w:style w:type="paragraph" w:customStyle="1" w:styleId="CEDF5E3431064BB6BB9D44760C7A4D44">
    <w:name w:val="CEDF5E3431064BB6BB9D44760C7A4D44"/>
    <w:rsid w:val="005E35BE"/>
  </w:style>
  <w:style w:type="paragraph" w:customStyle="1" w:styleId="53DFA164C9794AC68EDA0D8BF94C6DC6">
    <w:name w:val="53DFA164C9794AC68EDA0D8BF94C6DC6"/>
    <w:rsid w:val="005E35BE"/>
  </w:style>
  <w:style w:type="paragraph" w:customStyle="1" w:styleId="0E198E2638624E51B748E662B6F08683">
    <w:name w:val="0E198E2638624E51B748E662B6F08683"/>
    <w:rsid w:val="005E35BE"/>
  </w:style>
  <w:style w:type="paragraph" w:customStyle="1" w:styleId="6E76CA63D41844028E5A6FF0624C5B91">
    <w:name w:val="6E76CA63D41844028E5A6FF0624C5B91"/>
    <w:rsid w:val="005E35BE"/>
  </w:style>
  <w:style w:type="paragraph" w:customStyle="1" w:styleId="B6F0E1721864495AAA4EEABFA3D2EA5D">
    <w:name w:val="B6F0E1721864495AAA4EEABFA3D2EA5D"/>
    <w:rsid w:val="005E35BE"/>
  </w:style>
  <w:style w:type="paragraph" w:customStyle="1" w:styleId="FAF6EB61142E4D80BD1FFD7E376AA00A">
    <w:name w:val="FAF6EB61142E4D80BD1FFD7E376AA00A"/>
    <w:rsid w:val="005E35BE"/>
  </w:style>
  <w:style w:type="paragraph" w:customStyle="1" w:styleId="C9C2CB19028948D1BDA62A59BDF5FC73">
    <w:name w:val="C9C2CB19028948D1BDA62A59BDF5FC73"/>
    <w:rsid w:val="005E35BE"/>
  </w:style>
  <w:style w:type="paragraph" w:customStyle="1" w:styleId="475EA233B68C435085E50C06CFE60F10">
    <w:name w:val="475EA233B68C435085E50C06CFE60F10"/>
    <w:rsid w:val="002F6AA1"/>
    <w:rPr>
      <w:lang w:val="da-DK" w:eastAsia="da-DK"/>
    </w:rPr>
  </w:style>
  <w:style w:type="paragraph" w:customStyle="1" w:styleId="AD8797C0A6D14B91A03C6FDC335260B2">
    <w:name w:val="AD8797C0A6D14B91A03C6FDC335260B2"/>
    <w:rsid w:val="002F6AA1"/>
    <w:rPr>
      <w:lang w:val="da-DK" w:eastAsia="da-DK"/>
    </w:rPr>
  </w:style>
  <w:style w:type="paragraph" w:customStyle="1" w:styleId="401AD87EEABC41DF8138A4D2B44A2D83">
    <w:name w:val="401AD87EEABC41DF8138A4D2B44A2D83"/>
    <w:rsid w:val="007F1293"/>
  </w:style>
  <w:style w:type="paragraph" w:customStyle="1" w:styleId="3610CBF46F8743A48FED7C37CB5C5E9C">
    <w:name w:val="3610CBF46F8743A48FED7C37CB5C5E9C"/>
    <w:rsid w:val="007F1293"/>
  </w:style>
  <w:style w:type="paragraph" w:customStyle="1" w:styleId="F1674A0A65AA4A2E9A9C092F405FFBEC">
    <w:name w:val="F1674A0A65AA4A2E9A9C092F405FFBEC"/>
    <w:rsid w:val="007F1293"/>
  </w:style>
  <w:style w:type="paragraph" w:customStyle="1" w:styleId="E9CBCCECA7184018BD1F4FCAE0203686">
    <w:name w:val="E9CBCCECA7184018BD1F4FCAE0203686"/>
    <w:rsid w:val="007F1293"/>
  </w:style>
  <w:style w:type="paragraph" w:customStyle="1" w:styleId="7852ABF1B8AB4668AC71669416A644A1">
    <w:name w:val="7852ABF1B8AB4668AC71669416A644A1"/>
    <w:rsid w:val="007F1293"/>
  </w:style>
  <w:style w:type="paragraph" w:customStyle="1" w:styleId="776D0474565C442DBD75AA0B8CCF17DD">
    <w:name w:val="776D0474565C442DBD75AA0B8CCF17DD"/>
    <w:rsid w:val="007F1293"/>
  </w:style>
  <w:style w:type="paragraph" w:customStyle="1" w:styleId="EC117C60902D4C189859D6666CDBA662">
    <w:name w:val="EC117C60902D4C189859D6666CDBA662"/>
    <w:rsid w:val="007F1293"/>
  </w:style>
  <w:style w:type="paragraph" w:customStyle="1" w:styleId="50789324BD584E359F410F8B37655457">
    <w:name w:val="50789324BD584E359F410F8B37655457"/>
    <w:rsid w:val="007F1293"/>
  </w:style>
  <w:style w:type="paragraph" w:customStyle="1" w:styleId="34E81CCCA5B8430FAA94C8F08DF74687">
    <w:name w:val="34E81CCCA5B8430FAA94C8F08DF74687"/>
    <w:rsid w:val="007F1293"/>
  </w:style>
  <w:style w:type="paragraph" w:customStyle="1" w:styleId="77318D4E24B94201B862A235CB568DF2">
    <w:name w:val="77318D4E24B94201B862A235CB568DF2"/>
    <w:rsid w:val="007F1293"/>
  </w:style>
  <w:style w:type="paragraph" w:customStyle="1" w:styleId="B18D08F0494F4A98AA2B982EE5A85225">
    <w:name w:val="B18D08F0494F4A98AA2B982EE5A85225"/>
    <w:rsid w:val="007F1293"/>
  </w:style>
  <w:style w:type="paragraph" w:customStyle="1" w:styleId="45D3099034334762891767C99D774F9D">
    <w:name w:val="45D3099034334762891767C99D774F9D"/>
    <w:rsid w:val="007F1293"/>
  </w:style>
  <w:style w:type="paragraph" w:customStyle="1" w:styleId="75DD25F5831B411889BF0A30B2ABFE3E">
    <w:name w:val="75DD25F5831B411889BF0A30B2ABFE3E"/>
    <w:rsid w:val="007F1293"/>
  </w:style>
  <w:style w:type="paragraph" w:customStyle="1" w:styleId="22364BB5CC1048809EF886D29731179C">
    <w:name w:val="22364BB5CC1048809EF886D29731179C"/>
    <w:rsid w:val="007F1293"/>
  </w:style>
  <w:style w:type="paragraph" w:customStyle="1" w:styleId="841509751599418297D4C917C05BA104">
    <w:name w:val="841509751599418297D4C917C05BA104"/>
    <w:rsid w:val="007F1293"/>
  </w:style>
  <w:style w:type="paragraph" w:customStyle="1" w:styleId="7F66EB0BA3D3488BBDB612BDF5AE3C6C">
    <w:name w:val="7F66EB0BA3D3488BBDB612BDF5AE3C6C"/>
    <w:rsid w:val="007F129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I n v o i c e / 1 3 0 6 / " >  
     < H e a d e r >  
         < B i l l e d T o _ L b l > B i l l e d T o _ L b l < / B i l l e d T o _ L b l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h e c k s P a y a b l e _ L b l > C h e c k s P a y a b l e _ L b l < / C h e c k s P a y a b l e _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i s p l a y A d d i t i o n a l F e e N o t e > D i s p l a y A d d i t i o n a l F e e N o t e < / D i s p l a y A d d i t i o n a l F e e N o t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c h a n g e R a t e A s T e x t > E x c h a n g e R a t e A s T e x t < / E x c h a n g e R a t e A s T e x t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O r d e r N o > O r d e r N o < / O r d e r N o >  
         < O r d e r N o _ L b l > O r d e r N o _ L b l < / O r d e r N o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a y m e n t I n s t r u c t i o n s _ T x t > P a y m e n t I n s t r u c t i o n s _ T x t < / P a y m e n t I n s t r u c t i o n s _ T x t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R e f e r e n c e > P a y m e n t R e f e r e n c e < / P a y m e n t R e f e r e n c e >  
         < P a y m e n t R e f e r e n c e _ L b l > P a y m e n t R e f e r e n c e _ L b l < / P a y m e n t R e f e r e n c e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m a i n i n g A m o u n t > R e m a i n i n g A m o u n t < / R e m a i n i n g A m o u n t >  
         < R e m a i n i n g A m o u n t T e x t > R e m a i n i n g A m o u n t T e x t < / R e m a i n i n g A m o u n t T e x t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h a n k s _ L b l > T h a n k s _ L b l < / T h a n k s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_ L i n e > C r o s s R e f e r e n c e N o _ L i n e < / C r o s s R e f e r e n c e N o _ L i n e >  
             < C r o s s R e f e r e n c e N o _ L i n e _ L b l > C r o s s R e f e r e n c e N o _ L i n e _ L b l < / C r o s s R e f e r e n c e N o _ L i n e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J o b N o > J o b N o < / J o b N o >  
             < J o b N o _ L b l > J o b N o _ L b l < / J o b N o _ L b l >  
             < J o b T a s k D e s c _ L b l > J o b T a s k D e s c _ L b l < / J o b T a s k D e s c _ L b l >  
             < J o b T a s k D e s c r i p t i o n > J o b T a s k D e s c r i p t i o n < / J o b T a s k D e s c r i p t i o n >  
             < J o b T a s k N o > J o b T a s k N o < / J o b T a s k N o >  
             < J o b T a s k N o _ L b l > J o b T a s k N o _ L b l < / J o b T a s k N o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P r i c e _ L b l > P r i c e _ L b l < / P r i c e _ L b l >  
             < P r i c e P e r _ L b l > P r i c e P e r _ L b l < / P r i c e P e r _ L b l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S h i p m e n t L i n e >  
                 < D o c u m e n t N o _ S h i p m e n t L i n e > D o c u m e n t N o _ S h i p m e n t L i n e < / D o c u m e n t N o _ S h i p m e n t L i n e >  
                 < P o s t i n g D a t e _ S h i p m e n t L i n e > P o s t i n g D a t e _ S h i p m e n t L i n e < / P o s t i n g D a t e _ S h i p m e n t L i n e >  
                 < P o s t i n g D a t e _ S h i p m e n t L i n e _ L b l > P o s t i n g D a t e _ S h i p m e n t L i n e _ L b l < / P o s t i n g D a t e _ S h i p m e n t L i n e _ L b l >  
                 < Q u a n t i t y _ S h i p m e n t L i n e > Q u a n t i t y _ S h i p m e n t L i n e < / Q u a n t i t y _ S h i p m e n t L i n e >  
                 < Q u a n t i t y _ S h i p m e n t L i n e _ L b l > Q u a n t i t y _ S h i p m e n t L i n e _ L b l < / Q u a n t i t y _ S h i p m e n t L i n e _ L b l >  
             < / S h i p m e n t L i n e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C l a u s e s H e a d e r > V A T C l a u s e s H e a d e r < / V A T C l a u s e s H e a d e r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i n e F e e >  
             < L i n e F e e C a p t i o n T e x t > L i n e F e e C a p t i o n T e x t < / L i n e F e e C a p t i o n T e x t >  
         < / L i n e F e e >  
         < P a y m e n t R e p o r t i n g A r g u m e n t >  
             < P a y m e n t S e r v i c e L o g o > P a y m e n t S e r v i c e L o g o < / P a y m e n t S e r v i c e L o g o >  
             < P a y m e n t S e r v i c e L o g o _ U r l > P a y m e n t S e r v i c e L o g o _ U r l < / P a y m e n t S e r v i c e L o g o _ U r l >  
             < P a y m e n t S e r v i c e L o g o _ U r l T e x t > P a y m e n t S e r v i c e L o g o _ U r l T e x t < / P a y m e n t S e r v i c e L o g o _ U r l T e x t >  
             < P a y m e n t S e r v i c e T e x t _ U r l > P a y m e n t S e r v i c e T e x t _ U r l < / P a y m e n t S e r v i c e T e x t _ U r l >  
             < P a y m e n t S e r v i c e T e x t _ U r l T e x t > P a y m e n t S e r v i c e T e x t _ U r l T e x t < / P a y m e n t S e r v i c e T e x t _ U r l T e x t >  
         < / P a y m e n t R e p o r t i n g A r g u m e n t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E x c l I n c l V A T > T o t a l A m o u n t E x c l I n c l V A T < / T o t a l A m o u n t E x c l I n c l V A T >  
             < T o t a l A m o u n t E x c l I n c l V A T T e x t > T o t a l A m o u n t E x c l I n c l V A T T e x t < / T o t a l A m o u n t E x c l I n c l V A T T e x t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89DB96BF-8133-438A-AAD3-A3C21079AEB1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225</ap:Words>
  <ap:Characters>0</ap:Characters>
  <ap:Application>Microsoft Office Word</ap:Application>
  <ap:DocSecurity>0</ap:DocSecurity>
  <ap:Lines>0</ap:Lines>
  <ap:Paragraphs>3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2018-08-23T08:35:15.2467071Z</dcterms:created>
  <dcterms:modified xsi:type="dcterms:W3CDTF">2018-08-23T08:35:15.2467071Z</dcterms:modified>
</coreProperties>
</file>