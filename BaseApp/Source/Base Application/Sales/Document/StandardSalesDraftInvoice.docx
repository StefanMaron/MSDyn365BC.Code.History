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000000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028D871-7E4C-483B-A1A4-1C460AE15E7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028D871-7E4C-483B-A1A4-1C460AE15E78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000000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028D871-7E4C-483B-A1A4-1C460AE15E78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028D871-7E4C-483B-A1A4-1C460AE15E78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000000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028D871-7E4C-483B-A1A4-1C460AE15E78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028D871-7E4C-483B-A1A4-1C460AE15E78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000000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028D871-7E4C-483B-A1A4-1C460AE15E78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028D871-7E4C-483B-A1A4-1C460AE15E78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000000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028D871-7E4C-483B-A1A4-1C460AE15E78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028D871-7E4C-483B-A1A4-1C460AE15E78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000000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028D871-7E4C-483B-A1A4-1C460AE15E78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028D871-7E4C-483B-A1A4-1C460AE15E78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000000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028D871-7E4C-483B-A1A4-1C460AE15E78}"/>
              <w:text/>
            </w:sdtPr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  <w:tr w:rsidRPr="00245B0E" w:rsidR="00D50E82" w:rsidTr="00DB757F" w14:paraId="78A13311" w14:textId="77777777">
        <w:sdt>
          <w:sdtPr>
            <w:id w:val="-121851430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ustomerSirenNo[1]" w:storeItemID="{7028D871-7E4C-483B-A1A4-1C460AE15E78}"/>
            <w:text/>
            <w:alias w:val="#Nav: /Header/CustomerSirenNo"/>
            <w:tag w:val="#Nav: Standard_Sales_Draft_Invoice/1303"/>
          </w:sdtPr>
          <w:sdtContent>
            <w:tc>
              <w:tcPr>
                <w:tcW w:w="2500" w:type="pct"/>
              </w:tcPr>
              <w:p w:rsidR="00D50E82" w:rsidP="00DB757F" w:rsidRDefault="00D50E82" w14:paraId="29688537" w14:textId="4E08FAC9">
                <w:pPr>
                  <w:pStyle w:val="NoSpacing"/>
                </w:pPr>
                <w:proofErr w:type="spellStart"/>
                <w:r>
                  <w:t>CustomerSirenNo</w:t>
                </w:r>
                <w:proofErr w:type="spellEnd"/>
              </w:p>
            </w:tc>
          </w:sdtContent>
        </w:sdt>
        <w:tc>
          <w:tcPr>
            <w:tcW w:w="2500" w:type="pct"/>
          </w:tcPr>
          <w:p w:rsidRPr="00245B0E" w:rsidR="00D50E82" w:rsidP="00DB757F" w:rsidRDefault="00D50E82" w14:paraId="29CB55A4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000000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7028D871-7E4C-483B-A1A4-1C460AE15E7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028D871-7E4C-483B-A1A4-1C460AE15E78}"/>
                <w:text/>
              </w:sdtPr>
              <w:sdtContent>
                <w:p w:rsidR="005C273C" w:rsidP="00D50E82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721"/>
        <w:gridCol w:w="268"/>
        <w:gridCol w:w="897"/>
        <w:gridCol w:w="818"/>
        <w:gridCol w:w="952"/>
        <w:gridCol w:w="441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028D871-7E4C-483B-A1A4-1C460AE15E78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028D871-7E4C-483B-A1A4-1C460AE15E78}"/>
            <w:text/>
          </w:sdtPr>
          <w:sdtContent>
            <w:tc>
              <w:tcPr>
                <w:tcW w:w="2989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028D871-7E4C-483B-A1A4-1C460AE15E78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028D871-7E4C-483B-A1A4-1C460AE15E78}"/>
            <w:text/>
          </w:sdtPr>
          <w:sdtContent>
            <w:tc>
              <w:tcPr>
                <w:tcW w:w="1393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028D871-7E4C-483B-A1A4-1C460AE15E78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gridSpan w:val="2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gridSpan w:val="2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028D871-7E4C-483B-A1A4-1C460AE15E78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028D871-7E4C-483B-A1A4-1C460AE15E78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50E82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028D871-7E4C-483B-A1A4-1C460AE15E78}"/>
                    <w:text/>
                  </w:sdtPr>
                  <w:sdtContent>
                    <w:tc>
                      <w:tcPr>
                        <w:tcW w:w="2989" w:type="dxa"/>
                        <w:gridSpan w:val="2"/>
                      </w:tcPr>
                      <w:p w:rsidRPr="005C273C" w:rsidR="005C273C" w:rsidP="00D50E82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028D871-7E4C-483B-A1A4-1C460AE15E78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028D871-7E4C-483B-A1A4-1C460AE15E78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50E82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028D871-7E4C-483B-A1A4-1C460AE15E78}"/>
                    <w:text/>
                  </w:sdtPr>
                  <w:sdtContent>
                    <w:tc>
                      <w:tcPr>
                        <w:tcW w:w="1393" w:type="dxa"/>
                        <w:gridSpan w:val="2"/>
                      </w:tcPr>
                      <w:p w:rsidRPr="005C273C" w:rsidR="005C273C" w:rsidP="00D50E82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028D871-7E4C-483B-A1A4-1C460AE15E78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50E82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028D871-7E4C-483B-A1A4-1C460AE15E78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50E82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50E82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  <w:gridSpan w:val="2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  <w:gridSpan w:val="2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028D871-7E4C-483B-A1A4-1C460AE15E78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  <w:gridSpan w:val="2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028D871-7E4C-483B-A1A4-1C460AE15E78}"/>
                    <w:text/>
                  </w:sdtPr>
                  <w:sdtContent>
                    <w:tc>
                      <w:tcPr>
                        <w:tcW w:w="2835" w:type="dxa"/>
                        <w:gridSpan w:val="4"/>
                      </w:tcPr>
                      <w:p w:rsidRPr="005C273C" w:rsidR="005C273C" w:rsidP="00D50E82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50E82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  <w:gridSpan w:val="2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4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  <w:gridSpan w:val="2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028D871-7E4C-483B-A1A4-1C460AE15E78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  <w:tr w:rsidR="00D50E82" w:rsidTr="00D50E82" w14:paraId="4154EE1A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-837454960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AlternativeAddress_Lbl[1]" w:storeItemID="{7028D871-7E4C-483B-A1A4-1C460AE15E78}" w16sdtdh:storeItemChecksum="xR5jmA==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3A06C38F" w14:textId="1F8217BA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proofErr w:type="spellStart"/>
                <w:r w:rsidRPr="00D50E82">
                  <w:rPr>
                    <w:b/>
                    <w:sz w:val="20"/>
                    <w:szCs w:val="20"/>
                  </w:rPr>
                  <w:t>AlternativeAddress_Lbl</w:t>
                </w:r>
                <w:proofErr w:type="spellEnd"/>
              </w:p>
            </w:tc>
          </w:sdtContent>
        </w:sdt>
        <w:sdt>
          <w:sdtPr>
            <w:rPr>
              <w:bCs/>
              <w:sz w:val="20"/>
              <w:szCs w:val="20"/>
            </w:rPr>
            <w:id w:val="-31055521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5[1]" w:storeItemID="{7028D871-7E4C-483B-A1A4-1C460AE15E78}"/>
            <w:text/>
            <w:alias w:val="#Nav: /Header/AlternativeAddress5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30891CFE" w14:textId="41B35A00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AlternativeAddress5</w:t>
                </w:r>
              </w:p>
            </w:tc>
          </w:sdtContent>
        </w:sdt>
        <w:sdt>
          <w:sdtPr>
            <w:rPr>
              <w:bCs/>
            </w:rPr>
            <w:id w:val="-1288273885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VATPaidOnDebits_Lbl[1]" w:storeItemID="{7028D871-7E4C-483B-A1A4-1C460AE15E78}" w16sdtdh:storeItemChecksum="xR5jmA=="/>
          </w:sdtPr>
          <w:sdtContent>
            <w:tc>
              <w:tcPr>
                <w:tcW w:w="3584" w:type="dxa"/>
                <w:gridSpan w:val="4"/>
              </w:tcPr>
              <w:p w:rsidRPr="0000285C" w:rsidR="00D50E82" w:rsidP="00C74378" w:rsidRDefault="00D50E82" w14:paraId="172A0029" w14:textId="33ACF00B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D50E82">
                  <w:rPr>
                    <w:b/>
                  </w:rPr>
                  <w:t>VATPaidOnDebits_Lbl</w:t>
                </w:r>
                <w:proofErr w:type="spellEnd"/>
              </w:p>
            </w:tc>
          </w:sdtContent>
        </w:sdt>
      </w:tr>
      <w:tr w:rsidR="00D50E82" w:rsidTr="00D50E82" w14:paraId="3F3E0636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-178380007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1[1]" w:storeItemID="{7028D871-7E4C-483B-A1A4-1C460AE15E78}"/>
            <w:text/>
            <w:alias w:val="#Nav: /Header/AlternativeAddress1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723F20AD" w14:textId="5626680C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AlternativeAddress1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-181085260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6[1]" w:storeItemID="{7028D871-7E4C-483B-A1A4-1C460AE15E78}"/>
            <w:text/>
            <w:alias w:val="#Nav: /Header/AlternativeAddress6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7AD586C1" w14:textId="5F95BA14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AlternativeAddress6</w:t>
                </w:r>
              </w:p>
            </w:tc>
          </w:sdtContent>
        </w:sdt>
        <w:sdt>
          <w:sdtPr>
            <w:rPr>
              <w:bCs/>
            </w:rPr>
            <w:id w:val="-160161994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GoodsAndServices_Lbl[1]" w:storeItemID="{7028D871-7E4C-483B-A1A4-1C460AE15E78}" w16sdtdh:storeItemChecksum="xR5jmA=="/>
          </w:sdtPr>
          <w:sdtContent>
            <w:tc>
              <w:tcPr>
                <w:tcW w:w="3584" w:type="dxa"/>
                <w:gridSpan w:val="4"/>
              </w:tcPr>
              <w:p w:rsidRPr="0000285C" w:rsidR="00D50E82" w:rsidP="00C74378" w:rsidRDefault="00D50E82" w14:paraId="6C9F8855" w14:textId="59BC7E63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D50E82">
                  <w:rPr>
                    <w:b/>
                  </w:rPr>
                  <w:t>GoodsAndServices_Lbl</w:t>
                </w:r>
                <w:proofErr w:type="spellEnd"/>
              </w:p>
            </w:tc>
          </w:sdtContent>
        </w:sdt>
      </w:tr>
      <w:tr w:rsidR="00D50E82" w:rsidTr="00D50E82" w14:paraId="408DBC18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-19585666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2[1]" w:storeItemID="{7028D871-7E4C-483B-A1A4-1C460AE15E78}"/>
            <w:text/>
            <w:alias w:val="#Nav: /Header/AlternativeAddress2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49811DA8" w14:textId="68D2A3A2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AlternativeAddress2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-122899064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7[1]" w:storeItemID="{7028D871-7E4C-483B-A1A4-1C460AE15E78}"/>
            <w:text/>
            <w:alias w:val="#Nav: /Header/AlternativeAddress7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795BA047" w14:textId="3C9FFC7A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AlternativeAddress7</w:t>
                </w:r>
              </w:p>
            </w:tc>
          </w:sdtContent>
        </w:sdt>
        <w:tc>
          <w:tcPr>
            <w:tcW w:w="3584" w:type="dxa"/>
            <w:gridSpan w:val="4"/>
          </w:tcPr>
          <w:p w:rsidRPr="0000285C" w:rsidR="00D50E82" w:rsidP="00C74378" w:rsidRDefault="00D50E82" w14:paraId="4B20B35C" w14:textId="77777777">
            <w:pPr>
              <w:spacing w:after="160" w:line="259" w:lineRule="auto"/>
              <w:rPr>
                <w:bCs/>
              </w:rPr>
            </w:pPr>
          </w:p>
        </w:tc>
      </w:tr>
      <w:tr w:rsidR="00D50E82" w:rsidTr="00D50E82" w14:paraId="2EE57E5F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1101656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3[1]" w:storeItemID="{7028D871-7E4C-483B-A1A4-1C460AE15E78}"/>
            <w:text/>
            <w:alias w:val="#Nav: /Header/AlternativeAddress3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1875BF3C" w14:textId="37A2455F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AlternativeAddress3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44635770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8[1]" w:storeItemID="{7028D871-7E4C-483B-A1A4-1C460AE15E78}"/>
            <w:text/>
            <w:alias w:val="#Nav: /Header/AlternativeAddress8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78362474" w14:textId="6EBEEA00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AlternativeAddress8</w:t>
                </w:r>
              </w:p>
            </w:tc>
          </w:sdtContent>
        </w:sdt>
        <w:tc>
          <w:tcPr>
            <w:tcW w:w="3584" w:type="dxa"/>
            <w:gridSpan w:val="4"/>
          </w:tcPr>
          <w:p w:rsidRPr="0000285C" w:rsidR="00D50E82" w:rsidP="00C74378" w:rsidRDefault="00D50E82" w14:paraId="5021772B" w14:textId="77777777">
            <w:pPr>
              <w:spacing w:after="160" w:line="259" w:lineRule="auto"/>
              <w:rPr>
                <w:bCs/>
              </w:rPr>
            </w:pPr>
          </w:p>
        </w:tc>
      </w:tr>
      <w:tr w:rsidR="00D50E82" w:rsidTr="00D50E82" w14:paraId="10B5B32F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13107521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4[1]" w:storeItemID="{7028D871-7E4C-483B-A1A4-1C460AE15E78}"/>
            <w:text/>
            <w:alias w:val="#Nav: /Header/AlternativeAddress4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352DBC82" w14:textId="5CE9F84F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AlternativeAddress4</w:t>
                </w:r>
              </w:p>
            </w:tc>
          </w:sdtContent>
        </w:sdt>
        <w:tc>
          <w:tcPr>
            <w:tcW w:w="2935" w:type="dxa"/>
            <w:gridSpan w:val="4"/>
          </w:tcPr>
          <w:p w:rsidRPr="0000285C" w:rsidR="00D50E82" w:rsidP="00C74378" w:rsidRDefault="00D50E82" w14:paraId="36A59155" w14:textId="77777777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3584" w:type="dxa"/>
            <w:gridSpan w:val="4"/>
          </w:tcPr>
          <w:p w:rsidRPr="0000285C" w:rsidR="00D50E82" w:rsidP="00C74378" w:rsidRDefault="00D50E82" w14:paraId="08C53602" w14:textId="77777777">
            <w:pPr>
              <w:spacing w:after="160" w:line="259" w:lineRule="auto"/>
              <w:rPr>
                <w:bCs/>
              </w:rPr>
            </w:pPr>
          </w:p>
        </w:tc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7028D871-7E4C-483B-A1A4-1C460AE15E78}"/>
          <w15:repeatingSection/>
        </w:sdtPr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028D871-7E4C-483B-A1A4-1C460AE15E78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D50E82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028D871-7E4C-483B-A1A4-1C460AE15E78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D50E82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028D871-7E4C-483B-A1A4-1C460AE15E78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D50E82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477025" w:rsidRDefault="00D94AB8" w14:paraId="205AD1B2" w14:textId="212828B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4667" w:rsidP="00E40C63" w:rsidRDefault="00BD4667" w14:paraId="4E36C45C" w14:textId="77777777">
      <w:pPr>
        <w:spacing w:after="0"/>
      </w:pPr>
      <w:r>
        <w:separator/>
      </w:r>
    </w:p>
  </w:endnote>
  <w:endnote w:type="continuationSeparator" w:id="0">
    <w:p w:rsidR="00BD4667" w:rsidP="00E40C63" w:rsidRDefault="00BD4667" w14:paraId="7C05F2D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4667" w:rsidP="00E40C63" w:rsidRDefault="00BD4667" w14:paraId="197AE2F2" w14:textId="77777777">
      <w:pPr>
        <w:spacing w:after="0"/>
      </w:pPr>
      <w:r>
        <w:separator/>
      </w:r>
    </w:p>
  </w:footnote>
  <w:footnote w:type="continuationSeparator" w:id="0">
    <w:p w:rsidR="00BD4667" w:rsidP="00E40C63" w:rsidRDefault="00BD4667" w14:paraId="181BC40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000000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000000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028D871-7E4C-483B-A1A4-1C460AE15E78}"/>
            <w:text/>
          </w:sdt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028D871-7E4C-483B-A1A4-1C460AE15E78}"/>
            <w:text/>
          </w:sdt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028D871-7E4C-483B-A1A4-1C460AE15E78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6A26"/>
    <w:rsid w:val="003D120B"/>
    <w:rsid w:val="003D4B80"/>
    <w:rsid w:val="003E2178"/>
    <w:rsid w:val="003F77E2"/>
    <w:rsid w:val="00401B76"/>
    <w:rsid w:val="00427054"/>
    <w:rsid w:val="0043195D"/>
    <w:rsid w:val="0047702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A5948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C2CD9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D4667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0E82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382DEE"/>
    <w:rsid w:val="00401A56"/>
    <w:rsid w:val="00401A72"/>
    <w:rsid w:val="004215D2"/>
    <w:rsid w:val="00432E93"/>
    <w:rsid w:val="004A4A70"/>
    <w:rsid w:val="007F0EB0"/>
    <w:rsid w:val="008139A2"/>
    <w:rsid w:val="008506F4"/>
    <w:rsid w:val="00985FBF"/>
    <w:rsid w:val="00AA4803"/>
    <w:rsid w:val="00D23A1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3A1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  <w:style w:type="paragraph" w:customStyle="1" w:styleId="CC2A7D67B7794129952BC8BC0C97BF4E">
    <w:name w:val="CC2A7D67B7794129952BC8BC0C97BF4E"/>
    <w:rsid w:val="00D23A1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A l t e r n a t i v e A d d r e s s _ L b l > A l t e r n a t i v e A d d r e s s _ L b l < / A l t e r n a t i v e A d d r e s s _ L b l >  
         < A l t e r n a t i v e A d d r e s s 1 > A l t e r n a t i v e A d d r e s s 1 < / A l t e r n a t i v e A d d r e s s 1 >  
         < A l t e r n a t i v e A d d r e s s 2 > A l t e r n a t i v e A d d r e s s 2 < / A l t e r n a t i v e A d d r e s s 2 >  
         < A l t e r n a t i v e A d d r e s s 3 > A l t e r n a t i v e A d d r e s s 3 < / A l t e r n a t i v e A d d r e s s 3 >  
         < A l t e r n a t i v e A d d r e s s 4 > A l t e r n a t i v e A d d r e s s 4 < / A l t e r n a t i v e A d d r e s s 4 >  
         < A l t e r n a t i v e A d d r e s s 5 > A l t e r n a t i v e A d d r e s s 5 < / A l t e r n a t i v e A d d r e s s 5 >  
         < A l t e r n a t i v e A d d r e s s 6 > A l t e r n a t i v e A d d r e s s 6 < / A l t e r n a t i v e A d d r e s s 6 >  
         < A l t e r n a t i v e A d d r e s s 7 > A l t e r n a t i v e A d d r e s s 7 < / A l t e r n a t i v e A d d r e s s 7 >  
         < A l t e r n a t i v e A d d r e s s 8 > A l t e r n a t i v e A d d r e s s 8 < / A l t e r n a t i v e A d d r e s s 8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8D871-7E4C-483B-A1A4-1C460AE15E78}">
  <ds:schemaRefs>
    <ds:schemaRef ds:uri="urn:microsoft-dynamics-nav/reports/Standard_Sales_Draft_Invoice/1303/"/>
  </ds:schemaRefs>
</ds:datastoreItem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2018-09-06T11:38:00Z</dcterms:created>
  <dcterms:modified xsi:type="dcterms:W3CDTF">2023-04-19T10:25:00Z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