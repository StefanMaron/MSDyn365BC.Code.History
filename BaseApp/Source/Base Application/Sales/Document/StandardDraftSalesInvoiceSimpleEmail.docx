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 Light" w:hAnsi="Calibri Light" w:eastAsia="Calibri" w:cs="Times New Roman"/>
          <w:sz w:val="36"/>
        </w:rPr>
        <w:alias w:val="#Nav: /Header/DocumentTitle_Lbl"/>
        <w:tag w:val="#Nav: Standard_Sales_Draft_Invoice/1303"/>
        <w:id w:val="390932277"/>
        <w:placeholder>
          <w:docPart w:val="A926D06EC1264AA186E9C6A8E487F070"/>
        </w:placeholder>
        <w:dataBinding w:prefixMappings="xmlns:ns0='urn:microsoft-dynamics-nav/reports/Standard_Sales_Draft_Invoice/1303/'" w:xpath="/ns0:NavWordReportXmlPart[1]/ns0:Header[1]/ns0:DocumentTitle_Lbl[1]" w:storeItemID="{8443D982-F2B2-44E7-B698-21940CFB332B}"/>
        <w:text/>
      </w:sdtPr>
      <w:sdtEndPr/>
      <w:sdtContent>
        <w:p w:rsidRPr="002F08EE" w:rsidR="002F08EE" w:rsidP="002F08EE" w:rsidRDefault="002F08EE">
          <w:pPr>
            <w:tabs>
              <w:tab w:val="center" w:pos="4680"/>
              <w:tab w:val="right" w:pos="9360"/>
            </w:tabs>
            <w:spacing w:before="120" w:after="120" w:line="240" w:lineRule="auto"/>
            <w:rPr>
              <w:rFonts w:ascii="Calibri Light" w:hAnsi="Calibri Light" w:eastAsia="Calibri" w:cs="Times New Roman"/>
              <w:sz w:val="36"/>
            </w:rPr>
          </w:pPr>
          <w:proofErr w:type="spellStart"/>
          <w:r w:rsidRPr="002F08EE">
            <w:rPr>
              <w:rFonts w:ascii="Calibri Light" w:hAnsi="Calibri Light" w:eastAsia="Calibri" w:cs="Times New Roman"/>
              <w:sz w:val="36"/>
            </w:rPr>
            <w:t>DocumentTitle_Lbl</w:t>
          </w:r>
          <w:proofErr w:type="spellEnd"/>
        </w:p>
      </w:sdtContent>
    </w:sdt>
    <w:p w:rsidRPr="002F08EE" w:rsidR="002F08EE" w:rsidP="002F08EE" w:rsidRDefault="00EB7331">
      <w:pPr>
        <w:spacing w:after="200" w:line="240" w:lineRule="auto"/>
        <w:rPr>
          <w:rFonts w:ascii="Calibri" w:hAnsi="Calibri" w:eastAsia="Calibri" w:cs="Times New Roman"/>
        </w:rPr>
      </w:pPr>
      <w:sdt>
        <w:sdtPr>
          <w:rPr>
            <w:rFonts w:ascii="Calibri" w:hAnsi="Calibri" w:eastAsia="Calibri" w:cs="Times New Roman"/>
          </w:rPr>
          <w:alias w:val="#Nav: /Header/LetterText/GreetingText"/>
          <w:tag w:val="#Nav: Standard_Sales_Draft_Invoice/1303"/>
          <w:id w:val="933089488"/>
          <w:placeholder>
            <w:docPart w:val="A926D06EC1264AA186E9C6A8E487F070"/>
          </w:placeholder>
          <w:dataBinding w:prefixMappings="xmlns:ns0='urn:microsoft-dynamics-nav/reports/Standard_Sales_Draft_Invoice/1303/'" w:xpath="/ns0:NavWordReportXmlPart[1]/ns0:Header[1]/ns0:LetterText[1]/ns0:GreetingText[1]" w:storeItemID="{8443D982-F2B2-44E7-B698-21940CFB332B}"/>
          <w:text/>
        </w:sdtPr>
        <w:sdtEndPr/>
        <w:sdtContent>
          <w:proofErr w:type="spellStart"/>
          <w:r w:rsidRPr="002F08EE" w:rsidR="002F08EE">
            <w:rPr>
              <w:rFonts w:ascii="Calibri" w:hAnsi="Calibri" w:eastAsia="Calibri" w:cs="Times New Roman"/>
            </w:rPr>
            <w:t>GreetingText</w:t>
          </w:r>
          <w:proofErr w:type="spellEnd"/>
        </w:sdtContent>
      </w:sdt>
      <w:r w:rsidRPr="002F08EE" w:rsidR="002F08EE">
        <w:rPr>
          <w:rFonts w:ascii="Calibri" w:hAnsi="Calibri" w:eastAsia="Calibri" w:cs="Times New Roman"/>
        </w:rPr>
        <w:t xml:space="preserve"> </w:t>
      </w:r>
      <w:sdt>
        <w:sdtPr>
          <w:rPr>
            <w:rFonts w:ascii="Calibri" w:hAnsi="Calibri" w:eastAsia="Calibri" w:cs="Times New Roman"/>
          </w:rPr>
          <w:alias w:val="#Nav: /Header/CustomerAddress1"/>
          <w:tag w:val="#Nav: Standard_Sales_Draft_Invoice/1303"/>
          <w:id w:val="-982696302"/>
          <w:placeholder>
            <w:docPart w:val="F182A79583314AF7AEBDE9D865C1C94A"/>
          </w:placeholder>
          <w:dataBinding w:prefixMappings="xmlns:ns0='urn:microsoft-dynamics-nav/reports/Standard_Sales_Draft_Invoice/1303/'" w:xpath="/ns0:NavWordReportXmlPart[1]/ns0:Header[1]/ns0:CustomerAddress1[1]" w:storeItemID="{8443D982-F2B2-44E7-B698-21940CFB332B}"/>
          <w:text/>
        </w:sdtPr>
        <w:sdtEndPr/>
        <w:sdtContent>
          <w:r w:rsidRPr="002F08EE" w:rsidR="002F08EE">
            <w:rPr>
              <w:rFonts w:ascii="Calibri" w:hAnsi="Calibri" w:eastAsia="Calibri" w:cs="Times New Roman"/>
            </w:rPr>
            <w:t>CustomerAddress1</w:t>
          </w:r>
        </w:sdtContent>
      </w:sdt>
      <w:r w:rsidRPr="002F08EE" w:rsidR="002F08EE">
        <w:rPr>
          <w:rFonts w:ascii="Calibri" w:hAnsi="Calibri" w:eastAsia="Calibri" w:cs="Times New Roman"/>
        </w:rPr>
        <w:t>,</w:t>
      </w:r>
    </w:p>
    <w:sdt>
      <w:sdtPr>
        <w:rPr>
          <w:rFonts w:ascii="Calibri" w:hAnsi="Calibri" w:eastAsia="Calibri" w:cs="Times New Roman"/>
        </w:rPr>
        <w:alias w:val="#Nav: /Header/LetterText/BodyText"/>
        <w:tag w:val="#Nav: Standard_Sales_Draft_Invoice/1303"/>
        <w:id w:val="2047025775"/>
        <w:placeholder>
          <w:docPart w:val="A926D06EC1264AA186E9C6A8E487F070"/>
        </w:placeholder>
        <w:dataBinding w:prefixMappings="xmlns:ns0='urn:microsoft-dynamics-nav/reports/Standard_Sales_Draft_Invoice/1303/'" w:xpath="/ns0:NavWordReportXmlPart[1]/ns0:Header[1]/ns0:LetterText[1]/ns0:BodyText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200" w:line="240" w:lineRule="auto"/>
            <w:rPr>
              <w:rFonts w:ascii="Calibri" w:hAnsi="Calibri" w:eastAsia="Calibri" w:cs="Times New Roman"/>
            </w:rPr>
          </w:pPr>
          <w:proofErr w:type="spellStart"/>
          <w:r w:rsidRPr="002F08EE">
            <w:rPr>
              <w:rFonts w:ascii="Calibri" w:hAnsi="Calibri" w:eastAsia="Calibri" w:cs="Times New Roman"/>
            </w:rPr>
            <w:t>BodyText</w:t>
          </w:r>
          <w:proofErr w:type="spellEnd"/>
        </w:p>
      </w:sdtContent>
    </w:sdt>
    <w:tbl>
      <w:tblPr>
        <w:tblStyle w:val="TableGrid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2F08EE" w:rsidR="002F08EE" w:rsidTr="002F08EE">
        <w:tc>
          <w:tcPr>
            <w:tcW w:w="1994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alias w:val="#Nav: /Header/DocumentNo_Lbl"/>
              <w:tag w:val="#Nav: Standard_Sales_Draft_Invoice/1303"/>
              <w:id w:val="1558059276"/>
              <w:placeholder>
                <w:docPart w:val="A926D06EC1264AA186E9C6A8E487F070"/>
              </w:placeholder>
              <w:dataBinding w:prefixMappings="xmlns:ns0='urn:microsoft-dynamics-nav/reports/Standard_Sales_Draft_Invoice/1303/'" w:xpath="/ns0:NavWordReportXmlPart[1]/ns0:Header[1]/ns0:DocumentNo_Lbl[1]" w:storeItemID="{8443D982-F2B2-44E7-B698-21940CFB332B}"/>
              <w:text/>
            </w:sdtPr>
            <w:sdtEndPr/>
            <w:sdtContent>
              <w:p w:rsidRPr="002F08EE" w:rsidR="002F08EE" w:rsidP="002F08EE" w:rsidRDefault="002F08EE">
                <w:pPr>
                  <w:spacing w:line="200" w:lineRule="exac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3856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alias w:val="#Nav: /Header/DueDate_Lbl"/>
              <w:tag w:val="#Nav: Standard_Sales_Draft_Invoice/1303"/>
              <w:id w:val="1075398569"/>
              <w:placeholder>
                <w:docPart w:val="A926D06EC1264AA186E9C6A8E487F070"/>
              </w:placeholder>
              <w:dataBinding w:prefixMappings="xmlns:ns0='urn:microsoft-dynamics-nav/reports/Standard_Sales_Draft_Invoice/1303/'" w:xpath="/ns0:NavWordReportXmlPart[1]/ns0:Header[1]/ns0:DueDate_Lbl[1]" w:storeItemID="{8443D982-F2B2-44E7-B698-21940CFB332B}"/>
              <w:text/>
            </w:sdtPr>
            <w:sdtEndPr/>
            <w:sdtContent>
              <w:p w:rsidRPr="002F08EE" w:rsidR="002F08EE" w:rsidP="002F08EE" w:rsidRDefault="002F08EE">
                <w:pPr>
                  <w:spacing w:line="200" w:lineRule="exac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</w:rPr>
                  <w:t>DueDate_Lbl</w:t>
                </w:r>
                <w:proofErr w:type="spellEnd"/>
              </w:p>
            </w:sdtContent>
          </w:sdt>
        </w:tc>
        <w:tc>
          <w:tcPr>
            <w:tcW w:w="4356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id w:val="142468080"/>
              <w:placeholder>
                <w:docPart w:val="5E39F7FF502C4B94B0E1CB1CA496AB63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:rsidRPr="002F08EE" w:rsidR="002F08EE" w:rsidP="002F08EE" w:rsidRDefault="002F08EE">
                <w:pPr>
                  <w:spacing w:line="200" w:lineRule="exact"/>
                  <w:jc w:val="righ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  <w:lang w:val="da-DK"/>
                  </w:rPr>
                  <w:t>TotalText</w:t>
                </w:r>
              </w:p>
            </w:sdtContent>
          </w:sdt>
        </w:tc>
      </w:tr>
      <w:tr w:rsidRPr="002F08EE" w:rsidR="002F08EE" w:rsidTr="002F08EE">
        <w:sdt>
          <w:sdtPr>
            <w:rPr>
              <w:rFonts w:ascii="Calibri" w:hAnsi="Calibri" w:cs="Times New Roman"/>
            </w:rPr>
            <w:alias w:val="#Nav: /Header/DocumentNo"/>
            <w:tag w:val="#Nav: Standard_Sales_Draft_Invoice/1303"/>
            <w:id w:val="-944071343"/>
            <w:placeholder>
              <w:docPart w:val="A926D06EC1264AA186E9C6A8E487F070"/>
            </w:placeholder>
            <w:dataBinding w:prefixMappings="xmlns:ns0='urn:microsoft-dynamics-nav/reports/Standard_Sales_Draft_Invoice/1303/'" w:xpath="/ns0:NavWordReportXmlPart[1]/ns0:Header[1]/ns0:DocumentNo[1]" w:storeItemID="{8443D982-F2B2-44E7-B698-21940CFB332B}"/>
            <w:text/>
          </w:sdtPr>
          <w:sdtEndPr/>
          <w:sdtContent>
            <w:tc>
              <w:tcPr>
                <w:tcW w:w="1994" w:type="dxa"/>
                <w:tcBorders>
                  <w:top w:val="single" w:color="808080" w:sz="4" w:space="0"/>
                </w:tcBorders>
              </w:tcPr>
              <w:p w:rsidRPr="002F08EE" w:rsidR="002F08EE" w:rsidP="002F08EE" w:rsidRDefault="002F08EE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DocumentNo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Times New Roman"/>
            </w:rPr>
            <w:alias w:val="#Nav: /Header/DueDate"/>
            <w:tag w:val="#Nav: Standard_Sales_Draft_Invoice/1303"/>
            <w:id w:val="1046567246"/>
            <w:placeholder>
              <w:docPart w:val="A926D06EC1264AA186E9C6A8E487F070"/>
            </w:placeholder>
            <w:dataBinding w:prefixMappings="xmlns:ns0='urn:microsoft-dynamics-nav/reports/Standard_Sales_Draft_Invoice/1303/'" w:xpath="/ns0:NavWordReportXmlPart[1]/ns0:Header[1]/ns0:DueDate[1]" w:storeItemID="{8443D982-F2B2-44E7-B698-21940CFB332B}"/>
            <w:text/>
          </w:sdtPr>
          <w:sdtEndPr/>
          <w:sdtContent>
            <w:tc>
              <w:tcPr>
                <w:tcW w:w="3856" w:type="dxa"/>
                <w:tcBorders>
                  <w:top w:val="single" w:color="808080" w:sz="4" w:space="0"/>
                </w:tcBorders>
              </w:tcPr>
              <w:p w:rsidRPr="002F08EE" w:rsidR="002F08EE" w:rsidP="002F08EE" w:rsidRDefault="002F08EE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DueDate</w:t>
                </w:r>
                <w:proofErr w:type="spellEnd"/>
              </w:p>
            </w:tc>
          </w:sdtContent>
        </w:sdt>
        <w:tc>
          <w:tcPr>
            <w:tcW w:w="4356" w:type="dxa"/>
            <w:tcBorders>
              <w:top w:val="single" w:color="808080" w:sz="4" w:space="0"/>
            </w:tcBorders>
          </w:tcPr>
          <w:p w:rsidRPr="002F08EE" w:rsidR="002F08EE" w:rsidP="002F08EE" w:rsidRDefault="00EB7331">
            <w:pPr>
              <w:spacing w:after="200"/>
              <w:jc w:val="right"/>
              <w:rPr>
                <w:rFonts w:ascii="Calibri" w:hAnsi="Calibri" w:cs="Times New Roman"/>
              </w:rPr>
            </w:pPr>
            <w:sdt>
              <w:sdtPr>
                <w:rPr>
                  <w:rFonts w:ascii="Calibri" w:hAnsi="Calibri" w:cs="Times New Roman"/>
                </w:rPr>
                <w:id w:val="2024125330"/>
                <w:placeholder>
                  <w:docPart w:val="E507D777BE734D7AA13AE1A60F5AB99E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Pr="002F08EE" w:rsidR="002F08EE">
                  <w:rPr>
                    <w:rFonts w:ascii="Calibri" w:hAnsi="Calibri" w:cs="Times New Roman"/>
                    <w:lang w:val="da-DK"/>
                  </w:rPr>
                  <w:t>TotalAmountIncludingVAT</w:t>
                </w:r>
              </w:sdtContent>
            </w:sdt>
            <w:r w:rsidRPr="002F08EE" w:rsidR="002F08EE">
              <w:rPr>
                <w:rFonts w:ascii="Calibri" w:hAnsi="Calibri" w:cs="Times New Roman"/>
              </w:rPr>
              <w:t xml:space="preserve"> </w:t>
            </w:r>
          </w:p>
        </w:tc>
      </w:tr>
    </w:tbl>
    <w:p w:rsidRPr="002F08EE" w:rsidR="002F08EE" w:rsidP="002F08EE" w:rsidRDefault="002F08EE">
      <w:pPr>
        <w:tabs>
          <w:tab w:val="center" w:pos="4680"/>
          <w:tab w:val="right" w:pos="9360"/>
        </w:tabs>
        <w:spacing w:after="0" w:line="240" w:lineRule="auto"/>
        <w:rPr>
          <w:rFonts w:ascii="Calibri" w:hAnsi="Calibri" w:eastAsia="Calibri" w:cs="Times New Roman"/>
          <w:szCs w:val="20"/>
        </w:rPr>
      </w:pPr>
    </w:p>
    <w:tbl>
      <w:tblPr>
        <w:tblStyle w:val="TableGrid1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2F08EE" w:rsidR="002F08EE" w:rsidTr="0021302A">
        <w:sdt>
          <w:sdtPr>
            <w:rPr>
              <w:rFonts w:ascii="Calibri" w:hAnsi="Calibri" w:cs="Times New Roman"/>
            </w:rPr>
            <w:alias w:val="#Nav: /Header/LetterText/PmtDiscText"/>
            <w:tag w:val="#Nav: Standard_Sales_Draft_Invoice/1303"/>
            <w:id w:val="1866784608"/>
            <w:placeholder>
              <w:docPart w:val="BED6036E7D30426BADF1729C0C550732"/>
            </w:placeholder>
            <w:dataBinding w:prefixMappings="xmlns:ns0='urn:microsoft-dynamics-nav/reports/Standard_Sales_Draft_Invoice/1303/'" w:xpath="/ns0:NavWordReportXmlPart[1]/ns0:Header[1]/ns0:LetterText[1]/ns0:PmtDiscText[1]" w:storeItemID="{8443D982-F2B2-44E7-B698-21940CFB332B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2F08EE" w:rsidR="002F08EE" w:rsidP="002F08EE" w:rsidRDefault="002F08EE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PmtDiscText</w:t>
                </w:r>
                <w:proofErr w:type="spellEnd"/>
              </w:p>
            </w:tc>
          </w:sdtContent>
        </w:sdt>
      </w:tr>
      <w:sdt>
        <w:sdtPr>
          <w:rPr>
            <w:rFonts w:ascii="Calibri" w:hAnsi="Calibri" w:cs="Times New Roman" w:eastAsiaTheme="minorEastAsia"/>
          </w:rPr>
          <w:alias w:val="#Nav: /Header/PaymentReportingArgument"/>
          <w:tag w:val="#Nav: Standard_Sales_Draft_Invoice/1303"/>
          <w:id w:val="940566818"/>
          <w15:dataBinding w:prefixMappings="xmlns:ns0='urn:microsoft-dynamics-nav/reports/Standard_Sales_Draft_Invoice/1303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rPr>
                <w:rFonts w:ascii="Calibri" w:hAnsi="Calibri" w:cs="Times New Roman" w:eastAsiaTheme="minorEastAsia"/>
              </w:rPr>
              <w:id w:val="-2112965349"/>
              <w:placeholder>
                <w:docPart w:val="8065B488067F4F7C8B06AFB84D4407DD"/>
              </w:placeholder>
              <w15:repeatingSectionItem/>
            </w:sdtPr>
            <w:sdtEndPr/>
            <w:sdtContent>
              <w:tr w:rsidRPr="002F08EE" w:rsidR="002F08EE" w:rsidTr="0021302A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rPr>
                        <w:rFonts w:ascii="Calibri" w:hAnsi="Calibri" w:cs="Times New Roman"/>
                      </w:rPr>
                      <w:alias w:val="#Nav: /Header/PaymentReportingArgument/PaymentServiceLogo"/>
                      <w:tag w:val="#Nav: Standard_Sales_Draft_Invoice/1303"/>
                      <w:id w:val="-804161553"/>
                      <w:showingPlcHdr/>
                      <w:dataBinding w:prefixMappings="xmlns:ns0='urn:microsoft-dynamics-nav/reports/Standard_Sales_Draft_Invoice/1303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Pr="002F08EE" w:rsidR="002F08EE" w:rsidP="002F08EE" w:rsidRDefault="002F08EE">
                        <w:pPr>
                          <w:spacing w:after="200"/>
                          <w:rPr>
                            <w:rFonts w:ascii="Calibri" w:hAnsi="Calibri" w:cs="Times New Roman"/>
                          </w:rPr>
                        </w:pPr>
                        <w:r w:rsidRPr="002F08EE">
                          <w:rPr>
                            <w:rFonts w:ascii="Calibri" w:hAnsi="Calibri" w:cs="Times New Roman"/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0BE33075" wp14:editId="25C6A96F">
                              <wp:extent cx="1079500" cy="1080000"/>
                              <wp:effectExtent l="0" t="0" r="6350" b="6350"/>
                              <wp:docPr id="1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Times New Roman"/>
                      </w:rPr>
                      <w:alias w:val="#Nav: /Header/PaymentReportingArgument/PaymentServiceText_Url"/>
                      <w:tag w:val="#Nav: Standard_Sales_Draft_Invoice/1303"/>
                      <w:id w:val="-1198932184"/>
                      <w:placeholder>
                        <w:docPart w:val="14F48E16D42748A3AC6CE130D886FEE1"/>
                      </w:placeholder>
                      <w:dataBinding w:prefixMappings="xmlns:ns0='urn:microsoft-dynamics-nav/reports/Standard_Sales_Draft_Invoice/1303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Pr="002F08EE" w:rsidR="002F08EE" w:rsidP="002F08EE" w:rsidRDefault="002F08EE">
                        <w:pPr>
                          <w:spacing w:after="200"/>
                          <w:rPr>
                            <w:rFonts w:ascii="Calibri" w:hAnsi="Calibri" w:cs="Times New Roman"/>
                          </w:rPr>
                        </w:pPr>
                        <w:proofErr w:type="spellStart"/>
                        <w:r w:rsidRPr="002F08EE">
                          <w:rPr>
                            <w:rFonts w:ascii="Calibri" w:hAnsi="Calibri" w:cs="Times New Roman"/>
                          </w:rPr>
                          <w:t>PaymentServiceText_Url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:rsidRPr="002F08EE" w:rsidR="002F08EE" w:rsidP="002F08EE" w:rsidRDefault="002F08EE">
      <w:pPr>
        <w:spacing w:after="200" w:line="240" w:lineRule="auto"/>
        <w:rPr>
          <w:rFonts w:ascii="Calibri" w:hAnsi="Calibri" w:eastAsia="Calibri" w:cs="Times New Roman"/>
        </w:rPr>
      </w:pPr>
    </w:p>
    <w:p w:rsidRPr="002F08EE" w:rsidR="002F08EE" w:rsidP="002F08EE" w:rsidRDefault="00EB7331">
      <w:pPr>
        <w:tabs>
          <w:tab w:val="center" w:pos="4680"/>
          <w:tab w:val="right" w:pos="9360"/>
        </w:tabs>
        <w:spacing w:after="0" w:line="240" w:lineRule="auto"/>
        <w:rPr>
          <w:rFonts w:ascii="Calibri" w:hAnsi="Calibri" w:eastAsia="Calibri" w:cs="Times New Roman"/>
          <w:szCs w:val="20"/>
        </w:rPr>
      </w:pPr>
      <w:sdt>
        <w:sdtPr>
          <w:rPr>
            <w:rFonts w:ascii="Calibri" w:hAnsi="Calibri" w:eastAsia="Calibri" w:cs="Times New Roman"/>
            <w:szCs w:val="20"/>
          </w:rPr>
          <w:alias w:val="#Nav: /Header/LetterText/ClosingText"/>
          <w:tag w:val="#Nav: Standard_Sales_Draft_Invoice/1303"/>
          <w:id w:val="559907206"/>
          <w:placeholder>
            <w:docPart w:val="A926D06EC1264AA186E9C6A8E487F070"/>
          </w:placeholder>
          <w:dataBinding w:prefixMappings="xmlns:ns0='urn:microsoft-dynamics-nav/reports/Standard_Sales_Draft_Invoice/1303/'" w:xpath="/ns0:NavWordReportXmlPart[1]/ns0:Header[1]/ns0:LetterText[1]/ns0:ClosingText[1]" w:storeItemID="{8443D982-F2B2-44E7-B698-21940CFB332B}"/>
          <w:text/>
        </w:sdtPr>
        <w:sdtEndPr/>
        <w:sdtContent>
          <w:proofErr w:type="spellStart"/>
          <w:r w:rsidRPr="002F08EE" w:rsidR="002F08EE">
            <w:rPr>
              <w:rFonts w:ascii="Calibri" w:hAnsi="Calibri" w:eastAsia="Calibri" w:cs="Times New Roman"/>
              <w:szCs w:val="20"/>
            </w:rPr>
            <w:t>ClosingText</w:t>
          </w:r>
          <w:proofErr w:type="spellEnd"/>
        </w:sdtContent>
      </w:sdt>
      <w:r w:rsidRPr="002F08EE" w:rsidR="002F08EE">
        <w:rPr>
          <w:rFonts w:ascii="Calibri" w:hAnsi="Calibri" w:eastAsia="Calibri" w:cs="Times New Roman"/>
          <w:szCs w:val="20"/>
        </w:rPr>
        <w:t xml:space="preserve">, </w:t>
      </w:r>
    </w:p>
    <w:p w:rsidRPr="002F08EE" w:rsidR="002F08EE" w:rsidP="002F08EE" w:rsidRDefault="00EB7331">
      <w:pPr>
        <w:spacing w:after="200" w:line="240" w:lineRule="auto"/>
        <w:rPr>
          <w:rFonts w:ascii="Calibri" w:hAnsi="Calibri" w:eastAsia="Calibri" w:cs="Times New Roman"/>
        </w:rPr>
      </w:pPr>
      <w:sdt>
        <w:sdtPr>
          <w:rPr>
            <w:rFonts w:ascii="Calibri" w:hAnsi="Calibri" w:eastAsia="Calibri" w:cs="Times New Roman"/>
          </w:rPr>
          <w:alias w:val="#Nav: /Header/SalesPersonName"/>
          <w:tag w:val="#Nav: Standard_Sales_Draft_Invoice/1303"/>
          <w:id w:val="1457443990"/>
          <w:placeholder>
            <w:docPart w:val="65A7D9AA47624C34B65151E1DE4D1288"/>
          </w:placeholder>
          <w:dataBinding w:prefixMappings="xmlns:ns0='urn:microsoft-dynamics-nav/reports/Standard_Sales_Draft_Invoice/1303/'" w:xpath="/ns0:NavWordReportXmlPart[1]/ns0:Header[1]/ns0:SalesPersonName[1]" w:storeItemID="{8443D982-F2B2-44E7-B698-21940CFB332B}"/>
          <w:text/>
        </w:sdtPr>
        <w:sdtEndPr/>
        <w:sdtContent>
          <w:proofErr w:type="spellStart"/>
          <w:r w:rsidRPr="002F08EE" w:rsidR="002F08EE">
            <w:rPr>
              <w:rFonts w:ascii="Calibri" w:hAnsi="Calibri" w:eastAsia="Calibri" w:cs="Times New Roman"/>
            </w:rPr>
            <w:t>SalesPersonName</w:t>
          </w:r>
          <w:proofErr w:type="spellEnd"/>
        </w:sdtContent>
      </w:sdt>
    </w:p>
    <w:p w:rsidRPr="002F08EE" w:rsidR="002F08EE" w:rsidP="002F08EE" w:rsidRDefault="00EB7331">
      <w:pPr>
        <w:spacing w:after="0" w:line="240" w:lineRule="auto"/>
        <w:rPr>
          <w:rFonts w:ascii="Calibri" w:hAnsi="Calibri" w:eastAsia="Calibri" w:cs="Times New Roman"/>
        </w:rPr>
      </w:pPr>
      <w:sdt>
        <w:sdtPr>
          <w:rPr>
            <w:rFonts w:ascii="Calibri" w:hAnsi="Calibri" w:eastAsia="Calibri" w:cs="Times New Roman"/>
          </w:rPr>
          <w:alias w:val="#Nav: /Header/CompanyAddress1"/>
          <w:tag w:val="#Nav: Standard_Sales_Draft_Invoice/1303"/>
          <w:id w:val="-1484004486"/>
          <w:placeholder>
            <w:docPart w:val="5A058115DDC34FC0ACE862416CDACAC0"/>
          </w:placeholder>
          <w:dataBinding w:prefixMappings="xmlns:ns0='urn:microsoft-dynamics-nav/reports/Standard_Sales_Draft_Invoice/1303/'" w:xpath="/ns0:NavWordReportXmlPart[1]/ns0:Header[1]/ns0:CompanyAddress1[1]" w:storeItemID="{8443D982-F2B2-44E7-B698-21940CFB332B}"/>
          <w:text/>
        </w:sdtPr>
        <w:sdtEndPr/>
        <w:sdtContent>
          <w:r w:rsidRPr="002F08EE" w:rsidR="002F08EE">
            <w:rPr>
              <w:rFonts w:ascii="Calibri" w:hAnsi="Calibri" w:eastAsia="Calibri" w:cs="Times New Roman"/>
            </w:rPr>
            <w:t>CompanyAddress1</w:t>
          </w:r>
        </w:sdtContent>
      </w:sdt>
    </w:p>
    <w:sdt>
      <w:sdtPr>
        <w:rPr>
          <w:rFonts w:ascii="Calibri" w:hAnsi="Calibri" w:eastAsia="Calibri" w:cs="Times New Roman"/>
        </w:rPr>
        <w:alias w:val="#Nav: /Header/CompanyAddress2"/>
        <w:tag w:val="#Nav: Standard_Sales_Draft_Invoice/1303"/>
        <w:id w:val="874054407"/>
        <w:placeholder>
          <w:docPart w:val="37AC2ECD2B154081AAF54CF0830B0ED8"/>
        </w:placeholder>
        <w:dataBinding w:prefixMappings="xmlns:ns0='urn:microsoft-dynamics-nav/reports/Standard_Sales_Draft_Invoice/1303/'" w:xpath="/ns0:NavWordReportXmlPart[1]/ns0:Header[1]/ns0:CompanyAddress2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CompanyAddress2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3"/>
        <w:tag w:val="#Nav: Standard_Sales_Draft_Invoice/1303"/>
        <w:id w:val="1824692200"/>
        <w:placeholder>
          <w:docPart w:val="8EFFE8E4FBA246329392BD13B880101D"/>
        </w:placeholder>
        <w:dataBinding w:prefixMappings="xmlns:ns0='urn:microsoft-dynamics-nav/reports/Standard_Sales_Draft_Invoice/1303/'" w:xpath="/ns0:NavWordReportXmlPart[1]/ns0:Header[1]/ns0:CompanyAddress3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CompanyAddress3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4"/>
        <w:tag w:val="#Nav: Standard_Sales_Draft_Invoice/1303"/>
        <w:id w:val="128750634"/>
        <w:placeholder>
          <w:docPart w:val="A4310420E69E49E1A45AB5444722A67C"/>
        </w:placeholder>
        <w:dataBinding w:prefixMappings="xmlns:ns0='urn:microsoft-dynamics-nav/reports/Standard_Sales_Draft_Invoice/1303/'" w:xpath="/ns0:NavWordReportXmlPart[1]/ns0:Header[1]/ns0:CompanyAddress4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CompanyAddress4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5"/>
        <w:tag w:val="#Nav: Standard_Sales_Draft_Invoice/1303"/>
        <w:id w:val="1611628179"/>
        <w:placeholder>
          <w:docPart w:val="7DF05413B504400389AB4A04B4F6F076"/>
        </w:placeholder>
        <w:dataBinding w:prefixMappings="xmlns:ns0='urn:microsoft-dynamics-nav/reports/Standard_Sales_Draft_Invoice/1303/'" w:xpath="/ns0:NavWordReportXmlPart[1]/ns0:Header[1]/ns0:CompanyAddress5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CompanyAddress5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6"/>
        <w:tag w:val="#Nav: Standard_Sales_Draft_Invoice/1303"/>
        <w:id w:val="832342547"/>
        <w:placeholder>
          <w:docPart w:val="4E881116C4334E16B3D7F15423092B65"/>
        </w:placeholder>
        <w:dataBinding w:prefixMappings="xmlns:ns0='urn:microsoft-dynamics-nav/reports/Standard_Sales_Draft_Invoice/1303/'" w:xpath="/ns0:NavWordReportXmlPart[1]/ns0:Header[1]/ns0:CompanyAddress6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CompanyAddress6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LegalOffice"/>
        <w:tag w:val="#Nav: Standard_Sales_Draft_Invoice/1303"/>
        <w:id w:val="1517040453"/>
        <w:placeholder>
          <w:docPart w:val="5A48B9614DB247ACA1F09FD1BDB4C76A"/>
        </w:placeholder>
        <w:dataBinding w:prefixMappings="xmlns:ns0='urn:microsoft-dynamics-nav/reports/Standard_Sales_Draft_Invoice/1303/'" w:xpath="/ns0:NavWordReportXmlPart[1]/ns0:Header[1]/ns0:CompanyLegalOffice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proofErr w:type="spellStart"/>
          <w:r w:rsidRPr="002F08EE">
            <w:rPr>
              <w:rFonts w:ascii="Calibri" w:hAnsi="Calibri" w:eastAsia="Calibri" w:cs="Times New Roman"/>
            </w:rPr>
            <w:t>CompanyLegalOffice</w:t>
          </w:r>
          <w:proofErr w:type="spellEnd"/>
        </w:p>
      </w:sdtContent>
    </w:sdt>
    <w:sectPr w:rsidRPr="002F08EE" w:rsidR="002F08EE" w:rsidSect="00F117EC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331" w:rsidP="00E40C63" w:rsidRDefault="00EB7331">
      <w:pPr>
        <w:spacing w:after="0"/>
      </w:pPr>
      <w:r>
        <w:separator/>
      </w:r>
    </w:p>
  </w:endnote>
  <w:endnote w:type="continuationSeparator" w:id="0">
    <w:p w:rsidR="00EB7331" w:rsidP="00E40C63" w:rsidRDefault="00EB73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Draft_Invoice/130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Draft_Invoice/1303/'" w:xpath="/ns0:NavWordReportXmlPart[1]/ns0:Header[1]/ns0:CompanyLegalStatement[1]" w:storeItemID="{8443D982-F2B2-44E7-B698-21940CFB332B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331" w:rsidP="00E40C63" w:rsidRDefault="00EB7331">
      <w:pPr>
        <w:spacing w:after="0"/>
      </w:pPr>
      <w:r>
        <w:separator/>
      </w:r>
    </w:p>
  </w:footnote>
  <w:footnote w:type="continuationSeparator" w:id="0">
    <w:p w:rsidR="00EB7331" w:rsidP="00E40C63" w:rsidRDefault="00EB73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EB733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Title_Lbl[1]" w:storeItemID="{8443D982-F2B2-44E7-B698-21940CFB332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No[1]" w:storeItemID="{8443D982-F2B2-44E7-B698-21940CFB332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Draft_Invoice/1303"/>
            <w:id w:val="-1183590736"/>
            <w:placeholder>
              <w:docPart w:val="647FBC123D0D4A4C8824A50443E4DFC1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B733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Page_Lbl[1]" w:storeItemID="{8443D982-F2B2-44E7-B698-21940CFB332B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19543A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19543A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47143"/>
    <w:rsid w:val="00063F20"/>
    <w:rsid w:val="00066F99"/>
    <w:rsid w:val="000675B3"/>
    <w:rsid w:val="00070EE8"/>
    <w:rsid w:val="00074151"/>
    <w:rsid w:val="000844A3"/>
    <w:rsid w:val="000A665A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08EE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B6ADC"/>
    <w:rsid w:val="003C2C96"/>
    <w:rsid w:val="003D120B"/>
    <w:rsid w:val="003D4B80"/>
    <w:rsid w:val="003E2178"/>
    <w:rsid w:val="003F77E2"/>
    <w:rsid w:val="0040698F"/>
    <w:rsid w:val="0041602B"/>
    <w:rsid w:val="0041708A"/>
    <w:rsid w:val="0042303E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0C52"/>
    <w:rsid w:val="005A2CF5"/>
    <w:rsid w:val="005A2FAF"/>
    <w:rsid w:val="005A4BD1"/>
    <w:rsid w:val="005B247B"/>
    <w:rsid w:val="005B3676"/>
    <w:rsid w:val="005C497A"/>
    <w:rsid w:val="005D1B96"/>
    <w:rsid w:val="005D1C25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24826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2942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65D6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40EF"/>
    <w:rsid w:val="00A9726D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16DE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2ABF"/>
    <w:rsid w:val="00E73173"/>
    <w:rsid w:val="00E902EA"/>
    <w:rsid w:val="00E96A2B"/>
    <w:rsid w:val="00EA246E"/>
    <w:rsid w:val="00EA27AA"/>
    <w:rsid w:val="00EB2DC0"/>
    <w:rsid w:val="00EB5B19"/>
    <w:rsid w:val="00EB7331"/>
    <w:rsid w:val="00EC1995"/>
    <w:rsid w:val="00EC2DD6"/>
    <w:rsid w:val="00EC4C86"/>
    <w:rsid w:val="00EC595B"/>
    <w:rsid w:val="00EC7907"/>
    <w:rsid w:val="00ED0377"/>
    <w:rsid w:val="00EE015A"/>
    <w:rsid w:val="00EE1DF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2F08E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926D06EC1264AA186E9C6A8E487F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29685-8D51-437F-88B4-8A266B91FB83}"/>
      </w:docPartPr>
      <w:docPartBody>
        <w:p w:rsidR="00215E34" w:rsidRDefault="00887F5D" w:rsidP="00887F5D">
          <w:pPr>
            <w:pStyle w:val="A926D06EC1264AA186E9C6A8E487F070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82A79583314AF7AEBDE9D865C1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7F3E-76CA-4922-94E7-8332D41AF928}"/>
      </w:docPartPr>
      <w:docPartBody>
        <w:p w:rsidR="00215E34" w:rsidRDefault="00887F5D" w:rsidP="00887F5D">
          <w:pPr>
            <w:pStyle w:val="F182A79583314AF7AEBDE9D865C1C9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E39F7FF502C4B94B0E1CB1CA496A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9254C-7D49-4C0E-BEE0-6047D714E8E8}"/>
      </w:docPartPr>
      <w:docPartBody>
        <w:p w:rsidR="00215E34" w:rsidRDefault="00887F5D" w:rsidP="00887F5D">
          <w:pPr>
            <w:pStyle w:val="5E39F7FF502C4B94B0E1CB1CA496AB63"/>
          </w:pPr>
          <w:r w:rsidRPr="00380A46">
            <w:rPr>
              <w:rStyle w:val="PlaceholderText"/>
            </w:rPr>
            <w:t>Click here to enter text.</w:t>
          </w:r>
        </w:p>
      </w:docPartBody>
    </w:docPart>
    <w:docPart>
      <w:docPartPr>
        <w:name w:val="E507D777BE734D7AA13AE1A60F5A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3A5D6-AEDC-4D23-8300-145C064E8C8A}"/>
      </w:docPartPr>
      <w:docPartBody>
        <w:p w:rsidR="00215E34" w:rsidRDefault="00887F5D" w:rsidP="00887F5D">
          <w:pPr>
            <w:pStyle w:val="E507D777BE734D7AA13AE1A60F5AB99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D6036E7D30426BADF1729C0C55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272D-3863-4BE7-978F-928FCD0B6BBB}"/>
      </w:docPartPr>
      <w:docPartBody>
        <w:p w:rsidR="00215E34" w:rsidRDefault="00887F5D" w:rsidP="00887F5D">
          <w:pPr>
            <w:pStyle w:val="BED6036E7D30426BADF1729C0C55073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5B488067F4F7C8B06AFB84D440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2E48E-F03A-4937-9D48-03BC3CF90940}"/>
      </w:docPartPr>
      <w:docPartBody>
        <w:p w:rsidR="00215E34" w:rsidRDefault="00887F5D" w:rsidP="00887F5D">
          <w:pPr>
            <w:pStyle w:val="8065B488067F4F7C8B06AFB84D4407DD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F48E16D42748A3AC6CE130D886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80169-6481-4DCD-8F6E-958E3A7B375C}"/>
      </w:docPartPr>
      <w:docPartBody>
        <w:p w:rsidR="00215E34" w:rsidRDefault="00887F5D" w:rsidP="00887F5D">
          <w:pPr>
            <w:pStyle w:val="14F48E16D42748A3AC6CE130D886FEE1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7D9AA47624C34B65151E1DE4D1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030A-45EA-43F4-837F-6F7D7043C4FB}"/>
      </w:docPartPr>
      <w:docPartBody>
        <w:p w:rsidR="00215E34" w:rsidRDefault="00887F5D" w:rsidP="00887F5D">
          <w:pPr>
            <w:pStyle w:val="65A7D9AA47624C34B65151E1DE4D128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A058115DDC34FC0ACE862416CDAC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9B710-EBBD-40A3-8505-6D0D607D957C}"/>
      </w:docPartPr>
      <w:docPartBody>
        <w:p w:rsidR="00215E34" w:rsidRDefault="00887F5D" w:rsidP="00887F5D">
          <w:pPr>
            <w:pStyle w:val="5A058115DDC34FC0ACE862416CDACAC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7AC2ECD2B154081AAF54CF0830B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E503F-5D82-432A-9797-7710278C62DB}"/>
      </w:docPartPr>
      <w:docPartBody>
        <w:p w:rsidR="00215E34" w:rsidRDefault="00887F5D" w:rsidP="00887F5D">
          <w:pPr>
            <w:pStyle w:val="37AC2ECD2B154081AAF54CF0830B0ED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EFFE8E4FBA246329392BD13B880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608A-0D74-41BB-9ADB-E216483BB610}"/>
      </w:docPartPr>
      <w:docPartBody>
        <w:p w:rsidR="00215E34" w:rsidRDefault="00887F5D" w:rsidP="00887F5D">
          <w:pPr>
            <w:pStyle w:val="8EFFE8E4FBA246329392BD13B880101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4310420E69E49E1A45AB5444722A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7CD3-B70F-43BD-9117-66E35194D99F}"/>
      </w:docPartPr>
      <w:docPartBody>
        <w:p w:rsidR="00215E34" w:rsidRDefault="00887F5D" w:rsidP="00887F5D">
          <w:pPr>
            <w:pStyle w:val="A4310420E69E49E1A45AB5444722A6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DF05413B504400389AB4A04B4F6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54774-3A20-4AA3-94F0-FA9D482D870B}"/>
      </w:docPartPr>
      <w:docPartBody>
        <w:p w:rsidR="00215E34" w:rsidRDefault="00887F5D" w:rsidP="00887F5D">
          <w:pPr>
            <w:pStyle w:val="7DF05413B504400389AB4A04B4F6F0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881116C4334E16B3D7F1542309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0353E-B6EA-4B8D-B3D6-DC3DAB8BEFF2}"/>
      </w:docPartPr>
      <w:docPartBody>
        <w:p w:rsidR="00215E34" w:rsidRDefault="00887F5D" w:rsidP="00887F5D">
          <w:pPr>
            <w:pStyle w:val="4E881116C4334E16B3D7F15423092B6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A48B9614DB247ACA1F09FD1BDB4C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B2EF3-7556-4205-97EF-411FB78AFB58}"/>
      </w:docPartPr>
      <w:docPartBody>
        <w:p w:rsidR="00215E34" w:rsidRDefault="00887F5D" w:rsidP="00887F5D">
          <w:pPr>
            <w:pStyle w:val="5A48B9614DB247ACA1F09FD1BDB4C76A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6630"/>
    <w:rsid w:val="000D4FFA"/>
    <w:rsid w:val="000F5853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15E34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F6AA1"/>
    <w:rsid w:val="00350A6F"/>
    <w:rsid w:val="003633E3"/>
    <w:rsid w:val="0038586A"/>
    <w:rsid w:val="003E037C"/>
    <w:rsid w:val="004069F2"/>
    <w:rsid w:val="00441283"/>
    <w:rsid w:val="00471979"/>
    <w:rsid w:val="00496861"/>
    <w:rsid w:val="004C7006"/>
    <w:rsid w:val="004E2932"/>
    <w:rsid w:val="005073E4"/>
    <w:rsid w:val="0051742B"/>
    <w:rsid w:val="00537FE2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6A568E"/>
    <w:rsid w:val="006B1307"/>
    <w:rsid w:val="0071615C"/>
    <w:rsid w:val="00724BA0"/>
    <w:rsid w:val="007351AB"/>
    <w:rsid w:val="00781235"/>
    <w:rsid w:val="007A26C4"/>
    <w:rsid w:val="007A3BCA"/>
    <w:rsid w:val="007D08E3"/>
    <w:rsid w:val="00803470"/>
    <w:rsid w:val="0081124A"/>
    <w:rsid w:val="00822ECA"/>
    <w:rsid w:val="00833113"/>
    <w:rsid w:val="00850A00"/>
    <w:rsid w:val="00886193"/>
    <w:rsid w:val="00887F5D"/>
    <w:rsid w:val="008B3F9C"/>
    <w:rsid w:val="008C327C"/>
    <w:rsid w:val="008D307E"/>
    <w:rsid w:val="008F7F50"/>
    <w:rsid w:val="00907213"/>
    <w:rsid w:val="00920D69"/>
    <w:rsid w:val="009248DD"/>
    <w:rsid w:val="00954758"/>
    <w:rsid w:val="009563FB"/>
    <w:rsid w:val="00957217"/>
    <w:rsid w:val="00997A5F"/>
    <w:rsid w:val="009B550E"/>
    <w:rsid w:val="00A21A72"/>
    <w:rsid w:val="00A27CB6"/>
    <w:rsid w:val="00A42AC1"/>
    <w:rsid w:val="00A555E7"/>
    <w:rsid w:val="00A732B7"/>
    <w:rsid w:val="00A81735"/>
    <w:rsid w:val="00A91182"/>
    <w:rsid w:val="00A917F9"/>
    <w:rsid w:val="00A93787"/>
    <w:rsid w:val="00AC6E16"/>
    <w:rsid w:val="00AF6278"/>
    <w:rsid w:val="00B07230"/>
    <w:rsid w:val="00B20C44"/>
    <w:rsid w:val="00B24D45"/>
    <w:rsid w:val="00B25766"/>
    <w:rsid w:val="00B2692D"/>
    <w:rsid w:val="00B70ABA"/>
    <w:rsid w:val="00B807F9"/>
    <w:rsid w:val="00B83AA3"/>
    <w:rsid w:val="00BE0C78"/>
    <w:rsid w:val="00BE5109"/>
    <w:rsid w:val="00BE7623"/>
    <w:rsid w:val="00C03606"/>
    <w:rsid w:val="00C945BD"/>
    <w:rsid w:val="00CB561E"/>
    <w:rsid w:val="00D0317A"/>
    <w:rsid w:val="00DA1BBC"/>
    <w:rsid w:val="00DA62AA"/>
    <w:rsid w:val="00DB52A8"/>
    <w:rsid w:val="00DD1F5E"/>
    <w:rsid w:val="00DE673B"/>
    <w:rsid w:val="00E022EC"/>
    <w:rsid w:val="00E246A7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F5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D559FF32880F43158F7A9A6DD4E198A5">
    <w:name w:val="D559FF32880F43158F7A9A6DD4E198A5"/>
    <w:rsid w:val="00887F5D"/>
    <w:rPr>
      <w:lang w:val="da-DK" w:eastAsia="da-DK"/>
    </w:rPr>
  </w:style>
  <w:style w:type="paragraph" w:customStyle="1" w:styleId="B16D000A80164B859151856C11D257A3">
    <w:name w:val="B16D000A80164B859151856C11D257A3"/>
    <w:rsid w:val="00887F5D"/>
    <w:rPr>
      <w:lang w:val="da-DK" w:eastAsia="da-DK"/>
    </w:rPr>
  </w:style>
  <w:style w:type="paragraph" w:customStyle="1" w:styleId="ACE5B9FE7EC8480BB364AB773513A175">
    <w:name w:val="ACE5B9FE7EC8480BB364AB773513A175"/>
    <w:rsid w:val="00887F5D"/>
    <w:rPr>
      <w:lang w:val="da-DK" w:eastAsia="da-DK"/>
    </w:rPr>
  </w:style>
  <w:style w:type="paragraph" w:customStyle="1" w:styleId="9D3E3A56F2D24993875035B11E794368">
    <w:name w:val="9D3E3A56F2D24993875035B11E794368"/>
    <w:rsid w:val="00887F5D"/>
    <w:rPr>
      <w:lang w:val="da-DK" w:eastAsia="da-DK"/>
    </w:rPr>
  </w:style>
  <w:style w:type="paragraph" w:customStyle="1" w:styleId="B64BAF9836C74216BF53EE2B8967E54D">
    <w:name w:val="B64BAF9836C74216BF53EE2B8967E54D"/>
    <w:rsid w:val="00887F5D"/>
    <w:rPr>
      <w:lang w:val="da-DK" w:eastAsia="da-DK"/>
    </w:rPr>
  </w:style>
  <w:style w:type="paragraph" w:customStyle="1" w:styleId="F0BA443C6F994AAB83A2E6A7D3EA2B38">
    <w:name w:val="F0BA443C6F994AAB83A2E6A7D3EA2B38"/>
    <w:rsid w:val="00887F5D"/>
    <w:rPr>
      <w:lang w:val="da-DK" w:eastAsia="da-DK"/>
    </w:rPr>
  </w:style>
  <w:style w:type="paragraph" w:customStyle="1" w:styleId="5B9C9F2439044784AC0EDB3436BF733C">
    <w:name w:val="5B9C9F2439044784AC0EDB3436BF733C"/>
    <w:rsid w:val="00887F5D"/>
    <w:rPr>
      <w:lang w:val="da-DK" w:eastAsia="da-DK"/>
    </w:rPr>
  </w:style>
  <w:style w:type="paragraph" w:customStyle="1" w:styleId="323446793EE04A54B1FE1C69FD06BCA1">
    <w:name w:val="323446793EE04A54B1FE1C69FD06BCA1"/>
    <w:rsid w:val="00887F5D"/>
    <w:rPr>
      <w:lang w:val="da-DK" w:eastAsia="da-DK"/>
    </w:rPr>
  </w:style>
  <w:style w:type="paragraph" w:customStyle="1" w:styleId="0DB4A882EDAA456E981790142BCF68C5">
    <w:name w:val="0DB4A882EDAA456E981790142BCF68C5"/>
    <w:rsid w:val="00887F5D"/>
    <w:rPr>
      <w:lang w:val="da-DK" w:eastAsia="da-DK"/>
    </w:rPr>
  </w:style>
  <w:style w:type="paragraph" w:customStyle="1" w:styleId="1F765225442C436FB9629C7C33C6B406">
    <w:name w:val="1F765225442C436FB9629C7C33C6B406"/>
    <w:rsid w:val="00887F5D"/>
    <w:rPr>
      <w:lang w:val="da-DK" w:eastAsia="da-DK"/>
    </w:rPr>
  </w:style>
  <w:style w:type="paragraph" w:customStyle="1" w:styleId="A1BD41CF1B2A4C6DAFB962158AF500B6">
    <w:name w:val="A1BD41CF1B2A4C6DAFB962158AF500B6"/>
    <w:rsid w:val="00887F5D"/>
    <w:rPr>
      <w:lang w:val="da-DK" w:eastAsia="da-DK"/>
    </w:rPr>
  </w:style>
  <w:style w:type="paragraph" w:customStyle="1" w:styleId="ADCD501E6F794CA2A3961C5C1410EE27">
    <w:name w:val="ADCD501E6F794CA2A3961C5C1410EE27"/>
    <w:rsid w:val="00887F5D"/>
    <w:rPr>
      <w:lang w:val="da-DK" w:eastAsia="da-DK"/>
    </w:rPr>
  </w:style>
  <w:style w:type="paragraph" w:customStyle="1" w:styleId="55890FAD71184EBE8CCB4E34CAE78766">
    <w:name w:val="55890FAD71184EBE8CCB4E34CAE78766"/>
    <w:rsid w:val="00887F5D"/>
    <w:rPr>
      <w:lang w:val="da-DK" w:eastAsia="da-DK"/>
    </w:rPr>
  </w:style>
  <w:style w:type="paragraph" w:customStyle="1" w:styleId="D5615523FD42442593870853058C3B5D">
    <w:name w:val="D5615523FD42442593870853058C3B5D"/>
    <w:rsid w:val="00887F5D"/>
    <w:rPr>
      <w:lang w:val="da-DK" w:eastAsia="da-DK"/>
    </w:rPr>
  </w:style>
  <w:style w:type="paragraph" w:customStyle="1" w:styleId="8A60E3632E8C4E1FB0C74F0712CB9343">
    <w:name w:val="8A60E3632E8C4E1FB0C74F0712CB9343"/>
    <w:rsid w:val="00887F5D"/>
    <w:rPr>
      <w:lang w:val="da-DK" w:eastAsia="da-DK"/>
    </w:rPr>
  </w:style>
  <w:style w:type="paragraph" w:customStyle="1" w:styleId="A926D06EC1264AA186E9C6A8E487F070">
    <w:name w:val="A926D06EC1264AA186E9C6A8E487F070"/>
    <w:rsid w:val="00887F5D"/>
    <w:rPr>
      <w:lang w:val="da-DK" w:eastAsia="da-DK"/>
    </w:rPr>
  </w:style>
  <w:style w:type="paragraph" w:customStyle="1" w:styleId="F182A79583314AF7AEBDE9D865C1C94A">
    <w:name w:val="F182A79583314AF7AEBDE9D865C1C94A"/>
    <w:rsid w:val="00887F5D"/>
    <w:rPr>
      <w:lang w:val="da-DK" w:eastAsia="da-DK"/>
    </w:rPr>
  </w:style>
  <w:style w:type="paragraph" w:customStyle="1" w:styleId="5E39F7FF502C4B94B0E1CB1CA496AB63">
    <w:name w:val="5E39F7FF502C4B94B0E1CB1CA496AB63"/>
    <w:rsid w:val="00887F5D"/>
    <w:rPr>
      <w:lang w:val="da-DK" w:eastAsia="da-DK"/>
    </w:rPr>
  </w:style>
  <w:style w:type="paragraph" w:customStyle="1" w:styleId="E507D777BE734D7AA13AE1A60F5AB99E">
    <w:name w:val="E507D777BE734D7AA13AE1A60F5AB99E"/>
    <w:rsid w:val="00887F5D"/>
    <w:rPr>
      <w:lang w:val="da-DK" w:eastAsia="da-DK"/>
    </w:rPr>
  </w:style>
  <w:style w:type="paragraph" w:customStyle="1" w:styleId="BED6036E7D30426BADF1729C0C550732">
    <w:name w:val="BED6036E7D30426BADF1729C0C550732"/>
    <w:rsid w:val="00887F5D"/>
    <w:rPr>
      <w:lang w:val="da-DK" w:eastAsia="da-DK"/>
    </w:rPr>
  </w:style>
  <w:style w:type="paragraph" w:customStyle="1" w:styleId="8065B488067F4F7C8B06AFB84D4407DD">
    <w:name w:val="8065B488067F4F7C8B06AFB84D4407DD"/>
    <w:rsid w:val="00887F5D"/>
    <w:rPr>
      <w:lang w:val="da-DK" w:eastAsia="da-DK"/>
    </w:rPr>
  </w:style>
  <w:style w:type="paragraph" w:customStyle="1" w:styleId="14F48E16D42748A3AC6CE130D886FEE1">
    <w:name w:val="14F48E16D42748A3AC6CE130D886FEE1"/>
    <w:rsid w:val="00887F5D"/>
    <w:rPr>
      <w:lang w:val="da-DK" w:eastAsia="da-DK"/>
    </w:rPr>
  </w:style>
  <w:style w:type="paragraph" w:customStyle="1" w:styleId="65A7D9AA47624C34B65151E1DE4D1288">
    <w:name w:val="65A7D9AA47624C34B65151E1DE4D1288"/>
    <w:rsid w:val="00887F5D"/>
    <w:rPr>
      <w:lang w:val="da-DK" w:eastAsia="da-DK"/>
    </w:rPr>
  </w:style>
  <w:style w:type="paragraph" w:customStyle="1" w:styleId="5A058115DDC34FC0ACE862416CDACAC0">
    <w:name w:val="5A058115DDC34FC0ACE862416CDACAC0"/>
    <w:rsid w:val="00887F5D"/>
    <w:rPr>
      <w:lang w:val="da-DK" w:eastAsia="da-DK"/>
    </w:rPr>
  </w:style>
  <w:style w:type="paragraph" w:customStyle="1" w:styleId="37AC2ECD2B154081AAF54CF0830B0ED8">
    <w:name w:val="37AC2ECD2B154081AAF54CF0830B0ED8"/>
    <w:rsid w:val="00887F5D"/>
    <w:rPr>
      <w:lang w:val="da-DK" w:eastAsia="da-DK"/>
    </w:rPr>
  </w:style>
  <w:style w:type="paragraph" w:customStyle="1" w:styleId="8EFFE8E4FBA246329392BD13B880101D">
    <w:name w:val="8EFFE8E4FBA246329392BD13B880101D"/>
    <w:rsid w:val="00887F5D"/>
    <w:rPr>
      <w:lang w:val="da-DK" w:eastAsia="da-DK"/>
    </w:rPr>
  </w:style>
  <w:style w:type="paragraph" w:customStyle="1" w:styleId="A4310420E69E49E1A45AB5444722A67C">
    <w:name w:val="A4310420E69E49E1A45AB5444722A67C"/>
    <w:rsid w:val="00887F5D"/>
    <w:rPr>
      <w:lang w:val="da-DK" w:eastAsia="da-DK"/>
    </w:rPr>
  </w:style>
  <w:style w:type="paragraph" w:customStyle="1" w:styleId="7DF05413B504400389AB4A04B4F6F076">
    <w:name w:val="7DF05413B504400389AB4A04B4F6F076"/>
    <w:rsid w:val="00887F5D"/>
    <w:rPr>
      <w:lang w:val="da-DK" w:eastAsia="da-DK"/>
    </w:rPr>
  </w:style>
  <w:style w:type="paragraph" w:customStyle="1" w:styleId="4E881116C4334E16B3D7F15423092B65">
    <w:name w:val="4E881116C4334E16B3D7F15423092B65"/>
    <w:rsid w:val="00887F5D"/>
    <w:rPr>
      <w:lang w:val="da-DK" w:eastAsia="da-DK"/>
    </w:rPr>
  </w:style>
  <w:style w:type="paragraph" w:customStyle="1" w:styleId="5A48B9614DB247ACA1F09FD1BDB4C76A">
    <w:name w:val="5A48B9614DB247ACA1F09FD1BDB4C76A"/>
    <w:rsid w:val="00887F5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3D982-F2B2-44E7-B698-21940CFB332B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EEE30A8D-6E6E-4227-93BD-9266D55A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52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2016-11-08T15:54:00Z</dcterms:created>
  <dcterms:modified xsi:type="dcterms:W3CDTF">2017-01-06T08:36:00Z</dcterms:modified>
</cp:coreProperties>
</file>