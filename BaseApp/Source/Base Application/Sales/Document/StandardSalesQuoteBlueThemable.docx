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:rsidTr="005B41A2" w14:paraId="7796CC59" w14:textId="77777777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DocumentTitle_Lbl"/>
              <w:tag w:val="#Nav: Standard_Sales_Quote/1304"/>
              <w:id w:val="2567260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 w:rsidRPr="0023400D" w:rsidR="0023400D" w:rsidP="00033FC3" w:rsidRDefault="0085194F" w14:paraId="7834B752" w14:textId="77777777">
                <w:pPr>
                  <w:pStyle w:val="Heading1"/>
                  <w:rPr>
                    <w:color w:val="0070C0"/>
                  </w:rPr>
                </w:pPr>
                <w:r w:rsidRPr="00033FC3">
                  <w:rPr>
                    <w:color w:val="F24F4F" w:themeColor="accent1"/>
                    <w:lang w:val="da-DK"/>
                  </w:rPr>
                  <w:t>DocumentTitle_Lbl</w:t>
                </w:r>
              </w:p>
            </w:sdtContent>
          </w:sdt>
          <w:p w:rsidRPr="00854DDE" w:rsidR="0023400D" w:rsidP="0023400D" w:rsidRDefault="00000000" w14:paraId="1969AC91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 w14:paraId="060E002F" w14:textId="77777777">
            <w:pPr>
              <w:contextualSpacing/>
            </w:pPr>
          </w:p>
        </w:tc>
        <w:tc>
          <w:tcPr>
            <w:tcW w:w="4526" w:type="dxa"/>
          </w:tcPr>
          <w:p w:rsidR="009D29F0" w:rsidP="0023400D" w:rsidRDefault="00000000" w14:paraId="6229C5D1" w14:textId="77777777">
            <w:pPr>
              <w:jc w:val="right"/>
            </w:pPr>
            <w:sdt>
              <w:sdtPr>
                <w:alias w:val="#Nav: /Header/CompanyPicture"/>
                <w:tag w:val="#Nav: Standard_Sales_Quote/1304"/>
                <w:id w:val="795027538"/>
                <w:dataBinding w:prefixMappings="xmlns:ns0='urn:microsoft-dynamics-nav/reports/Standard_Sales_Quote/1304/'" w:xpath="/ns0:NavWordReportXmlPart[1]/ns0:Header[1]/ns0:CompanyPicture[1]" w:storeItemID="{B3BFDA78-E141-47A9-9863-4B78FE595E88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6F082FCF" wp14:editId="56CEBB56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5B41A2" w14:paraId="0215F71F" w14:textId="77777777">
        <w:trPr>
          <w:cantSplit/>
          <w:trHeight w:val="360"/>
        </w:trPr>
        <w:tc>
          <w:tcPr>
            <w:tcW w:w="5103" w:type="dxa"/>
          </w:tcPr>
          <w:p w:rsidRPr="00EB2DC0" w:rsidR="0023400D" w:rsidP="00EB2DC0" w:rsidRDefault="0023400D" w14:paraId="6F2A61F9" w14:textId="77777777">
            <w:pPr>
              <w:pStyle w:val="NoSpacing"/>
            </w:pPr>
          </w:p>
        </w:tc>
        <w:tc>
          <w:tcPr>
            <w:tcW w:w="567" w:type="dxa"/>
            <w:vAlign w:val="bottom"/>
          </w:tcPr>
          <w:p w:rsidRPr="00537DB7" w:rsidR="0023400D" w:rsidP="002A37A1" w:rsidRDefault="0023400D" w14:paraId="47FD802C" w14:textId="77777777">
            <w:pPr>
              <w:pStyle w:val="Heading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color w:val="F24F4F" w:themeColor="accent1"/>
              </w:rPr>
              <w:alias w:val="#Nav: /Header/CompanyAddress1"/>
              <w:tag w:val="#Nav: Standard_Sales_Quote/1304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Quote/1304/'" w:xpath="/ns0:NavWordReportXmlPart[1]/ns0:Header[1]/ns0:CompanyAddress1[1]" w:storeItemID="{B3BFDA78-E141-47A9-9863-4B78FE595E88}"/>
              <w:text/>
            </w:sdtPr>
            <w:sdtContent>
              <w:p w:rsidRPr="006921DE" w:rsidR="0023400D" w:rsidP="00033FC3" w:rsidRDefault="0023400D" w14:paraId="632AF56B" w14:textId="77777777">
                <w:pPr>
                  <w:pStyle w:val="Heading2"/>
                  <w:jc w:val="right"/>
                  <w:rPr>
                    <w:color w:val="F24F4F" w:themeColor="accent1"/>
                    <w:sz w:val="36"/>
                    <w:szCs w:val="36"/>
                  </w:rPr>
                </w:pPr>
                <w:r w:rsidRPr="00033FC3">
                  <w:rPr>
                    <w:color w:val="F24F4F" w:themeColor="accent1"/>
                  </w:rPr>
                  <w:t>CompanyAddress1</w:t>
                </w:r>
              </w:p>
            </w:sdtContent>
          </w:sdt>
        </w:tc>
      </w:tr>
      <w:tr w:rsidR="0023400D" w:rsidTr="005B41A2" w14:paraId="3CBDCD27" w14:textId="77777777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Quote/1304"/>
            <w:id w:val="243469486"/>
            <w:placeholder>
              <w:docPart w:val="14CF228A6E094452B2C96AA1464BC619"/>
            </w:placeholder>
            <w:dataBinding w:prefixMappings="xmlns:ns0='urn:microsoft-dynamics-nav/reports/Standard_Sales_Quote/1304/'" w:xpath="/ns0:NavWordReportXmlPart[1]/ns0:Header[1]/ns0:CustomerAddress1[1]" w:storeItemID="{B3BFDA78-E141-47A9-9863-4B78FE595E88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:rsidRPr="00854DDE" w:rsidR="0023400D" w:rsidP="0023400D" w:rsidRDefault="0023400D" w14:paraId="1FB60D4C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2628D67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07B819AE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Quote/1304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Quote/1304/'" w:xpath="/ns0:NavWordReportXmlPart[1]/ns0:Header[1]/ns0:CompanyAddress2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5B41A2" w14:paraId="62D543F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Quote/1304"/>
            <w:id w:val="211629001"/>
            <w:placeholder>
              <w:docPart w:val="44BD56F6F70B4CA3B10AAA110CD80572"/>
            </w:placeholder>
            <w:dataBinding w:prefixMappings="xmlns:ns0='urn:microsoft-dynamics-nav/reports/Standard_Sales_Quote/1304/'" w:xpath="/ns0:NavWordReportXmlPart[1]/ns0:Header[1]/ns0:CustomerAddress2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87419B3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90ABB45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2BBF3EB4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Quote/1304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Quote/1304/'" w:xpath="/ns0:NavWordReportXmlPart[1]/ns0:Header[1]/ns0:CompanyAddress3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5B41A2" w14:paraId="19D9F813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Quote/1304"/>
            <w:id w:val="-1572109726"/>
            <w:placeholder>
              <w:docPart w:val="5D70E0F275D540C397F638C9F7D04211"/>
            </w:placeholder>
            <w:dataBinding w:prefixMappings="xmlns:ns0='urn:microsoft-dynamics-nav/reports/Standard_Sales_Quote/1304/'" w:xpath="/ns0:NavWordReportXmlPart[1]/ns0:Header[1]/ns0:CustomerAddress3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A9CA2D6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561FB240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906182B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Quote/1304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Quote/1304/'" w:xpath="/ns0:NavWordReportXmlPart[1]/ns0:Header[1]/ns0:CompanyAddress4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5B41A2" w14:paraId="3CF5BBF2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Quote/1304"/>
            <w:id w:val="-2025857488"/>
            <w:placeholder>
              <w:docPart w:val="026DDE8B55A14F81A84F3087B79FC1BA"/>
            </w:placeholder>
            <w:dataBinding w:prefixMappings="xmlns:ns0='urn:microsoft-dynamics-nav/reports/Standard_Sales_Quote/1304/'" w:xpath="/ns0:NavWordReportXmlPart[1]/ns0:Header[1]/ns0:CustomerAddress4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5A0EAB32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FCA8323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1715DE1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Quote/1304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Quote/1304/'" w:xpath="/ns0:NavWordReportXmlPart[1]/ns0:Header[1]/ns0:CompanyAddress5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5B41A2" w14:paraId="29F0105E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Quote/1304"/>
            <w:id w:val="1398856861"/>
            <w:placeholder>
              <w:docPart w:val="5063F8D9291A4A299E2E6C826432A089"/>
            </w:placeholder>
            <w:dataBinding w:prefixMappings="xmlns:ns0='urn:microsoft-dynamics-nav/reports/Standard_Sales_Quote/1304/'" w:xpath="/ns0:NavWordReportXmlPart[1]/ns0:Header[1]/ns0:CustomerAddress5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3A381778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14E9274B" w14:textId="77777777">
            <w:pPr>
              <w:pStyle w:val="NoSpacing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:rsidRPr="00854DDE" w:rsidR="0023400D" w:rsidP="0023400D" w:rsidRDefault="00000000" w14:paraId="4F9533C6" w14:textId="77777777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Quote/1304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Quote/1304/'" w:xpath="/ns0:NavWordReportXmlPart[1]/ns0:Header[1]/ns0:CompanyAddress6[1]" w:storeItemID="{B3BFDA78-E141-47A9-9863-4B78FE595E88}"/>
                <w:text/>
              </w:sdtPr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5B41A2" w14:paraId="23BD401D" w14:textId="77777777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Quote/1304"/>
            <w:id w:val="1010568566"/>
            <w:placeholder>
              <w:docPart w:val="85758097D8C34212AF8DAF95B08FCDF4"/>
            </w:placeholder>
            <w:dataBinding w:prefixMappings="xmlns:ns0='urn:microsoft-dynamics-nav/reports/Standard_Sales_Quote/1304/'" w:xpath="/ns0:NavWordReportXmlPart[1]/ns0:Header[1]/ns0:CustomerAddress6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79B0AD0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9EADF4E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Quote/1304"/>
            <w:id w:val="-11605926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HomePage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12856D42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:rsidTr="005B41A2" w14:paraId="7E175D84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Quote/1304"/>
            <w:id w:val="268747735"/>
            <w:placeholder>
              <w:docPart w:val="307BB909485C4311BBC925D3CFFB4EB9"/>
            </w:placeholder>
            <w:dataBinding w:prefixMappings="xmlns:ns0='urn:microsoft-dynamics-nav/reports/Standard_Sales_Quote/1304/'" w:xpath="/ns0:NavWordReportXmlPart[1]/ns0:Header[1]/ns0:CustomerAddress7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2E5168C9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042DAF1B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Quote/1304"/>
            <w:id w:val="43626009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EMail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67A3483E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:rsidTr="005B41A2" w14:paraId="3F5A232A" w14:textId="77777777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Quote/1304"/>
            <w:id w:val="1658728615"/>
            <w:placeholder>
              <w:docPart w:val="5B99259E5F0F4219A390EAC7C6F3BC4A"/>
            </w:placeholder>
            <w:dataBinding w:prefixMappings="xmlns:ns0='urn:microsoft-dynamics-nav/reports/Standard_Sales_Quote/1304/'" w:xpath="/ns0:NavWordReportXmlPart[1]/ns0:Header[1]/ns0:CustomerAddress8[1]" w:storeItemID="{B3BFDA78-E141-47A9-9863-4B78FE595E88}"/>
            <w:text/>
          </w:sdtPr>
          <w:sdtContent>
            <w:tc>
              <w:tcPr>
                <w:tcW w:w="5103" w:type="dxa"/>
              </w:tcPr>
              <w:p w:rsidRPr="00854DDE" w:rsidR="0023400D" w:rsidP="0023400D" w:rsidRDefault="0023400D" w14:paraId="616B9FD7" w14:textId="77777777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:rsidRPr="00537DB7" w:rsidR="0023400D" w:rsidP="002A37A1" w:rsidRDefault="0023400D" w14:paraId="78DFE3ED" w14:textId="77777777">
            <w:pPr>
              <w:pStyle w:val="NoSpacing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Quote/1304"/>
            <w:id w:val="-203387251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CompanyPhoneNo[1]" w:storeItemID="{B3BFDA78-E141-47A9-9863-4B78FE595E88}"/>
            <w:text/>
          </w:sdtPr>
          <w:sdtContent>
            <w:tc>
              <w:tcPr>
                <w:tcW w:w="4535" w:type="dxa"/>
                <w:gridSpan w:val="2"/>
              </w:tcPr>
              <w:p w:rsidRPr="008A3457" w:rsidR="0023400D" w:rsidP="008A3457" w:rsidRDefault="008A3457" w14:paraId="4037FFB9" w14:textId="77777777">
                <w:pPr>
                  <w:pStyle w:val="NoSpacing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:rsidRPr="00581EF8" w:rsidR="00581EF8" w:rsidP="00581EF8" w:rsidRDefault="00581EF8" w14:paraId="0003DCA0" w14:textId="77777777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2"/>
      </w:tblGrid>
      <w:tr w:rsidR="001D6A74" w:rsidTr="00D924E1" w14:paraId="492149CB" w14:textId="77777777">
        <w:trPr>
          <w:trHeight w:val="294"/>
        </w:trPr>
        <w:sdt>
          <w:sdtPr>
            <w:rPr>
              <w:rFonts w:cstheme="minorHAnsi"/>
              <w:bCs/>
              <w:color w:val="F24F4F" w:themeColor="accent1"/>
              <w:sz w:val="20"/>
              <w:szCs w:val="20"/>
            </w:rPr>
            <w:alias w:val="#Nav: /Header/DocumentDate_Lbl"/>
            <w:tag w:val="#Nav: Standard_Sales_Quote/1304"/>
            <w:id w:val="902264229"/>
            <w:placeholder>
              <w:docPart w:val="99EA70670904493CB1943057FA1BEE61"/>
            </w:placeholder>
            <w:dataBinding w:prefixMappings="xmlns:ns0='urn:microsoft-dynamics-nav/reports/Standard_Sales_Quote/1304/'" w:xpath="/ns0:NavWordReportXmlPart[1]/ns0:Header[1]/ns0:Document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33761E" w:rsidRDefault="001D6A74" w14:paraId="2F339BDA" w14:textId="77777777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033FC3">
                  <w:rPr>
                    <w:rFonts w:cstheme="minorHAnsi"/>
                    <w:bCs/>
                    <w:color w:val="F24F4F" w:themeColor="accent1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QuoteValidToDate_Lbl"/>
            <w:tag w:val="#Nav: Standard_Sales_Quote/1304"/>
            <w:id w:val="879281568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_Lbl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33761E" w:rsidRDefault="001D6A74" w14:paraId="69EEB6BD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QuoteValidToDate_Lbl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aps w:val="0"/>
              <w:color w:val="F24F4F" w:themeColor="accent1"/>
              <w:sz w:val="20"/>
              <w:szCs w:val="20"/>
            </w:rPr>
            <w:alias w:val="#Nav: /Header/SalesPersonBlank_Lbl"/>
            <w:tag w:val="#Nav: Standard_Sales_Quote/1304"/>
            <w:id w:val="10354075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Blank_Lbl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33761E" w:rsidRDefault="001D6A74" w14:paraId="05E54F56" w14:textId="77777777">
                <w:pPr>
                  <w:pStyle w:val="Heading1"/>
                  <w:spacing w:before="0" w:after="96" w:afterLines="40"/>
                  <w:contextualSpacing/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</w:pPr>
                <w:r w:rsidRPr="00033FC3">
                  <w:rPr>
                    <w:rFonts w:asciiTheme="minorHAnsi" w:hAnsiTheme="minorHAnsi" w:cstheme="minorHAnsi"/>
                    <w:caps w:val="0"/>
                    <w:color w:val="F24F4F" w:themeColor="accent1"/>
                    <w:sz w:val="20"/>
                    <w:szCs w:val="20"/>
                    <w:lang w:val="da-DK"/>
                  </w:rPr>
                  <w:t>SalesPersonBlank_Lbl</w:t>
                </w:r>
              </w:p>
            </w:tc>
          </w:sdtContent>
        </w:sdt>
      </w:tr>
      <w:tr w:rsidRPr="00FD3C3E" w:rsidR="001D6A74" w:rsidTr="00D924E1" w14:paraId="12CB5D4A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Quote/1304"/>
            <w:id w:val="-370452850"/>
            <w:placeholder>
              <w:docPart w:val="C373ACEF70D64087943AEB07D08AF33B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854DDE" w:rsidR="001D6A74" w:rsidP="00C35AB3" w:rsidRDefault="001D6A74" w14:paraId="1D18C964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QuoteValidToDate"/>
            <w:tag w:val="#Nav: Standard_Sales_Quote/1304"/>
            <w:id w:val="48047784"/>
            <w:placeholder>
              <w:docPart w:val="67FD57B831B84FE8BB7C1EF1E7DD9833"/>
            </w:placeholder>
            <w:dataBinding w:prefixMappings="xmlns:ns0='urn:microsoft-dynamics-nav/reports/Standard_Sales_Quote/1304/'" w:xpath="/ns0:NavWordReportXmlPart[1]/ns0:Header[1]/ns0:QuoteValidToDate[1]" w:storeItemID="{B3BFDA78-E141-47A9-9863-4B78FE595E88}"/>
            <w:text/>
          </w:sdtPr>
          <w:sdtContent>
            <w:tc>
              <w:tcPr>
                <w:tcW w:w="2632" w:type="dxa"/>
              </w:tcPr>
              <w:p w:rsidRPr="002E66FB" w:rsidR="001D6A74" w:rsidP="00C35AB3" w:rsidRDefault="001D6A74" w14:paraId="5AF2B03B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2E66FB">
                  <w:rPr>
                    <w:rFonts w:cstheme="minorHAnsi"/>
                    <w:sz w:val="20"/>
                    <w:szCs w:val="20"/>
                    <w:lang w:val="da-DK"/>
                  </w:rPr>
                  <w:t>QuoteValidToDate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alesPersonName"/>
            <w:tag w:val="#Nav: Standard_Sales_Quote/1304"/>
            <w:id w:val="79348874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Name[1]" w:storeItemID="{B3BFDA78-E141-47A9-9863-4B78FE595E88}"/>
            <w:text/>
          </w:sdtPr>
          <w:sdtContent>
            <w:tc>
              <w:tcPr>
                <w:tcW w:w="2632" w:type="dxa"/>
              </w:tcPr>
              <w:p w:rsidR="001D6A74" w:rsidP="00C35AB3" w:rsidRDefault="001D6A74" w14:paraId="2B5FBC66" w14:textId="77777777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  <w:lang w:val="da-DK"/>
                  </w:rPr>
                  <w:t>SalesPersonName</w:t>
                </w:r>
              </w:p>
            </w:tc>
          </w:sdtContent>
        </w:sdt>
      </w:tr>
    </w:tbl>
    <w:tbl>
      <w:tblPr>
        <w:tblW w:w="10262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134"/>
        <w:gridCol w:w="3096"/>
        <w:gridCol w:w="1080"/>
        <w:gridCol w:w="720"/>
        <w:gridCol w:w="1200"/>
        <w:gridCol w:w="595"/>
        <w:gridCol w:w="113"/>
        <w:gridCol w:w="355"/>
        <w:gridCol w:w="496"/>
        <w:gridCol w:w="1439"/>
        <w:gridCol w:w="34"/>
      </w:tblGrid>
      <w:tr w:rsidRPr="0046083A" w:rsidR="0055738E" w:rsidTr="00033FC3" w14:paraId="271DBEC6" w14:textId="77777777">
        <w:trPr>
          <w:gridAfter w:val="1"/>
          <w:wAfter w:w="34" w:type="dxa"/>
          <w:trHeight w:val="478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Quote/1304"/>
            <w:id w:val="771446451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ItemNo_Line_Lbl[1]" w:storeItemID="{B3BFDA78-E141-47A9-9863-4B78FE595E88}"/>
            <w:text/>
          </w:sdtPr>
          <w:sdtContent>
            <w:tc>
              <w:tcPr>
                <w:tcW w:w="1134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1EC6974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Quote/1304"/>
            <w:id w:val="1545399846"/>
            <w:placeholder>
              <w:docPart w:val="348BB718B9064D349DD4841EFD3E78B7"/>
            </w:placeholder>
            <w:dataBinding w:prefixMappings="xmlns:ns0='urn:microsoft-dynamics-nav/reports/Standard_Sales_Quote/1304/'" w:xpath="/ns0:NavWordReportXmlPart[1]/ns0:Header[1]/ns0:Line[1]/ns0:Description_Line_Lbl[1]" w:storeItemID="{B3BFDA78-E141-47A9-9863-4B78FE595E88}"/>
            <w:text/>
          </w:sdtPr>
          <w:sdtContent>
            <w:tc>
              <w:tcPr>
                <w:tcW w:w="3096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43A57B5E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Quote/1304"/>
            <w:id w:val="1182479650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Quantity_Line_Lbl[1]" w:storeItemID="{B3BFDA78-E141-47A9-9863-4B78FE595E88}"/>
            <w:text/>
          </w:sdtPr>
          <w:sdtContent>
            <w:tc>
              <w:tcPr>
                <w:tcW w:w="108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E7AAE6C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Quote/1304"/>
            <w:id w:val="-92247916"/>
            <w:placeholder>
              <w:docPart w:val="9EBC2894080644B297B3C72FC1476728"/>
            </w:placeholder>
            <w:dataBinding w:prefixMappings="xmlns:ns0='urn:microsoft-dynamics-nav/reports/Standard_Sales_Quote/1304/'" w:xpath="/ns0:NavWordReportXmlPart[1]/ns0:Header[1]/ns0:Line[1]/ns0:Unit_Lbl[1]" w:storeItemID="{B3BFDA78-E141-47A9-9863-4B78FE595E88}"/>
            <w:text/>
          </w:sdtPr>
          <w:sdtContent>
            <w:tc>
              <w:tcPr>
                <w:tcW w:w="72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038246F2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"/>
            <w:tag w:val="#Nav: Standard_Sales_Quote/1304"/>
            <w:id w:val="1794643282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UnitPrice_Lbl[1]" w:storeItemID="{B3BFDA78-E141-47A9-9863-4B78FE595E88}"/>
            <w:text/>
          </w:sdtPr>
          <w:sdtContent>
            <w:tc>
              <w:tcPr>
                <w:tcW w:w="1200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37E85FFF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UnitPrice_Lbl</w:t>
                </w:r>
              </w:p>
            </w:tc>
          </w:sdtContent>
        </w:sdt>
        <w:tc>
          <w:tcPr>
            <w:tcW w:w="595" w:type="dxa"/>
            <w:shd w:val="clear" w:color="auto" w:fill="F24F4F" w:themeFill="accent1"/>
            <w:vAlign w:val="bottom"/>
          </w:tcPr>
          <w:p w:rsidR="0055738E" w:rsidP="00346B21" w:rsidRDefault="0055738E" w14:paraId="68B7884F" w14:textId="77777777">
            <w:pPr>
              <w:pStyle w:val="HeaderCaptionRight"/>
              <w:rPr>
                <w:rFonts w:ascii="Segoe UI" w:hAnsi="Segoe UI" w:cstheme="minorHAnsi"/>
                <w:b w:val="0"/>
                <w:sz w:val="20"/>
              </w:rPr>
            </w:pPr>
          </w:p>
        </w:tc>
        <w:sdt>
          <w:sdtPr>
            <w:rPr>
              <w:rFonts w:ascii="Segoe UI" w:hAnsi="Segoe UI" w:cstheme="minorHAnsi"/>
              <w:b w:val="0"/>
              <w:sz w:val="20"/>
            </w:rPr>
            <w:alias w:val="#Nav: /Header/Line/VATPct_Line_Lbl"/>
            <w:tag w:val="#Nav: Standard_Sales_Quote/1304"/>
            <w:id w:val="-1529559633"/>
            <w:placeholder>
              <w:docPart w:val="FE65451E52804CB28485C4F75E71AEBA"/>
            </w:placeholder>
            <w:dataBinding w:prefixMappings="xmlns:ns0='urn:microsoft-dynamics-nav/reports/Standard_Sales_Quote/1304/'" w:xpath="/ns0:NavWordReportXmlPart[1]/ns0:Header[1]/ns0:Line[1]/ns0:VATPct_Line_Lbl[1]" w:storeItemID="{B3BFDA78-E141-47A9-9863-4B78FE595E88}"/>
            <w:text/>
          </w:sdtPr>
          <w:sdtContent>
            <w:tc>
              <w:tcPr>
                <w:tcW w:w="964" w:type="dxa"/>
                <w:gridSpan w:val="3"/>
                <w:shd w:val="clear" w:color="auto" w:fill="F24F4F" w:themeFill="accent1"/>
                <w:vAlign w:val="bottom"/>
              </w:tcPr>
              <w:p w:rsidR="0055738E" w:rsidP="00346B21" w:rsidRDefault="0055738E" w14:paraId="63F53443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ine_Lbl"/>
            <w:tag w:val="#Nav: Standard_Sales_Quote/1304"/>
            <w:id w:val="1017885413"/>
            <w:placeholder>
              <w:docPart w:val="454F6090FF0D49F5A0BEC4CA9FD74298"/>
            </w:placeholder>
            <w:dataBinding w:prefixMappings="xmlns:ns0='urn:microsoft-dynamics-nav/reports/Standard_Sales_Quote/1304/'" w:xpath="/ns0:NavWordReportXmlPart[1]/ns0:Header[1]/ns0:Line[1]/ns0:LineAmount_Line_Lbl[1]" w:storeItemID="{B3BFDA78-E141-47A9-9863-4B78FE595E88}"/>
            <w:text/>
          </w:sdtPr>
          <w:sdtContent>
            <w:tc>
              <w:tcPr>
                <w:tcW w:w="1439" w:type="dxa"/>
                <w:shd w:val="clear" w:color="auto" w:fill="F24F4F" w:themeFill="accent1"/>
                <w:vAlign w:val="bottom"/>
              </w:tcPr>
              <w:p w:rsidRPr="00871B1C" w:rsidR="0055738E" w:rsidP="00346B21" w:rsidRDefault="0055738E" w14:paraId="50E2C7F4" w14:textId="77777777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>
                  <w:rPr>
                    <w:rFonts w:ascii="Segoe UI" w:hAnsi="Segoe UI" w:cstheme="minorHAnsi"/>
                    <w:b w:val="0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B3BFDA78-E141-47A9-9863-4B78FE595E88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EC1FF0CCDF7549E3AEBCFCA13CA2E73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5738E" w:rsidTr="00695108" w14:paraId="156104B0" w14:textId="77777777">
                <w:trPr>
                  <w:gridAfter w:val="1"/>
                  <w:wAfter w:w="34" w:type="dxa"/>
                  <w:trHeight w:val="198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Quote/1304"/>
                    <w:id w:val="-1032108260"/>
                    <w:placeholder>
                      <w:docPart w:val="4B3151CCF016410C9162DFF148EF4E18"/>
                    </w:placeholder>
                    <w:dataBinding w:prefixMappings="xmlns:ns0='urn:microsoft-dynamics-nav/reports/Standard_Sales_Quote/1304/'" w:xpath="/ns0:NavWordReportXmlPart[1]/ns0:Header[1]/ns0:Line[1]/ns0:ItemNo_Line[1]" w:storeItemID="{B3BFDA78-E141-47A9-9863-4B78FE595E88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134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B2C7152" w14:textId="77777777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248F49A6E6114556AC9BB3E441483A82"/>
                    </w:placeholder>
                    <w:dataBinding w:prefixMappings="xmlns:ns0='urn:microsoft-dynamics-nav/reports/Standard_Sales_Quote/1304/'" w:xpath="/ns0:NavWordReportXmlPart[1]/ns0:Header[1]/ns0:Line[1]/ns0:Description_Line[1]" w:storeItemID="{B3BFDA78-E141-47A9-9863-4B78FE595E88}"/>
                    <w:text/>
                  </w:sdtPr>
                  <w:sdtContent>
                    <w:tc>
                      <w:tcPr>
                        <w:tcW w:w="3096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330423E4" w14:textId="77777777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Quote/1304"/>
                    <w:id w:val="382909601"/>
                    <w:placeholder>
                      <w:docPart w:val="4DD939944B7D481BAD92A0AC51618E12"/>
                    </w:placeholder>
                    <w:dataBinding w:prefixMappings="xmlns:ns0='urn:microsoft-dynamics-nav/reports/Standard_Sales_Quote/1304/'" w:xpath="/ns0:NavWordReportXmlPart[1]/ns0:Header[1]/ns0:Line[1]/ns0:Quantity_Line[1]" w:storeItemID="{B3BFDA78-E141-47A9-9863-4B78FE595E88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40E1B825" w14:textId="77777777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Quote/1304"/>
                    <w:id w:val="436108881"/>
                    <w:placeholder>
                      <w:docPart w:val="B53877BC4C104C97B4F622AB894EEC4A"/>
                    </w:placeholder>
                    <w:dataBinding w:prefixMappings="xmlns:ns0='urn:microsoft-dynamics-nav/reports/Standard_Sales_Quote/1304/'" w:xpath="/ns0:NavWordReportXmlPart[1]/ns0:Header[1]/ns0:Line[1]/ns0:UnitOfMeasure[1]" w:storeItemID="{B3BFDA78-E141-47A9-9863-4B78FE595E88}"/>
                    <w:text/>
                  </w:sdtPr>
                  <w:sdtContent>
                    <w:tc>
                      <w:tcPr>
                        <w:tcW w:w="72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2E6246DF" w14:textId="77777777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665032DE5DFA452490774734A25D1108"/>
                    </w:placeholder>
                    <w:dataBinding w:prefixMappings="xmlns:ns0='urn:microsoft-dynamics-nav/reports/Standard_Sales_Quote/1304/'" w:xpath="/ns0:NavWordReportXmlPart[1]/ns0:Header[1]/ns0:Line[1]/ns0:UnitPrice[1]" w:storeItemID="{B3BFDA78-E141-47A9-9863-4B78FE595E88}"/>
                    <w:text/>
                  </w:sdtPr>
                  <w:sdtContent>
                    <w:tc>
                      <w:tcPr>
                        <w:tcW w:w="1200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0B45B447" w14:textId="77777777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53113100"/>
                    <w:placeholder>
                      <w:docPart w:val="DefaultPlaceholder_-1854013440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B3BFDA78-E141-47A9-9863-4B78FE595E88}"/>
                    <w:text/>
                  </w:sdtPr>
                  <w:sdtContent>
                    <w:tc>
                      <w:tcPr>
                        <w:tcW w:w="708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DE3BB2" w14:paraId="0C21C46A" w14:textId="77777777">
                        <w:pPr>
                          <w:pStyle w:val="RightAlign"/>
                        </w:pPr>
                        <w: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635455182"/>
                    <w:placeholder>
                      <w:docPart w:val="FE65451E52804CB28485C4F75E71AEBA"/>
                    </w:placeholder>
                    <w:dataBinding w:prefixMappings="xmlns:ns0='urn:microsoft-dynamics-nav/reports/Standard_Sales_Quote/1304/'" w:xpath="/ns0:NavWordReportXmlPart[1]/ns0:Header[1]/ns0:Line[1]/ns0:VATPct_Line[1]" w:storeItemID="{B3BFDA78-E141-47A9-9863-4B78FE595E88}"/>
                    <w:text/>
                  </w:sdtPr>
                  <w:sdtContent>
                    <w:tc>
                      <w:tcPr>
                        <w:tcW w:w="851" w:type="dxa"/>
                        <w:gridSpan w:val="2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0678C7F7" w14:textId="77777777">
                        <w:pPr>
                          <w:pStyle w:val="RightAlign"/>
                        </w:pPr>
                        <w:r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C508A30DAA424FD8B42DEDF1C69B19DF"/>
                    </w:placeholder>
                    <w:dataBinding w:prefixMappings="xmlns:ns0='urn:microsoft-dynamics-nav/reports/Standard_Sales_Quote/1304/'" w:xpath="/ns0:NavWordReportXmlPart[1]/ns0:Header[1]/ns0:Line[1]/ns0:LineAmount_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629BFDB5" w14:textId="77777777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Quote/1304"/>
          <w:id w:val="1335187062"/>
          <w15:dataBinding w:prefixMappings="xmlns:ns0='urn:microsoft-dynamics-nav/reports/Standard_Sales_Quote/1304/'" w:xpath="/ns0:NavWordReportXmlPart[1]/ns0:Header[1]/ns0:ReportTotalsLine" w:storeItemID="{B3BFDA78-E141-47A9-9863-4B78FE595E88}"/>
          <w15:repeatingSection/>
        </w:sdtPr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48EC0E93177B48448BE82659E7054093"/>
              </w:placeholder>
              <w15:repeatingSectionItem/>
            </w:sdtPr>
            <w:sdtContent>
              <w:tr w:rsidRPr="0046083A" w:rsidR="0055738E" w:rsidTr="00695108" w14:paraId="153E2F5F" w14:textId="77777777">
                <w:trPr>
                  <w:gridAfter w:val="1"/>
                  <w:wAfter w:w="34" w:type="dxa"/>
                  <w:cantSplit/>
                  <w:trHeight w:val="198"/>
                </w:trPr>
                <w:tc>
                  <w:tcPr>
                    <w:tcW w:w="1134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45FD980C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096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2CBEE279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080" w:type="dxa"/>
                    <w:tcBorders>
                      <w:top w:val="single" w:color="F24F4F" w:themeColor="accent1" w:sz="4" w:space="0"/>
                      <w:bottom w:val="single" w:color="F24F4F" w:themeColor="accent1" w:sz="4" w:space="0"/>
                    </w:tcBorders>
                  </w:tcPr>
                  <w:p w:rsidRPr="00947B95" w:rsidR="0055738E" w:rsidP="00346B21" w:rsidRDefault="0055738E" w14:paraId="3202F4D4" w14:textId="77777777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</w:rPr>
                    <w:alias w:val="#Nav: /Header/ReportTotalsLine/Description_ReportTotalsLine"/>
                    <w:tag w:val="#Nav: Standard_Sales_Quote/1304"/>
                    <w:id w:val="1245147859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B3BFDA78-E141-47A9-9863-4B78FE595E88}"/>
                    <w:text/>
                  </w:sdtPr>
                  <w:sdtContent>
                    <w:tc>
                      <w:tcPr>
                        <w:tcW w:w="3479" w:type="dxa"/>
                        <w:gridSpan w:val="6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="0055738E" w:rsidP="00695108" w:rsidRDefault="0055738E" w14:paraId="36773DAF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Quote/1304"/>
                    <w:id w:val="-197393798"/>
                    <w:placeholder>
                      <w:docPart w:val="2C39B0D7A2604722A58CA23E046D34B9"/>
                    </w:placeholder>
                    <w:dataBinding w:prefixMappings="xmlns:ns0='urn:microsoft-dynamics-nav/reports/Standard_Sales_Quote/1304/'" w:xpath="/ns0:NavWordReportXmlPart[1]/ns0:Header[1]/ns0:ReportTotalsLine[1]/ns0:AmountFormatted_ReportTotalsLine[1]" w:storeItemID="{B3BFDA78-E141-47A9-9863-4B78FE595E88}"/>
                    <w:text/>
                  </w:sdtPr>
                  <w:sdtContent>
                    <w:tc>
                      <w:tcPr>
                        <w:tcW w:w="1439" w:type="dxa"/>
                        <w:tcBorders>
                          <w:top w:val="single" w:color="F24F4F" w:themeColor="accent1" w:sz="4" w:space="0"/>
                          <w:bottom w:val="single" w:color="F24F4F" w:themeColor="accent1" w:sz="4" w:space="0"/>
                        </w:tcBorders>
                        <w:vAlign w:val="center"/>
                      </w:tcPr>
                      <w:p w:rsidRPr="00947B95" w:rsidR="0055738E" w:rsidP="00695108" w:rsidRDefault="0055738E" w14:paraId="17864628" w14:textId="77777777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55738E" w:rsidTr="00695108" w14:paraId="64A0A2AD" w14:textId="77777777">
        <w:trPr>
          <w:cantSplit/>
          <w:trHeight w:val="200"/>
        </w:trPr>
        <w:tc>
          <w:tcPr>
            <w:tcW w:w="4230" w:type="dxa"/>
            <w:gridSpan w:val="2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0DAC03E4" w14:textId="7777777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F24F4F" w:themeColor="accent1" w:sz="4" w:space="0"/>
              <w:bottom w:val="single" w:color="F24F4F" w:themeColor="accent1" w:sz="4" w:space="0"/>
            </w:tcBorders>
          </w:tcPr>
          <w:p w:rsidRPr="00947B95" w:rsidR="0055738E" w:rsidP="00346B21" w:rsidRDefault="0055738E" w14:paraId="1B1DF408" w14:textId="77777777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Quote/1304"/>
            <w:id w:val="1088344960"/>
            <w:placeholder>
              <w:docPart w:val="8E6E9800387D4C929ACF2FB0603AA477"/>
            </w:placeholder>
            <w:dataBinding w:prefixMappings="xmlns:ns0='urn:microsoft-dynamics-nav/reports/Standard_Sales_Quote/1304/'" w:xpath="/ns0:NavWordReportXmlPart[1]/ns0:Header[1]/ns0:Totals[1]/ns0:TotalText[1]" w:storeItemID="{B3BFDA78-E141-47A9-9863-4B78FE595E88}"/>
            <w:text/>
          </w:sdtPr>
          <w:sdtContent>
            <w:tc>
              <w:tcPr>
                <w:tcW w:w="2983" w:type="dxa"/>
                <w:gridSpan w:val="5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="0055738E" w:rsidP="00346B21" w:rsidRDefault="0055738E" w14:paraId="6727A534" w14:textId="77777777">
                <w:pPr>
                  <w:pStyle w:val="StrongnospacingForceRight"/>
                  <w:spacing w:before="40" w:after="40"/>
                  <w:jc w:val="left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Quote/1304"/>
            <w:id w:val="1661501859"/>
            <w:placeholder>
              <w:docPart w:val="1B23467F53D74360954403C6128BE346"/>
            </w:placeholder>
            <w:dataBinding w:prefixMappings="xmlns:ns0='urn:microsoft-dynamics-nav/reports/Standard_Sales_Quote/1304/'" w:xpath="/ns0:NavWordReportXmlPart[1]/ns0:Header[1]/ns0:Totals[1]/ns0:TotalAmountIncludingVAT[1]" w:storeItemID="{B3BFDA78-E141-47A9-9863-4B78FE595E88}"/>
            <w:text/>
          </w:sdtPr>
          <w:sdtContent>
            <w:tc>
              <w:tcPr>
                <w:tcW w:w="1969" w:type="dxa"/>
                <w:gridSpan w:val="3"/>
                <w:tcBorders>
                  <w:top w:val="single" w:color="F24F4F" w:themeColor="accent1" w:sz="4" w:space="0"/>
                  <w:bottom w:val="single" w:color="F24F4F" w:themeColor="accent1" w:sz="4" w:space="0"/>
                </w:tcBorders>
                <w:vAlign w:val="center"/>
              </w:tcPr>
              <w:p w:rsidRPr="00947B95" w:rsidR="0055738E" w:rsidP="00346B21" w:rsidRDefault="0055738E" w14:paraId="76F9B4F9" w14:textId="77777777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314D6" w:rsidP="005B41A2" w:rsidRDefault="000314D6" w14:paraId="018DA82F" w14:textId="77777777">
      <w:pPr>
        <w:pStyle w:val="GroupSeparation"/>
        <w:spacing w:after="0" w:line="240" w:lineRule="auto"/>
      </w:pPr>
    </w:p>
    <w:p w:rsidR="006D4464" w:rsidP="005B41A2" w:rsidRDefault="006D4464" w14:paraId="3279C4AE" w14:textId="77777777">
      <w:pPr>
        <w:pStyle w:val="GroupSeparation"/>
        <w:spacing w:after="0" w:line="240" w:lineRule="auto"/>
      </w:pPr>
    </w:p>
    <w:sdt>
      <w:sdtPr>
        <w:alias w:val="#Nav: /Header/WorkDescriptionLines"/>
        <w:tag w:val="#Nav: Standard_Sales_Quote/1304"/>
        <w:id w:val="465787805"/>
        <w15:dataBinding w:prefixMappings="xmlns:ns0='urn:microsoft-dynamics-nav/reports/Standard_Sales_Quote/1304/'" w:xpath="/ns0:NavWordReportXmlPart[1]/ns0:Header[1]/ns0:WorkDescriptionLines" w:storeItemID="{B3BFDA78-E141-47A9-9863-4B78FE595E88}"/>
        <w15:repeatingSection/>
      </w:sdtPr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Conten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Header/WorkDescriptionLines/WorkDescriptionLine"/>
                <w:tag w:val="#Nav: Standard_Sales_Quote/1304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B3BFDA78-E141-47A9-9863-4B78FE595E88}"/>
                <w:text/>
              </w:sdtPr>
              <w:sdtContent>
                <w:p w:rsidR="00D54DEE" w:rsidP="00695108" w:rsidRDefault="001A63CC" w14:paraId="047B0422" w14:textId="77777777">
                  <w:pPr>
                    <w:pStyle w:val="GroupSeparation"/>
                  </w:pPr>
                  <w:r w:rsidRPr="005B41A2">
                    <w:rPr>
                      <w:rFonts w:ascii="Segoe UI" w:hAnsi="Segoe UI" w:cs="Segoe UI"/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5A2FAF" w:rsidR="002848A5" w:rsidP="00B33B68" w:rsidRDefault="002848A5" w14:paraId="7E5A3ED0" w14:textId="77777777">
      <w:pPr>
        <w:pStyle w:val="Style1"/>
        <w:rPr>
          <w:color w:val="auto"/>
          <w:sz w:val="20"/>
          <w:szCs w:val="20"/>
        </w:rPr>
      </w:pPr>
    </w:p>
    <w:p w:rsidR="008166C0" w:rsidP="008166C0" w:rsidRDefault="008166C0" w14:paraId="6728AB6E" w14:textId="77777777">
      <w:pPr>
        <w:pStyle w:val="SubGroupSeparation"/>
      </w:pPr>
    </w:p>
    <w:p w:rsidR="008166C0" w:rsidP="00FF5235" w:rsidRDefault="008166C0" w14:paraId="1E4598EB" w14:textId="77777777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49F2" w:rsidP="00E40C63" w:rsidRDefault="003449F2" w14:paraId="38AEF813" w14:textId="77777777">
      <w:pPr>
        <w:spacing w:after="0"/>
      </w:pPr>
      <w:r>
        <w:separator/>
      </w:r>
    </w:p>
  </w:endnote>
  <w:endnote w:type="continuationSeparator" w:id="0">
    <w:p w:rsidR="003449F2" w:rsidP="00E40C63" w:rsidRDefault="003449F2" w14:paraId="7A03F53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Pr="00982950" w:rsidR="001D1CE2" w:rsidTr="00C43401" w14:paraId="184F27F1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:rsidTr="00C43401" w14:paraId="31A1648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Quote/1304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Quote/1304/'" w:xpath="/ns0:NavWordReportXmlPart[1]/ns0:Header[1]/ns0:CompanyLegalStatement[1]" w:storeItemID="{B3BFDA78-E141-47A9-9863-4B78FE595E88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9F39B81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79A5F8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FBC0BF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545"/>
      <w:gridCol w:w="2125"/>
      <w:gridCol w:w="1978"/>
      <w:gridCol w:w="2549"/>
    </w:tblGrid>
    <w:tr w:rsidR="0023400D" w:rsidTr="004763E0" w14:paraId="7DDB35E6" w14:textId="77777777"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Name_Lbl"/>
          <w:tag w:val="#Nav: Standard_Sales_Quote/1304"/>
          <w:id w:val="1621726738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_Lbl[1]" w:storeItemID="{B3BFDA78-E141-47A9-9863-4B78FE595E88}"/>
          <w:text/>
        </w:sdtPr>
        <w:sdtContent>
          <w:tc>
            <w:tcPr>
              <w:tcW w:w="1738" w:type="pct"/>
            </w:tcPr>
            <w:p w:rsidRPr="003260F6" w:rsidR="0023400D" w:rsidP="00C43401" w:rsidRDefault="00922B1D" w14:paraId="064DB416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CompanyBankName_Lbl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  <w:lang w:val="da-DK"/>
          </w:rPr>
          <w:alias w:val="#Nav: /Header/CompanyBankBranchNo_Lbl"/>
          <w:tag w:val="#Nav: Standard_Sales_Quote/1304"/>
          <w:id w:val="-303618989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_Lbl[1]" w:storeItemID="{B3BFDA78-E141-47A9-9863-4B78FE595E88}"/>
          <w:text/>
        </w:sdtPr>
        <w:sdtContent>
          <w:tc>
            <w:tcPr>
              <w:tcW w:w="1042" w:type="pct"/>
            </w:tcPr>
            <w:p w:rsidRPr="003260F6" w:rsidR="0023400D" w:rsidP="00C43401" w:rsidRDefault="00922B1D" w14:paraId="6E025AEC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CompanyBankBranchNo_Lbl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alias w:val="#Nav: /Header/CompanyBankAccountNo_Lbl"/>
          <w:tag w:val="#Nav: Standard_Sales_Quote/1304"/>
          <w:id w:val="-1145497313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_Lbl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3260F6" w:rsidR="0023400D" w:rsidP="00C43401" w:rsidRDefault="00922B1D" w14:paraId="6B671302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CompanyBankAccountNo_Lbl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F24F4F" w:themeColor="accent1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Content>
          <w:tc>
            <w:tcPr>
              <w:tcW w:w="1250" w:type="pct"/>
            </w:tcPr>
            <w:p w:rsidRPr="003260F6" w:rsidR="0023400D" w:rsidP="00C43401" w:rsidRDefault="00B33B68" w14:paraId="6C51168E" w14:textId="77777777">
              <w:pPr>
                <w:pStyle w:val="Heading2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B018D2">
                <w:rPr>
                  <w:rFonts w:asciiTheme="minorHAnsi" w:hAnsiTheme="minorHAnsi" w:cstheme="minorHAnsi"/>
                  <w:caps w:val="0"/>
                  <w:color w:val="F24F4F" w:themeColor="accent1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4763E0" w14:paraId="3725A86B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Quote/1304"/>
          <w:id w:val="2128658290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Name[1]" w:storeItemID="{B3BFDA78-E141-47A9-9863-4B78FE595E88}"/>
          <w:text/>
        </w:sdtPr>
        <w:sdtContent>
          <w:tc>
            <w:tcPr>
              <w:tcW w:w="1738" w:type="pct"/>
            </w:tcPr>
            <w:p w:rsidRPr="005A2FAF" w:rsidR="0023400D" w:rsidP="00C43401" w:rsidRDefault="00922B1D" w14:paraId="5DAFC38C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CompanyBankName</w:t>
              </w:r>
            </w:p>
          </w:tc>
        </w:sdtContent>
      </w:sdt>
      <w:sdt>
        <w:sdtPr>
          <w:rPr>
            <w:rFonts w:cstheme="minorHAnsi"/>
            <w:sz w:val="20"/>
            <w:szCs w:val="20"/>
            <w:lang w:val="da-DK"/>
          </w:rPr>
          <w:alias w:val="#Nav: /Header/CompanyBankBranchNo"/>
          <w:tag w:val="#Nav: Standard_Sales_Quote/1304"/>
          <w:id w:val="-1001884951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BranchNo[1]" w:storeItemID="{B3BFDA78-E141-47A9-9863-4B78FE595E88}"/>
          <w:text/>
        </w:sdtPr>
        <w:sdtContent>
          <w:tc>
            <w:tcPr>
              <w:tcW w:w="1042" w:type="pct"/>
            </w:tcPr>
            <w:p w:rsidRPr="005A2FAF" w:rsidR="0023400D" w:rsidP="00C43401" w:rsidRDefault="00922B1D" w14:paraId="3AEDA99A" w14:textId="77777777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CompanyBankBranchNo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Quote/1304"/>
          <w:id w:val="413605402"/>
          <w:placeholder>
            <w:docPart w:val="DefaultPlaceholder_-1854013440"/>
          </w:placeholder>
          <w:dataBinding w:prefixMappings="xmlns:ns0='urn:microsoft-dynamics-nav/reports/Standard_Sales_Quote/1304/'" w:xpath="/ns0:NavWordReportXmlPart[1]/ns0:Header[1]/ns0:CompanyBankAccountNo[1]" w:storeItemID="{B3BFDA78-E141-47A9-9863-4B78FE595E88}"/>
          <w:text/>
        </w:sdtPr>
        <w:sdtContent>
          <w:tc>
            <w:tcPr>
              <w:tcW w:w="970" w:type="pct"/>
              <w:tcMar>
                <w:right w:w="0" w:type="dxa"/>
              </w:tcMar>
            </w:tcPr>
            <w:p w:rsidRPr="005A2FAF" w:rsidR="0023400D" w:rsidP="00C43401" w:rsidRDefault="00922B1D" w14:paraId="4A904752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CompanyBankAccountNo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Content>
          <w:tc>
            <w:tcPr>
              <w:tcW w:w="1250" w:type="pct"/>
            </w:tcPr>
            <w:p w:rsidRPr="005A2FAF" w:rsidR="0023400D" w:rsidP="00C43401" w:rsidRDefault="00B33B68" w14:paraId="1C0CEE7B" w14:textId="77777777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 w14:paraId="3ABAF281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49F2" w:rsidP="00E40C63" w:rsidRDefault="003449F2" w14:paraId="0C6A8349" w14:textId="77777777">
      <w:pPr>
        <w:spacing w:after="0"/>
      </w:pPr>
      <w:r>
        <w:separator/>
      </w:r>
    </w:p>
  </w:footnote>
  <w:footnote w:type="continuationSeparator" w:id="0">
    <w:p w:rsidR="003449F2" w:rsidP="00E40C63" w:rsidRDefault="003449F2" w14:paraId="16D9DD37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:rsidTr="00772EA7" w14:paraId="3743A518" w14:textId="77777777">
      <w:tc>
        <w:tcPr>
          <w:tcW w:w="2929" w:type="pct"/>
        </w:tcPr>
        <w:p w:rsidRPr="00C43401" w:rsidR="00C43401" w:rsidP="00C43401" w:rsidRDefault="00000000" w14:paraId="4E5BDFA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Title_Lbl[1]" w:storeItemID="{B3BFDA78-E141-47A9-9863-4B78FE595E88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DocumentNo[1]" w:storeItemID="{B3BFDA78-E141-47A9-9863-4B78FE595E88}"/>
              <w:text/>
            </w:sdt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Quote/1304"/>
            <w:id w:val="-1183590736"/>
            <w:placeholder>
              <w:docPart w:val="647FBC123D0D4A4C8824A50443E4DFC1"/>
            </w:placeholder>
            <w:dataBinding w:prefixMappings="xmlns:ns0='urn:microsoft-dynamics-nav/reports/Standard_Sales_Quote/1304/'" w:xpath="/ns0:NavWordReportXmlPart[1]/ns0:Header[1]/ns0:DocumentDate[1]" w:storeItemID="{B3BFDA78-E141-47A9-9863-4B78FE595E88}"/>
            <w:text/>
          </w:sdtPr>
          <w:sdtContent>
            <w:p w:rsidR="00C43401" w:rsidP="00C43401" w:rsidRDefault="00C43401" w14:paraId="35A1081A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7DC0AAE1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Quote/1304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Quote/1304/'" w:xpath="/ns0:NavWordReportXmlPart[1]/ns0:Header[1]/ns0:Page_Lbl[1]" w:storeItemID="{B3BFDA78-E141-47A9-9863-4B78FE595E88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85FDC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636866FB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9215180" w14:textId="77777777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6D8E"/>
    <w:rsid w:val="000314D6"/>
    <w:rsid w:val="00032E69"/>
    <w:rsid w:val="00033FC3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D1CE2"/>
    <w:rsid w:val="001D2965"/>
    <w:rsid w:val="001D6807"/>
    <w:rsid w:val="001D6A74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66FB"/>
    <w:rsid w:val="002E7F9A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49F2"/>
    <w:rsid w:val="00346B21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1D59"/>
    <w:rsid w:val="003B344A"/>
    <w:rsid w:val="003B4DE8"/>
    <w:rsid w:val="003C1AC6"/>
    <w:rsid w:val="003C2C96"/>
    <w:rsid w:val="003C4ED3"/>
    <w:rsid w:val="003C70EF"/>
    <w:rsid w:val="003D120B"/>
    <w:rsid w:val="003D4B80"/>
    <w:rsid w:val="003E2178"/>
    <w:rsid w:val="003F77E2"/>
    <w:rsid w:val="0040698F"/>
    <w:rsid w:val="0041602B"/>
    <w:rsid w:val="0041708A"/>
    <w:rsid w:val="00424328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5FDC"/>
    <w:rsid w:val="0048687D"/>
    <w:rsid w:val="00492354"/>
    <w:rsid w:val="004A4D71"/>
    <w:rsid w:val="004A5A41"/>
    <w:rsid w:val="004B22F6"/>
    <w:rsid w:val="004B3E55"/>
    <w:rsid w:val="004B47ED"/>
    <w:rsid w:val="004B6FE5"/>
    <w:rsid w:val="004C32D6"/>
    <w:rsid w:val="004C60A5"/>
    <w:rsid w:val="004D3B0A"/>
    <w:rsid w:val="004D3EFF"/>
    <w:rsid w:val="004E006E"/>
    <w:rsid w:val="004F2432"/>
    <w:rsid w:val="004F2BFD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A1A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1A26"/>
    <w:rsid w:val="006433EE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1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E5137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554A9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194F"/>
    <w:rsid w:val="008533EF"/>
    <w:rsid w:val="00854DDE"/>
    <w:rsid w:val="008562DD"/>
    <w:rsid w:val="00856BBF"/>
    <w:rsid w:val="00860ECE"/>
    <w:rsid w:val="00871B1C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1BC8"/>
    <w:rsid w:val="009930BD"/>
    <w:rsid w:val="009943A4"/>
    <w:rsid w:val="00997858"/>
    <w:rsid w:val="009A071B"/>
    <w:rsid w:val="009A16F6"/>
    <w:rsid w:val="009B485A"/>
    <w:rsid w:val="009B7267"/>
    <w:rsid w:val="009B79E5"/>
    <w:rsid w:val="009C4F74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47BE"/>
    <w:rsid w:val="00AB4E3C"/>
    <w:rsid w:val="00AD1D9E"/>
    <w:rsid w:val="00AE5590"/>
    <w:rsid w:val="00AE6131"/>
    <w:rsid w:val="00AF1EDD"/>
    <w:rsid w:val="00AF4452"/>
    <w:rsid w:val="00B018D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7BCF"/>
    <w:rsid w:val="00D21D63"/>
    <w:rsid w:val="00D22638"/>
    <w:rsid w:val="00D235D0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0677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0248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C2D88"/>
    <w:rsid w:val="00FD6A00"/>
    <w:rsid w:val="00FE1868"/>
    <w:rsid w:val="00FE3FC2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4A5A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8BB718B9064D349DD4841EFD3E7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2F60A-FAC0-4C66-8E2B-89D39FD09BF9}"/>
      </w:docPartPr>
      <w:docPartBody>
        <w:p w:rsidR="005F6D68" w:rsidRDefault="002D5A0A" w:rsidP="002D5A0A">
          <w:pPr>
            <w:pStyle w:val="348BB718B9064D349DD4841EFD3E78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EBC2894080644B297B3C72FC1476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4520-291C-459E-B705-CBD0D4A4DB82}"/>
      </w:docPartPr>
      <w:docPartBody>
        <w:p w:rsidR="005F6D68" w:rsidRDefault="002D5A0A" w:rsidP="002D5A0A">
          <w:pPr>
            <w:pStyle w:val="9EBC2894080644B297B3C72FC147672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4F6090FF0D49F5A0BEC4CA9FD7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0067-803E-4696-90B0-292FF926196D}"/>
      </w:docPartPr>
      <w:docPartBody>
        <w:p w:rsidR="005F6D68" w:rsidRDefault="002D5A0A" w:rsidP="002D5A0A">
          <w:pPr>
            <w:pStyle w:val="454F6090FF0D49F5A0BEC4CA9FD742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65451E52804CB28485C4F75E71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30CE-EF9B-459B-85CA-EF62D6F2424D}"/>
      </w:docPartPr>
      <w:docPartBody>
        <w:p w:rsidR="005F6D68" w:rsidRDefault="002D5A0A" w:rsidP="002D5A0A">
          <w:pPr>
            <w:pStyle w:val="FE65451E52804CB28485C4F75E71AEB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FF0CCDF7549E3AEBCFCA13CA2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58847-8A27-4465-949C-E472DAA5C020}"/>
      </w:docPartPr>
      <w:docPartBody>
        <w:p w:rsidR="005F6D68" w:rsidRDefault="002D5A0A" w:rsidP="002D5A0A">
          <w:pPr>
            <w:pStyle w:val="EC1FF0CCDF7549E3AEBCFCA13CA2E7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3151CCF016410C9162DFF148EF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3952E-EB17-4EAC-90D6-149EC71D56F3}"/>
      </w:docPartPr>
      <w:docPartBody>
        <w:p w:rsidR="005F6D68" w:rsidRDefault="002D5A0A" w:rsidP="002D5A0A">
          <w:pPr>
            <w:pStyle w:val="4B3151CCF016410C9162DFF148EF4E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8F49A6E6114556AC9BB3E441483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BCB4C-12F8-41C8-AB15-1492E26DA0CF}"/>
      </w:docPartPr>
      <w:docPartBody>
        <w:p w:rsidR="005F6D68" w:rsidRDefault="002D5A0A" w:rsidP="002D5A0A">
          <w:pPr>
            <w:pStyle w:val="248F49A6E6114556AC9BB3E441483A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939944B7D481BAD92A0AC5161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28D26-A0D2-47C7-BAF9-912EB095AC43}"/>
      </w:docPartPr>
      <w:docPartBody>
        <w:p w:rsidR="005F6D68" w:rsidRDefault="002D5A0A" w:rsidP="002D5A0A">
          <w:pPr>
            <w:pStyle w:val="4DD939944B7D481BAD92A0AC51618E1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3877BC4C104C97B4F622AB894E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B2D7D-429D-4A6B-9D61-81797D3335B1}"/>
      </w:docPartPr>
      <w:docPartBody>
        <w:p w:rsidR="005F6D68" w:rsidRDefault="002D5A0A" w:rsidP="002D5A0A">
          <w:pPr>
            <w:pStyle w:val="B53877BC4C104C97B4F622AB894EE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65032DE5DFA452490774734A25D1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5507-2D50-466A-B800-D49047940E74}"/>
      </w:docPartPr>
      <w:docPartBody>
        <w:p w:rsidR="005F6D68" w:rsidRDefault="002D5A0A" w:rsidP="002D5A0A">
          <w:pPr>
            <w:pStyle w:val="665032DE5DFA452490774734A25D11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508A30DAA424FD8B42DEDF1C69B1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BF38F-D984-4FE7-ADBA-07E23CE1DEDA}"/>
      </w:docPartPr>
      <w:docPartBody>
        <w:p w:rsidR="005F6D68" w:rsidRDefault="002D5A0A" w:rsidP="002D5A0A">
          <w:pPr>
            <w:pStyle w:val="C508A30DAA424FD8B42DEDF1C69B1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EC0E93177B48448BE82659E7054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2A35B-A566-4794-BD93-9DC4F7C2CA9F}"/>
      </w:docPartPr>
      <w:docPartBody>
        <w:p w:rsidR="005F6D68" w:rsidRDefault="002D5A0A" w:rsidP="002D5A0A">
          <w:pPr>
            <w:pStyle w:val="48EC0E93177B48448BE82659E705409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39B0D7A2604722A58CA23E046D3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BBC1-351F-4E60-81C0-0BD556796F59}"/>
      </w:docPartPr>
      <w:docPartBody>
        <w:p w:rsidR="005F6D68" w:rsidRDefault="002D5A0A" w:rsidP="002D5A0A">
          <w:pPr>
            <w:pStyle w:val="2C39B0D7A2604722A58CA23E046D34B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E9800387D4C929ACF2FB0603A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4A74-AD1C-4C07-9CE1-2272ED50B571}"/>
      </w:docPartPr>
      <w:docPartBody>
        <w:p w:rsidR="005F6D68" w:rsidRDefault="002D5A0A" w:rsidP="002D5A0A">
          <w:pPr>
            <w:pStyle w:val="8E6E9800387D4C929ACF2FB0603AA47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3467F53D74360954403C6128B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E5CA-6879-4261-9C21-03D364F960F9}"/>
      </w:docPartPr>
      <w:docPartBody>
        <w:p w:rsidR="005F6D68" w:rsidRDefault="002D5A0A" w:rsidP="002D5A0A">
          <w:pPr>
            <w:pStyle w:val="1B23467F53D74360954403C6128BE3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EA70670904493CB1943057FA1BE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03117-6CDD-413C-8DEF-4B59C4C1376C}"/>
      </w:docPartPr>
      <w:docPartBody>
        <w:p w:rsidR="00EF5692" w:rsidRDefault="0029061F" w:rsidP="0029061F">
          <w:pPr>
            <w:pStyle w:val="99EA70670904493CB1943057FA1BEE6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FD57B831B84FE8BB7C1EF1E7DD9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AE85-A9D5-4813-840E-524E18EEBC1D}"/>
      </w:docPartPr>
      <w:docPartBody>
        <w:p w:rsidR="00EF5692" w:rsidRDefault="0029061F" w:rsidP="0029061F">
          <w:pPr>
            <w:pStyle w:val="67FD57B831B84FE8BB7C1EF1E7DD983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73ACEF70D64087943AEB07D08AF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47F51-F3F9-4622-B9ED-16872E4FDD1F}"/>
      </w:docPartPr>
      <w:docPartBody>
        <w:p w:rsidR="00EF5692" w:rsidRDefault="0029061F" w:rsidP="0029061F">
          <w:pPr>
            <w:pStyle w:val="C373ACEF70D64087943AEB07D08AF3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36EE"/>
    <w:rsid w:val="000C099C"/>
    <w:rsid w:val="000C30DE"/>
    <w:rsid w:val="000C32FA"/>
    <w:rsid w:val="000C6630"/>
    <w:rsid w:val="000D4FFA"/>
    <w:rsid w:val="00111F37"/>
    <w:rsid w:val="00155F0C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9061F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D3EFF"/>
    <w:rsid w:val="004E2932"/>
    <w:rsid w:val="005073E4"/>
    <w:rsid w:val="0051742B"/>
    <w:rsid w:val="005336F2"/>
    <w:rsid w:val="00537FE2"/>
    <w:rsid w:val="00563D29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6F27E9"/>
    <w:rsid w:val="00704A47"/>
    <w:rsid w:val="0071615C"/>
    <w:rsid w:val="00724BA0"/>
    <w:rsid w:val="007351AB"/>
    <w:rsid w:val="00781235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732B7"/>
    <w:rsid w:val="00A81735"/>
    <w:rsid w:val="00A82E31"/>
    <w:rsid w:val="00A91182"/>
    <w:rsid w:val="00A917F9"/>
    <w:rsid w:val="00A93787"/>
    <w:rsid w:val="00AC6E16"/>
    <w:rsid w:val="00AD6275"/>
    <w:rsid w:val="00AF6278"/>
    <w:rsid w:val="00B07230"/>
    <w:rsid w:val="00B20C44"/>
    <w:rsid w:val="00B24D45"/>
    <w:rsid w:val="00B25766"/>
    <w:rsid w:val="00B70ABA"/>
    <w:rsid w:val="00B807F9"/>
    <w:rsid w:val="00BD7B51"/>
    <w:rsid w:val="00BE0C78"/>
    <w:rsid w:val="00BE5109"/>
    <w:rsid w:val="00BE60AD"/>
    <w:rsid w:val="00BE7623"/>
    <w:rsid w:val="00C03606"/>
    <w:rsid w:val="00C16093"/>
    <w:rsid w:val="00C22EFB"/>
    <w:rsid w:val="00C945BD"/>
    <w:rsid w:val="00CB561E"/>
    <w:rsid w:val="00D0317A"/>
    <w:rsid w:val="00D11539"/>
    <w:rsid w:val="00DA1BBC"/>
    <w:rsid w:val="00DA62AA"/>
    <w:rsid w:val="00DB52A8"/>
    <w:rsid w:val="00DB684C"/>
    <w:rsid w:val="00DC713A"/>
    <w:rsid w:val="00DD1F5E"/>
    <w:rsid w:val="00DE673B"/>
    <w:rsid w:val="00E022EC"/>
    <w:rsid w:val="00E246A7"/>
    <w:rsid w:val="00E82CAF"/>
    <w:rsid w:val="00E92499"/>
    <w:rsid w:val="00EA0CDB"/>
    <w:rsid w:val="00EA7DD8"/>
    <w:rsid w:val="00EB11C4"/>
    <w:rsid w:val="00EE0A47"/>
    <w:rsid w:val="00EF5692"/>
    <w:rsid w:val="00EF7AB9"/>
    <w:rsid w:val="00F05A6F"/>
    <w:rsid w:val="00F220BD"/>
    <w:rsid w:val="00F242DB"/>
    <w:rsid w:val="00F260A2"/>
    <w:rsid w:val="00F26E0A"/>
    <w:rsid w:val="00F635C5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61F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99EA70670904493CB1943057FA1BEE61">
    <w:name w:val="99EA70670904493CB1943057FA1BEE61"/>
    <w:rsid w:val="0029061F"/>
    <w:rPr>
      <w:lang w:val="da-DK" w:eastAsia="da-DK"/>
    </w:rPr>
  </w:style>
  <w:style w:type="paragraph" w:customStyle="1" w:styleId="67FD57B831B84FE8BB7C1EF1E7DD9833">
    <w:name w:val="67FD57B831B84FE8BB7C1EF1E7DD9833"/>
    <w:rsid w:val="0029061F"/>
    <w:rPr>
      <w:lang w:val="da-DK" w:eastAsia="da-DK"/>
    </w:rPr>
  </w:style>
  <w:style w:type="paragraph" w:customStyle="1" w:styleId="C373ACEF70D64087943AEB07D08AF33B">
    <w:name w:val="C373ACEF70D64087943AEB07D08AF33B"/>
    <w:rsid w:val="0029061F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FDA78-E141-47A9-9863-4B78FE595E88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FF416EC5-1003-413B-B7CA-86AF8927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36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Rishabh Shukla (All e Technologies Ltd)</cp:lastModifiedBy>
  <cp:revision>4</cp:revision>
  <dcterms:created xsi:type="dcterms:W3CDTF">2017-05-30T07:35:00Z</dcterms:created>
  <dcterms:modified xsi:type="dcterms:W3CDTF">2024-06-25T07:10:00Z</dcterms:modified>
</cp:coreProperties>
</file>