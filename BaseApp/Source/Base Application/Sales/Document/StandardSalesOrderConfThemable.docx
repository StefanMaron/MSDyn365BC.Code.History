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5D3FFE4C-84BC-49A3-8590-ECEE95B59241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color w:val="5B9BD5" w:themeColor="accent1"/>
            </w:r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5D3FFE4C-84BC-49A3-8590-ECEE95B59241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01582F">
                  <w:rPr>
                    <w:color w:val="5B9BD5" w:themeColor="accent1"/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5D3FFE4C-84BC-49A3-8590-ECEE95B59241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5D3FFE4C-84BC-49A3-8590-ECEE95B59241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5D3FFE4C-84BC-49A3-8590-ECEE95B59241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5D3FFE4C-84BC-49A3-8590-ECEE95B59241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5D3FFE4C-84BC-49A3-8590-ECEE95B59241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5D3FFE4C-84BC-49A3-8590-ECEE95B59241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5D3FFE4C-84BC-49A3-8590-ECEE95B59241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5D3FFE4C-84BC-49A3-8590-ECEE95B59241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5D3FFE4C-84BC-49A3-8590-ECEE95B59241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5D3FFE4C-84BC-49A3-8590-ECEE95B59241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5D3FFE4C-84BC-49A3-8590-ECEE95B59241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00000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5D3FFE4C-84BC-49A3-8590-ECEE95B59241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5D3FFE4C-84BC-49A3-8590-ECEE95B59241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5D3FFE4C-84BC-49A3-8590-ECEE95B59241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D035F9" w14:paraId="3436BAB8" w14:textId="77777777">
        <w:sdt>
          <w:sdtPr>
            <w:rPr>
              <w:color w:val="5B9BD5" w:themeColor="accent1"/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5D3FFE4C-84BC-49A3-8590-ECEE95B59241}"/>
            <w:text/>
          </w:sdtPr>
          <w:sdtContent>
            <w:tc>
              <w:tcPr>
                <w:tcW w:w="2551" w:type="dxa"/>
                <w:shd w:val="clear" w:color="auto" w:fill="FFFFFF" w:themeFill="background1"/>
              </w:tcPr>
              <w:p w:rsidR="00676789" w:rsidP="008350A8" w:rsidRDefault="002220D6" w14:paraId="76454288" w14:textId="7A3D7325">
                <w:pPr>
                  <w:pStyle w:val="Heading1"/>
                </w:pPr>
                <w:r w:rsidRPr="00D035F9">
                  <w:rPr>
                    <w:color w:val="5B9BD5" w:themeColor="accent1"/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rPr>
              <w:color w:val="5B9BD5" w:themeColor="accent1"/>
            </w:r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5D3FFE4C-84BC-49A3-8590-ECEE95B59241}"/>
            <w:text/>
          </w:sdtPr>
          <w:sdtContent>
            <w:tc>
              <w:tcPr>
                <w:tcW w:w="2552" w:type="dxa"/>
                <w:shd w:val="clear" w:color="auto" w:fill="FFFFFF" w:themeFill="background1"/>
              </w:tcPr>
              <w:p w:rsidR="00676789" w:rsidP="008350A8" w:rsidRDefault="00CF4F6E" w14:paraId="5A165D7B" w14:textId="77777777">
                <w:pPr>
                  <w:pStyle w:val="Heading1"/>
                </w:pPr>
                <w:r w:rsidRPr="00D035F9">
                  <w:rPr>
                    <w:color w:val="5B9BD5" w:themeColor="accent1"/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rPr>
              <w:color w:val="5B9BD5" w:themeColor="accent1"/>
            </w:r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5D3FFE4C-84BC-49A3-8590-ECEE95B59241}"/>
            <w:text/>
          </w:sdtPr>
          <w:sdtContent>
            <w:tc>
              <w:tcPr>
                <w:tcW w:w="2551" w:type="dxa"/>
                <w:shd w:val="clear" w:color="auto" w:fill="FFFFFF" w:themeFill="background1"/>
              </w:tcPr>
              <w:p w:rsidR="00676789" w:rsidP="008350A8" w:rsidRDefault="00CF4F6E" w14:paraId="270D1E1D" w14:textId="77777777">
                <w:pPr>
                  <w:pStyle w:val="Heading1"/>
                </w:pPr>
                <w:r w:rsidRPr="00D035F9">
                  <w:rPr>
                    <w:color w:val="5B9BD5" w:themeColor="accent1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color w:val="5B9BD5" w:themeColor="accent1"/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5D3FFE4C-84BC-49A3-8590-ECEE95B59241}"/>
            <w:text/>
          </w:sdtPr>
          <w:sdtContent>
            <w:tc>
              <w:tcPr>
                <w:tcW w:w="2552" w:type="dxa"/>
                <w:shd w:val="clear" w:color="auto" w:fill="FFFFFF" w:themeFill="background1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</w:pPr>
                <w:r w:rsidRPr="00D035F9">
                  <w:rPr>
                    <w:color w:val="5B9BD5" w:themeColor="accent1"/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5D3FFE4C-84BC-49A3-8590-ECEE95B59241}"/>
            <w:text/>
          </w:sdtPr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5D3FFE4C-84BC-49A3-8590-ECEE95B59241}"/>
            <w:text/>
          </w:sdtPr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5D3FFE4C-84BC-49A3-8590-ECEE95B59241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5D3FFE4C-84BC-49A3-8590-ECEE95B59241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5D3FFE4C-84BC-49A3-8590-ECEE95B59241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5D3FFE4C-84BC-49A3-8590-ECEE95B59241}"/>
                <w:text/>
              </w:sdtPr>
              <w:sdtContent>
                <w:p w:rsidR="00654762" w:rsidP="00D035F9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01582F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5D3FFE4C-84BC-49A3-8590-ECEE95B59241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5D3FFE4C-84BC-49A3-8590-ECEE95B59241}"/>
            <w:text/>
          </w:sdtPr>
          <w:sdtContent>
            <w:tc>
              <w:tcPr>
                <w:tcW w:w="2732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5D3FFE4C-84BC-49A3-8590-ECEE95B59241}"/>
            <w:text/>
          </w:sdtPr>
          <w:sdtContent>
            <w:tc>
              <w:tcPr>
                <w:tcW w:w="850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shd w:val="clear" w:color="auto" w:fill="5B9BD5" w:themeFill="accent1"/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5D3FFE4C-84BC-49A3-8590-ECEE95B59241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shd w:val="clear" w:color="auto" w:fill="5B9BD5" w:themeFill="accent1"/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5D3FFE4C-84BC-49A3-8590-ECEE95B59241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5D3FFE4C-84BC-49A3-8590-ECEE95B59241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shd w:val="clear" w:color="auto" w:fill="5B9BD5" w:themeFill="accent1"/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5D3FFE4C-84BC-49A3-8590-ECEE95B59241}"/>
          <w15:repeatingSection/>
        </w:sdtPr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5D3FFE4C-84BC-49A3-8590-ECEE95B59241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8350A8" w:rsidR="008350A8" w:rsidP="00D035F9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5D3FFE4C-84BC-49A3-8590-ECEE95B59241}"/>
                    <w:text/>
                  </w:sdtPr>
                  <w:sdtContent>
                    <w:tc>
                      <w:tcPr>
                        <w:tcW w:w="2732" w:type="dxa"/>
                      </w:tcPr>
                      <w:p w:rsidRPr="008350A8" w:rsidR="008350A8" w:rsidP="00D035F9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5D3FFE4C-84BC-49A3-8590-ECEE95B59241}"/>
                    <w:text/>
                  </w:sdtPr>
                  <w:sdtContent>
                    <w:tc>
                      <w:tcPr>
                        <w:tcW w:w="850" w:type="dxa"/>
                      </w:tcPr>
                      <w:p w:rsidRPr="008350A8" w:rsidR="008350A8" w:rsidP="00D035F9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5D3FFE4C-84BC-49A3-8590-ECEE95B59241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D035F9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5D3FFE4C-84BC-49A3-8590-ECEE95B59241}"/>
                    <w:text/>
                  </w:sdtPr>
                  <w:sdtContent>
                    <w:tc>
                      <w:tcPr>
                        <w:tcW w:w="1701" w:type="dxa"/>
                      </w:tcPr>
                      <w:p w:rsidRPr="008350A8" w:rsidR="008350A8" w:rsidP="00D035F9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5D3FFE4C-84BC-49A3-8590-ECEE95B59241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D035F9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5D3FFE4C-84BC-49A3-8590-ECEE95B59241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D035F9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5D3FFE4C-84BC-49A3-8590-ECEE95B59241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D035F9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5D3FFE4C-84BC-49A3-8590-ECEE95B59241}"/>
          <w15:repeatingSection/>
        </w:sdtPr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5D3FFE4C-84BC-49A3-8590-ECEE95B59241}"/>
                    <w:text/>
                  </w:sdtPr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D035F9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5D3FFE4C-84BC-49A3-8590-ECEE95B59241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D035F9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01582F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5D3FFE4C-84BC-49A3-8590-ECEE95B59241}"/>
            <w:text/>
          </w:sdtPr>
          <w:sdtContent>
            <w:tc>
              <w:tcPr>
                <w:tcW w:w="3119" w:type="dxa"/>
                <w:gridSpan w:val="3"/>
                <w:tcBorders>
                  <w:bottom w:val="single" w:color="5B9BD5" w:themeColor="accent1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5D3FFE4C-84BC-49A3-8590-ECEE95B59241}"/>
            <w:text/>
          </w:sdtPr>
          <w:sdtContent>
            <w:tc>
              <w:tcPr>
                <w:tcW w:w="1842" w:type="dxa"/>
                <w:tcBorders>
                  <w:bottom w:val="single" w:color="5B9BD5" w:themeColor="accent1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67C6" w:rsidP="00E40C63" w:rsidRDefault="004467C6" w14:paraId="48A71DFD" w14:textId="77777777">
      <w:pPr>
        <w:spacing w:after="0"/>
      </w:pPr>
      <w:r>
        <w:separator/>
      </w:r>
    </w:p>
  </w:endnote>
  <w:endnote w:type="continuationSeparator" w:id="0">
    <w:p w:rsidR="004467C6" w:rsidP="00E40C63" w:rsidRDefault="004467C6" w14:paraId="125C683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5D3FFE4C-84BC-49A3-8590-ECEE95B59241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5D3FFE4C-84BC-49A3-8590-ECEE95B59241}"/>
          <w:text/>
        </w:sdtPr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rPr>
            <w:color w:val="5B9BD5" w:themeColor="accent1"/>
          </w:r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5D3FFE4C-84BC-49A3-8590-ECEE95B59241}"/>
          <w:text/>
        </w:sdtPr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</w:pPr>
              <w:proofErr w:type="spellStart"/>
              <w:r w:rsidRPr="0001582F">
                <w:rPr>
                  <w:color w:val="5B9BD5" w:themeColor="accent1"/>
                </w:rPr>
                <w:t>CompanyVATRegistrationNo_Lbl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5D3FFE4C-84BC-49A3-8590-ECEE95B59241}"/>
          <w:text/>
        </w:sdtPr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</w:pPr>
              <w:proofErr w:type="spellStart"/>
              <w:r w:rsidRPr="0001582F">
                <w:rPr>
                  <w:color w:val="5B9BD5" w:themeColor="accent1"/>
                </w:rPr>
                <w:t>HomePage_Lbl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5D3FFE4C-84BC-49A3-8590-ECEE95B59241}"/>
          <w:text/>
        </w:sdtPr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</w:pPr>
              <w:proofErr w:type="spellStart"/>
              <w:r w:rsidRPr="0001582F">
                <w:rPr>
                  <w:color w:val="5B9BD5" w:themeColor="accent1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5D3FFE4C-84BC-49A3-8590-ECEE95B59241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</w:pPr>
              <w:proofErr w:type="spellStart"/>
              <w:r w:rsidRPr="0001582F">
                <w:rPr>
                  <w:color w:val="5B9BD5" w:themeColor="accent1"/>
                </w:rPr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5D3FFE4C-84BC-49A3-8590-ECEE95B59241}"/>
          <w:text/>
        </w:sdtPr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5D3FFE4C-84BC-49A3-8590-ECEE95B59241}"/>
          <w:text/>
        </w:sdtPr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5D3FFE4C-84BC-49A3-8590-ECEE95B59241}"/>
          <w:text/>
        </w:sdtPr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5D3FFE4C-84BC-49A3-8590-ECEE95B59241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rPr>
            <w:color w:val="5B9BD5" w:themeColor="accent1"/>
          </w:r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5D3FFE4C-84BC-49A3-8590-ECEE95B59241}"/>
          <w:text/>
        </w:sdtPr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</w:pPr>
              <w:r w:rsidRPr="0001582F">
                <w:rPr>
                  <w:color w:val="5B9BD5" w:themeColor="accent1"/>
                  <w:lang w:val="da-DK"/>
                </w:rPr>
                <w:t>CompanyBankName</w:t>
              </w:r>
            </w:p>
          </w:tc>
        </w:sdtContent>
      </w:sdt>
      <w:sdt>
        <w:sdtPr>
          <w:rPr>
            <w:color w:val="5B9BD5" w:themeColor="accent1"/>
          </w:r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5D3FFE4C-84BC-49A3-8590-ECEE95B59241}"/>
          <w:text/>
        </w:sdtPr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</w:pPr>
              <w:r w:rsidRPr="0001582F">
                <w:rPr>
                  <w:color w:val="5B9BD5" w:themeColor="accent1"/>
                  <w:lang w:val="da-DK"/>
                </w:rPr>
                <w:t>CompanyIBAN_Lbl</w:t>
              </w:r>
            </w:p>
          </w:tc>
        </w:sdtContent>
      </w:sdt>
      <w:sdt>
        <w:sdtPr>
          <w:rPr>
            <w:color w:val="5B9BD5" w:themeColor="accent1"/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5D3FFE4C-84BC-49A3-8590-ECEE95B59241}"/>
          <w:text/>
        </w:sdtPr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</w:pPr>
              <w:r w:rsidRPr="0001582F">
                <w:rPr>
                  <w:color w:val="5B9BD5" w:themeColor="accent1"/>
                  <w:lang w:val="da-DK"/>
                </w:rPr>
                <w:t>CompanySWIFT_Lbl</w:t>
              </w:r>
            </w:p>
          </w:tc>
        </w:sdtContent>
      </w:sdt>
      <w:sdt>
        <w:sdtPr>
          <w:rPr>
            <w:color w:val="5B9BD5" w:themeColor="accent1"/>
          </w:r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5D3FFE4C-84BC-49A3-8590-ECEE95B59241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</w:pPr>
              <w:r w:rsidRPr="0001582F">
                <w:rPr>
                  <w:color w:val="5B9BD5" w:themeColor="accent1"/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00000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5D3FFE4C-84BC-49A3-8590-ECEE95B59241}"/>
              <w:text/>
            </w:sdtPr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5D3FFE4C-84BC-49A3-8590-ECEE95B59241}"/>
              <w:text/>
            </w:sdtPr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5D3FFE4C-84BC-49A3-8590-ECEE95B59241}"/>
          <w:text/>
        </w:sdtPr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5D3FFE4C-84BC-49A3-8590-ECEE95B59241}"/>
          <w:text/>
        </w:sdtPr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5D3FFE4C-84BC-49A3-8590-ECEE95B59241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67C6" w:rsidP="00E40C63" w:rsidRDefault="004467C6" w14:paraId="516C1E15" w14:textId="77777777">
      <w:pPr>
        <w:spacing w:after="0"/>
      </w:pPr>
      <w:r>
        <w:separator/>
      </w:r>
    </w:p>
  </w:footnote>
  <w:footnote w:type="continuationSeparator" w:id="0">
    <w:p w:rsidR="004467C6" w:rsidP="00E40C63" w:rsidRDefault="004467C6" w14:paraId="75C01100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00000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5D3FFE4C-84BC-49A3-8590-ECEE95B59241}"/>
              <w:text/>
            </w:sdt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5D3FFE4C-84BC-49A3-8590-ECEE95B59241}"/>
              <w:text/>
            </w:sdt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5D3FFE4C-84BC-49A3-8590-ECEE95B59241}"/>
            <w:text/>
          </w:sdtPr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00000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5D3FFE4C-84BC-49A3-8590-ECEE95B59241}"/>
              <w:text/>
            </w:sdtPr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00000" w14:paraId="568AEA07" w14:textId="77777777">
          <w:pPr>
            <w:pStyle w:val="Title"/>
          </w:pPr>
          <w:sdt>
            <w:sdtPr>
              <w:rPr>
                <w:color w:val="5B9BD5" w:themeColor="accent1"/>
              </w:r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5D3FFE4C-84BC-49A3-8590-ECEE95B59241}"/>
              <w:text/>
            </w:sdtPr>
            <w:sdtContent>
              <w:proofErr w:type="spellStart"/>
              <w:r w:rsidRPr="0001582F" w:rsidR="002F2688">
                <w:rPr>
                  <w:color w:val="5B9BD5" w:themeColor="accent1"/>
                </w:rPr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rPr>
                <w:color w:val="5B9BD5" w:themeColor="accent1"/>
              </w:r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5D3FFE4C-84BC-49A3-8590-ECEE95B59241}"/>
              <w:text/>
            </w:sdtPr>
            <w:sdtContent>
              <w:proofErr w:type="spellStart"/>
              <w:r w:rsidRPr="00D035F9" w:rsidR="002F2688">
                <w:rPr>
                  <w:color w:val="5B9BD5" w:themeColor="accent1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5D3FFE4C-84BC-49A3-8590-ECEE95B59241}"/>
            <w:text/>
          </w:sdtPr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00000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5D3FFE4C-84BC-49A3-8590-ECEE95B59241}"/>
              <w:text/>
            </w:sdtPr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5D3FFE4C-84BC-49A3-8590-ECEE95B59241}"/>
            <w:picture/>
          </w:sdtPr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1582F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467C6"/>
    <w:rsid w:val="00492354"/>
    <w:rsid w:val="004A4D71"/>
    <w:rsid w:val="004B22F6"/>
    <w:rsid w:val="004B47ED"/>
    <w:rsid w:val="004B6FE5"/>
    <w:rsid w:val="004C60A5"/>
    <w:rsid w:val="004D3EFF"/>
    <w:rsid w:val="004E5D52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04A5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20EB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035F9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49C09"/>
  <w15:chartTrackingRefBased/>
  <w15:docId w15:val="{CF68B76C-CE6C-43BB-91F6-F3CE65B9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4D3EFF"/>
    <w:rsid w:val="00580879"/>
    <w:rsid w:val="00732062"/>
    <w:rsid w:val="00747F0A"/>
    <w:rsid w:val="008C0479"/>
    <w:rsid w:val="00901D68"/>
    <w:rsid w:val="00930259"/>
    <w:rsid w:val="00A97C90"/>
    <w:rsid w:val="00B42B14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FFE4C-84BC-49A3-8590-ECEE95B59241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Rishabh Shukla (All e Technologies Ltd)</cp:lastModifiedBy>
  <cp:revision>3</cp:revision>
  <dcterms:created xsi:type="dcterms:W3CDTF">2019-02-19T13:47:00Z</dcterms:created>
  <dcterms:modified xsi:type="dcterms:W3CDTF">2024-06-25T07:47:00Z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