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4868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89"/>
        <w:gridCol w:w="4172"/>
      </w:tblGrid>
      <w:tr w:rsidR="00676789" w:rsidTr="008819DE" w14:paraId="65783826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2DA5746E-6ABF-42A4-90FC-585FB18B9C7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967" w:type="pct"/>
              </w:tcPr>
              <w:p w:rsidRPr="00456AFC" w:rsidR="00676789" w:rsidP="00676789" w:rsidRDefault="00676789" w14:paraId="5CF738A7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2DA5746E-6ABF-42A4-90FC-585FB18B9C76}"/>
            <w:text/>
          </w:sdtPr>
          <w:sdtContent>
            <w:tc>
              <w:tcPr>
                <w:tcW w:w="2033" w:type="pct"/>
              </w:tcPr>
              <w:p w:rsidRPr="00456AFC" w:rsidR="00676789" w:rsidP="00676789" w:rsidRDefault="00676789" w14:paraId="1345526F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8819DE" w14:paraId="2C36D481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500F031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2DA5746E-6ABF-42A4-90FC-585FB18B9C76}"/>
            <w:text/>
          </w:sdtPr>
          <w:sdtContent>
            <w:tc>
              <w:tcPr>
                <w:tcW w:w="2033" w:type="pct"/>
              </w:tcPr>
              <w:p w:rsidRPr="00456AFC" w:rsidR="00676789" w:rsidP="00676789" w:rsidRDefault="00676789" w14:paraId="6AF74C4B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8819DE" w14:paraId="3F840F5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4E832B0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2DA5746E-6ABF-42A4-90FC-585FB18B9C76}"/>
            <w:text/>
          </w:sdtPr>
          <w:sdtContent>
            <w:tc>
              <w:tcPr>
                <w:tcW w:w="2033" w:type="pct"/>
              </w:tcPr>
              <w:p w:rsidRPr="00456AFC" w:rsidR="00676789" w:rsidP="00676789" w:rsidRDefault="00676789" w14:paraId="1917C24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8819DE" w14:paraId="37A76D30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484DE46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2DA5746E-6ABF-42A4-90FC-585FB18B9C76}"/>
            <w:text/>
          </w:sdtPr>
          <w:sdtContent>
            <w:tc>
              <w:tcPr>
                <w:tcW w:w="2033" w:type="pct"/>
              </w:tcPr>
              <w:p w:rsidRPr="00456AFC" w:rsidR="00676789" w:rsidP="00676789" w:rsidRDefault="00676789" w14:paraId="6F41500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8819DE" w14:paraId="38E5F840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2D14AC1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2DA5746E-6ABF-42A4-90FC-585FB18B9C76}"/>
            <w:text/>
          </w:sdtPr>
          <w:sdtContent>
            <w:tc>
              <w:tcPr>
                <w:tcW w:w="2033" w:type="pct"/>
              </w:tcPr>
              <w:p w:rsidRPr="00456AFC" w:rsidR="00676789" w:rsidP="00676789" w:rsidRDefault="00676789" w14:paraId="0D19FC0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8819DE" w14:paraId="5AE95D01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69717E1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2DA5746E-6ABF-42A4-90FC-585FB18B9C76}"/>
            <w:text/>
          </w:sdtPr>
          <w:sdtContent>
            <w:tc>
              <w:tcPr>
                <w:tcW w:w="2033" w:type="pct"/>
              </w:tcPr>
              <w:p w:rsidRPr="00456AFC" w:rsidR="00676789" w:rsidP="00676789" w:rsidRDefault="00676789" w14:paraId="41FE7C0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8819DE" w14:paraId="4E0E580D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45A1D33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000000" w14:paraId="6C31D03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2DA5746E-6ABF-42A4-90FC-585FB18B9C76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2DA5746E-6ABF-42A4-90FC-585FB18B9C76}"/>
                <w:text/>
              </w:sdtPr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8819DE" w14:paraId="6D0AD97F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2DA5746E-6ABF-42A4-90FC-585FB18B9C76}"/>
            <w:text/>
          </w:sdtPr>
          <w:sdtContent>
            <w:tc>
              <w:tcPr>
                <w:tcW w:w="2967" w:type="pct"/>
              </w:tcPr>
              <w:p w:rsidRPr="00456AFC" w:rsidR="00676789" w:rsidP="00676789" w:rsidRDefault="00676789" w14:paraId="1754C4D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033" w:type="pct"/>
          </w:tcPr>
          <w:p w:rsidRPr="00456AFC" w:rsidR="00676789" w:rsidP="00676789" w:rsidRDefault="00676789" w14:paraId="2A111978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5446D339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47B7912E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2DA5746E-6ABF-42A4-90FC-585FB18B9C76}"/>
            <w:text/>
          </w:sdtPr>
          <w:sdtContent>
            <w:tc>
              <w:tcPr>
                <w:tcW w:w="2551" w:type="dxa"/>
              </w:tcPr>
              <w:p w:rsidR="00676789" w:rsidP="008350A8" w:rsidRDefault="00883D03" w14:paraId="3C2215BD" w14:textId="577EA61B">
                <w:pPr>
                  <w:pStyle w:val="Heading1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_Lbl"/>
            <w:tag w:val="#Nav: Standard_Sales_Order_Conf/1305"/>
            <w:id w:val="-1172871637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SalesPerson_Lbl[1]" w:storeItemID="{2DA5746E-6ABF-42A4-90FC-585FB18B9C76}"/>
            <w:text/>
          </w:sdtPr>
          <w:sdtContent>
            <w:tc>
              <w:tcPr>
                <w:tcW w:w="2552" w:type="dxa"/>
              </w:tcPr>
              <w:p w:rsidR="00676789" w:rsidP="008350A8" w:rsidRDefault="00EB3EDD" w14:paraId="02A8B9F2" w14:textId="77777777">
                <w:pPr>
                  <w:pStyle w:val="Heading1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2DA5746E-6ABF-42A4-90FC-585FB18B9C76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1DF23AEE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2DA5746E-6ABF-42A4-90FC-585FB18B9C76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0CB70E9" w14:textId="77777777">
                <w:pPr>
                  <w:pStyle w:val="Heading1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0245A3B6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2DA5746E-6ABF-42A4-90FC-585FB18B9C76}"/>
            <w:text/>
          </w:sdtPr>
          <w:sdtContent>
            <w:tc>
              <w:tcPr>
                <w:tcW w:w="2551" w:type="dxa"/>
              </w:tcPr>
              <w:p w:rsidR="00676789" w:rsidP="008350A8" w:rsidRDefault="00883D03" w14:paraId="68497956" w14:textId="022AD79D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2DA5746E-6ABF-42A4-90FC-585FB18B9C76}"/>
            <w:text/>
          </w:sdtPr>
          <w:sdtContent>
            <w:tc>
              <w:tcPr>
                <w:tcW w:w="2552" w:type="dxa"/>
              </w:tcPr>
              <w:p w:rsidR="00676789" w:rsidP="008350A8" w:rsidRDefault="00CF4F6E" w14:paraId="65C0BA19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2DA5746E-6ABF-42A4-90FC-585FB18B9C76}"/>
            <w:text/>
          </w:sdtPr>
          <w:sdtContent>
            <w:tc>
              <w:tcPr>
                <w:tcW w:w="2551" w:type="dxa"/>
              </w:tcPr>
              <w:p w:rsidR="00676789" w:rsidP="008350A8" w:rsidRDefault="00CF4F6E" w14:paraId="2DB03377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2DA5746E-6ABF-42A4-90FC-585FB18B9C76}"/>
            <w:text/>
          </w:sdtPr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5BB322A9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965343209"/>
        <w15:dataBinding w:prefixMappings="xmlns:ns0='urn:microsoft-dynamics-nav/reports/Standard_Sales_Order_Conf/1305/'" w:xpath="/ns0:NavWordReportXmlPart[1]/ns0:Header[1]/ns0:WorkDescriptionLines" w:storeItemID="{2DA5746E-6ABF-42A4-90FC-585FB18B9C76}"/>
        <w15:repeatingSection/>
      </w:sdtPr>
      <w:sdtContent>
        <w:sdt>
          <w:sdtPr>
            <w:id w:val="-1150748197"/>
            <w:placeholder>
              <w:docPart w:val="DefaultPlaceholder_-1854013436"/>
            </w:placeholder>
            <w15:repeatingSectionItem/>
          </w:sdtPr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A61977B96F8142538D1AB4A17207B02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2DA5746E-6ABF-42A4-90FC-585FB18B9C76}"/>
                <w:text/>
              </w:sdtPr>
              <w:sdtContent>
                <w:p w:rsidR="006D0C35" w:rsidP="00B479C1" w:rsidRDefault="006D0C35" w14:paraId="44A62953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358C3570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C869E6D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2DA5746E-6ABF-42A4-90FC-585FB18B9C76}"/>
            <w:text/>
          </w:sdtPr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EEAE3D3" w14:textId="77777777">
                <w:pPr>
                  <w:pStyle w:val="Heading1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2DA5746E-6ABF-42A4-90FC-585FB18B9C76}"/>
            <w:text/>
          </w:sdtPr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4330332" w14:textId="77777777">
                <w:pPr>
                  <w:pStyle w:val="Heading1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2DA5746E-6ABF-42A4-90FC-585FB18B9C76}"/>
            <w:text/>
          </w:sdtPr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40E846E" w14:textId="77777777">
                <w:pPr>
                  <w:pStyle w:val="Heading1"/>
                  <w:jc w:val="right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FB6620" w14:textId="77777777">
            <w:pPr>
              <w:pStyle w:val="Heading1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2DA5746E-6ABF-42A4-90FC-585FB18B9C76}"/>
            <w:text/>
          </w:sdt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899E43" w14:textId="77777777">
                <w:pPr>
                  <w:pStyle w:val="Heading1"/>
                  <w:jc w:val="right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8893281" w14:textId="77777777">
            <w:pPr>
              <w:pStyle w:val="Heading1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2DA5746E-6ABF-42A4-90FC-585FB18B9C76}"/>
            <w:text/>
          </w:sdtPr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2634141" w14:textId="77777777">
                <w:pPr>
                  <w:pStyle w:val="Heading1"/>
                  <w:jc w:val="right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2DA5746E-6ABF-42A4-90FC-585FB18B9C76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34CB0B8B" w14:textId="77777777">
                <w:pPr>
                  <w:pStyle w:val="Heading1"/>
                  <w:jc w:val="right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9AEC295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3789EA8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56B4B9A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4040321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9CF0382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15C679E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A4061EB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12F978FF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07A39599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2DA5746E-6ABF-42A4-90FC-585FB18B9C76}"/>
          <w15:repeatingSection/>
        </w:sdtPr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Content>
              <w:tr w:rsidRPr="008350A8" w:rsidR="008350A8" w:rsidTr="00E33456" w14:paraId="696217D8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2DA5746E-6ABF-42A4-90FC-585FB18B9C76}"/>
                    <w:text/>
                  </w:sdtPr>
                  <w:sdtContent>
                    <w:tc>
                      <w:tcPr>
                        <w:tcW w:w="954" w:type="dxa"/>
                      </w:tcPr>
                      <w:p w:rsidRPr="008350A8" w:rsidR="008350A8" w:rsidP="00B479C1" w:rsidRDefault="008350A8" w14:paraId="306BAA38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2DA5746E-6ABF-42A4-90FC-585FB18B9C76}"/>
                    <w:text/>
                  </w:sdtPr>
                  <w:sdtContent>
                    <w:tc>
                      <w:tcPr>
                        <w:tcW w:w="2732" w:type="dxa"/>
                      </w:tcPr>
                      <w:p w:rsidRPr="008350A8" w:rsidR="008350A8" w:rsidP="00B479C1" w:rsidRDefault="008350A8" w14:paraId="2D6DE2E3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2DA5746E-6ABF-42A4-90FC-585FB18B9C76}"/>
                    <w:text/>
                  </w:sdtPr>
                  <w:sdtContent>
                    <w:tc>
                      <w:tcPr>
                        <w:tcW w:w="850" w:type="dxa"/>
                      </w:tcPr>
                      <w:p w:rsidRPr="008350A8" w:rsidR="008350A8" w:rsidP="00B479C1" w:rsidRDefault="008350A8" w14:paraId="6BA5EF4F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2DA5746E-6ABF-42A4-90FC-585FB18B9C76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B479C1" w:rsidRDefault="008350A8" w14:paraId="57DAA987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2DA5746E-6ABF-42A4-90FC-585FB18B9C76}"/>
                    <w:text/>
                  </w:sdtPr>
                  <w:sdtContent>
                    <w:tc>
                      <w:tcPr>
                        <w:tcW w:w="1701" w:type="dxa"/>
                      </w:tcPr>
                      <w:p w:rsidRPr="008350A8" w:rsidR="008350A8" w:rsidP="00B479C1" w:rsidRDefault="008350A8" w14:paraId="7AA67562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2DA5746E-6ABF-42A4-90FC-585FB18B9C76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B479C1" w:rsidRDefault="008350A8" w14:paraId="5EF22C88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2DA5746E-6ABF-42A4-90FC-585FB18B9C76}"/>
                    <w:text/>
                  </w:sdtPr>
                  <w:sdtContent>
                    <w:tc>
                      <w:tcPr>
                        <w:tcW w:w="709" w:type="dxa"/>
                      </w:tcPr>
                      <w:p w:rsidRPr="008350A8" w:rsidR="008350A8" w:rsidP="00B479C1" w:rsidRDefault="008350A8" w14:paraId="0BA34808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2DA5746E-6ABF-42A4-90FC-585FB18B9C76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B479C1" w:rsidRDefault="008350A8" w14:paraId="120F2098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587973AE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339B53F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7EB34CA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554E972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58C9FDF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7EDDDF3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0CA0DF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286784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BC1E4F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2DA5746E-6ABF-42A4-90FC-585FB18B9C76}"/>
          <w15:repeatingSection/>
        </w:sdtPr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Content>
              <w:tr w:rsidRPr="008350A8" w:rsidR="008350A8" w:rsidTr="00E33456" w14:paraId="3E064951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4657C189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FA8911E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70D3F866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EED4C5B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2DA5746E-6ABF-42A4-90FC-585FB18B9C76}"/>
                    <w:text/>
                  </w:sdtPr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B479C1" w:rsidRDefault="008350A8" w14:paraId="4096F6BB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2DA5746E-6ABF-42A4-90FC-585FB18B9C76}"/>
                    <w:text/>
                  </w:sdt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B479C1" w:rsidRDefault="008350A8" w14:paraId="7A843C32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01ECE48E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12378B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7F76C14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69FA267C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CA3608D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2BBE493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5D3CD60F" w14:textId="77777777">
            <w:pPr>
              <w:pStyle w:val="NoSpacing"/>
            </w:pPr>
          </w:p>
        </w:tc>
      </w:tr>
      <w:tr w:rsidRPr="008350A8" w:rsidR="008350A8" w:rsidTr="00826088" w14:paraId="772759AA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808CCA9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04A06EA1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9C0CB0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1439189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2DA5746E-6ABF-42A4-90FC-585FB18B9C76}"/>
            <w:text/>
          </w:sdt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6D714546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2DA5746E-6ABF-42A4-90FC-585FB18B9C76}"/>
            <w:text/>
          </w:sdt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2D7B8844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3BA7BB1B" w14:textId="77777777">
      <w:pPr>
        <w:rPr>
          <w:sz w:val="12"/>
          <w:szCs w:val="12"/>
        </w:rPr>
      </w:pPr>
    </w:p>
    <w:sectPr w:rsidRPr="00675FB4" w:rsidR="008350A8" w:rsidSect="00731DE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D3B0C" w:rsidP="00E40C63" w:rsidRDefault="000D3B0C" w14:paraId="103DE992" w14:textId="77777777">
      <w:pPr>
        <w:spacing w:after="0"/>
      </w:pPr>
      <w:r>
        <w:separator/>
      </w:r>
    </w:p>
  </w:endnote>
  <w:endnote w:type="continuationSeparator" w:id="0">
    <w:p w:rsidR="000D3B0C" w:rsidP="00E40C63" w:rsidRDefault="000D3B0C" w14:paraId="68122E8D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11A3" w:rsidRDefault="002411A3" w14:paraId="1F30B680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2D667859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2DA5746E-6ABF-42A4-90FC-585FB18B9C76}"/>
          <w:text/>
        </w:sdtPr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20E65DB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F23B67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75554ED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2DA5746E-6ABF-42A4-90FC-585FB18B9C76}"/>
          <w:text/>
        </w:sdtPr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41C1B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3FF6413F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2DA5746E-6ABF-42A4-90FC-585FB18B9C76}"/>
          <w:text/>
        </w:sdtPr>
        <w:sdtContent>
          <w:tc>
            <w:tcPr>
              <w:tcW w:w="2551" w:type="dxa"/>
            </w:tcPr>
            <w:p w:rsidRPr="002411A3" w:rsidR="001D5AC3" w:rsidP="002411A3" w:rsidRDefault="002411A3" w14:paraId="64BE3597" w14:textId="77777777">
              <w:pPr>
                <w:pStyle w:val="Heading2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2DA5746E-6ABF-42A4-90FC-585FB18B9C76}"/>
          <w:text/>
        </w:sdtPr>
        <w:sdtContent>
          <w:tc>
            <w:tcPr>
              <w:tcW w:w="2552" w:type="dxa"/>
            </w:tcPr>
            <w:p w:rsidRPr="002411A3" w:rsidR="001D5AC3" w:rsidP="002411A3" w:rsidRDefault="001D5AC3" w14:paraId="701AD791" w14:textId="77777777">
              <w:pPr>
                <w:pStyle w:val="Heading2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2DA5746E-6ABF-42A4-90FC-585FB18B9C76}"/>
          <w:text/>
        </w:sdtPr>
        <w:sdtContent>
          <w:tc>
            <w:tcPr>
              <w:tcW w:w="2551" w:type="dxa"/>
            </w:tcPr>
            <w:p w:rsidRPr="002411A3" w:rsidR="001D5AC3" w:rsidP="002411A3" w:rsidRDefault="001D5AC3" w14:paraId="50CCBD3A" w14:textId="77777777">
              <w:pPr>
                <w:pStyle w:val="Heading2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2DA5746E-6ABF-42A4-90FC-585FB18B9C7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984351B" w14:textId="77777777">
              <w:pPr>
                <w:pStyle w:val="Heading2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9426C7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2DA5746E-6ABF-42A4-90FC-585FB18B9C76}"/>
          <w:text/>
        </w:sdtPr>
        <w:sdtContent>
          <w:tc>
            <w:tcPr>
              <w:tcW w:w="2551" w:type="dxa"/>
            </w:tcPr>
            <w:p w:rsidR="001D5AC3" w:rsidP="002411A3" w:rsidRDefault="002411A3" w14:paraId="6531F210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2DA5746E-6ABF-42A4-90FC-585FB18B9C76}"/>
          <w:text/>
        </w:sdtPr>
        <w:sdtContent>
          <w:tc>
            <w:tcPr>
              <w:tcW w:w="2552" w:type="dxa"/>
            </w:tcPr>
            <w:p w:rsidR="001D5AC3" w:rsidP="002411A3" w:rsidRDefault="001D5AC3" w14:paraId="48204A65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2DA5746E-6ABF-42A4-90FC-585FB18B9C76}"/>
          <w:text/>
        </w:sdtPr>
        <w:sdtContent>
          <w:tc>
            <w:tcPr>
              <w:tcW w:w="2551" w:type="dxa"/>
            </w:tcPr>
            <w:p w:rsidR="001D5AC3" w:rsidP="002411A3" w:rsidRDefault="001D5AC3" w14:paraId="19D2E4D4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2DA5746E-6ABF-42A4-90FC-585FB18B9C7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4AA14E37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26538DFF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2DA5746E-6ABF-42A4-90FC-585FB18B9C76}"/>
          <w:text/>
        </w:sdtPr>
        <w:sdtContent>
          <w:tc>
            <w:tcPr>
              <w:tcW w:w="2551" w:type="dxa"/>
            </w:tcPr>
            <w:p w:rsidR="001D5AC3" w:rsidP="001D5AC3" w:rsidRDefault="001D5AC3" w14:paraId="74482549" w14:textId="77777777">
              <w:pPr>
                <w:pStyle w:val="Heading2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2DA5746E-6ABF-42A4-90FC-585FB18B9C76}"/>
          <w:text/>
        </w:sdtPr>
        <w:sdtContent>
          <w:tc>
            <w:tcPr>
              <w:tcW w:w="2552" w:type="dxa"/>
            </w:tcPr>
            <w:p w:rsidR="001D5AC3" w:rsidP="001D5AC3" w:rsidRDefault="001D5AC3" w14:paraId="0ECB5EBA" w14:textId="77777777">
              <w:pPr>
                <w:pStyle w:val="Heading2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2DA5746E-6ABF-42A4-90FC-585FB18B9C76}"/>
          <w:text/>
        </w:sdtPr>
        <w:sdtContent>
          <w:tc>
            <w:tcPr>
              <w:tcW w:w="2551" w:type="dxa"/>
            </w:tcPr>
            <w:p w:rsidR="001D5AC3" w:rsidP="001D5AC3" w:rsidRDefault="001D5AC3" w14:paraId="2AFDCD21" w14:textId="77777777">
              <w:pPr>
                <w:pStyle w:val="Heading2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2DA5746E-6ABF-42A4-90FC-585FB18B9C7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65B3305F" w14:textId="77777777">
              <w:pPr>
                <w:pStyle w:val="Heading2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18A80AD" w14:textId="77777777">
      <w:tc>
        <w:tcPr>
          <w:tcW w:w="2551" w:type="dxa"/>
        </w:tcPr>
        <w:p w:rsidR="001D5AC3" w:rsidP="002F0999" w:rsidRDefault="00000000" w14:paraId="6E7B2F2C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2DA5746E-6ABF-42A4-90FC-585FB18B9C76}"/>
              <w:text/>
            </w:sdtPr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2DA5746E-6ABF-42A4-90FC-585FB18B9C76}"/>
              <w:text/>
            </w:sdtPr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2DA5746E-6ABF-42A4-90FC-585FB18B9C76}"/>
          <w:text/>
        </w:sdtPr>
        <w:sdtContent>
          <w:tc>
            <w:tcPr>
              <w:tcW w:w="2552" w:type="dxa"/>
            </w:tcPr>
            <w:p w:rsidR="001D5AC3" w:rsidP="002F0999" w:rsidRDefault="001D5AC3" w14:paraId="06CDAC6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2DA5746E-6ABF-42A4-90FC-585FB18B9C76}"/>
          <w:text/>
        </w:sdtPr>
        <w:sdtContent>
          <w:tc>
            <w:tcPr>
              <w:tcW w:w="2551" w:type="dxa"/>
            </w:tcPr>
            <w:p w:rsidR="001D5AC3" w:rsidP="002F0999" w:rsidRDefault="001D5AC3" w14:paraId="1B5B201E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2DA5746E-6ABF-42A4-90FC-585FB18B9C76}"/>
          <w:text/>
        </w:sdtPr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11EBE3B0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597726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D3B0C" w:rsidP="00E40C63" w:rsidRDefault="000D3B0C" w14:paraId="09AC30A9" w14:textId="77777777">
      <w:pPr>
        <w:spacing w:after="0"/>
      </w:pPr>
      <w:r>
        <w:separator/>
      </w:r>
    </w:p>
  </w:footnote>
  <w:footnote w:type="continuationSeparator" w:id="0">
    <w:p w:rsidR="000D3B0C" w:rsidP="00E40C63" w:rsidRDefault="000D3B0C" w14:paraId="22F1ACC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411A3" w:rsidRDefault="002411A3" w14:paraId="142BFD6E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332A035" w14:textId="77777777">
      <w:tc>
        <w:tcPr>
          <w:tcW w:w="5098" w:type="dxa"/>
        </w:tcPr>
        <w:p w:rsidRPr="002F0999" w:rsidR="002F0999" w:rsidP="002F0999" w:rsidRDefault="00000000" w14:paraId="5F2959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2DA5746E-6ABF-42A4-90FC-585FB18B9C76}"/>
              <w:text/>
            </w:sdt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2DA5746E-6ABF-42A4-90FC-585FB18B9C76}"/>
            <w:text/>
          </w:sdtPr>
          <w:sdtContent>
            <w:p w:rsidRPr="002F2688" w:rsidR="002F0999" w:rsidP="002F0999" w:rsidRDefault="002F0999" w14:paraId="50616E01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00000" w14:paraId="44C5EC63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2DA5746E-6ABF-42A4-90FC-585FB18B9C76}"/>
              <w:text/>
            </w:sdtPr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6B3F82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6B3F82">
            <w:rPr>
              <w:noProof/>
            </w:rPr>
            <w:t>3</w:t>
          </w:r>
          <w:r w:rsidR="00093A30">
            <w:rPr>
              <w:noProof/>
            </w:rPr>
            <w:fldChar w:fldCharType="end"/>
          </w:r>
        </w:p>
        <w:p w:rsidR="00D6006D" w:rsidP="001D1CE2" w:rsidRDefault="00D6006D" w14:paraId="780A6B8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42CB1006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838C58E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5231C329" w14:textId="77777777">
      <w:tc>
        <w:tcPr>
          <w:tcW w:w="5098" w:type="dxa"/>
        </w:tcPr>
        <w:p w:rsidRPr="0026269B" w:rsidR="002F2688" w:rsidP="002F2688" w:rsidRDefault="00000000" w14:paraId="6F9F9539" w14:textId="77777777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2DA5746E-6ABF-42A4-90FC-585FB18B9C76}"/>
              <w:text/>
            </w:sdtPr>
            <w:sdtContent>
              <w:proofErr w:type="spellStart"/>
              <w:r w:rsidRPr="00212253" w:rsidR="00EB3EDD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2DA5746E-6ABF-42A4-90FC-585FB18B9C76}"/>
              <w:text/>
            </w:sdtPr>
            <w:sdtContent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2DA5746E-6ABF-42A4-90FC-585FB18B9C76}"/>
            <w:text/>
          </w:sdtPr>
          <w:sdtContent>
            <w:p w:rsidRPr="002F2688" w:rsidR="002F2688" w:rsidP="002F2688" w:rsidRDefault="002F2688" w14:paraId="582C949B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00000" w14:paraId="414DE389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2DA5746E-6ABF-42A4-90FC-585FB18B9C76}"/>
              <w:text/>
            </w:sdtPr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883D0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466537">
            <w:rPr>
              <w:noProof/>
            </w:rPr>
            <w:fldChar w:fldCharType="begin"/>
          </w:r>
          <w:r w:rsidR="00466537">
            <w:rPr>
              <w:noProof/>
            </w:rPr>
            <w:instrText xml:space="preserve"> NUMPAGES  \* Arabic  \* MERGEFORMAT </w:instrText>
          </w:r>
          <w:r w:rsidR="00466537"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 w:rsidR="00466537">
            <w:rPr>
              <w:noProof/>
            </w:rPr>
            <w:fldChar w:fldCharType="end"/>
          </w:r>
        </w:p>
        <w:p w:rsidR="002F2688" w:rsidP="002F2688" w:rsidRDefault="002F2688" w14:paraId="641EE7D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2DA5746E-6ABF-42A4-90FC-585FB18B9C76}"/>
            <w:picture/>
          </w:sdtPr>
          <w:sdtContent>
            <w:p w:rsidR="002F2688" w:rsidP="002F2688" w:rsidRDefault="002F2688" w14:paraId="10B03018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4B29744" wp14:editId="6261F74C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A18EFCF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93A30"/>
    <w:rsid w:val="000A2750"/>
    <w:rsid w:val="000A665A"/>
    <w:rsid w:val="000D3B0C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87D45"/>
    <w:rsid w:val="001B793C"/>
    <w:rsid w:val="001D1CE2"/>
    <w:rsid w:val="001D5AC3"/>
    <w:rsid w:val="001D6807"/>
    <w:rsid w:val="0020108A"/>
    <w:rsid w:val="00212253"/>
    <w:rsid w:val="00235CA0"/>
    <w:rsid w:val="002411A3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2C1"/>
    <w:rsid w:val="002E2A56"/>
    <w:rsid w:val="002F0999"/>
    <w:rsid w:val="002F2688"/>
    <w:rsid w:val="00337723"/>
    <w:rsid w:val="00355E20"/>
    <w:rsid w:val="003605F6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66537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40EB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B3F82"/>
    <w:rsid w:val="006C30D9"/>
    <w:rsid w:val="006C4581"/>
    <w:rsid w:val="006D0C35"/>
    <w:rsid w:val="006D4B90"/>
    <w:rsid w:val="006D64AE"/>
    <w:rsid w:val="006F2626"/>
    <w:rsid w:val="0071439C"/>
    <w:rsid w:val="00716E24"/>
    <w:rsid w:val="00731DE8"/>
    <w:rsid w:val="00741F6B"/>
    <w:rsid w:val="007537BA"/>
    <w:rsid w:val="00760FA8"/>
    <w:rsid w:val="00765190"/>
    <w:rsid w:val="00766078"/>
    <w:rsid w:val="00777271"/>
    <w:rsid w:val="007773B8"/>
    <w:rsid w:val="00777ADC"/>
    <w:rsid w:val="007930C4"/>
    <w:rsid w:val="00797305"/>
    <w:rsid w:val="007A0A2F"/>
    <w:rsid w:val="007B235B"/>
    <w:rsid w:val="007C7C82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819DE"/>
    <w:rsid w:val="00883D0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E65"/>
    <w:rsid w:val="00982950"/>
    <w:rsid w:val="00991278"/>
    <w:rsid w:val="0099175E"/>
    <w:rsid w:val="009943A4"/>
    <w:rsid w:val="00997858"/>
    <w:rsid w:val="009B485A"/>
    <w:rsid w:val="009D3082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479C1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0451"/>
    <w:rsid w:val="00CD1B92"/>
    <w:rsid w:val="00CF4F6E"/>
    <w:rsid w:val="00D21D63"/>
    <w:rsid w:val="00D235D0"/>
    <w:rsid w:val="00D41DC8"/>
    <w:rsid w:val="00D47145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01FB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6B4C0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6B4C0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61977B96F8142538D1AB4A17207B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2B1B1C-9A40-4688-A331-2A2FDFE9ECE4}"/>
      </w:docPartPr>
      <w:docPartBody>
        <w:p w:rsidR="002F139C" w:rsidRDefault="006D7424" w:rsidP="006D7424">
          <w:pPr>
            <w:pStyle w:val="A61977B96F8142538D1AB4A17207B02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798857-5288-4EB0-AB9A-768F50DE1F10}"/>
      </w:docPartPr>
      <w:docPartBody>
        <w:p w:rsidR="002F139C" w:rsidRDefault="006D7424">
          <w:r w:rsidRPr="00462ED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1D7977"/>
    <w:rsid w:val="00281485"/>
    <w:rsid w:val="002F139C"/>
    <w:rsid w:val="0051491F"/>
    <w:rsid w:val="005C4D9B"/>
    <w:rsid w:val="006B4C0D"/>
    <w:rsid w:val="006D7424"/>
    <w:rsid w:val="0085216E"/>
    <w:rsid w:val="008D456B"/>
    <w:rsid w:val="009077E4"/>
    <w:rsid w:val="00930259"/>
    <w:rsid w:val="009645F4"/>
    <w:rsid w:val="00A04450"/>
    <w:rsid w:val="00A97C90"/>
    <w:rsid w:val="00AE0DFF"/>
    <w:rsid w:val="00B45A5A"/>
    <w:rsid w:val="00B56AF6"/>
    <w:rsid w:val="00B84D80"/>
    <w:rsid w:val="00CA47F2"/>
    <w:rsid w:val="00D05ADC"/>
    <w:rsid w:val="00D72C86"/>
    <w:rsid w:val="00E45027"/>
    <w:rsid w:val="00E75C1C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424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53D1CADE680F4CF0A7CADB3A97B96B10">
    <w:name w:val="53D1CADE680F4CF0A7CADB3A97B96B10"/>
    <w:rsid w:val="006D7424"/>
  </w:style>
  <w:style w:type="paragraph" w:customStyle="1" w:styleId="A61977B96F8142538D1AB4A17207B026">
    <w:name w:val="A61977B96F8142538D1AB4A17207B026"/>
    <w:rsid w:val="006D74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586D355B-76DF-4E8D-BF3E-CCDFF25C0D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DA5746E-6ABF-42A4-90FC-585FB18B9C76}">
  <ds:schemaRefs>
    <ds:schemaRef ds:uri="urn:microsoft-dynamics-nav/reports/Standard_Sales_Order_Conf/1305/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2019-02-20T13:01:00Z</dcterms:created>
  <dcterms:modified xsi:type="dcterms:W3CDTF">2023-02-28T10:03:00Z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