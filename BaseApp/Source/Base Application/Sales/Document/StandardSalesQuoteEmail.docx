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015950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015950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-564030499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p w:rsidR="00C547D7" w:rsidRDefault="00CC67F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CC67FA" w:rsidRDefault="00015950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015950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  <w:bookmarkStart w:name="_GoBack" w:id="0"/>
      <w:bookmarkEnd w:id="0"/>
    </w:p>
    <w:p w:rsidR="00C547D7" w:rsidP="00C547D7" w:rsidRDefault="00015950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015950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50" w:rsidP="00E40C63" w:rsidRDefault="00015950">
      <w:pPr>
        <w:spacing w:after="0"/>
      </w:pPr>
      <w:r>
        <w:separator/>
      </w:r>
    </w:p>
  </w:endnote>
  <w:endnote w:type="continuationSeparator" w:id="0">
    <w:p w:rsidR="00015950" w:rsidP="00E40C63" w:rsidRDefault="00015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50" w:rsidP="00E40C63" w:rsidRDefault="00015950">
      <w:pPr>
        <w:spacing w:after="0"/>
      </w:pPr>
      <w:r>
        <w:separator/>
      </w:r>
    </w:p>
  </w:footnote>
  <w:footnote w:type="continuationSeparator" w:id="0">
    <w:p w:rsidR="00015950" w:rsidP="00E40C63" w:rsidRDefault="00015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1595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1595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1595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5950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C67FA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0F3BB8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65C9-AD58-4ED7-9952-64E216F32F2C}"/>
      </w:docPartPr>
      <w:docPartBody>
        <w:p w:rsidR="00000000" w:rsidRDefault="000F3BB8">
          <w:r w:rsidRPr="00A46C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F3BB8"/>
    <w:rsid w:val="002A00F8"/>
    <w:rsid w:val="00401A56"/>
    <w:rsid w:val="00666A99"/>
    <w:rsid w:val="007F0EB0"/>
    <w:rsid w:val="008506F4"/>
    <w:rsid w:val="0093255B"/>
    <w:rsid w:val="00A047A2"/>
    <w:rsid w:val="00AA4803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BB8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A1414EA8-602C-4526-8E20-DDF1612B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2016-06-07T13:46:00Z</dcterms:modified>
</cp:coreProperties>
</file>