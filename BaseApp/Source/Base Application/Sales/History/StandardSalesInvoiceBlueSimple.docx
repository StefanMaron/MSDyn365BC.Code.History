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9D29F0" w:rsidTr="00390535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bookmarkStart w:name="_GoBack" w:id="0"/>
          <w:bookmarkEnd w:id="0"/>
          <w:p w:rsidRPr="0023400D" w:rsidR="0023400D" w:rsidP="0023400D" w:rsidRDefault="00175343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Pr="00854DDE" w:rsidR="0023400D" w:rsidP="0023400D" w:rsidRDefault="00175343">
            <w:pPr>
              <w:rPr>
                <w:rFonts w:ascii="Segoe UI" w:hAnsi="Segoe UI" w:cs="Segoe UI"/>
                <w:sz w:val="20"/>
                <w:szCs w:val="20"/>
              </w:rPr>
            </w:pPr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54582147559649649C2E4FF27A925DCA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  <w:rFonts w:ascii="Segoe UI" w:hAnsi="Segoe UI" w:cs="Segoe UI"/>
                  <w:sz w:val="20"/>
                  <w:szCs w:val="20"/>
                </w:rPr>
              </w:sdtEndPr>
              <w:sdtContent>
                <w:r w:rsidRPr="00854DDE" w:rsidR="0023400D">
                  <w:rPr>
                    <w:rFonts w:ascii="Segoe UI" w:hAnsi="Segoe UI" w:cs="Segoe UI"/>
                    <w:sz w:val="20"/>
                    <w:szCs w:val="20"/>
                  </w:rPr>
                  <w:t>Document No</w:t>
                </w:r>
              </w:sdtContent>
            </w:sdt>
          </w:p>
          <w:p w:rsidR="009D29F0" w:rsidP="0023400D" w:rsidRDefault="009D29F0">
            <w:pPr>
              <w:contextualSpacing/>
            </w:pPr>
          </w:p>
        </w:tc>
        <w:tc>
          <w:tcPr>
            <w:tcW w:w="4320" w:type="dxa"/>
            <w:gridSpan w:val="2"/>
          </w:tcPr>
          <w:p w:rsidR="009D29F0" w:rsidP="0023400D" w:rsidRDefault="00175343">
            <w:pPr>
              <w:jc w:val="right"/>
            </w:pPr>
            <w:sdt>
              <w:sdtPr>
                <w:alias w:val="#Nav: /Header/CompanyPicture"/>
                <w:tag w:val="#Nav: Standard_Sales_Invoice/1306"/>
                <w:id w:val="795027538"/>
                <w:dataBinding w:prefixMappings="xmlns:ns0='urn:microsoft-dynamics-nav/reports/Standard_Sales_Invoice/1306/'" w:xpath="/ns0:NavWordReportXmlPart[1]/ns0:Header[1]/ns0:CompanyPicture[1]" w:storeItemID="{DFF8BEC2-C0A4-435F-9715-E42E03FFB647}"/>
                <w:picture/>
              </w:sdtPr>
              <w:sdtEndPr/>
              <w:sdtContent>
                <w:r w:rsidR="00731217">
                  <w:rPr>
                    <w:noProof/>
                    <w:lang w:val="da-DK" w:eastAsia="da-DK"/>
                  </w:rPr>
                  <w:drawing>
                    <wp:inline distT="0" distB="0" distL="0" distR="0" wp14:anchorId="04128D98" wp14:editId="56CEBB56">
                      <wp:extent cx="2160000" cy="1080000"/>
                      <wp:effectExtent l="0" t="0" r="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6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23400D" w:rsidTr="00390535">
        <w:trPr>
          <w:cantSplit/>
          <w:trHeight w:val="360"/>
        </w:trPr>
        <w:tc>
          <w:tcPr>
            <w:tcW w:w="3513" w:type="dxa"/>
          </w:tcPr>
          <w:p w:rsidRPr="00EB2DC0" w:rsidR="0023400D" w:rsidP="00EB2DC0" w:rsidRDefault="0023400D">
            <w:pPr>
              <w:pStyle w:val="NoSpacing"/>
            </w:pPr>
          </w:p>
        </w:tc>
        <w:tc>
          <w:tcPr>
            <w:tcW w:w="3514" w:type="dxa"/>
            <w:gridSpan w:val="2"/>
            <w:vAlign w:val="bottom"/>
          </w:tcPr>
          <w:p w:rsidRPr="00537DB7" w:rsidR="0023400D" w:rsidP="002A37A1" w:rsidRDefault="0023400D">
            <w:pPr>
              <w:pStyle w:val="Heading1"/>
              <w:ind w:left="87"/>
              <w:outlineLvl w:val="0"/>
              <w:rPr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Standard_Sales_Invoice/1306"/>
              <w:id w:val="-721288217"/>
              <w:placeholder>
                <w:docPart w:val="EAD57C8AAAEA4DC3B7D05DF5636AB741"/>
              </w:placeholder>
              <w:dataBinding w:prefixMappings="xmlns:ns0='urn:microsoft-dynamics-nav/reports/Standard_Sales_Invoice/1306/'" w:xpath="/ns0:NavWordReportXmlPart[1]/ns0:Header[1]/ns0:CompanyAddress1[1]" w:storeItemID="{DFF8BEC2-C0A4-435F-9715-E42E03FFB647}"/>
              <w:text/>
            </w:sdtPr>
            <w:sdtEndPr/>
            <w:sdtContent>
              <w:p w:rsidRPr="006921DE" w:rsidR="0023400D" w:rsidP="0023400D" w:rsidRDefault="0023400D">
                <w:pPr>
                  <w:contextualSpacing/>
                  <w:jc w:val="right"/>
                  <w:rPr>
                    <w:rFonts w:asciiTheme="majorHAnsi" w:hAnsiTheme="majorHAnsi"/>
                    <w:color w:val="F24F4F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23400D" w:rsidTr="00390535">
        <w:trPr>
          <w:cantSplit/>
          <w:trHeight w:val="290"/>
        </w:trPr>
        <w:sdt>
          <w:sdtPr>
            <w:rPr>
              <w:b/>
              <w:bCs/>
              <w:sz w:val="20"/>
              <w:szCs w:val="20"/>
            </w:rPr>
            <w:alias w:val="#Nav: /Header/CustomerAddress1"/>
            <w:tag w:val="#Nav: Standard_Sales_Invoice/1306"/>
            <w:id w:val="243469486"/>
            <w:placeholder>
              <w:docPart w:val="14CF228A6E094452B2C96AA1464BC619"/>
            </w:placeholder>
            <w:dataBinding w:prefixMappings="xmlns:ns0='urn:microsoft-dynamics-nav/reports/Standard_Sales_Invoice/1306/'" w:xpath="/ns0:NavWordReportXmlPart[1]/ns0:Header[1]/ns0:CustomerAddress1[1]" w:storeItemID="{DFF8BEC2-C0A4-435F-9715-E42E03FFB647}"/>
            <w:text/>
          </w:sdtPr>
          <w:sdtEndPr>
            <w:rPr>
              <w:bCs w:val="0"/>
            </w:rPr>
          </w:sdtEndPr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2"/>
                <w:tag w:val="#Nav: Standard_Sales_Invoice/1306"/>
                <w:id w:val="300510598"/>
                <w:placeholder>
                  <w:docPart w:val="D1A8F81C7B1D47EF82723A4C15B07895"/>
                </w:placeholder>
                <w:dataBinding w:prefixMappings="xmlns:ns0='urn:microsoft-dynamics-nav/reports/Standard_Sales_Invoice/1306/'" w:xpath="/ns0:NavWordReportXmlPart[1]/ns0:Header[1]/ns0:CompanyAddress2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CompanyAddress2</w:t>
                </w:r>
              </w:sdtContent>
            </w:sdt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2"/>
            <w:tag w:val="#Nav: Standard_Sales_Invoice/1306"/>
            <w:id w:val="211629001"/>
            <w:placeholder>
              <w:docPart w:val="44BD56F6F70B4CA3B10AAA110CD80572"/>
            </w:placeholder>
            <w:dataBinding w:prefixMappings="xmlns:ns0='urn:microsoft-dynamics-nav/reports/Standard_Sales_Invoice/1306/'" w:xpath="/ns0:NavWordReportXmlPart[1]/ns0:Header[1]/ns0:CustomerAddress2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3"/>
                <w:tag w:val="#Nav: Standard_Sales_Invoice/1306"/>
                <w:id w:val="-128092235"/>
                <w:placeholder>
                  <w:docPart w:val="FD78D6F567F84973BA5EB69853287383"/>
                </w:placeholder>
                <w:dataBinding w:prefixMappings="xmlns:ns0='urn:microsoft-dynamics-nav/reports/Standard_Sales_Invoice/1306/'" w:xpath="/ns0:NavWordReportXmlPart[1]/ns0:Header[1]/ns0:CompanyAddress3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CompanyAddress3</w:t>
                </w:r>
              </w:sdtContent>
            </w:sdt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3"/>
            <w:tag w:val="#Nav: Standard_Sales_Invoice/1306"/>
            <w:id w:val="-1572109726"/>
            <w:placeholder>
              <w:docPart w:val="5D70E0F275D540C397F638C9F7D04211"/>
            </w:placeholder>
            <w:dataBinding w:prefixMappings="xmlns:ns0='urn:microsoft-dynamics-nav/reports/Standard_Sales_Invoice/1306/'" w:xpath="/ns0:NavWordReportXmlPart[1]/ns0:Header[1]/ns0:CustomerAddress3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4"/>
                <w:tag w:val="#Nav: Standard_Sales_Invoice/1306"/>
                <w:id w:val="-1133634048"/>
                <w:placeholder>
                  <w:docPart w:val="11AAC405FEED42CA8A1BEEC0A0A292EB"/>
                </w:placeholder>
                <w:dataBinding w:prefixMappings="xmlns:ns0='urn:microsoft-dynamics-nav/reports/Standard_Sales_Invoice/1306/'" w:xpath="/ns0:NavWordReportXmlPart[1]/ns0:Header[1]/ns0:CompanyAddress4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CompanyAddress4</w:t>
                </w:r>
              </w:sdtContent>
            </w:sdt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4"/>
            <w:tag w:val="#Nav: Standard_Sales_Invoice/1306"/>
            <w:id w:val="-2025857488"/>
            <w:placeholder>
              <w:docPart w:val="026DDE8B55A14F81A84F3087B79FC1BA"/>
            </w:placeholder>
            <w:dataBinding w:prefixMappings="xmlns:ns0='urn:microsoft-dynamics-nav/reports/Standard_Sales_Invoice/1306/'" w:xpath="/ns0:NavWordReportXmlPart[1]/ns0:Header[1]/ns0:CustomerAddress4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5"/>
                <w:tag w:val="#Nav: Standard_Sales_Invoice/1306"/>
                <w:id w:val="671686422"/>
                <w:placeholder>
                  <w:docPart w:val="7326169C29D24F42A770CFDB930877E5"/>
                </w:placeholder>
                <w:dataBinding w:prefixMappings="xmlns:ns0='urn:microsoft-dynamics-nav/reports/Standard_Sales_Invoice/1306/'" w:xpath="/ns0:NavWordReportXmlPart[1]/ns0:Header[1]/ns0:CompanyAddress5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CompanyAddress5</w:t>
                </w:r>
              </w:sdtContent>
            </w:sdt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5"/>
            <w:tag w:val="#Nav: Standard_Sales_Invoice/1306"/>
            <w:id w:val="1398856861"/>
            <w:placeholder>
              <w:docPart w:val="5063F8D9291A4A299E2E6C826432A089"/>
            </w:placeholder>
            <w:dataBinding w:prefixMappings="xmlns:ns0='urn:microsoft-dynamics-nav/reports/Standard_Sales_Invoice/1306/'" w:xpath="/ns0:NavWordReportXmlPart[1]/ns0:Header[1]/ns0:CustomerAddress5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</w:rPr>
                  <w:t>CustomerAddress5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854DDE" w:rsidR="0023400D" w:rsidP="0023400D" w:rsidRDefault="00175343">
            <w:pPr>
              <w:pStyle w:val="NoSpacing"/>
              <w:jc w:val="righ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#Nav: /Header/CompanyAddress6"/>
                <w:tag w:val="#Nav: Standard_Sales_Invoice/1306"/>
                <w:id w:val="-690377681"/>
                <w:placeholder>
                  <w:docPart w:val="BE36AAA301C74DEC9C28639A5BA9B354"/>
                </w:placeholder>
                <w:dataBinding w:prefixMappings="xmlns:ns0='urn:microsoft-dynamics-nav/reports/Standard_Sales_Invoice/1306/'" w:xpath="/ns0:NavWordReportXmlPart[1]/ns0:Header[1]/ns0:CompanyAddress6[1]" w:storeItemID="{DFF8BEC2-C0A4-435F-9715-E42E03FFB647}"/>
                <w:text/>
              </w:sdtPr>
              <w:sdtEndPr/>
              <w:sdtContent>
                <w:r w:rsidRPr="00854DDE" w:rsidR="0023400D">
                  <w:rPr>
                    <w:sz w:val="20"/>
                    <w:szCs w:val="20"/>
                  </w:rPr>
                  <w:t>CompanyAddress6</w:t>
                </w:r>
              </w:sdtContent>
            </w:sdt>
          </w:p>
        </w:tc>
      </w:tr>
      <w:tr w:rsidR="0023400D" w:rsidTr="00390535">
        <w:trPr>
          <w:cantSplit/>
          <w:trHeight w:val="274"/>
        </w:trPr>
        <w:sdt>
          <w:sdtPr>
            <w:rPr>
              <w:b/>
              <w:sz w:val="20"/>
              <w:szCs w:val="20"/>
            </w:rPr>
            <w:alias w:val="#Nav: /Header/CustomerAddress6"/>
            <w:tag w:val="#Nav: Standard_Sales_Invoice/1306"/>
            <w:id w:val="1010568566"/>
            <w:placeholder>
              <w:docPart w:val="85758097D8C34212AF8DAF95B08FCDF4"/>
            </w:placeholder>
            <w:dataBinding w:prefixMappings="xmlns:ns0='urn:microsoft-dynamics-nav/reports/Standard_Sales_Invoice/1306/'" w:xpath="/ns0:NavWordReportXmlPart[1]/ns0:Header[1]/ns0:CustomerAddress6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CustomerAddress6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</w:tcPr>
          <w:p w:rsidRPr="00854DDE" w:rsidR="0023400D" w:rsidP="0023400D" w:rsidRDefault="0023400D">
            <w:pPr>
              <w:pStyle w:val="NoSpacing"/>
              <w:rPr>
                <w:sz w:val="20"/>
                <w:szCs w:val="20"/>
              </w:rPr>
            </w:pPr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7"/>
            <w:tag w:val="#Nav: Standard_Sales_Invoice/1306"/>
            <w:id w:val="268747735"/>
            <w:placeholder>
              <w:docPart w:val="307BB909485C4311BBC925D3CFFB4EB9"/>
            </w:placeholder>
            <w:dataBinding w:prefixMappings="xmlns:ns0='urn:microsoft-dynamics-nav/reports/Standard_Sales_Invoice/1306/'" w:xpath="/ns0:NavWordReportXmlPart[1]/ns0:Header[1]/ns0:CustomerAddress7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</w:tcPr>
          <w:p w:rsidR="0023400D" w:rsidP="0023400D" w:rsidRDefault="0023400D">
            <w:pPr>
              <w:pStyle w:val="NoSpacing"/>
            </w:pPr>
          </w:p>
        </w:tc>
      </w:tr>
      <w:tr w:rsidR="0023400D" w:rsidTr="00390535">
        <w:trPr>
          <w:cantSplit/>
          <w:trHeight w:val="290"/>
        </w:trPr>
        <w:sdt>
          <w:sdtPr>
            <w:rPr>
              <w:b/>
              <w:sz w:val="20"/>
              <w:szCs w:val="20"/>
            </w:rPr>
            <w:alias w:val="#Nav: /Header/CustomerAddress8"/>
            <w:tag w:val="#Nav: Standard_Sales_Invoice/1306"/>
            <w:id w:val="1658728615"/>
            <w:placeholder>
              <w:docPart w:val="5B99259E5F0F4219A390EAC7C6F3BC4A"/>
            </w:placeholder>
            <w:dataBinding w:prefixMappings="xmlns:ns0='urn:microsoft-dynamics-nav/reports/Standard_Sales_Invoice/1306/'" w:xpath="/ns0:NavWordReportXmlPart[1]/ns0:Header[1]/ns0:CustomerAddress8[1]" w:storeItemID="{DFF8BEC2-C0A4-435F-9715-E42E03FFB647}"/>
            <w:text/>
          </w:sdtPr>
          <w:sdtEndPr/>
          <w:sdtContent>
            <w:tc>
              <w:tcPr>
                <w:tcW w:w="3513" w:type="dxa"/>
              </w:tcPr>
              <w:p w:rsidRPr="00854DDE" w:rsidR="0023400D" w:rsidP="0023400D" w:rsidRDefault="0023400D">
                <w:pPr>
                  <w:pStyle w:val="NoSpacing"/>
                  <w:rPr>
                    <w:b/>
                    <w:sz w:val="20"/>
                    <w:szCs w:val="20"/>
                  </w:rPr>
                </w:pPr>
                <w:r w:rsidRPr="00854DDE">
                  <w:rPr>
                    <w:b/>
                    <w:sz w:val="20"/>
                    <w:szCs w:val="20"/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23400D" w:rsidP="002A37A1" w:rsidRDefault="0023400D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</w:tcPr>
          <w:p w:rsidR="0023400D" w:rsidP="0023400D" w:rsidRDefault="0023400D">
            <w:pPr>
              <w:pStyle w:val="NoSpacing"/>
            </w:pPr>
          </w:p>
        </w:tc>
      </w:tr>
    </w:tbl>
    <w:p w:rsidRPr="00581EF8" w:rsidR="00581EF8" w:rsidP="00581EF8" w:rsidRDefault="00581EF8">
      <w:pPr>
        <w:pStyle w:val="SubGroupSeparation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2"/>
        <w:gridCol w:w="2633"/>
      </w:tblGrid>
      <w:tr w:rsidR="00947B95" w:rsidTr="0033761E">
        <w:trPr>
          <w:trHeight w:val="294"/>
        </w:trPr>
        <w:sdt>
          <w:sdtPr>
            <w:rPr>
              <w:rFonts w:cstheme="minorHAnsi"/>
              <w:bCs/>
              <w:color w:val="0070C0"/>
              <w:sz w:val="20"/>
              <w:szCs w:val="20"/>
            </w:rPr>
            <w:alias w:val="#Nav: /Header/DocumentDate_Lbl"/>
            <w:tag w:val="#Nav: Standard_Sales_Invoice/1306"/>
            <w:id w:val="902264229"/>
            <w:placeholder>
              <w:docPart w:val="735BB64CE29C40208678FBFA9242BB87"/>
            </w:placeholder>
            <w:dataBinding w:prefixMappings="xmlns:ns0='urn:microsoft-dynamics-nav/reports/Standard_Sales_Invoice/1306/'" w:xpath="/ns0:NavWordReportXmlPart[1]/ns0:Header[1]/ns0:DocumentDate_Lbl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33761E" w:rsidRDefault="00947B95">
                <w:pPr>
                  <w:pStyle w:val="NoSpacing"/>
                  <w:spacing w:after="96" w:afterLines="40"/>
                  <w:contextualSpacing/>
                  <w:rPr>
                    <w:rFonts w:cstheme="minorHAnsi"/>
                    <w:b/>
                    <w:bCs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bCs/>
                    <w:color w:val="0070C0"/>
                    <w:sz w:val="2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71D5E2AEED0A4FE89B99B32148CB5FA4"/>
            </w:placeholder>
            <w:dataBinding w:prefixMappings="xmlns:ns0='urn:microsoft-dynamics-nav/reports/Standard_Sales_Invoice/1306/'" w:xpath="/ns0:NavWordReportXmlPart[1]/ns0:Header[1]/ns0:DueDate_Lbl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Pr="0033761E" w:rsidR="00947B95" w:rsidP="0033761E" w:rsidRDefault="00947B95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b/>
              <w:caps w:val="0"/>
              <w:color w:val="0070C0"/>
              <w:sz w:val="20"/>
              <w:szCs w:val="20"/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29078867F555410AA6AEA9B608A0B1EB"/>
            </w:placeholder>
            <w:dataBinding w:prefixMappings="xmlns:ns0='urn:microsoft-dynamics-nav/reports/Standard_Sales_Invoice/1306/'" w:xpath="/ns0:NavWordReportXmlPart[1]/ns0:Header[1]/ns0:PaymentTermsDescription_Lbl[1]" w:storeItemID="{DFF8BEC2-C0A4-435F-9715-E42E03FFB64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33761E" w:rsidR="00947B95" w:rsidP="0033761E" w:rsidRDefault="00947B95">
                <w:pPr>
                  <w:pStyle w:val="Heading1"/>
                  <w:spacing w:before="0" w:after="96" w:afterLines="40"/>
                  <w:contextualSpacing/>
                  <w:outlineLvl w:val="0"/>
                  <w:rPr>
                    <w:rFonts w:asciiTheme="minorHAnsi" w:hAnsiTheme="minorHAnsi" w:cstheme="minorHAnsi"/>
                    <w:b/>
                    <w:caps w:val="0"/>
                    <w:color w:val="0070C0"/>
                    <w:sz w:val="20"/>
                    <w:szCs w:val="20"/>
                  </w:rPr>
                </w:pPr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947B95" w:rsidTr="0023400D">
        <w:sdt>
          <w:sdtPr>
            <w:rPr>
              <w:rFonts w:cstheme="minorHAnsi"/>
              <w:sz w:val="20"/>
              <w:szCs w:val="20"/>
            </w:rPr>
            <w:alias w:val="#Nav: /Header/DocumentDate"/>
            <w:tag w:val="#Nav: Standard_Sales_Invoice/1306"/>
            <w:id w:val="-370452850"/>
            <w:placeholder>
              <w:docPart w:val="AE3A52A88F2848A58F2301E48B4F6255"/>
            </w:placeholder>
            <w:dataBinding w:prefixMappings="xmlns:ns0='urn:microsoft-dynamics-nav/reports/Standard_Sales_Invoice/1306/'" w:xpath="/ns0:NavWordReportXmlPart[1]/ns0:Header[1]/ns0:DocumentDate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proofErr w:type="spellStart"/>
                <w:r w:rsidRPr="00854DDE">
                  <w:rPr>
                    <w:rFonts w:cstheme="minorHAnsi"/>
                    <w:sz w:val="20"/>
                    <w:szCs w:val="20"/>
                  </w:rPr>
                  <w:t>DocumentDate</w:t>
                </w:r>
                <w:proofErr w:type="spellEnd"/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DueDate"/>
            <w:tag w:val="#Nav: Standard_Sales_Invoice/1306"/>
            <w:id w:val="1703123343"/>
            <w:placeholder>
              <w:docPart w:val="3A3FA9411B3248509F09FC4773AC5DBE"/>
            </w:placeholder>
            <w:dataBinding w:prefixMappings="xmlns:ns0='urn:microsoft-dynamics-nav/reports/Standard_Sales_Invoice/1306/'" w:xpath="/ns0:NavWordReportXmlPart[1]/ns0:Header[1]/ns0:DueDate[1]" w:storeItemID="{DFF8BEC2-C0A4-435F-9715-E42E03FFB647}"/>
            <w:text/>
          </w:sdtPr>
          <w:sdtEndPr/>
          <w:sdtContent>
            <w:tc>
              <w:tcPr>
                <w:tcW w:w="2632" w:type="dxa"/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DueDate</w:t>
                </w:r>
              </w:p>
            </w:tc>
          </w:sdtContent>
        </w:sdt>
        <w:sdt>
          <w:sdtPr>
            <w:rPr>
              <w:rFonts w:cstheme="minorHAnsi"/>
              <w:sz w:val="20"/>
              <w:szCs w:val="20"/>
            </w:rPr>
            <w:alias w:val="#Nav: /Header/PaymentTermsDescription"/>
            <w:tag w:val="#Nav: Standard_Sales_Invoice/1306"/>
            <w:id w:val="-419950001"/>
            <w:placeholder>
              <w:docPart w:val="D266B5D0D7DF471ABA5228C2CFCAEC46"/>
            </w:placeholder>
            <w:dataBinding w:prefixMappings="xmlns:ns0='urn:microsoft-dynamics-nav/reports/Standard_Sales_Invoice/1306/'" w:xpath="/ns0:NavWordReportXmlPart[1]/ns0:Header[1]/ns0:PaymentTermsDescription[1]" w:storeItemID="{DFF8BEC2-C0A4-435F-9715-E42E03FFB647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854DDE" w:rsidR="00947B95" w:rsidP="00C35AB3" w:rsidRDefault="00947B95">
                <w:pPr>
                  <w:pStyle w:val="NoSpacing"/>
                  <w:spacing w:after="480"/>
                  <w:contextualSpacing/>
                  <w:rPr>
                    <w:rFonts w:cstheme="minorHAnsi"/>
                    <w:sz w:val="20"/>
                    <w:szCs w:val="20"/>
                  </w:rPr>
                </w:pPr>
                <w:r w:rsidRPr="00854DDE">
                  <w:rPr>
                    <w:rFonts w:cstheme="minorHAnsi"/>
                    <w:sz w:val="20"/>
                    <w:szCs w:val="20"/>
                    <w:lang w:val="da-DK"/>
                  </w:rPr>
                  <w:t>PaymentTermsDescription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Invoice/1306"/>
        <w:id w:val="465787805"/>
        <w15:dataBinding w:prefixMappings="xmlns:ns0='urn:microsoft-dynamics-nav/reports/Standard_Sales_Invoice/1306/'" w:xpath="/ns0:NavWordReportXmlPart[1]/ns0:Header[1]/ns0:WorkDescriptionLines" w:storeItemID="{DFF8BEC2-C0A4-435F-9715-E42E03FFB647}"/>
        <w15:repeatingSection/>
      </w:sdtPr>
      <w:sdtEndPr/>
      <w:sdtContent>
        <w:sdt>
          <w:sdtPr>
            <w:id w:val="1485276586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rPr>
                  <w:sz w:val="20"/>
                  <w:szCs w:val="20"/>
                </w:rPr>
                <w:alias w:val="#Nav: /Header/WorkDescriptionLines/WorkDescriptionLine"/>
                <w:tag w:val="#Nav: Standard_Sales_Invoice/1306"/>
                <w:id w:val="-297763334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DFF8BEC2-C0A4-435F-9715-E42E03FFB647}"/>
                <w:text/>
              </w:sdtPr>
              <w:sdtEndPr/>
              <w:sdtContent>
                <w:p w:rsidR="00D54DEE" w:rsidP="00407EB3" w:rsidRDefault="001A63CC">
                  <w:pPr>
                    <w:pStyle w:val="GroupSeparation"/>
                  </w:pPr>
                  <w:r w:rsidRPr="005A2FAF">
                    <w:rPr>
                      <w:sz w:val="20"/>
                      <w:szCs w:val="20"/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490" w:type="dxa"/>
        <w:jc w:val="right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478"/>
        <w:gridCol w:w="2611"/>
        <w:gridCol w:w="1128"/>
        <w:gridCol w:w="706"/>
        <w:gridCol w:w="1833"/>
        <w:gridCol w:w="140"/>
        <w:gridCol w:w="2594"/>
      </w:tblGrid>
      <w:tr w:rsidRPr="0046083A" w:rsidR="005A2FAF" w:rsidTr="001F49F4">
        <w:trPr>
          <w:trHeight w:val="492"/>
          <w:jc w:val="right"/>
        </w:trPr>
        <w:sdt>
          <w:sdtPr>
            <w:rPr>
              <w:rFonts w:ascii="Segoe UI" w:hAnsi="Segoe UI" w:cstheme="minorHAnsi"/>
              <w:b w:val="0"/>
              <w:sz w:val="20"/>
            </w:rPr>
            <w:alias w:val="#Nav: /Header/Line/ItemNo_Line_Lbl"/>
            <w:tag w:val="#Nav: Standard_Sales_Invoice/1306"/>
            <w:id w:val="771446451"/>
            <w:placeholder>
              <w:docPart w:val="CD513895BC124CD6B597A1386CA80397"/>
            </w:placeholder>
            <w:dataBinding w:prefixMappings="xmlns:ns0='urn:microsoft-dynamics-nav/reports/Standard_Sales_Invoice/1306/'" w:xpath="/ns0:NavWordReportXmlPart[1]/ns0:Header[1]/ns0:Line[1]/ns0:ItemNo_Line_Lbl[1]" w:storeItemID="{DFF8BEC2-C0A4-435F-9715-E42E03FFB647}"/>
            <w:text/>
          </w:sdtPr>
          <w:sdtEndPr/>
          <w:sdtContent>
            <w:tc>
              <w:tcPr>
                <w:tcW w:w="1486" w:type="dxa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ItemNo_Line_Lbl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Description_Line_Lbl"/>
            <w:tag w:val="#Nav: Standard_Sales_Invoice/1306"/>
            <w:id w:val="1545399846"/>
            <w:placeholder>
              <w:docPart w:val="CD513895BC124CD6B597A1386CA80397"/>
            </w:placeholder>
            <w:dataBinding w:prefixMappings="xmlns:ns0='urn:microsoft-dynamics-nav/reports/Standard_Sales_Invoice/1306/'" w:xpath="/ns0:NavWordReportXmlPart[1]/ns0:Header[1]/ns0:Line[1]/ns0:Description_Line_Lbl[1]" w:storeItemID="{DFF8BEC2-C0A4-435F-9715-E42E03FFB647}"/>
            <w:text/>
          </w:sdtPr>
          <w:sdtEndPr/>
          <w:sdtContent>
            <w:tc>
              <w:tcPr>
                <w:tcW w:w="2625" w:type="dxa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Description_Line_Lbl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Quantity_Line_Lbl"/>
            <w:tag w:val="#Nav: Standard_Sales_Invoice/1306"/>
            <w:id w:val="1182479650"/>
            <w:placeholder>
              <w:docPart w:val="7E7E207D31C04A65A04BE7D7E31BFEEF"/>
            </w:placeholder>
            <w:dataBinding w:prefixMappings="xmlns:ns0='urn:microsoft-dynamics-nav/reports/Standard_Sales_Invoice/1306/'" w:xpath="/ns0:NavWordReportXmlPart[1]/ns0:Header[1]/ns0:Line[1]/ns0:Quantity_Line_Lbl[1]" w:storeItemID="{DFF8BEC2-C0A4-435F-9715-E42E03FFB647}"/>
            <w:text/>
          </w:sdtPr>
          <w:sdtEndPr/>
          <w:sdtContent>
            <w:tc>
              <w:tcPr>
                <w:tcW w:w="1134" w:type="dxa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Quantity_Line_Lbl</w:t>
                </w:r>
              </w:p>
            </w:tc>
          </w:sdtContent>
        </w:sdt>
        <w:sdt>
          <w:sdtPr>
            <w:rPr>
              <w:rStyle w:val="HeaderCaptionRightChar"/>
              <w:rFonts w:ascii="Segoe UI" w:hAnsi="Segoe UI" w:cstheme="minorHAnsi"/>
              <w:b w:val="0"/>
              <w:caps w:val="0"/>
              <w:sz w:val="20"/>
            </w:rPr>
            <w:alias w:val="#Nav: /Header/Line/Unit_Lbl"/>
            <w:tag w:val="#Nav: Standard_Sales_Invoice/1306"/>
            <w:id w:val="-92247916"/>
            <w:placeholder>
              <w:docPart w:val="7E7E207D31C04A65A04BE7D7E31BFEEF"/>
            </w:placeholder>
            <w:dataBinding w:prefixMappings="xmlns:ns0='urn:microsoft-dynamics-nav/reports/Standard_Sales_Invoice/1306/'" w:xpath="/ns0:NavWordReportXmlPart[1]/ns0:Header[1]/ns0:Line[1]/ns0:Unit_Lbl[1]" w:storeItemID="{DFF8BEC2-C0A4-435F-9715-E42E03FFB647}"/>
            <w:text/>
          </w:sdtPr>
          <w:sdtEndPr>
            <w:rPr>
              <w:rStyle w:val="HeaderCaptionRightChar"/>
            </w:rPr>
          </w:sdtEndPr>
          <w:sdtContent>
            <w:tc>
              <w:tcPr>
                <w:tcW w:w="709" w:type="dxa"/>
                <w:shd w:val="clear" w:color="auto" w:fill="0070C0"/>
                <w:vAlign w:val="bottom"/>
              </w:tcPr>
              <w:p w:rsidRPr="00871B1C" w:rsidR="005A2FAF" w:rsidP="0048687D" w:rsidRDefault="005A2FAF">
                <w:pPr>
                  <w:pStyle w:val="HeaderCaptionLef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Style w:val="HeaderCaptionRightChar"/>
                    <w:rFonts w:ascii="Segoe UI" w:hAnsi="Segoe UI" w:cstheme="minorHAnsi"/>
                    <w:b w:val="0"/>
                    <w:caps w:val="0"/>
                    <w:sz w:val="20"/>
                  </w:rPr>
                  <w:t>Unit_Lbl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UnitPrice_Lbl2"/>
            <w:tag w:val="#Nav: Standard_Sales_Invoice/1306"/>
            <w:id w:val="-992713755"/>
            <w:placeholder>
              <w:docPart w:val="7E7E207D31C04A65A04BE7D7E31BFEEF"/>
            </w:placeholder>
            <w:dataBinding w:prefixMappings="xmlns:ns0='urn:microsoft-dynamics-nav/reports/Standard_Sales_Invoice/1306/'" w:xpath="/ns0:NavWordReportXmlPart[1]/ns0:Header[1]/ns0:Line[1]/ns0:UnitPrice_Lbl2[1]" w:storeItemID="{DFF8BEC2-C0A4-435F-9715-E42E03FFB647}"/>
            <w:text/>
          </w:sdtPr>
          <w:sdtEndPr/>
          <w:sdtContent>
            <w:tc>
              <w:tcPr>
                <w:tcW w:w="1984" w:type="dxa"/>
                <w:gridSpan w:val="2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UnitPrice_Lbl2</w:t>
                </w:r>
              </w:p>
            </w:tc>
          </w:sdtContent>
        </w:sdt>
        <w:sdt>
          <w:sdtPr>
            <w:rPr>
              <w:rFonts w:ascii="Segoe UI" w:hAnsi="Segoe UI" w:cstheme="minorHAnsi"/>
              <w:b w:val="0"/>
              <w:sz w:val="20"/>
            </w:rPr>
            <w:alias w:val="#Nav: /Header/Line/LineAmount_Lbl"/>
            <w:tag w:val="#Nav: Standard_Sales_Invoice/1306"/>
            <w:id w:val="-1881476720"/>
            <w:placeholder>
              <w:docPart w:val="7E7E207D31C04A65A04BE7D7E31BFEEF"/>
            </w:placeholder>
            <w:dataBinding w:prefixMappings="xmlns:ns0='urn:microsoft-dynamics-nav/reports/Standard_Sales_Invoice/1306/'" w:xpath="/ns0:NavWordReportXmlPart[1]/ns0:Header[1]/ns0:Line[1]/ns0:LineAmount_Lbl[1]" w:storeItemID="{DFF8BEC2-C0A4-435F-9715-E42E03FFB647}"/>
            <w:text/>
          </w:sdtPr>
          <w:sdtEndPr/>
          <w:sdtContent>
            <w:tc>
              <w:tcPr>
                <w:tcW w:w="2552" w:type="dxa"/>
                <w:shd w:val="clear" w:color="auto" w:fill="0070C0"/>
                <w:vAlign w:val="bottom"/>
              </w:tcPr>
              <w:p w:rsidRPr="00871B1C" w:rsidR="005A2FAF" w:rsidP="00572B65" w:rsidRDefault="005A2FAF">
                <w:pPr>
                  <w:pStyle w:val="HeaderCaptionRight"/>
                  <w:rPr>
                    <w:rFonts w:ascii="Segoe UI" w:hAnsi="Segoe UI" w:cstheme="minorHAnsi"/>
                    <w:b w:val="0"/>
                    <w:sz w:val="20"/>
                  </w:rPr>
                </w:pPr>
                <w:r w:rsidRPr="00871B1C">
                  <w:rPr>
                    <w:rFonts w:ascii="Segoe UI" w:hAnsi="Segoe UI" w:cstheme="minorHAnsi"/>
                    <w:b w:val="0"/>
                    <w:sz w:val="20"/>
                  </w:rPr>
                  <w:t>LineAmount_Lbl</w:t>
                </w:r>
              </w:p>
            </w:tc>
          </w:sdtContent>
        </w:sdt>
      </w:tr>
      <w:sdt>
        <w:sdtPr>
          <w:rPr>
            <w:b/>
            <w:bCs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DFF8BEC2-C0A4-435F-9715-E42E03FFB647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872800820"/>
              <w:placeholder>
                <w:docPart w:val="64BB4A6CA9614EEC83054D4FE082FADC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5A2FAF" w:rsidTr="001F49F4">
                <w:trPr>
                  <w:trHeight w:val="368"/>
                  <w:jc w:val="right"/>
                </w:trPr>
                <w:sdt>
                  <w:sdtPr>
                    <w:rPr>
                      <w:b/>
                      <w:bCs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40E1D3EA79AF4047B4F0DF054CDEF12C"/>
                    </w:placeholder>
                    <w:dataBinding w:prefixMappings="xmlns:ns0='urn:microsoft-dynamics-nav/reports/Standard_Sales_Invoice/1306/'" w:xpath="/ns0:NavWordReportXmlPart[1]/ns0:Header[1]/ns0:Line[1]/ns0:ItemNo_Line[1]" w:storeItemID="{DFF8BEC2-C0A4-435F-9715-E42E03FFB647}"/>
                    <w:text/>
                  </w:sdtPr>
                  <w:sdtEndPr>
                    <w:rPr>
                      <w:b w:val="0"/>
                      <w:bCs w:val="0"/>
                    </w:rPr>
                  </w:sdtEndPr>
                  <w:sdtContent>
                    <w:tc>
                      <w:tcPr>
                        <w:tcW w:w="1486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LeftAlign"/>
                        </w:pPr>
                        <w:r w:rsidRPr="00947B9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Invoice/1306"/>
                    <w:id w:val="-1420935410"/>
                    <w:placeholder>
                      <w:docPart w:val="54B444B632064405B0DDF7D878ECD7F1"/>
                    </w:placeholder>
                    <w:dataBinding w:prefixMappings="xmlns:ns0='urn:microsoft-dynamics-nav/reports/Standard_Sales_Invoice/1306/'" w:xpath="/ns0:NavWordReportXmlPart[1]/ns0:Header[1]/ns0:Line[1]/ns0:Description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625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LeftAlign"/>
                        </w:pPr>
                        <w:r w:rsidRPr="00947B9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382909601"/>
                    <w:placeholder>
                      <w:docPart w:val="449FA194A4B5434CBEB62104F379392D"/>
                    </w:placeholder>
                    <w:dataBinding w:prefixMappings="xmlns:ns0='urn:microsoft-dynamics-nav/reports/Standard_Sales_Invoice/1306/'" w:xpath="/ns0:NavWordReportXmlPart[1]/ns0:Header[1]/ns0:Line[1]/ns0:Quantity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1134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RightAlign"/>
                        </w:pPr>
                        <w:r w:rsidRPr="00947B95"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rStyle w:val="LeftAlignChar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082250ED734A4AAA877E3F5889416BCA"/>
                    </w:placeholder>
                    <w:dataBinding w:prefixMappings="xmlns:ns0='urn:microsoft-dynamics-nav/reports/Standard_Sales_Invoice/1306/'" w:xpath="/ns0:NavWordReportXmlPart[1]/ns0:Header[1]/ns0:Line[1]/ns0:UnitOfMeasure[1]" w:storeItemID="{DFF8BEC2-C0A4-435F-9715-E42E03FFB647}"/>
                    <w:text/>
                  </w:sdtPr>
                  <w:sdtEndPr>
                    <w:rPr>
                      <w:rStyle w:val="LeftAlignChar"/>
                    </w:rPr>
                  </w:sdtEndPr>
                  <w:sdtContent>
                    <w:tc>
                      <w:tcPr>
                        <w:tcW w:w="709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LeftAlign"/>
                        </w:pPr>
                        <w:r w:rsidRPr="00947B95">
                          <w:rPr>
                            <w:rStyle w:val="LeftAlignChar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773364929"/>
                    <w:placeholder>
                      <w:docPart w:val="BF40665936FA42F4BA16D9892B85E332"/>
                    </w:placeholder>
                    <w:dataBinding w:prefixMappings="xmlns:ns0='urn:microsoft-dynamics-nav/reports/Standard_Sales_Invoice/1306/'" w:xpath="/ns0:NavWordReportXmlPart[1]/ns0:Header[1]/ns0:Line[1]/ns0:UnitPric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1984" w:type="dxa"/>
                        <w:gridSpan w:val="2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RightAlign"/>
                        </w:pPr>
                        <w:r w:rsidRPr="00947B9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Invoice/1306"/>
                    <w:id w:val="-1829895906"/>
                    <w:placeholder>
                      <w:docPart w:val="5FD5B70FDB424DC58758DA15C2140481"/>
                    </w:placeholder>
                    <w:dataBinding w:prefixMappings="xmlns:ns0='urn:microsoft-dynamics-nav/reports/Standard_Sales_Invoice/1306/'" w:xpath="/ns0:NavWordReportXmlPart[1]/ns0:Header[1]/ns0:Line[1]/ns0:LineAmount_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608" w:type="dxa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5A2FAF" w:rsidP="00407EB3" w:rsidRDefault="005A2FAF">
                        <w:pPr>
                          <w:pStyle w:val="RightAlign"/>
                        </w:pPr>
                        <w:r w:rsidRPr="00947B9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 w:val="20"/>
            <w:szCs w:val="20"/>
            <w:lang w:val="da-DK"/>
          </w:rPr>
          <w:alias w:val="#Nav: /Header/ReportTotalsLine"/>
          <w:tag w:val="#Nav: Standard_Sales_Invoice/1306"/>
          <w:id w:val="1335187062"/>
          <w15:dataBinding w:prefixMappings="xmlns:ns0='urn:microsoft-dynamics-nav/reports/Standard_Sales_Invoice/1306/'" w:xpath="/ns0:NavWordReportXmlPart[1]/ns0:Header[1]/ns0:ReportTotalsLine" w:storeItemID="{DFF8BEC2-C0A4-435F-9715-E42E03FFB647}"/>
          <w15:repeatingSection/>
        </w:sdtPr>
        <w:sdtEndPr/>
        <w:sdtContent>
          <w:sdt>
            <w:sdtPr>
              <w:rPr>
                <w:sz w:val="20"/>
                <w:szCs w:val="20"/>
                <w:lang w:val="da-DK"/>
              </w:rPr>
              <w:id w:val="1255472063"/>
              <w:placeholder>
                <w:docPart w:val="09D3CEBE92E34F0C83C1142D1EBFA8E3"/>
              </w:placeholder>
              <w15:repeatingSectionItem/>
            </w:sdtPr>
            <w:sdtEndPr/>
            <w:sdtContent>
              <w:tr w:rsidRPr="0046083A" w:rsidR="0033761E" w:rsidTr="001F49F4">
                <w:trPr>
                  <w:trHeight w:val="321"/>
                  <w:jc w:val="right"/>
                </w:trPr>
                <w:tc>
                  <w:tcPr>
                    <w:tcW w:w="1486" w:type="dxa"/>
                    <w:tcBorders>
                      <w:bottom w:val="single" w:color="9B9482" w:themeColor="text2" w:themeTint="99" w:sz="4" w:space="0"/>
                    </w:tcBorders>
                  </w:tcPr>
                  <w:p w:rsidRPr="00947B95" w:rsidR="0033761E" w:rsidP="009B79E5" w:rsidRDefault="0033761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2625" w:type="dxa"/>
                    <w:tcBorders>
                      <w:bottom w:val="single" w:color="9B9482" w:themeColor="text2" w:themeTint="99" w:sz="4" w:space="0"/>
                    </w:tcBorders>
                  </w:tcPr>
                  <w:p w:rsidRPr="00947B95" w:rsidR="0033761E" w:rsidP="009B79E5" w:rsidRDefault="0033761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tc>
                  <w:tcPr>
                    <w:tcW w:w="1134" w:type="dxa"/>
                    <w:tcBorders>
                      <w:bottom w:val="single" w:color="9B9482" w:themeColor="text2" w:themeTint="99" w:sz="4" w:space="0"/>
                    </w:tcBorders>
                  </w:tcPr>
                  <w:p w:rsidRPr="00947B95" w:rsidR="0033761E" w:rsidP="009B79E5" w:rsidRDefault="0033761E">
                    <w:pPr>
                      <w:pStyle w:val="NoSpacing"/>
                      <w:rPr>
                        <w:sz w:val="20"/>
                        <w:szCs w:val="20"/>
                      </w:rPr>
                    </w:pPr>
                  </w:p>
                </w:tc>
                <w:sdt>
                  <w:sdtPr>
                    <w:rPr>
                      <w:sz w:val="20"/>
                      <w:szCs w:val="20"/>
                    </w:rPr>
                    <w:alias w:val="#Nav: /Header/ReportTotalsLine/Description_ReportTotalsLine"/>
                    <w:tag w:val="#Nav: Standard_Sales_Invoice/1306"/>
                    <w:id w:val="1245147859"/>
                    <w:placeholder>
                      <w:docPart w:val="056B694A6AF64E0E8FB3ADCF294CBCFD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693" w:type="dxa"/>
                        <w:gridSpan w:val="3"/>
                        <w:tcBorders>
                          <w:bottom w:val="single" w:color="9B9482" w:themeColor="text2" w:themeTint="99" w:sz="4" w:space="0"/>
                        </w:tcBorders>
                      </w:tcPr>
                      <w:p w:rsidRPr="00947B95" w:rsidR="0033761E" w:rsidP="00407EB3" w:rsidRDefault="0033761E">
                        <w:pPr>
                          <w:pStyle w:val="Style2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947B95">
                          <w:rPr>
                            <w:sz w:val="20"/>
                            <w:szCs w:val="2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</w:rPr>
                    <w:alias w:val="#Nav: /Header/ReportTotalsLine/AmountFormatted_ReportTotalsLine"/>
                    <w:tag w:val="#Nav: Standard_Sales_Invoice/1306"/>
                    <w:id w:val="-197393798"/>
                    <w:placeholder>
                      <w:docPart w:val="056B694A6AF64E0E8FB3ADCF294CBCFD"/>
                    </w:placeholder>
                    <w:dataBinding w:prefixMappings="xmlns:ns0='urn:microsoft-dynamics-nav/reports/Standard_Sales_Invoice/1306/'" w:xpath="/ns0:NavWordReportXmlPart[1]/ns0:Header[1]/ns0:ReportTotalsLine[1]/ns0:AmountFormatted_ReportTotalsLine[1]" w:storeItemID="{DFF8BEC2-C0A4-435F-9715-E42E03FFB647}"/>
                    <w:text/>
                  </w:sdtPr>
                  <w:sdtEndPr/>
                  <w:sdtContent>
                    <w:tc>
                      <w:tcPr>
                        <w:tcW w:w="2552" w:type="dxa"/>
                        <w:tcBorders>
                          <w:bottom w:val="single" w:color="9B9482" w:themeColor="text2" w:themeTint="99" w:sz="4" w:space="0"/>
                        </w:tcBorders>
                        <w:vAlign w:val="center"/>
                      </w:tcPr>
                      <w:p w:rsidRPr="00947B95" w:rsidR="0033761E" w:rsidP="00407EB3" w:rsidRDefault="0033761E">
                        <w:pPr>
                          <w:pStyle w:val="ForceRightNoSpacing"/>
                          <w:rPr>
                            <w:sz w:val="20"/>
                          </w:rPr>
                        </w:pPr>
                        <w:r w:rsidRPr="00947B95">
                          <w:rPr>
                            <w:sz w:val="20"/>
                          </w:rPr>
                          <w:t>AmountFormatted_ReportTotalsLine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3761E" w:rsidTr="001F49F4">
        <w:trPr>
          <w:trHeight w:val="207"/>
          <w:jc w:val="right"/>
        </w:trPr>
        <w:tc>
          <w:tcPr>
            <w:tcW w:w="4111" w:type="dxa"/>
            <w:gridSpan w:val="2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33761E" w:rsidP="007200AD" w:rsidRDefault="0033761E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9B9482" w:themeColor="text2" w:themeTint="99" w:sz="4" w:space="0"/>
              <w:bottom w:val="single" w:color="002060" w:sz="4" w:space="0"/>
            </w:tcBorders>
          </w:tcPr>
          <w:p w:rsidRPr="00947B95" w:rsidR="0033761E" w:rsidP="007200AD" w:rsidRDefault="0033761E">
            <w:pPr>
              <w:pStyle w:val="NoSpacing"/>
              <w:rPr>
                <w:sz w:val="20"/>
                <w:szCs w:val="20"/>
              </w:rPr>
            </w:pPr>
          </w:p>
        </w:tc>
        <w:sdt>
          <w:sdtPr>
            <w:rPr>
              <w:sz w:val="20"/>
            </w:rPr>
            <w:alias w:val="#Nav: /Header/Totals/TotalText"/>
            <w:tag w:val="#Nav: Standard_Sales_Invoice/1306"/>
            <w:id w:val="1088344960"/>
            <w:placeholder>
              <w:docPart w:val="09AF4512AF2A4BCEAE070BBD95C4251C"/>
            </w:placeholder>
            <w:dataBinding w:prefixMappings="xmlns:ns0='urn:microsoft-dynamics-nav/reports/Standard_Sales_Invoice/1306/'" w:xpath="/ns0:NavWordReportXmlPart[1]/ns0:Header[1]/ns0:Totals[1]/ns0:TotalText[1]" w:storeItemID="{DFF8BEC2-C0A4-435F-9715-E42E03FFB647}"/>
            <w:text/>
          </w:sdtPr>
          <w:sdtEndPr/>
          <w:sdtContent>
            <w:tc>
              <w:tcPr>
                <w:tcW w:w="2552" w:type="dxa"/>
                <w:gridSpan w:val="2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</w:tcPr>
              <w:p w:rsidRPr="00947B95" w:rsidR="0033761E" w:rsidP="004D3B0A" w:rsidRDefault="0033761E">
                <w:pPr>
                  <w:pStyle w:val="Strongnospacing"/>
                  <w:spacing w:before="40" w:after="40"/>
                  <w:rPr>
                    <w:sz w:val="20"/>
                  </w:rPr>
                </w:pPr>
                <w:proofErr w:type="spellStart"/>
                <w:r w:rsidRPr="00947B95">
                  <w:rPr>
                    <w:sz w:val="20"/>
                  </w:rPr>
                  <w:t>TotalText</w:t>
                </w:r>
                <w:proofErr w:type="spellEnd"/>
              </w:p>
            </w:tc>
          </w:sdtContent>
        </w:sdt>
        <w:sdt>
          <w:sdtPr>
            <w:rPr>
              <w:sz w:val="20"/>
              <w:szCs w:val="20"/>
            </w:rPr>
            <w:alias w:val="#Nav: /Header/Totals/TotalAmountIncludingVAT"/>
            <w:tag w:val="#Nav: Standard_Sales_Invoice/1306"/>
            <w:id w:val="1661501859"/>
            <w:placeholder>
              <w:docPart w:val="D45E83FC9D1E48F38BFFFEF19821EF59"/>
            </w:placeholder>
            <w:dataBinding w:prefixMappings="xmlns:ns0='urn:microsoft-dynamics-nav/reports/Standard_Sales_Invoice/1306/'" w:xpath="/ns0:NavWordReportXmlPart[1]/ns0:Header[1]/ns0:Totals[1]/ns0:TotalAmountIncludingVAT[1]" w:storeItemID="{DFF8BEC2-C0A4-435F-9715-E42E03FFB647}"/>
            <w:text/>
          </w:sdtPr>
          <w:sdtEndPr/>
          <w:sdtContent>
            <w:tc>
              <w:tcPr>
                <w:tcW w:w="2693" w:type="dxa"/>
                <w:gridSpan w:val="2"/>
                <w:tcBorders>
                  <w:top w:val="single" w:color="9B9482" w:themeColor="text2" w:themeTint="99" w:sz="4" w:space="0"/>
                  <w:bottom w:val="single" w:color="002060" w:sz="4" w:space="0"/>
                </w:tcBorders>
                <w:vAlign w:val="center"/>
              </w:tcPr>
              <w:p w:rsidRPr="00947B95" w:rsidR="0033761E" w:rsidP="004D3B0A" w:rsidRDefault="0033761E">
                <w:pPr>
                  <w:pStyle w:val="StrongnospacingForceRight"/>
                  <w:spacing w:before="40" w:after="40"/>
                  <w:rPr>
                    <w:sz w:val="20"/>
                    <w:szCs w:val="20"/>
                  </w:rPr>
                </w:pPr>
                <w:proofErr w:type="spellStart"/>
                <w:r w:rsidRPr="00947B95">
                  <w:rPr>
                    <w:sz w:val="20"/>
                    <w:szCs w:val="20"/>
                  </w:rPr>
                  <w:t>TotalAmountIncludingVAT</w:t>
                </w:r>
                <w:proofErr w:type="spellEnd"/>
              </w:p>
            </w:tc>
          </w:sdtContent>
        </w:sdt>
      </w:tr>
    </w:tbl>
    <w:tbl>
      <w:tblPr>
        <w:tblStyle w:val="TableGrid"/>
        <w:tblpPr w:leftFromText="141" w:rightFromText="141" w:vertAnchor="text" w:horzAnchor="margin" w:tblpXSpec="right" w:tblpY="210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8" w:type="dxa"/>
        </w:tblCellMar>
        <w:tblLook w:val="04A0" w:firstRow="1" w:lastRow="0" w:firstColumn="1" w:lastColumn="0" w:noHBand="0" w:noVBand="1"/>
      </w:tblPr>
      <w:tblGrid>
        <w:gridCol w:w="3403"/>
        <w:gridCol w:w="1842"/>
      </w:tblGrid>
      <w:tr w:rsidR="00D31EB2" w:rsidTr="00B33B68">
        <w:trPr>
          <w:cantSplit/>
          <w:trHeight w:val="219"/>
        </w:trPr>
        <w:tc>
          <w:tcPr>
            <w:tcW w:w="3403" w:type="dxa"/>
            <w:noWrap/>
            <w:hideMark/>
          </w:tcPr>
          <w:sdt>
            <w:sdtPr>
              <w:rPr>
                <w:rFonts w:asciiTheme="minorHAnsi" w:hAnsiTheme="minorHAnsi" w:cstheme="minorHAnsi"/>
                <w:b/>
                <w:caps w:val="0"/>
                <w:color w:val="0070C0"/>
                <w:sz w:val="20"/>
                <w:szCs w:val="20"/>
              </w:rPr>
              <w:alias w:val="#Nav: /Header/Totals/AmountSubjectToSalesTaxLbl"/>
              <w:tag w:val="#Nav: Standard_Sales_Invoice/1306"/>
              <w:id w:val="381217744"/>
              <w:placeholder>
                <w:docPart w:val="4BE76539618C4669A1E143208E486E07"/>
              </w:placeholder>
              <w:dataBinding w:prefixMappings="xmlns:ns0='urn:microsoft-dynamics-nav/reports/Standard_Sales_Invoice/1306/'" w:xpath="/ns0:NavWordReportXmlPart[1]/ns0:Header[1]/ns0:Totals[1]/ns0:AmountSubjectToSalesTaxLbl[1]" w:storeItemID="{DFF8BEC2-C0A4-435F-9715-E42E03FFB647}"/>
              <w:text/>
            </w:sdtPr>
            <w:sdtEndPr/>
            <w:sdtContent>
              <w:p w:rsidRPr="00947B95" w:rsidR="00D31EB2" w:rsidP="00B33B68" w:rsidRDefault="00D31EB2">
                <w:pPr>
                  <w:pStyle w:val="Heading1"/>
                  <w:spacing w:before="0" w:after="0" w:line="240" w:lineRule="exact"/>
                  <w:outlineLvl w:val="0"/>
                  <w:rPr>
                    <w:rFonts w:asciiTheme="minorHAnsi" w:hAnsiTheme="minorHAnsi" w:cstheme="minorHAnsi"/>
                    <w:b/>
                    <w:color w:val="0070C0"/>
                    <w:sz w:val="20"/>
                    <w:szCs w:val="20"/>
                  </w:rPr>
                </w:pPr>
                <w:proofErr w:type="spellStart"/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  <w:t>AmountSubjectToSalesTaxLbl</w:t>
                </w:r>
                <w:proofErr w:type="spellEnd"/>
              </w:p>
            </w:sdtContent>
          </w:sdt>
        </w:tc>
        <w:tc>
          <w:tcPr>
            <w:tcW w:w="1842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cstheme="minorHAnsi"/>
                <w:sz w:val="20"/>
              </w:rPr>
              <w:alias w:val="#Nav: /Header/Totals/AmountSubjectToSalesTax"/>
              <w:tag w:val="#Nav: Standard_Sales_Invoice/1306"/>
              <w:id w:val="1164132221"/>
              <w:placeholder>
                <w:docPart w:val="773CAB0A634749BD84B11C58AFB0D094"/>
              </w:placeholder>
              <w:dataBinding w:prefixMappings="xmlns:ns0='urn:microsoft-dynamics-nav/reports/Standard_Sales_Invoice/1306/'" w:xpath="/ns0:NavWordReportXmlPart[1]/ns0:Header[1]/ns0:Totals[1]/ns0:AmountSubjectToSalesTax[1]" w:storeItemID="{DFF8BEC2-C0A4-435F-9715-E42E03FFB647}"/>
              <w:text/>
            </w:sdtPr>
            <w:sdtEndPr/>
            <w:sdtContent>
              <w:p w:rsidRPr="00947B95" w:rsidR="00D31EB2" w:rsidP="00B33B68" w:rsidRDefault="00D31EB2">
                <w:pPr>
                  <w:pStyle w:val="ForceRightNoSpacing"/>
                  <w:spacing w:line="240" w:lineRule="exact"/>
                  <w:rPr>
                    <w:rFonts w:cstheme="minorHAnsi"/>
                    <w:sz w:val="20"/>
                  </w:rPr>
                </w:pPr>
                <w:r w:rsidRPr="00947B95">
                  <w:rPr>
                    <w:rFonts w:cstheme="minorHAnsi"/>
                    <w:sz w:val="20"/>
                  </w:rPr>
                  <w:t>AmountSubjectToSalesTax</w:t>
                </w:r>
              </w:p>
            </w:sdtContent>
          </w:sdt>
        </w:tc>
      </w:tr>
      <w:tr w:rsidR="00D31EB2" w:rsidTr="00B33B68">
        <w:trPr>
          <w:cantSplit/>
          <w:trHeight w:val="458"/>
        </w:trPr>
        <w:tc>
          <w:tcPr>
            <w:tcW w:w="3403" w:type="dxa"/>
            <w:noWrap/>
          </w:tcPr>
          <w:sdt>
            <w:sdtPr>
              <w:rPr>
                <w:rFonts w:asciiTheme="minorHAnsi" w:hAnsiTheme="minorHAnsi" w:cstheme="minorHAnsi"/>
                <w:b/>
                <w:caps w:val="0"/>
                <w:color w:val="0070C0"/>
                <w:sz w:val="20"/>
                <w:szCs w:val="20"/>
              </w:rPr>
              <w:alias w:val="#Nav: /Header/Totals/AmountExemptFromSalesTaxLbl"/>
              <w:tag w:val="#Nav: Standard_Sales_Invoice/1306"/>
              <w:id w:val="-277572845"/>
              <w:placeholder>
                <w:docPart w:val="3B3792D8D0314144B940E0051BC741F4"/>
              </w:placeholder>
              <w:dataBinding w:prefixMappings="xmlns:ns0='urn:microsoft-dynamics-nav/reports/Standard_Sales_Invoice/1306/'" w:xpath="/ns0:NavWordReportXmlPart[1]/ns0:Header[1]/ns0:Totals[1]/ns0:AmountExemptFromSalesTaxLbl[1]" w:storeItemID="{DFF8BEC2-C0A4-435F-9715-E42E03FFB647}"/>
              <w:text/>
            </w:sdtPr>
            <w:sdtEndPr/>
            <w:sdtContent>
              <w:p w:rsidRPr="00947B95" w:rsidR="00D31EB2" w:rsidP="00B33B68" w:rsidRDefault="00D31EB2">
                <w:pPr>
                  <w:pStyle w:val="Heading1"/>
                  <w:spacing w:before="0" w:after="0" w:line="240" w:lineRule="exact"/>
                  <w:outlineLvl w:val="0"/>
                  <w:rPr>
                    <w:rFonts w:asciiTheme="minorHAnsi" w:hAnsiTheme="minorHAnsi" w:cstheme="minorHAnsi"/>
                    <w:b/>
                    <w:color w:val="0070C0"/>
                    <w:sz w:val="20"/>
                    <w:szCs w:val="20"/>
                  </w:rPr>
                </w:pPr>
                <w:proofErr w:type="spellStart"/>
                <w:r w:rsidRPr="0033761E">
                  <w:rPr>
                    <w:rFonts w:asciiTheme="minorHAnsi" w:hAnsiTheme="minorHAnsi" w:cstheme="minorHAnsi"/>
                    <w:caps w:val="0"/>
                    <w:color w:val="0070C0"/>
                    <w:sz w:val="20"/>
                    <w:szCs w:val="20"/>
                  </w:rPr>
                  <w:t>AmountExemptFromSalesTaxLbl</w:t>
                </w:r>
                <w:proofErr w:type="spellEnd"/>
              </w:p>
            </w:sdtContent>
          </w:sdt>
        </w:tc>
        <w:tc>
          <w:tcPr>
            <w:tcW w:w="1842" w:type="dxa"/>
            <w:noWrap/>
            <w:tcMar>
              <w:top w:w="0" w:type="dxa"/>
              <w:left w:w="58" w:type="dxa"/>
              <w:bottom w:w="0" w:type="dxa"/>
              <w:right w:w="58" w:type="dxa"/>
            </w:tcMar>
            <w:hideMark/>
          </w:tcPr>
          <w:sdt>
            <w:sdtPr>
              <w:rPr>
                <w:rFonts w:cstheme="minorHAnsi"/>
                <w:sz w:val="20"/>
              </w:rPr>
              <w:alias w:val="#Nav: /Header/Totals/AmountExemptFromSalesTax"/>
              <w:tag w:val="#Nav: Standard_Sales_Invoice/1306"/>
              <w:id w:val="1747686538"/>
              <w:placeholder>
                <w:docPart w:val="1D4B4F74C26D42BDB0B5068E1210FFF5"/>
              </w:placeholder>
              <w:dataBinding w:prefixMappings="xmlns:ns0='urn:microsoft-dynamics-nav/reports/Standard_Sales_Invoice/1306/'" w:xpath="/ns0:NavWordReportXmlPart[1]/ns0:Header[1]/ns0:Totals[1]/ns0:AmountExemptFromSalesTax[1]" w:storeItemID="{DFF8BEC2-C0A4-435F-9715-E42E03FFB647}"/>
              <w:text/>
            </w:sdtPr>
            <w:sdtEndPr/>
            <w:sdtContent>
              <w:p w:rsidRPr="00947B95" w:rsidR="00D31EB2" w:rsidP="00B33B68" w:rsidRDefault="00D31EB2">
                <w:pPr>
                  <w:pStyle w:val="ForceRightNoSpacing"/>
                  <w:spacing w:line="240" w:lineRule="exact"/>
                  <w:rPr>
                    <w:rFonts w:cstheme="minorHAnsi"/>
                    <w:sz w:val="20"/>
                  </w:rPr>
                </w:pPr>
                <w:r w:rsidRPr="00947B95">
                  <w:rPr>
                    <w:rFonts w:cstheme="minorHAnsi"/>
                    <w:sz w:val="20"/>
                  </w:rPr>
                  <w:t>AmountExemptFromSalesTax</w:t>
                </w:r>
              </w:p>
            </w:sdtContent>
          </w:sdt>
        </w:tc>
      </w:tr>
    </w:tbl>
    <w:p w:rsidRPr="002848A5" w:rsidR="001D2965" w:rsidP="00EC595B" w:rsidRDefault="001D2965">
      <w:pPr>
        <w:pStyle w:val="SubGroupSeparation"/>
      </w:pPr>
    </w:p>
    <w:sdt>
      <w:sdtPr>
        <w:rPr>
          <w:rFonts w:eastAsia="Calibri" w:cs="Times New Roman" w:asciiTheme="majorHAnsi" w:hAnsiTheme="majorHAnsi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DFF8BEC2-C0A4-435F-9715-E42E03FFB647}"/>
        <w15:repeatingSection/>
      </w:sdtPr>
      <w:sdtEndPr>
        <w:rPr>
          <w:rFonts w:ascii="Calibri" w:hAnsi="Calibri"/>
          <w:color w:val="auto"/>
          <w:sz w:val="20"/>
          <w:szCs w:val="20"/>
        </w:rPr>
      </w:sdtEndPr>
      <w:sdtContent>
        <w:sdt>
          <w:sdtPr>
            <w:rPr>
              <w:rFonts w:eastAsia="Calibri" w:cs="Times New Roman" w:asciiTheme="majorHAnsi" w:hAnsiTheme="majorHAnsi"/>
              <w:color w:val="0070C0"/>
              <w:szCs w:val="16"/>
              <w:u w:val="single"/>
            </w:rPr>
            <w:id w:val="-2112965349"/>
            <w:placeholder>
              <w:docPart w:val="95A74152B287419C962D5DE6DAC609AB"/>
            </w:placeholder>
            <w15:repeatingSectionItem/>
          </w:sdtPr>
          <w:sdtEndPr>
            <w:rPr>
              <w:rFonts w:ascii="Calibri" w:hAnsi="Calibri"/>
              <w:color w:val="auto"/>
              <w:sz w:val="20"/>
              <w:szCs w:val="20"/>
            </w:rPr>
          </w:sdtEndPr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DFF8BEC2-C0A4-435F-9715-E42E03FFB647}"/>
                <w:picture/>
              </w:sdtPr>
              <w:sdtEndPr/>
              <w:sdtContent>
                <w:p w:rsidR="002848A5" w:rsidP="00407EB3" w:rsidRDefault="002848A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47396496" wp14:editId="7FD4A628">
                        <wp:extent cx="1079482" cy="1080000"/>
                        <wp:effectExtent l="0" t="0" r="6985" b="635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-26" b="-2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8051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rPr>
                  <w:rFonts w:asciiTheme="minorHAnsi" w:hAnsiTheme="minorHAnsi" w:eastAsiaTheme="minorHAnsi" w:cstheme="minorBidi"/>
                  <w:color w:val="auto"/>
                  <w:sz w:val="20"/>
                  <w:szCs w:val="20"/>
                  <w:u w:val="none"/>
                </w:rPr>
                <w:alias w:val="#Nav: /Header/PaymentReportingArgument/PaymentServiceText_Url"/>
                <w:tag w:val="#Nav: Standard_Sales_Invoice/1306"/>
                <w:id w:val="1283080237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DFF8BEC2-C0A4-435F-9715-E42E03FFB647}"/>
                <w:text/>
              </w:sdtPr>
              <w:sdtEndPr/>
              <w:sdtContent>
                <w:p w:rsidRPr="005A2FAF" w:rsidR="002848A5" w:rsidP="00407EB3" w:rsidRDefault="005D1B96">
                  <w:pPr>
                    <w:pStyle w:val="Style1"/>
                    <w:rPr>
                      <w:color w:val="auto"/>
                      <w:sz w:val="20"/>
                      <w:szCs w:val="20"/>
                    </w:rPr>
                  </w:pPr>
                  <w:proofErr w:type="spellStart"/>
                  <w:r w:rsidRPr="005A2FAF">
                    <w:rPr>
                      <w:rFonts w:asciiTheme="minorHAnsi" w:hAnsiTheme="minorHAnsi" w:eastAsiaTheme="minorHAnsi" w:cstheme="minorBidi"/>
                      <w:color w:val="auto"/>
                      <w:sz w:val="20"/>
                      <w:szCs w:val="20"/>
                      <w:u w:val="none"/>
                    </w:rPr>
                    <w:t>PaymentServiceText_Url</w:t>
                  </w:r>
                  <w:proofErr w:type="spellEnd"/>
                </w:p>
              </w:sdtContent>
            </w:sdt>
          </w:sdtContent>
        </w:sdt>
      </w:sdtContent>
    </w:sdt>
    <w:p w:rsidR="008166C0" w:rsidP="008166C0" w:rsidRDefault="008166C0">
      <w:pPr>
        <w:pStyle w:val="SubGroupSeparation"/>
      </w:pPr>
    </w:p>
    <w:p w:rsidR="008166C0" w:rsidP="00FF5235" w:rsidRDefault="008166C0">
      <w:pPr>
        <w:spacing w:before="60" w:after="60"/>
        <w:ind w:right="144"/>
      </w:pPr>
    </w:p>
    <w:sectPr w:rsidR="008166C0" w:rsidSect="00F117EC">
      <w:headerReference w:type="default" r:id="rId10"/>
      <w:footerReference w:type="default" r:id="rId11"/>
      <w:footerReference w:type="first" r:id="rId12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5343" w:rsidP="00E40C63" w:rsidRDefault="00175343">
      <w:pPr>
        <w:spacing w:after="0"/>
      </w:pPr>
      <w:r>
        <w:separator/>
      </w:r>
    </w:p>
  </w:endnote>
  <w:endnote w:type="continuationSeparator" w:id="0">
    <w:p w:rsidR="00175343" w:rsidP="00E40C63" w:rsidRDefault="001753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DFF8BEC2-C0A4-435F-9715-E42E03FFB647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HomePage_Lbl"/>
          <w:tag w:val="#Nav: Standard_Sales_Invoice/1306"/>
          <w:id w:val="649635640"/>
          <w:placeholder>
            <w:docPart w:val="0379F24208A14033A2A349BA11B20C57"/>
          </w:placeholder>
          <w:dataBinding w:prefixMappings="xmlns:ns0='urn:microsoft-dynamics-nav/reports/Standard_Sales_Invoice/1306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3260F6" w:rsidR="0023400D" w:rsidP="00C43401" w:rsidRDefault="0023400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3260F6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CompanyPhoneNo_Lbl"/>
          <w:tag w:val="#Nav: Standard_Sales_Invoice/1306"/>
          <w:id w:val="560367384"/>
          <w:placeholder>
            <w:docPart w:val="0E5D4EF6A20D41868CC3D9337D2C6E46"/>
          </w:placeholder>
          <w:dataBinding w:prefixMappings="xmlns:ns0='urn:microsoft-dynamics-nav/reports/Standard_Sales_Invoice/1306/'" w:xpath="/ns0:NavWordReportXmlPart[1]/ns0:Header[1]/ns0:CompanyPhoneNo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3260F6" w:rsidR="0023400D" w:rsidP="00C43401" w:rsidRDefault="0023400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</w:pPr>
              <w:r w:rsidRPr="003260F6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alias w:val="#Nav: /Header/EMail_Header_Lbl"/>
          <w:tag w:val="#Nav: Standard_Sales_Invoice/1306"/>
          <w:id w:val="-272474917"/>
          <w:placeholder>
            <w:docPart w:val="46C3E5A7C0714B5783D9EC860299EAB6"/>
          </w:placeholder>
          <w:dataBinding w:prefixMappings="xmlns:ns0='urn:microsoft-dynamics-nav/reports/Standard_Sales_Invoice/1306/'" w:xpath="/ns0:NavWordReportXmlPart[1]/ns0:Header[1]/ns0:EMail_Header_Lbl[1]" w:storeItemID="{DFF8BEC2-C0A4-435F-9715-E42E03FFB647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3260F6" w:rsidR="0023400D" w:rsidP="00C43401" w:rsidRDefault="0023400D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 w:rsidRPr="003260F6"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inorHAnsi" w:hAnsiTheme="minorHAnsi" w:cstheme="minorHAnsi"/>
            <w:caps w:val="0"/>
            <w:color w:val="0070C0"/>
            <w:sz w:val="20"/>
            <w:szCs w:val="20"/>
          </w:rPr>
          <w:id w:val="883304529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3260F6" w:rsidR="0023400D" w:rsidP="00C43401" w:rsidRDefault="00407EB3">
              <w:pPr>
                <w:pStyle w:val="Heading2"/>
                <w:outlineLvl w:val="1"/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</w:rPr>
              </w:pPr>
              <w:r>
                <w:rPr>
                  <w:rFonts w:asciiTheme="minorHAnsi" w:hAnsiTheme="minorHAnsi" w:cstheme="minorHAnsi"/>
                  <w:caps w:val="0"/>
                  <w:color w:val="0070C0"/>
                  <w:sz w:val="20"/>
                  <w:szCs w:val="20"/>
                  <w:lang w:val="da-DK"/>
                </w:rPr>
                <w:t>CompanyVATRegNo_Lbl</w:t>
              </w:r>
            </w:p>
          </w:tc>
        </w:sdtContent>
      </w:sdt>
    </w:tr>
    <w:tr w:rsidRPr="00F83594" w:rsidR="0023400D" w:rsidTr="0023400D">
      <w:sdt>
        <w:sdtPr>
          <w:rPr>
            <w:rFonts w:cstheme="minorHAnsi"/>
            <w:sz w:val="20"/>
            <w:szCs w:val="20"/>
          </w:rPr>
          <w:alias w:val="#Nav: /Header/CompanyHomePage"/>
          <w:tag w:val="#Nav: Standard_Sales_Invoice/1306"/>
          <w:id w:val="412437649"/>
          <w:placeholder>
            <w:docPart w:val="23AED02B3ED04951BC470DF72C4E5CE9"/>
          </w:placeholder>
          <w:dataBinding w:prefixMappings="xmlns:ns0='urn:microsoft-dynamics-nav/reports/Standard_Sales_Invoice/1306/'" w:xpath="/ns0:NavWordReportXmlPart[1]/ns0:Header[1]/ns0:CompanyHomePage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5A2FAF" w:rsidR="0023400D" w:rsidP="00C43401" w:rsidRDefault="0023400D">
              <w:pPr>
                <w:rPr>
                  <w:rFonts w:cstheme="minorHAnsi"/>
                  <w:sz w:val="20"/>
                  <w:szCs w:val="20"/>
                </w:rPr>
              </w:pPr>
              <w:r w:rsidRPr="005A2FAF">
                <w:rPr>
                  <w:rFonts w:cstheme="minorHAnsi"/>
                  <w:sz w:val="20"/>
                  <w:szCs w:val="20"/>
                  <w:lang w:val="da-DK"/>
                </w:rPr>
                <w:t>CompanyHomePage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PhoneNo"/>
          <w:tag w:val="#Nav: Standard_Sales_Invoice/1306"/>
          <w:id w:val="-1162540195"/>
          <w:placeholder>
            <w:docPart w:val="B02446A0005A43FCB0933B71A3676E75"/>
          </w:placeholder>
          <w:dataBinding w:prefixMappings="xmlns:ns0='urn:microsoft-dynamics-nav/reports/Standard_Sales_Invoice/1306/'" w:xpath="/ns0:NavWordReportXmlPart[1]/ns0:Header[1]/ns0:CompanyPhoneNo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5A2FAF" w:rsidR="0023400D" w:rsidP="00C43401" w:rsidRDefault="0023400D">
              <w:pPr>
                <w:rPr>
                  <w:rFonts w:cstheme="minorHAnsi"/>
                  <w:sz w:val="20"/>
                  <w:szCs w:val="20"/>
                  <w:lang w:val="da-DK"/>
                </w:rPr>
              </w:pPr>
              <w:r w:rsidRPr="005A2FAF">
                <w:rPr>
                  <w:rFonts w:cstheme="minorHAnsi"/>
                  <w:sz w:val="20"/>
                  <w:szCs w:val="20"/>
                  <w:lang w:val="da-DK"/>
                </w:rPr>
                <w:t>CompanyPhoneNo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alias w:val="#Nav: /Header/CompanyEMail"/>
          <w:tag w:val="#Nav: Standard_Sales_Invoice/1306"/>
          <w:id w:val="860396444"/>
          <w:placeholder>
            <w:docPart w:val="907758EE6B334C88903B346916881D3E"/>
          </w:placeholder>
          <w:dataBinding w:prefixMappings="xmlns:ns0='urn:microsoft-dynamics-nav/reports/Standard_Sales_Invoice/1306/'" w:xpath="/ns0:NavWordReportXmlPart[1]/ns0:Header[1]/ns0:CompanyEMail[1]" w:storeItemID="{DFF8BEC2-C0A4-435F-9715-E42E03FFB647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A2FAF" w:rsidR="0023400D" w:rsidP="00C43401" w:rsidRDefault="0023400D">
              <w:pPr>
                <w:rPr>
                  <w:rFonts w:cstheme="minorHAnsi"/>
                  <w:sz w:val="20"/>
                  <w:szCs w:val="20"/>
                </w:rPr>
              </w:pPr>
              <w:r w:rsidRPr="005A2FAF">
                <w:rPr>
                  <w:rFonts w:cstheme="minorHAnsi"/>
                  <w:sz w:val="20"/>
                  <w:szCs w:val="20"/>
                  <w:lang w:val="da-DK"/>
                </w:rPr>
                <w:t>CompanyEMail</w:t>
              </w:r>
            </w:p>
          </w:tc>
        </w:sdtContent>
      </w:sdt>
      <w:sdt>
        <w:sdtPr>
          <w:rPr>
            <w:rFonts w:cstheme="minorHAnsi"/>
            <w:sz w:val="20"/>
            <w:szCs w:val="20"/>
          </w:rPr>
          <w:id w:val="2043394005"/>
          <w:placeholder>
            <w:docPart w:val="DefaultPlaceholder_-1854013440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5A2FAF" w:rsidR="0023400D" w:rsidP="00C43401" w:rsidRDefault="00407EB3">
              <w:pPr>
                <w:rPr>
                  <w:rFonts w:cstheme="minorHAnsi"/>
                  <w:sz w:val="20"/>
                  <w:szCs w:val="20"/>
                </w:rPr>
              </w:pPr>
              <w:r>
                <w:rPr>
                  <w:rFonts w:cstheme="minorHAnsi"/>
                  <w:sz w:val="20"/>
                  <w:szCs w:val="20"/>
                  <w:lang w:val="da-DK"/>
                </w:rPr>
                <w:t>CompanyVATRegNo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5343" w:rsidP="00E40C63" w:rsidRDefault="00175343">
      <w:pPr>
        <w:spacing w:after="0"/>
      </w:pPr>
      <w:r>
        <w:separator/>
      </w:r>
    </w:p>
  </w:footnote>
  <w:footnote w:type="continuationSeparator" w:id="0">
    <w:p w:rsidR="00175343" w:rsidP="00E40C63" w:rsidRDefault="0017534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17534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DFF8BEC2-C0A4-435F-9715-E42E03FFB64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DFF8BEC2-C0A4-435F-9715-E42E03FFB647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1D2965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DFF8BEC2-C0A4-435F-9715-E42E03FFB647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17534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DFF8BEC2-C0A4-435F-9715-E42E03FFB647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376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376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47143"/>
    <w:rsid w:val="00063F20"/>
    <w:rsid w:val="00066F99"/>
    <w:rsid w:val="000675B3"/>
    <w:rsid w:val="00070EE8"/>
    <w:rsid w:val="00074151"/>
    <w:rsid w:val="000844A3"/>
    <w:rsid w:val="000A665A"/>
    <w:rsid w:val="000D228E"/>
    <w:rsid w:val="000D537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0832"/>
    <w:rsid w:val="001616DC"/>
    <w:rsid w:val="001621D9"/>
    <w:rsid w:val="00175343"/>
    <w:rsid w:val="00177B82"/>
    <w:rsid w:val="00186A4F"/>
    <w:rsid w:val="00193DE5"/>
    <w:rsid w:val="001A63CC"/>
    <w:rsid w:val="001B793C"/>
    <w:rsid w:val="001D1CE2"/>
    <w:rsid w:val="001D2965"/>
    <w:rsid w:val="001D6807"/>
    <w:rsid w:val="001E3C59"/>
    <w:rsid w:val="001F101C"/>
    <w:rsid w:val="001F1FAA"/>
    <w:rsid w:val="001F49F4"/>
    <w:rsid w:val="001F7B9D"/>
    <w:rsid w:val="00200316"/>
    <w:rsid w:val="0020108A"/>
    <w:rsid w:val="00216A16"/>
    <w:rsid w:val="0022414A"/>
    <w:rsid w:val="00227BDC"/>
    <w:rsid w:val="0023400D"/>
    <w:rsid w:val="00235CA0"/>
    <w:rsid w:val="00236BD5"/>
    <w:rsid w:val="00245B0E"/>
    <w:rsid w:val="00261876"/>
    <w:rsid w:val="0026269B"/>
    <w:rsid w:val="00264D8D"/>
    <w:rsid w:val="002669DB"/>
    <w:rsid w:val="00273BA9"/>
    <w:rsid w:val="00283270"/>
    <w:rsid w:val="002848A5"/>
    <w:rsid w:val="0029628E"/>
    <w:rsid w:val="002A29DF"/>
    <w:rsid w:val="002A37A1"/>
    <w:rsid w:val="002A382C"/>
    <w:rsid w:val="002B6B46"/>
    <w:rsid w:val="002B7F36"/>
    <w:rsid w:val="002C7384"/>
    <w:rsid w:val="002E2A56"/>
    <w:rsid w:val="002E7F9A"/>
    <w:rsid w:val="00304C33"/>
    <w:rsid w:val="003260F6"/>
    <w:rsid w:val="003312E9"/>
    <w:rsid w:val="00335150"/>
    <w:rsid w:val="0033761E"/>
    <w:rsid w:val="00337723"/>
    <w:rsid w:val="00341222"/>
    <w:rsid w:val="00341E83"/>
    <w:rsid w:val="00355E20"/>
    <w:rsid w:val="00364529"/>
    <w:rsid w:val="00364FD7"/>
    <w:rsid w:val="00374316"/>
    <w:rsid w:val="00375035"/>
    <w:rsid w:val="00381659"/>
    <w:rsid w:val="0038349C"/>
    <w:rsid w:val="0038633D"/>
    <w:rsid w:val="00390535"/>
    <w:rsid w:val="00394029"/>
    <w:rsid w:val="003A0907"/>
    <w:rsid w:val="003A0E92"/>
    <w:rsid w:val="003A31D7"/>
    <w:rsid w:val="003A7E69"/>
    <w:rsid w:val="003B1D59"/>
    <w:rsid w:val="003B344A"/>
    <w:rsid w:val="003B4DE8"/>
    <w:rsid w:val="003C2C96"/>
    <w:rsid w:val="003D120B"/>
    <w:rsid w:val="003D4B80"/>
    <w:rsid w:val="003E2178"/>
    <w:rsid w:val="003F77E2"/>
    <w:rsid w:val="0040698F"/>
    <w:rsid w:val="00407EB3"/>
    <w:rsid w:val="0041602B"/>
    <w:rsid w:val="0041708A"/>
    <w:rsid w:val="004251CE"/>
    <w:rsid w:val="0043655A"/>
    <w:rsid w:val="00442833"/>
    <w:rsid w:val="00444563"/>
    <w:rsid w:val="00447486"/>
    <w:rsid w:val="00451877"/>
    <w:rsid w:val="00451D06"/>
    <w:rsid w:val="0046083A"/>
    <w:rsid w:val="0047382C"/>
    <w:rsid w:val="0048687D"/>
    <w:rsid w:val="00492354"/>
    <w:rsid w:val="004A4D71"/>
    <w:rsid w:val="004B22F6"/>
    <w:rsid w:val="004B3E55"/>
    <w:rsid w:val="004B47ED"/>
    <w:rsid w:val="004B6FE5"/>
    <w:rsid w:val="004C32D6"/>
    <w:rsid w:val="004C60A5"/>
    <w:rsid w:val="004D3B0A"/>
    <w:rsid w:val="004F2432"/>
    <w:rsid w:val="004F4682"/>
    <w:rsid w:val="0050342F"/>
    <w:rsid w:val="0051660C"/>
    <w:rsid w:val="00524711"/>
    <w:rsid w:val="00524FE6"/>
    <w:rsid w:val="0053573B"/>
    <w:rsid w:val="00543913"/>
    <w:rsid w:val="00546672"/>
    <w:rsid w:val="00552846"/>
    <w:rsid w:val="00563DCD"/>
    <w:rsid w:val="00571E70"/>
    <w:rsid w:val="00572373"/>
    <w:rsid w:val="00572B65"/>
    <w:rsid w:val="005731CF"/>
    <w:rsid w:val="00581EF8"/>
    <w:rsid w:val="00583B97"/>
    <w:rsid w:val="00587157"/>
    <w:rsid w:val="0059110D"/>
    <w:rsid w:val="00592D3C"/>
    <w:rsid w:val="00595F7F"/>
    <w:rsid w:val="005963DE"/>
    <w:rsid w:val="00597124"/>
    <w:rsid w:val="0059739C"/>
    <w:rsid w:val="005A0994"/>
    <w:rsid w:val="005A2CF5"/>
    <w:rsid w:val="005A2FAF"/>
    <w:rsid w:val="005A4BD1"/>
    <w:rsid w:val="005B247B"/>
    <w:rsid w:val="005B3676"/>
    <w:rsid w:val="005C497A"/>
    <w:rsid w:val="005D1B96"/>
    <w:rsid w:val="005E5022"/>
    <w:rsid w:val="005F14C5"/>
    <w:rsid w:val="005F2559"/>
    <w:rsid w:val="005F5EC9"/>
    <w:rsid w:val="005F6BCC"/>
    <w:rsid w:val="0060202A"/>
    <w:rsid w:val="00610A30"/>
    <w:rsid w:val="00612ABF"/>
    <w:rsid w:val="006130B3"/>
    <w:rsid w:val="006245DA"/>
    <w:rsid w:val="006433EE"/>
    <w:rsid w:val="0067225B"/>
    <w:rsid w:val="00677AD5"/>
    <w:rsid w:val="006800CE"/>
    <w:rsid w:val="0068273F"/>
    <w:rsid w:val="00683CCE"/>
    <w:rsid w:val="00684EEB"/>
    <w:rsid w:val="006907F2"/>
    <w:rsid w:val="00691708"/>
    <w:rsid w:val="006955C1"/>
    <w:rsid w:val="006A130F"/>
    <w:rsid w:val="006A2A7B"/>
    <w:rsid w:val="006B0504"/>
    <w:rsid w:val="006B2F4E"/>
    <w:rsid w:val="006B7EAD"/>
    <w:rsid w:val="006C30D9"/>
    <w:rsid w:val="006C4581"/>
    <w:rsid w:val="006D4B90"/>
    <w:rsid w:val="006D64AE"/>
    <w:rsid w:val="006F2626"/>
    <w:rsid w:val="00702AAD"/>
    <w:rsid w:val="007057CA"/>
    <w:rsid w:val="007107F8"/>
    <w:rsid w:val="0071439C"/>
    <w:rsid w:val="00716E24"/>
    <w:rsid w:val="007200AD"/>
    <w:rsid w:val="00731217"/>
    <w:rsid w:val="00731840"/>
    <w:rsid w:val="00735EC6"/>
    <w:rsid w:val="00741F6B"/>
    <w:rsid w:val="00746740"/>
    <w:rsid w:val="007532CB"/>
    <w:rsid w:val="007537BA"/>
    <w:rsid w:val="00760FA8"/>
    <w:rsid w:val="00765190"/>
    <w:rsid w:val="00766078"/>
    <w:rsid w:val="0077236B"/>
    <w:rsid w:val="007773B8"/>
    <w:rsid w:val="00777632"/>
    <w:rsid w:val="00777ADC"/>
    <w:rsid w:val="00797305"/>
    <w:rsid w:val="007A0A2F"/>
    <w:rsid w:val="007A3649"/>
    <w:rsid w:val="007B235B"/>
    <w:rsid w:val="007B3609"/>
    <w:rsid w:val="007C71CD"/>
    <w:rsid w:val="007D6516"/>
    <w:rsid w:val="007E323C"/>
    <w:rsid w:val="007F0817"/>
    <w:rsid w:val="00802B5B"/>
    <w:rsid w:val="00807754"/>
    <w:rsid w:val="008157A5"/>
    <w:rsid w:val="008158B0"/>
    <w:rsid w:val="00815D27"/>
    <w:rsid w:val="008166C0"/>
    <w:rsid w:val="00817EE6"/>
    <w:rsid w:val="00820262"/>
    <w:rsid w:val="00836184"/>
    <w:rsid w:val="00843DFA"/>
    <w:rsid w:val="00844D12"/>
    <w:rsid w:val="00845DAF"/>
    <w:rsid w:val="00845E08"/>
    <w:rsid w:val="008533EF"/>
    <w:rsid w:val="00854DDE"/>
    <w:rsid w:val="008562DD"/>
    <w:rsid w:val="00856BBF"/>
    <w:rsid w:val="00860ECE"/>
    <w:rsid w:val="00871B1C"/>
    <w:rsid w:val="00877E93"/>
    <w:rsid w:val="008972AA"/>
    <w:rsid w:val="008B6890"/>
    <w:rsid w:val="008B6A7B"/>
    <w:rsid w:val="008C2393"/>
    <w:rsid w:val="008C3901"/>
    <w:rsid w:val="008D7475"/>
    <w:rsid w:val="008E766D"/>
    <w:rsid w:val="008F0A38"/>
    <w:rsid w:val="0090637C"/>
    <w:rsid w:val="009072D1"/>
    <w:rsid w:val="00907ECA"/>
    <w:rsid w:val="00912C61"/>
    <w:rsid w:val="0092542A"/>
    <w:rsid w:val="00933DB5"/>
    <w:rsid w:val="00940735"/>
    <w:rsid w:val="00943A17"/>
    <w:rsid w:val="009453BC"/>
    <w:rsid w:val="00947B95"/>
    <w:rsid w:val="00954C6C"/>
    <w:rsid w:val="00962B71"/>
    <w:rsid w:val="00966D04"/>
    <w:rsid w:val="00982950"/>
    <w:rsid w:val="00991278"/>
    <w:rsid w:val="0099175E"/>
    <w:rsid w:val="009943A4"/>
    <w:rsid w:val="00997858"/>
    <w:rsid w:val="009A071B"/>
    <w:rsid w:val="009A16F6"/>
    <w:rsid w:val="009B485A"/>
    <w:rsid w:val="009B79E5"/>
    <w:rsid w:val="009D29F0"/>
    <w:rsid w:val="009D508B"/>
    <w:rsid w:val="009D6FE7"/>
    <w:rsid w:val="009D74C0"/>
    <w:rsid w:val="009E16EA"/>
    <w:rsid w:val="009E251E"/>
    <w:rsid w:val="009F21B5"/>
    <w:rsid w:val="00A00B95"/>
    <w:rsid w:val="00A01AB9"/>
    <w:rsid w:val="00A048EC"/>
    <w:rsid w:val="00A132E3"/>
    <w:rsid w:val="00A30C38"/>
    <w:rsid w:val="00A42BE5"/>
    <w:rsid w:val="00A54A4D"/>
    <w:rsid w:val="00A57FD1"/>
    <w:rsid w:val="00A76F36"/>
    <w:rsid w:val="00A773DB"/>
    <w:rsid w:val="00A9010E"/>
    <w:rsid w:val="00A940EF"/>
    <w:rsid w:val="00A9726D"/>
    <w:rsid w:val="00AB0297"/>
    <w:rsid w:val="00AB47BE"/>
    <w:rsid w:val="00AB4E3C"/>
    <w:rsid w:val="00AD1D9E"/>
    <w:rsid w:val="00AE5590"/>
    <w:rsid w:val="00AE6131"/>
    <w:rsid w:val="00AF1EDD"/>
    <w:rsid w:val="00AF4452"/>
    <w:rsid w:val="00B01DA6"/>
    <w:rsid w:val="00B10D67"/>
    <w:rsid w:val="00B1593F"/>
    <w:rsid w:val="00B22FDE"/>
    <w:rsid w:val="00B32D4B"/>
    <w:rsid w:val="00B33B68"/>
    <w:rsid w:val="00B402B9"/>
    <w:rsid w:val="00B437D5"/>
    <w:rsid w:val="00B53D5E"/>
    <w:rsid w:val="00B57659"/>
    <w:rsid w:val="00B60D54"/>
    <w:rsid w:val="00B8041E"/>
    <w:rsid w:val="00B8205C"/>
    <w:rsid w:val="00B86BCD"/>
    <w:rsid w:val="00B86E6F"/>
    <w:rsid w:val="00B91CA1"/>
    <w:rsid w:val="00B92F96"/>
    <w:rsid w:val="00B96060"/>
    <w:rsid w:val="00BB2438"/>
    <w:rsid w:val="00BB7320"/>
    <w:rsid w:val="00BC1D68"/>
    <w:rsid w:val="00BC232B"/>
    <w:rsid w:val="00BC2E22"/>
    <w:rsid w:val="00BD2533"/>
    <w:rsid w:val="00BD35AE"/>
    <w:rsid w:val="00BE5952"/>
    <w:rsid w:val="00BE6BE6"/>
    <w:rsid w:val="00BF0F10"/>
    <w:rsid w:val="00C14376"/>
    <w:rsid w:val="00C25361"/>
    <w:rsid w:val="00C27C1A"/>
    <w:rsid w:val="00C34D11"/>
    <w:rsid w:val="00C35AB3"/>
    <w:rsid w:val="00C36F18"/>
    <w:rsid w:val="00C37817"/>
    <w:rsid w:val="00C40BE4"/>
    <w:rsid w:val="00C41DE3"/>
    <w:rsid w:val="00C43401"/>
    <w:rsid w:val="00C448D1"/>
    <w:rsid w:val="00C470EC"/>
    <w:rsid w:val="00C47206"/>
    <w:rsid w:val="00C64219"/>
    <w:rsid w:val="00C70685"/>
    <w:rsid w:val="00C96149"/>
    <w:rsid w:val="00CA1259"/>
    <w:rsid w:val="00CA4E0D"/>
    <w:rsid w:val="00CA6394"/>
    <w:rsid w:val="00CA6666"/>
    <w:rsid w:val="00CB70AD"/>
    <w:rsid w:val="00CC289D"/>
    <w:rsid w:val="00CD1B92"/>
    <w:rsid w:val="00CE5ADF"/>
    <w:rsid w:val="00CF5F27"/>
    <w:rsid w:val="00D21D63"/>
    <w:rsid w:val="00D22638"/>
    <w:rsid w:val="00D235D0"/>
    <w:rsid w:val="00D267CC"/>
    <w:rsid w:val="00D31EB2"/>
    <w:rsid w:val="00D40A70"/>
    <w:rsid w:val="00D41DC8"/>
    <w:rsid w:val="00D47B7B"/>
    <w:rsid w:val="00D52551"/>
    <w:rsid w:val="00D52B82"/>
    <w:rsid w:val="00D53B6F"/>
    <w:rsid w:val="00D54A61"/>
    <w:rsid w:val="00D54DEE"/>
    <w:rsid w:val="00D568E3"/>
    <w:rsid w:val="00D6006D"/>
    <w:rsid w:val="00D6071C"/>
    <w:rsid w:val="00D72A07"/>
    <w:rsid w:val="00D72E02"/>
    <w:rsid w:val="00D754C6"/>
    <w:rsid w:val="00D75AAF"/>
    <w:rsid w:val="00DA0F11"/>
    <w:rsid w:val="00DA2E06"/>
    <w:rsid w:val="00DA38F1"/>
    <w:rsid w:val="00DA580A"/>
    <w:rsid w:val="00DB2F98"/>
    <w:rsid w:val="00DB3747"/>
    <w:rsid w:val="00DB4B5B"/>
    <w:rsid w:val="00DC306F"/>
    <w:rsid w:val="00DC7132"/>
    <w:rsid w:val="00DD708C"/>
    <w:rsid w:val="00DE2DFF"/>
    <w:rsid w:val="00DF30F1"/>
    <w:rsid w:val="00DF7640"/>
    <w:rsid w:val="00E044F1"/>
    <w:rsid w:val="00E111C4"/>
    <w:rsid w:val="00E11F42"/>
    <w:rsid w:val="00E15258"/>
    <w:rsid w:val="00E21ED9"/>
    <w:rsid w:val="00E22B7E"/>
    <w:rsid w:val="00E375BC"/>
    <w:rsid w:val="00E40C63"/>
    <w:rsid w:val="00E41182"/>
    <w:rsid w:val="00E4361D"/>
    <w:rsid w:val="00E470F6"/>
    <w:rsid w:val="00E53A6E"/>
    <w:rsid w:val="00E54F17"/>
    <w:rsid w:val="00E65451"/>
    <w:rsid w:val="00E67097"/>
    <w:rsid w:val="00E73173"/>
    <w:rsid w:val="00E902EA"/>
    <w:rsid w:val="00E96A2B"/>
    <w:rsid w:val="00EA246E"/>
    <w:rsid w:val="00EA27AA"/>
    <w:rsid w:val="00EB2DC0"/>
    <w:rsid w:val="00EB5B19"/>
    <w:rsid w:val="00EC1995"/>
    <w:rsid w:val="00EC2DD6"/>
    <w:rsid w:val="00EC4C86"/>
    <w:rsid w:val="00EC595B"/>
    <w:rsid w:val="00EC7907"/>
    <w:rsid w:val="00ED0377"/>
    <w:rsid w:val="00EE015A"/>
    <w:rsid w:val="00EE2CA3"/>
    <w:rsid w:val="00EE4CAD"/>
    <w:rsid w:val="00EE4E92"/>
    <w:rsid w:val="00EE53F7"/>
    <w:rsid w:val="00EF0F89"/>
    <w:rsid w:val="00EF30DA"/>
    <w:rsid w:val="00F02657"/>
    <w:rsid w:val="00F117EC"/>
    <w:rsid w:val="00F14176"/>
    <w:rsid w:val="00F20F72"/>
    <w:rsid w:val="00F219F1"/>
    <w:rsid w:val="00F36FA0"/>
    <w:rsid w:val="00F44822"/>
    <w:rsid w:val="00F45ED2"/>
    <w:rsid w:val="00F56E4E"/>
    <w:rsid w:val="00F66A1F"/>
    <w:rsid w:val="00F81AE9"/>
    <w:rsid w:val="00F848FB"/>
    <w:rsid w:val="00F86468"/>
    <w:rsid w:val="00F910D0"/>
    <w:rsid w:val="00FA4D66"/>
    <w:rsid w:val="00FA76F1"/>
    <w:rsid w:val="00FB06A1"/>
    <w:rsid w:val="00FB3DCE"/>
    <w:rsid w:val="00FC2D88"/>
    <w:rsid w:val="00FD6A00"/>
    <w:rsid w:val="00FE1868"/>
    <w:rsid w:val="00FF5235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4DDE"/>
  </w:style>
  <w:style w:type="paragraph" w:styleId="Heading1">
    <w:name w:val="heading 1"/>
    <w:basedOn w:val="Normal"/>
    <w:next w:val="Normal"/>
    <w:link w:val="Heading1Char"/>
    <w:uiPriority w:val="9"/>
    <w:qFormat/>
    <w:rsid w:val="00854DD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D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DE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DDE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DDE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DDE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DDE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DDE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DDE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854DD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link w:val="NoSpacingChar"/>
    <w:uiPriority w:val="1"/>
    <w:qFormat/>
    <w:rsid w:val="00854DD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54DDE"/>
    <w:rPr>
      <w:rFonts w:asciiTheme="majorHAnsi" w:eastAsiaTheme="majorEastAsia" w:hAnsiTheme="majorHAnsi" w:cstheme="majorBidi"/>
      <w:caps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854DD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4DD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DD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DD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54DD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DE"/>
    <w:rPr>
      <w:rFonts w:asciiTheme="majorHAnsi" w:eastAsiaTheme="majorEastAsia" w:hAnsiTheme="majorHAnsi" w:cstheme="majorBidi"/>
      <w:smallCaps/>
      <w:sz w:val="28"/>
      <w:szCs w:val="28"/>
    </w:rPr>
  </w:style>
  <w:style w:type="paragraph" w:styleId="Closing">
    <w:name w:val="Closing"/>
    <w:basedOn w:val="Normal"/>
    <w:link w:val="ClosingChar"/>
    <w:uiPriority w:val="3"/>
    <w:semiHidden/>
    <w:unhideWhenUsed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F24F4F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F24F4F" w:themeColor="accent1"/>
    </w:rPr>
  </w:style>
  <w:style w:type="character" w:customStyle="1" w:styleId="Style1Char">
    <w:name w:val="Style1 Char"/>
    <w:basedOn w:val="DefaultParagraphFont"/>
    <w:link w:val="Style1"/>
    <w:locked/>
    <w:rsid w:val="00AB47BE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rsid w:val="00AB47BE"/>
    <w:pPr>
      <w:spacing w:after="0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rsid w:val="00375035"/>
    <w:pPr>
      <w:jc w:val="right"/>
    </w:pPr>
    <w:rPr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rsid w:val="00375035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75035"/>
    <w:rPr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75035"/>
    <w:rPr>
      <w:sz w:val="20"/>
      <w:szCs w:val="20"/>
      <w:lang w:val="da-DK"/>
    </w:rPr>
  </w:style>
  <w:style w:type="paragraph" w:customStyle="1" w:styleId="SideBarRed">
    <w:name w:val="SideBar Red"/>
    <w:basedOn w:val="Title"/>
    <w:link w:val="SideBarRedChar"/>
    <w:rsid w:val="00D6071C"/>
    <w:pPr>
      <w:jc w:val="right"/>
    </w:pPr>
    <w:rPr>
      <w:color w:val="FF0000"/>
      <w:kern w:val="28"/>
      <w:sz w:val="62"/>
      <w:szCs w:val="62"/>
      <w:lang w:val="da-DK"/>
    </w:rPr>
  </w:style>
  <w:style w:type="paragraph" w:customStyle="1" w:styleId="SideBarBlack">
    <w:name w:val="SideBar Black"/>
    <w:basedOn w:val="Title"/>
    <w:link w:val="SideBarBlackChar"/>
    <w:rsid w:val="00D6071C"/>
    <w:pPr>
      <w:jc w:val="right"/>
    </w:pPr>
    <w:rPr>
      <w:color w:val="4C483D" w:themeColor="text2"/>
      <w:kern w:val="28"/>
      <w:sz w:val="62"/>
      <w:szCs w:val="62"/>
    </w:rPr>
  </w:style>
  <w:style w:type="character" w:customStyle="1" w:styleId="SideBarRedChar">
    <w:name w:val="SideBar Red Char"/>
    <w:basedOn w:val="TitleChar"/>
    <w:link w:val="SideBarRed"/>
    <w:rsid w:val="00D6071C"/>
    <w:rPr>
      <w:rFonts w:asciiTheme="majorHAnsi" w:eastAsiaTheme="majorEastAsia" w:hAnsiTheme="majorHAnsi" w:cstheme="majorBidi"/>
      <w:caps/>
      <w:color w:val="FF0000"/>
      <w:spacing w:val="-10"/>
      <w:kern w:val="28"/>
      <w:sz w:val="62"/>
      <w:szCs w:val="62"/>
      <w:lang w:val="da-DK"/>
    </w:rPr>
  </w:style>
  <w:style w:type="character" w:customStyle="1" w:styleId="SideBarBlackChar">
    <w:name w:val="SideBar Black Char"/>
    <w:basedOn w:val="TitleChar"/>
    <w:link w:val="SideBarBlack"/>
    <w:rsid w:val="00D6071C"/>
    <w:rPr>
      <w:rFonts w:asciiTheme="majorHAnsi" w:eastAsiaTheme="majorEastAsia" w:hAnsiTheme="majorHAnsi" w:cstheme="majorBidi"/>
      <w:caps/>
      <w:color w:val="4C483D" w:themeColor="text2"/>
      <w:spacing w:val="-10"/>
      <w:kern w:val="28"/>
      <w:sz w:val="62"/>
      <w:szCs w:val="62"/>
    </w:rPr>
  </w:style>
  <w:style w:type="paragraph" w:customStyle="1" w:styleId="H1-Left">
    <w:name w:val="H1 - Left"/>
    <w:basedOn w:val="Heading1"/>
    <w:link w:val="H1-LeftChar"/>
    <w:rsid w:val="0023400D"/>
    <w:rPr>
      <w:color w:val="FFFFFF" w:themeColor="background1"/>
      <w:szCs w:val="20"/>
    </w:rPr>
  </w:style>
  <w:style w:type="paragraph" w:customStyle="1" w:styleId="H1-Right">
    <w:name w:val="H1 - Right"/>
    <w:basedOn w:val="H1-Left"/>
    <w:link w:val="H1-RightChar"/>
    <w:rsid w:val="00375035"/>
    <w:pPr>
      <w:jc w:val="right"/>
    </w:pPr>
    <w:rPr>
      <w:lang w:val="da-DK"/>
    </w:rPr>
  </w:style>
  <w:style w:type="character" w:customStyle="1" w:styleId="H1-LeftChar">
    <w:name w:val="H1 - Left Char"/>
    <w:basedOn w:val="Heading1Char"/>
    <w:link w:val="H1-Left"/>
    <w:rsid w:val="0023400D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</w:rPr>
  </w:style>
  <w:style w:type="paragraph" w:customStyle="1" w:styleId="CenterAlign">
    <w:name w:val="Center Align"/>
    <w:basedOn w:val="Normal"/>
    <w:link w:val="CenterAlignChar"/>
    <w:rsid w:val="00375035"/>
    <w:pPr>
      <w:jc w:val="center"/>
    </w:pPr>
    <w:rPr>
      <w:sz w:val="20"/>
      <w:szCs w:val="20"/>
      <w:lang w:val="da-DK"/>
    </w:rPr>
  </w:style>
  <w:style w:type="character" w:customStyle="1" w:styleId="H1-RightChar">
    <w:name w:val="H1 - Right Char"/>
    <w:basedOn w:val="H1-LeftChar"/>
    <w:link w:val="H1-Right"/>
    <w:rsid w:val="00375035"/>
    <w:rPr>
      <w:rFonts w:asciiTheme="majorHAnsi" w:eastAsiaTheme="majorEastAsia" w:hAnsiTheme="majorHAnsi" w:cstheme="majorBidi"/>
      <w:b w:val="0"/>
      <w:caps/>
      <w:color w:val="FFFFFF" w:themeColor="background1"/>
      <w:sz w:val="20"/>
      <w:szCs w:val="20"/>
      <w:lang w:val="da-DK"/>
    </w:rPr>
  </w:style>
  <w:style w:type="character" w:customStyle="1" w:styleId="CenterAlignChar">
    <w:name w:val="Center Align Char"/>
    <w:basedOn w:val="DefaultParagraphFont"/>
    <w:link w:val="CenterAlign"/>
    <w:rsid w:val="00375035"/>
    <w:rPr>
      <w:sz w:val="20"/>
      <w:szCs w:val="20"/>
      <w:lang w:val="da-DK"/>
    </w:rPr>
  </w:style>
  <w:style w:type="paragraph" w:customStyle="1" w:styleId="ForceLeft">
    <w:name w:val="Force Left"/>
    <w:basedOn w:val="Normal"/>
    <w:link w:val="ForceLeftChar"/>
    <w:rsid w:val="00A57FD1"/>
    <w:rPr>
      <w:sz w:val="20"/>
      <w:szCs w:val="20"/>
    </w:rPr>
  </w:style>
  <w:style w:type="character" w:customStyle="1" w:styleId="ForceLeftChar">
    <w:name w:val="Force Left Char"/>
    <w:basedOn w:val="DefaultParagraphFont"/>
    <w:link w:val="ForceLeft"/>
    <w:rsid w:val="00A57FD1"/>
    <w:rPr>
      <w:sz w:val="20"/>
      <w:szCs w:val="20"/>
    </w:rPr>
  </w:style>
  <w:style w:type="paragraph" w:customStyle="1" w:styleId="SubGroupSeparation">
    <w:name w:val="Sub Group Separation"/>
    <w:basedOn w:val="Normal"/>
    <w:link w:val="SubGroupSeparationChar"/>
    <w:rsid w:val="00581EF8"/>
    <w:rPr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rsid w:val="00777632"/>
    <w:pPr>
      <w:spacing w:after="400"/>
    </w:pPr>
  </w:style>
  <w:style w:type="character" w:customStyle="1" w:styleId="SubGroupSeparationChar">
    <w:name w:val="Sub Group Separation Char"/>
    <w:basedOn w:val="DefaultParagraphFont"/>
    <w:link w:val="SubGroupSeparation"/>
    <w:rsid w:val="00581EF8"/>
    <w:rPr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rsid w:val="00EC595B"/>
    <w:pPr>
      <w:spacing w:after="0"/>
    </w:pPr>
    <w:rPr>
      <w:sz w:val="22"/>
    </w:rPr>
  </w:style>
  <w:style w:type="character" w:customStyle="1" w:styleId="GroupSeparationChar">
    <w:name w:val="Group Separation Char"/>
    <w:basedOn w:val="DefaultParagraphFont"/>
    <w:link w:val="GroupSeparation"/>
    <w:rsid w:val="00777632"/>
  </w:style>
  <w:style w:type="paragraph" w:customStyle="1" w:styleId="Strongnospacing">
    <w:name w:val="Strong no spacing"/>
    <w:basedOn w:val="NoSpacing"/>
    <w:link w:val="StrongnospacingChar"/>
    <w:rsid w:val="00EC595B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EC595B"/>
    <w:rPr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rsid w:val="00EC595B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EC595B"/>
  </w:style>
  <w:style w:type="character" w:customStyle="1" w:styleId="StrongnospacingChar">
    <w:name w:val="Strong no spacing Char"/>
    <w:basedOn w:val="NoSpacingChar"/>
    <w:link w:val="Strongnospacing"/>
    <w:rsid w:val="00EC595B"/>
    <w:rPr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EC595B"/>
    <w:rPr>
      <w:b/>
    </w:rPr>
  </w:style>
  <w:style w:type="paragraph" w:customStyle="1" w:styleId="Style2">
    <w:name w:val="Style2"/>
    <w:basedOn w:val="NoSpacing"/>
    <w:link w:val="Style2Char"/>
    <w:rsid w:val="00AD1D9E"/>
  </w:style>
  <w:style w:type="character" w:customStyle="1" w:styleId="Style2Char">
    <w:name w:val="Style2 Char"/>
    <w:basedOn w:val="NoSpacingChar"/>
    <w:link w:val="Style2"/>
    <w:rsid w:val="00AD1D9E"/>
  </w:style>
  <w:style w:type="paragraph" w:customStyle="1" w:styleId="HeaderCaptionRight">
    <w:name w:val="Header Caption Right"/>
    <w:basedOn w:val="Normal"/>
    <w:link w:val="HeaderCaptionRightChar"/>
    <w:rsid w:val="00572B65"/>
    <w:pPr>
      <w:spacing w:after="0" w:line="200" w:lineRule="exact"/>
      <w:jc w:val="right"/>
      <w:outlineLvl w:val="0"/>
    </w:pPr>
    <w:rPr>
      <w:rFonts w:asciiTheme="maj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rsid w:val="00572B65"/>
    <w:pPr>
      <w:jc w:val="left"/>
    </w:pPr>
  </w:style>
  <w:style w:type="character" w:customStyle="1" w:styleId="HeaderCaptionRightChar">
    <w:name w:val="Header Caption Right Char"/>
    <w:basedOn w:val="H1-LeftChar"/>
    <w:link w:val="HeaderCaptionRigh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572B65"/>
    <w:rPr>
      <w:rFonts w:asciiTheme="majorHAnsi" w:eastAsiaTheme="majorEastAsia" w:hAnsiTheme="majorHAnsi" w:cstheme="majorBidi"/>
      <w:b w:val="0"/>
      <w:caps/>
      <w:color w:val="FFFFFF" w:themeColor="background1"/>
      <w:sz w:val="18"/>
      <w:szCs w:val="20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DDE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DD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DD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DD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4DDE"/>
    <w:pPr>
      <w:spacing w:line="240" w:lineRule="auto"/>
    </w:pPr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854DD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854DDE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854DD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DDE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DD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4DD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4D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4DD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4DD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854DD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4D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olak\Desktop\US_REP1304_Blu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A732B7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A74152B287419C962D5DE6DAC60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49CEE-2247-4B4F-B7C5-70F4189D22F3}"/>
      </w:docPartPr>
      <w:docPartBody>
        <w:p w:rsidR="00A93787" w:rsidRDefault="00FC37AF" w:rsidP="00FC37AF">
          <w:pPr>
            <w:pStyle w:val="95A74152B287419C962D5DE6DAC609A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5758097D8C34212AF8DAF95B08FC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4526-7033-4D98-932F-9F318D2E0137}"/>
      </w:docPartPr>
      <w:docPartBody>
        <w:p w:rsidR="00B07230" w:rsidRDefault="001A3C35" w:rsidP="001A3C35">
          <w:pPr>
            <w:pStyle w:val="85758097D8C34212AF8DAF95B08FCDF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07BB909485C4311BBC925D3CFFB4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7EB9F-EA5A-434F-80A6-D18567EAB91E}"/>
      </w:docPartPr>
      <w:docPartBody>
        <w:p w:rsidR="00B07230" w:rsidRDefault="001A3C35" w:rsidP="001A3C35">
          <w:pPr>
            <w:pStyle w:val="307BB909485C4311BBC925D3CFFB4E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99259E5F0F4219A390EAC7C6F3B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A170B-1CD7-4007-9ED8-60EC2CFB694B}"/>
      </w:docPartPr>
      <w:docPartBody>
        <w:p w:rsidR="00B07230" w:rsidRDefault="001A3C35" w:rsidP="001A3C35">
          <w:pPr>
            <w:pStyle w:val="5B99259E5F0F4219A390EAC7C6F3BC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D57C8AAAEA4DC3B7D05DF5636A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32CBBC-0434-4564-9666-49F9B77CF5DC}"/>
      </w:docPartPr>
      <w:docPartBody>
        <w:p w:rsidR="00B07230" w:rsidRDefault="001A3C35" w:rsidP="001A3C35">
          <w:pPr>
            <w:pStyle w:val="EAD57C8AAAEA4DC3B7D05DF5636AB74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4CF228A6E094452B2C96AA1464BC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84550-DCED-4491-9A18-49A72ABDC311}"/>
      </w:docPartPr>
      <w:docPartBody>
        <w:p w:rsidR="00B07230" w:rsidRDefault="001A3C35" w:rsidP="001A3C35">
          <w:pPr>
            <w:pStyle w:val="14CF228A6E094452B2C96AA1464BC6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1A8F81C7B1D47EF82723A4C15B07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5D25-779C-4DCE-9F24-1ADE431A408F}"/>
      </w:docPartPr>
      <w:docPartBody>
        <w:p w:rsidR="00B07230" w:rsidRDefault="001A3C35" w:rsidP="001A3C35">
          <w:pPr>
            <w:pStyle w:val="D1A8F81C7B1D47EF82723A4C15B0789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4BD56F6F70B4CA3B10AAA110CD80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391035-5F38-40A2-8C3D-A96A669EAB05}"/>
      </w:docPartPr>
      <w:docPartBody>
        <w:p w:rsidR="00B07230" w:rsidRDefault="001A3C35" w:rsidP="001A3C35">
          <w:pPr>
            <w:pStyle w:val="44BD56F6F70B4CA3B10AAA110CD805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D78D6F567F84973BA5EB69853287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208B6-2CFB-44AE-963E-786E3EF9F13A}"/>
      </w:docPartPr>
      <w:docPartBody>
        <w:p w:rsidR="00B07230" w:rsidRDefault="001A3C35" w:rsidP="001A3C35">
          <w:pPr>
            <w:pStyle w:val="FD78D6F567F84973BA5EB698532873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D70E0F275D540C397F638C9F7D04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F7C30-5CE3-491E-9676-A55F9860C45E}"/>
      </w:docPartPr>
      <w:docPartBody>
        <w:p w:rsidR="00B07230" w:rsidRDefault="001A3C35" w:rsidP="001A3C35">
          <w:pPr>
            <w:pStyle w:val="5D70E0F275D540C397F638C9F7D0421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AAC405FEED42CA8A1BEEC0A0A29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8C07F4-6C9F-4A1D-856B-2A609A888ECE}"/>
      </w:docPartPr>
      <w:docPartBody>
        <w:p w:rsidR="00B07230" w:rsidRDefault="001A3C35" w:rsidP="001A3C35">
          <w:pPr>
            <w:pStyle w:val="11AAC405FEED42CA8A1BEEC0A0A292E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26DDE8B55A14F81A84F3087B79FC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B6FA8-B432-42B4-A657-40585C22CCFD}"/>
      </w:docPartPr>
      <w:docPartBody>
        <w:p w:rsidR="00B07230" w:rsidRDefault="001A3C35" w:rsidP="001A3C35">
          <w:pPr>
            <w:pStyle w:val="026DDE8B55A14F81A84F3087B79FC1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26169C29D24F42A770CFDB9308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B965F-BAA7-4CD3-9BDC-090833BB3B3E}"/>
      </w:docPartPr>
      <w:docPartBody>
        <w:p w:rsidR="00B07230" w:rsidRDefault="001A3C35" w:rsidP="001A3C35">
          <w:pPr>
            <w:pStyle w:val="7326169C29D24F42A770CFDB930877E5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063F8D9291A4A299E2E6C826432A0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CBAA1-3C42-470E-8572-C07342EC89A2}"/>
      </w:docPartPr>
      <w:docPartBody>
        <w:p w:rsidR="00B07230" w:rsidRDefault="001A3C35" w:rsidP="001A3C35">
          <w:pPr>
            <w:pStyle w:val="5063F8D9291A4A299E2E6C826432A0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E36AAA301C74DEC9C28639A5BA9B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10250-95B2-44AF-B966-3069459041F7}"/>
      </w:docPartPr>
      <w:docPartBody>
        <w:p w:rsidR="00B07230" w:rsidRDefault="001A3C35" w:rsidP="001A3C35">
          <w:pPr>
            <w:pStyle w:val="BE36AAA301C74DEC9C28639A5BA9B354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4582147559649649C2E4FF27A925D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B620B-1A85-4221-9228-14EE700E5BA3}"/>
      </w:docPartPr>
      <w:docPartBody>
        <w:p w:rsidR="00B07230" w:rsidRDefault="001A3C35" w:rsidP="001A3C35">
          <w:pPr>
            <w:pStyle w:val="54582147559649649C2E4FF27A925DCA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0379F24208A14033A2A349BA11B20C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AA61D-7C75-4869-A7BD-12990A605E13}"/>
      </w:docPartPr>
      <w:docPartBody>
        <w:p w:rsidR="00B07230" w:rsidRDefault="001A3C35" w:rsidP="001A3C35">
          <w:pPr>
            <w:pStyle w:val="0379F24208A14033A2A349BA11B20C57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5D4EF6A20D41868CC3D9337D2C6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41CDE-B465-4575-8374-5A8F88FAA729}"/>
      </w:docPartPr>
      <w:docPartBody>
        <w:p w:rsidR="00B07230" w:rsidRDefault="001A3C35" w:rsidP="001A3C35">
          <w:pPr>
            <w:pStyle w:val="0E5D4EF6A20D41868CC3D9337D2C6E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6C3E5A7C0714B5783D9EC860299E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4628B-0DF7-47FC-B55B-D30B1FD792FA}"/>
      </w:docPartPr>
      <w:docPartBody>
        <w:p w:rsidR="00B07230" w:rsidRDefault="001A3C35" w:rsidP="001A3C35">
          <w:pPr>
            <w:pStyle w:val="46C3E5A7C0714B5783D9EC860299EAB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ED02B3ED04951BC470DF72C4E5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734333-1D00-490B-B1E8-97FAE15CBC45}"/>
      </w:docPartPr>
      <w:docPartBody>
        <w:p w:rsidR="00B07230" w:rsidRDefault="001A3C35" w:rsidP="001A3C35">
          <w:pPr>
            <w:pStyle w:val="23AED02B3ED04951BC470DF72C4E5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2446A0005A43FCB0933B71A3676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A1C19-34EC-4B7A-B918-41DF4A9D9BC1}"/>
      </w:docPartPr>
      <w:docPartBody>
        <w:p w:rsidR="00B07230" w:rsidRDefault="001A3C35" w:rsidP="001A3C35">
          <w:pPr>
            <w:pStyle w:val="B02446A0005A43FCB0933B71A3676E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7758EE6B334C88903B346916881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2E12A-4355-4FC6-9ECF-C9DB7D3E4FEB}"/>
      </w:docPartPr>
      <w:docPartBody>
        <w:p w:rsidR="00B07230" w:rsidRDefault="001A3C35" w:rsidP="001A3C35">
          <w:pPr>
            <w:pStyle w:val="907758EE6B334C88903B346916881D3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A55430-72C7-4F77-8552-781175399E37}"/>
      </w:docPartPr>
      <w:docPartBody>
        <w:p w:rsidR="00DA62AA" w:rsidRDefault="006706AC"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5BB64CE29C40208678FBFA9242B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812A5-9196-4362-B8EB-3C52EDB8D71D}"/>
      </w:docPartPr>
      <w:docPartBody>
        <w:p w:rsidR="002D4377" w:rsidRDefault="00B807F9" w:rsidP="00B807F9">
          <w:pPr>
            <w:pStyle w:val="735BB64CE29C40208678FBFA9242BB87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D5E2AEED0A4FE89B99B32148CB5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AB51C-CBCA-4A92-9ACD-3D0CFE44A58E}"/>
      </w:docPartPr>
      <w:docPartBody>
        <w:p w:rsidR="002D4377" w:rsidRDefault="00B807F9" w:rsidP="00B807F9">
          <w:pPr>
            <w:pStyle w:val="71D5E2AEED0A4FE89B99B32148CB5F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078867F555410AA6AEA9B608A0B1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43948-3ECD-4FED-A423-2157FA1D0B51}"/>
      </w:docPartPr>
      <w:docPartBody>
        <w:p w:rsidR="002D4377" w:rsidRDefault="00B807F9" w:rsidP="00B807F9">
          <w:pPr>
            <w:pStyle w:val="29078867F555410AA6AEA9B608A0B1E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3A52A88F2848A58F2301E48B4F6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B4BDC7-AE85-439D-A393-1EFAC4B8B47B}"/>
      </w:docPartPr>
      <w:docPartBody>
        <w:p w:rsidR="002D4377" w:rsidRDefault="00B807F9" w:rsidP="00B807F9">
          <w:pPr>
            <w:pStyle w:val="AE3A52A88F2848A58F2301E48B4F625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3FA9411B3248509F09FC4773AC5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7A15D-907E-4155-B315-E8465948BA4B}"/>
      </w:docPartPr>
      <w:docPartBody>
        <w:p w:rsidR="002D4377" w:rsidRDefault="00B807F9" w:rsidP="00B807F9">
          <w:pPr>
            <w:pStyle w:val="3A3FA9411B3248509F09FC4773AC5D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66B5D0D7DF471ABA5228C2CFCAE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3C4D5-8AA7-422D-9E72-F453B4F19E54}"/>
      </w:docPartPr>
      <w:docPartBody>
        <w:p w:rsidR="002D4377" w:rsidRDefault="00B807F9" w:rsidP="00B807F9">
          <w:pPr>
            <w:pStyle w:val="D266B5D0D7DF471ABA5228C2CFCAEC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513895BC124CD6B597A1386CA803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79BB8-69BD-45BB-8050-D2BF1097DDB2}"/>
      </w:docPartPr>
      <w:docPartBody>
        <w:p w:rsidR="002D4377" w:rsidRDefault="00B807F9" w:rsidP="00B807F9">
          <w:pPr>
            <w:pStyle w:val="CD513895BC124CD6B597A1386CA803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7E207D31C04A65A04BE7D7E31BF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04F12-A95D-47D4-8F06-C9BB4537045F}"/>
      </w:docPartPr>
      <w:docPartBody>
        <w:p w:rsidR="002D4377" w:rsidRDefault="00B807F9" w:rsidP="00B807F9">
          <w:pPr>
            <w:pStyle w:val="7E7E207D31C04A65A04BE7D7E31BFEEF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BB4A6CA9614EEC83054D4FE082FA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CC7968-20E9-4002-80D9-3539172015F2}"/>
      </w:docPartPr>
      <w:docPartBody>
        <w:p w:rsidR="002D4377" w:rsidRDefault="00B807F9" w:rsidP="00B807F9">
          <w:pPr>
            <w:pStyle w:val="64BB4A6CA9614EEC83054D4FE082FADC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0E1D3EA79AF4047B4F0DF054CDEF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657EF-8149-48D5-85E9-60EDD585A898}"/>
      </w:docPartPr>
      <w:docPartBody>
        <w:p w:rsidR="002D4377" w:rsidRDefault="00B807F9" w:rsidP="00B807F9">
          <w:pPr>
            <w:pStyle w:val="40E1D3EA79AF4047B4F0DF054CDEF12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444B632064405B0DDF7D878ECD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65C37-6DCC-4D0F-8ECA-9F2FF75150EE}"/>
      </w:docPartPr>
      <w:docPartBody>
        <w:p w:rsidR="002D4377" w:rsidRDefault="00B807F9" w:rsidP="00B807F9">
          <w:pPr>
            <w:pStyle w:val="54B444B632064405B0DDF7D878ECD7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49FA194A4B5434CBEB62104F3793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0E3EF-DB56-4E1D-9563-9F4693504F1B}"/>
      </w:docPartPr>
      <w:docPartBody>
        <w:p w:rsidR="002D4377" w:rsidRDefault="00B807F9" w:rsidP="00B807F9">
          <w:pPr>
            <w:pStyle w:val="449FA194A4B5434CBEB62104F37939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2250ED734A4AAA877E3F5889416B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058B9-30EC-44E4-B36B-F4C6322DFCB1}"/>
      </w:docPartPr>
      <w:docPartBody>
        <w:p w:rsidR="002D4377" w:rsidRDefault="00B807F9" w:rsidP="00B807F9">
          <w:pPr>
            <w:pStyle w:val="082250ED734A4AAA877E3F5889416BC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40665936FA42F4BA16D9892B85E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B641E-9821-4342-99A5-084FB06487FA}"/>
      </w:docPartPr>
      <w:docPartBody>
        <w:p w:rsidR="002D4377" w:rsidRDefault="00B807F9" w:rsidP="00B807F9">
          <w:pPr>
            <w:pStyle w:val="BF40665936FA42F4BA16D9892B85E3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D5B70FDB424DC58758DA15C214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B4A4B-6C7F-4F8E-8D8B-393B818BE894}"/>
      </w:docPartPr>
      <w:docPartBody>
        <w:p w:rsidR="002D4377" w:rsidRDefault="00B807F9" w:rsidP="00B807F9">
          <w:pPr>
            <w:pStyle w:val="5FD5B70FDB424DC58758DA15C21404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D3CEBE92E34F0C83C1142D1EBFA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5A7920-6A00-4E6D-9912-DC748F4F6A85}"/>
      </w:docPartPr>
      <w:docPartBody>
        <w:p w:rsidR="00062BCC" w:rsidRDefault="002D4377" w:rsidP="002D4377">
          <w:pPr>
            <w:pStyle w:val="09D3CEBE92E34F0C83C1142D1EBFA8E3"/>
          </w:pPr>
          <w:r w:rsidRPr="00F13D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6B694A6AF64E0E8FB3ADCF294CB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8258A-CAFB-40A2-A8D9-0B5272485D18}"/>
      </w:docPartPr>
      <w:docPartBody>
        <w:p w:rsidR="00062BCC" w:rsidRDefault="002D4377" w:rsidP="002D4377">
          <w:pPr>
            <w:pStyle w:val="056B694A6AF64E0E8FB3ADCF294CBCFD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AF4512AF2A4BCEAE070BBD95C42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FA11AD-6F2F-484F-9C5E-8FC581B157F5}"/>
      </w:docPartPr>
      <w:docPartBody>
        <w:p w:rsidR="00062BCC" w:rsidRDefault="002D4377" w:rsidP="002D4377">
          <w:pPr>
            <w:pStyle w:val="09AF4512AF2A4BCEAE070BBD95C4251C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5E83FC9D1E48F38BFFFEF19821E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09FD47-CAD4-4287-99BA-C78CECF87EA0}"/>
      </w:docPartPr>
      <w:docPartBody>
        <w:p w:rsidR="00062BCC" w:rsidRDefault="002D4377" w:rsidP="002D4377">
          <w:pPr>
            <w:pStyle w:val="D45E83FC9D1E48F38BFFFEF19821EF5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6539618C4669A1E143208E486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8392-7341-4757-A225-A8503AA1813D}"/>
      </w:docPartPr>
      <w:docPartBody>
        <w:p w:rsidR="00886193" w:rsidRDefault="006B1307" w:rsidP="006B1307">
          <w:pPr>
            <w:pStyle w:val="4BE76539618C4669A1E143208E486E07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3CAB0A634749BD84B11C58AFB0D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F8AF7-6F28-4B05-8F11-2E06F25219AC}"/>
      </w:docPartPr>
      <w:docPartBody>
        <w:p w:rsidR="00886193" w:rsidRDefault="006B1307" w:rsidP="006B1307">
          <w:pPr>
            <w:pStyle w:val="773CAB0A634749BD84B11C58AFB0D094"/>
          </w:pPr>
          <w:r>
            <w:t>0.0</w:t>
          </w:r>
        </w:p>
      </w:docPartBody>
    </w:docPart>
    <w:docPart>
      <w:docPartPr>
        <w:name w:val="3B3792D8D0314144B940E0051BC741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6B4F11-13F2-47F8-AB99-6CB12CA9DCEE}"/>
      </w:docPartPr>
      <w:docPartBody>
        <w:p w:rsidR="00886193" w:rsidRDefault="006B1307" w:rsidP="006B1307">
          <w:pPr>
            <w:pStyle w:val="3B3792D8D0314144B940E0051BC741F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4B4F74C26D42BDB0B5068E1210F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49081-9B42-4D82-8B89-9DA5695EA6B6}"/>
      </w:docPartPr>
      <w:docPartBody>
        <w:p w:rsidR="00886193" w:rsidRDefault="006B1307" w:rsidP="006B1307">
          <w:pPr>
            <w:pStyle w:val="1D4B4F74C26D42BDB0B5068E1210FFF5"/>
          </w:pPr>
          <w:r>
            <w:t>0.0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2BCC"/>
    <w:rsid w:val="000C099C"/>
    <w:rsid w:val="000C30DE"/>
    <w:rsid w:val="000C6630"/>
    <w:rsid w:val="000D4FFA"/>
    <w:rsid w:val="00111F37"/>
    <w:rsid w:val="00155F0C"/>
    <w:rsid w:val="00187355"/>
    <w:rsid w:val="001A3C35"/>
    <w:rsid w:val="001B1B00"/>
    <w:rsid w:val="001D6FE3"/>
    <w:rsid w:val="001E6A8A"/>
    <w:rsid w:val="001F6C15"/>
    <w:rsid w:val="00235D29"/>
    <w:rsid w:val="00236015"/>
    <w:rsid w:val="00237D72"/>
    <w:rsid w:val="0026137A"/>
    <w:rsid w:val="00271F3D"/>
    <w:rsid w:val="00273637"/>
    <w:rsid w:val="00280217"/>
    <w:rsid w:val="00285F3C"/>
    <w:rsid w:val="002A5D7D"/>
    <w:rsid w:val="002B16B0"/>
    <w:rsid w:val="002C6608"/>
    <w:rsid w:val="002D4377"/>
    <w:rsid w:val="002F6AA1"/>
    <w:rsid w:val="00350A6F"/>
    <w:rsid w:val="003633E3"/>
    <w:rsid w:val="0038586A"/>
    <w:rsid w:val="003E037C"/>
    <w:rsid w:val="004069F2"/>
    <w:rsid w:val="00441283"/>
    <w:rsid w:val="004614D6"/>
    <w:rsid w:val="00471979"/>
    <w:rsid w:val="00496861"/>
    <w:rsid w:val="004C7006"/>
    <w:rsid w:val="004E2932"/>
    <w:rsid w:val="005073E4"/>
    <w:rsid w:val="0051742B"/>
    <w:rsid w:val="00537FE2"/>
    <w:rsid w:val="005D3D73"/>
    <w:rsid w:val="005E35BE"/>
    <w:rsid w:val="005F4655"/>
    <w:rsid w:val="00600011"/>
    <w:rsid w:val="00606FF7"/>
    <w:rsid w:val="006278B9"/>
    <w:rsid w:val="00643240"/>
    <w:rsid w:val="006706AC"/>
    <w:rsid w:val="0067402E"/>
    <w:rsid w:val="006A568E"/>
    <w:rsid w:val="006B1307"/>
    <w:rsid w:val="0071615C"/>
    <w:rsid w:val="00724BA0"/>
    <w:rsid w:val="007351AB"/>
    <w:rsid w:val="00781235"/>
    <w:rsid w:val="007A26C4"/>
    <w:rsid w:val="007A3BCA"/>
    <w:rsid w:val="007D08E3"/>
    <w:rsid w:val="00803470"/>
    <w:rsid w:val="0081124A"/>
    <w:rsid w:val="00822ECA"/>
    <w:rsid w:val="00833113"/>
    <w:rsid w:val="00850A00"/>
    <w:rsid w:val="00886193"/>
    <w:rsid w:val="008B3F9C"/>
    <w:rsid w:val="008C327C"/>
    <w:rsid w:val="008D307E"/>
    <w:rsid w:val="00920D69"/>
    <w:rsid w:val="009248DD"/>
    <w:rsid w:val="00954758"/>
    <w:rsid w:val="009563FB"/>
    <w:rsid w:val="00997A5F"/>
    <w:rsid w:val="009B550E"/>
    <w:rsid w:val="00A21A72"/>
    <w:rsid w:val="00A27CB6"/>
    <w:rsid w:val="00A42AC1"/>
    <w:rsid w:val="00A555E7"/>
    <w:rsid w:val="00A732B7"/>
    <w:rsid w:val="00A81735"/>
    <w:rsid w:val="00A917F9"/>
    <w:rsid w:val="00A93787"/>
    <w:rsid w:val="00AC6E16"/>
    <w:rsid w:val="00AF6278"/>
    <w:rsid w:val="00AF7778"/>
    <w:rsid w:val="00B07230"/>
    <w:rsid w:val="00B20C44"/>
    <w:rsid w:val="00B24D45"/>
    <w:rsid w:val="00B25766"/>
    <w:rsid w:val="00B70ABA"/>
    <w:rsid w:val="00B807F9"/>
    <w:rsid w:val="00BE0C78"/>
    <w:rsid w:val="00BE5109"/>
    <w:rsid w:val="00BE7623"/>
    <w:rsid w:val="00C03606"/>
    <w:rsid w:val="00C945BD"/>
    <w:rsid w:val="00CB561E"/>
    <w:rsid w:val="00D0317A"/>
    <w:rsid w:val="00DA1BBC"/>
    <w:rsid w:val="00DA62AA"/>
    <w:rsid w:val="00DB52A8"/>
    <w:rsid w:val="00DD1F5E"/>
    <w:rsid w:val="00DE673B"/>
    <w:rsid w:val="00E022EC"/>
    <w:rsid w:val="00E246A7"/>
    <w:rsid w:val="00E82CAF"/>
    <w:rsid w:val="00E92499"/>
    <w:rsid w:val="00EA0CDB"/>
    <w:rsid w:val="00EB11C4"/>
    <w:rsid w:val="00EF7AB9"/>
    <w:rsid w:val="00F05A6F"/>
    <w:rsid w:val="00F260A2"/>
    <w:rsid w:val="00F26E0A"/>
    <w:rsid w:val="00F635C5"/>
    <w:rsid w:val="00F87021"/>
    <w:rsid w:val="00F90B5E"/>
    <w:rsid w:val="00FC37AF"/>
    <w:rsid w:val="00FC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30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9B021DDF424F4CA2B08927EC042D10CE">
    <w:name w:val="9B021DDF424F4CA2B08927EC042D10CE"/>
    <w:rsid w:val="00A732B7"/>
  </w:style>
  <w:style w:type="paragraph" w:customStyle="1" w:styleId="0B0EF98445EA4257B09935A5FD2580AF">
    <w:name w:val="0B0EF98445EA4257B09935A5FD2580AF"/>
    <w:rsid w:val="00A732B7"/>
  </w:style>
  <w:style w:type="paragraph" w:customStyle="1" w:styleId="F143455995764689883BEE057902B0A1">
    <w:name w:val="F143455995764689883BEE057902B0A1"/>
    <w:rsid w:val="00A732B7"/>
  </w:style>
  <w:style w:type="paragraph" w:customStyle="1" w:styleId="EEA7D7DAC210431BB6AEA89BBA58FD00">
    <w:name w:val="EEA7D7DAC210431BB6AEA89BBA58FD00"/>
    <w:rsid w:val="00A732B7"/>
  </w:style>
  <w:style w:type="paragraph" w:customStyle="1" w:styleId="B2E4E87BBE114C5589388BD6E8A7721F">
    <w:name w:val="B2E4E87BBE114C5589388BD6E8A7721F"/>
    <w:rsid w:val="00A732B7"/>
  </w:style>
  <w:style w:type="paragraph" w:customStyle="1" w:styleId="6F35A0D9E60F4EE89987D37D001B753C">
    <w:name w:val="6F35A0D9E60F4EE89987D37D001B753C"/>
    <w:rsid w:val="00A732B7"/>
  </w:style>
  <w:style w:type="paragraph" w:customStyle="1" w:styleId="27E5252CA65C40E4AA77AEA7E6FB074C">
    <w:name w:val="27E5252CA65C40E4AA77AEA7E6FB074C"/>
    <w:rsid w:val="00A732B7"/>
  </w:style>
  <w:style w:type="paragraph" w:customStyle="1" w:styleId="5C1D253EFD354223B5DE992B8E381A14">
    <w:name w:val="5C1D253EFD354223B5DE992B8E381A14"/>
    <w:rsid w:val="00A732B7"/>
  </w:style>
  <w:style w:type="paragraph" w:customStyle="1" w:styleId="BC9317CBDAB14B5C976B5A4F66C65AD1">
    <w:name w:val="BC9317CBDAB14B5C976B5A4F66C65AD1"/>
    <w:rsid w:val="00A732B7"/>
  </w:style>
  <w:style w:type="paragraph" w:customStyle="1" w:styleId="38A50CC556DF447DADF777F4CF1734FE">
    <w:name w:val="38A50CC556DF447DADF777F4CF1734FE"/>
    <w:rsid w:val="00A732B7"/>
  </w:style>
  <w:style w:type="paragraph" w:customStyle="1" w:styleId="8A7057C69A8A46AFB22B6C4823168DE0">
    <w:name w:val="8A7057C69A8A46AFB22B6C4823168DE0"/>
    <w:rsid w:val="00A732B7"/>
  </w:style>
  <w:style w:type="paragraph" w:customStyle="1" w:styleId="175D3A3F8E894915A182898536FB0633">
    <w:name w:val="175D3A3F8E894915A182898536FB0633"/>
    <w:rsid w:val="00A732B7"/>
  </w:style>
  <w:style w:type="paragraph" w:customStyle="1" w:styleId="A7C545BE892342989077FB77A5D21A1C">
    <w:name w:val="A7C545BE892342989077FB77A5D21A1C"/>
    <w:rsid w:val="00A732B7"/>
  </w:style>
  <w:style w:type="paragraph" w:customStyle="1" w:styleId="37057669D80642D2B70DABE32514E4DC">
    <w:name w:val="37057669D80642D2B70DABE32514E4DC"/>
    <w:rsid w:val="00A732B7"/>
  </w:style>
  <w:style w:type="paragraph" w:customStyle="1" w:styleId="B5C8EC59240A402EB279F810FBCF4DE5">
    <w:name w:val="B5C8EC59240A402EB279F810FBCF4DE5"/>
    <w:rsid w:val="00A732B7"/>
  </w:style>
  <w:style w:type="paragraph" w:customStyle="1" w:styleId="2BD5FD5D90734C74A698C50D0B8ECDDE">
    <w:name w:val="2BD5FD5D90734C74A698C50D0B8ECDDE"/>
    <w:rsid w:val="00A732B7"/>
  </w:style>
  <w:style w:type="paragraph" w:customStyle="1" w:styleId="650C140D83AD42F98D8C2853EF15522E">
    <w:name w:val="650C140D83AD42F98D8C2853EF15522E"/>
    <w:rsid w:val="00A732B7"/>
  </w:style>
  <w:style w:type="paragraph" w:customStyle="1" w:styleId="54A02B3EAFBD4E7CB593364722A9D476">
    <w:name w:val="54A02B3EAFBD4E7CB593364722A9D476"/>
    <w:rsid w:val="00A732B7"/>
  </w:style>
  <w:style w:type="paragraph" w:customStyle="1" w:styleId="B726E1034DF6404DB4640D7D33F72AC0">
    <w:name w:val="B726E1034DF6404DB4640D7D33F72AC0"/>
    <w:rsid w:val="00A732B7"/>
  </w:style>
  <w:style w:type="paragraph" w:customStyle="1" w:styleId="34FBE95CAAF94AAC9E1365005504C27C">
    <w:name w:val="34FBE95CAAF94AAC9E1365005504C27C"/>
    <w:rsid w:val="00A732B7"/>
  </w:style>
  <w:style w:type="paragraph" w:customStyle="1" w:styleId="1792E3A588C649F4B7C9A55684FB3DF7">
    <w:name w:val="1792E3A588C649F4B7C9A55684FB3DF7"/>
    <w:rsid w:val="00A732B7"/>
  </w:style>
  <w:style w:type="paragraph" w:customStyle="1" w:styleId="1ACA379683174CA0BAB089DADBCCF494">
    <w:name w:val="1ACA379683174CA0BAB089DADBCCF494"/>
    <w:rsid w:val="00A732B7"/>
  </w:style>
  <w:style w:type="paragraph" w:customStyle="1" w:styleId="0119A020CF16460EA60498E6B21AA633">
    <w:name w:val="0119A020CF16460EA60498E6B21AA633"/>
    <w:rsid w:val="00A732B7"/>
  </w:style>
  <w:style w:type="paragraph" w:customStyle="1" w:styleId="47AD646C23B3435FA8B70C0A62692BDC">
    <w:name w:val="47AD646C23B3435FA8B70C0A62692BDC"/>
    <w:rsid w:val="00A732B7"/>
  </w:style>
  <w:style w:type="paragraph" w:customStyle="1" w:styleId="37B04D21465F4874AAA99CFCC9B2E482">
    <w:name w:val="37B04D21465F4874AAA99CFCC9B2E482"/>
    <w:rsid w:val="00A732B7"/>
  </w:style>
  <w:style w:type="paragraph" w:customStyle="1" w:styleId="45F154DDDE734A99B29B62E452C92D85">
    <w:name w:val="45F154DDDE734A99B29B62E452C92D85"/>
    <w:rsid w:val="00A732B7"/>
  </w:style>
  <w:style w:type="paragraph" w:customStyle="1" w:styleId="DEB18E681A0D490A89AAEE2C7E7FF97F">
    <w:name w:val="DEB18E681A0D490A89AAEE2C7E7FF97F"/>
    <w:rsid w:val="00A732B7"/>
  </w:style>
  <w:style w:type="paragraph" w:customStyle="1" w:styleId="4B3DEF4AA77E48258AEF01BC83691556">
    <w:name w:val="4B3DEF4AA77E48258AEF01BC83691556"/>
    <w:rsid w:val="00A732B7"/>
  </w:style>
  <w:style w:type="paragraph" w:customStyle="1" w:styleId="34C53893996047069667687E8E7F7277">
    <w:name w:val="34C53893996047069667687E8E7F7277"/>
    <w:rsid w:val="00A732B7"/>
  </w:style>
  <w:style w:type="paragraph" w:customStyle="1" w:styleId="D6B6A6152A7A4C04B36316B071B8AF5D">
    <w:name w:val="D6B6A6152A7A4C04B36316B071B8AF5D"/>
    <w:rsid w:val="00A732B7"/>
  </w:style>
  <w:style w:type="paragraph" w:customStyle="1" w:styleId="C9311C98D6494107B8634C766E4DDBBD">
    <w:name w:val="C9311C98D6494107B8634C766E4DDBBD"/>
    <w:rsid w:val="00A732B7"/>
  </w:style>
  <w:style w:type="paragraph" w:customStyle="1" w:styleId="FC675E12AB5940D9BA8A4A34208702AF">
    <w:name w:val="FC675E12AB5940D9BA8A4A34208702AF"/>
    <w:rsid w:val="00A732B7"/>
  </w:style>
  <w:style w:type="paragraph" w:customStyle="1" w:styleId="776955302DF7496B8E8F23EA427AA479">
    <w:name w:val="776955302DF7496B8E8F23EA427AA479"/>
    <w:rsid w:val="00A732B7"/>
  </w:style>
  <w:style w:type="paragraph" w:customStyle="1" w:styleId="F30F2FBAFCF14AFDACA55634A8AB4E97">
    <w:name w:val="F30F2FBAFCF14AFDACA55634A8AB4E97"/>
    <w:rsid w:val="00A732B7"/>
  </w:style>
  <w:style w:type="paragraph" w:customStyle="1" w:styleId="D2AF418760DF4F95A1098EA8A5A15015">
    <w:name w:val="D2AF418760DF4F95A1098EA8A5A15015"/>
    <w:rsid w:val="00A732B7"/>
  </w:style>
  <w:style w:type="paragraph" w:customStyle="1" w:styleId="1AED6D4ACB07449381032C9BAAF146E4">
    <w:name w:val="1AED6D4ACB07449381032C9BAAF146E4"/>
    <w:rsid w:val="00A732B7"/>
  </w:style>
  <w:style w:type="paragraph" w:customStyle="1" w:styleId="9EDE545B9C4745D8916E16F7CCB2F14C">
    <w:name w:val="9EDE545B9C4745D8916E16F7CCB2F14C"/>
    <w:rsid w:val="00A732B7"/>
  </w:style>
  <w:style w:type="paragraph" w:customStyle="1" w:styleId="C13A28D8DEA949EB9C5EF942939F7C9C">
    <w:name w:val="C13A28D8DEA949EB9C5EF942939F7C9C"/>
    <w:rsid w:val="00A732B7"/>
  </w:style>
  <w:style w:type="paragraph" w:customStyle="1" w:styleId="95C8C422EF0B438983B98CA673CA4C71">
    <w:name w:val="95C8C422EF0B438983B98CA673CA4C71"/>
    <w:rsid w:val="00A732B7"/>
  </w:style>
  <w:style w:type="paragraph" w:customStyle="1" w:styleId="45195B071D5F43228A24DC184CCD3D6B">
    <w:name w:val="45195B071D5F43228A24DC184CCD3D6B"/>
    <w:rsid w:val="00A732B7"/>
  </w:style>
  <w:style w:type="paragraph" w:customStyle="1" w:styleId="C6474A988BFA4DD89B99CC7C79B5FA09">
    <w:name w:val="C6474A988BFA4DD89B99CC7C79B5FA09"/>
    <w:rsid w:val="00A732B7"/>
  </w:style>
  <w:style w:type="paragraph" w:customStyle="1" w:styleId="0E9FFD2D45CE402CA92F9425FCF89B32">
    <w:name w:val="0E9FFD2D45CE402CA92F9425FCF89B32"/>
    <w:rsid w:val="00A732B7"/>
  </w:style>
  <w:style w:type="paragraph" w:customStyle="1" w:styleId="464DA222DA124CE0AEAF01B7067716D6">
    <w:name w:val="464DA222DA124CE0AEAF01B7067716D6"/>
    <w:rsid w:val="00A732B7"/>
  </w:style>
  <w:style w:type="paragraph" w:customStyle="1" w:styleId="0BCD2B1608C84A958D451C4B5630063E">
    <w:name w:val="0BCD2B1608C84A958D451C4B5630063E"/>
    <w:rsid w:val="00A732B7"/>
  </w:style>
  <w:style w:type="paragraph" w:customStyle="1" w:styleId="40F53F2C6444433AB3BB7AAFFC151FCA">
    <w:name w:val="40F53F2C6444433AB3BB7AAFFC151FCA"/>
    <w:rsid w:val="00A732B7"/>
  </w:style>
  <w:style w:type="paragraph" w:customStyle="1" w:styleId="234C42211D194F06B1DA628EFC3AEDE8">
    <w:name w:val="234C42211D194F06B1DA628EFC3AEDE8"/>
    <w:rsid w:val="00A732B7"/>
  </w:style>
  <w:style w:type="paragraph" w:customStyle="1" w:styleId="6973CAD7B87F407882A182EB12AB9ADC">
    <w:name w:val="6973CAD7B87F407882A182EB12AB9ADC"/>
    <w:rsid w:val="00A732B7"/>
  </w:style>
  <w:style w:type="paragraph" w:customStyle="1" w:styleId="AE493C8CCFA84F4E9FA11A9BA83AD1D6">
    <w:name w:val="AE493C8CCFA84F4E9FA11A9BA83AD1D6"/>
    <w:rsid w:val="00A732B7"/>
  </w:style>
  <w:style w:type="paragraph" w:customStyle="1" w:styleId="A3A144CE9E684AF0A6EA1D557AFCB31E">
    <w:name w:val="A3A144CE9E684AF0A6EA1D557AFCB31E"/>
    <w:rsid w:val="00A732B7"/>
  </w:style>
  <w:style w:type="paragraph" w:customStyle="1" w:styleId="C919B5BDE17E462FA65F78FCBFDAF47E">
    <w:name w:val="C919B5BDE17E462FA65F78FCBFDAF47E"/>
    <w:rsid w:val="00A732B7"/>
  </w:style>
  <w:style w:type="paragraph" w:customStyle="1" w:styleId="E09CBE70589940DAA910AAE7BBE56E88">
    <w:name w:val="E09CBE70589940DAA910AAE7BBE56E88"/>
    <w:rsid w:val="00A732B7"/>
  </w:style>
  <w:style w:type="paragraph" w:customStyle="1" w:styleId="E75130CB04A84E42AC8E269BA9398193">
    <w:name w:val="E75130CB04A84E42AC8E269BA9398193"/>
    <w:rsid w:val="00DE673B"/>
  </w:style>
  <w:style w:type="paragraph" w:customStyle="1" w:styleId="B20DB76BB9804753AB5AB8ECE90C352D">
    <w:name w:val="B20DB76BB9804753AB5AB8ECE90C352D"/>
    <w:rsid w:val="00DE673B"/>
  </w:style>
  <w:style w:type="paragraph" w:customStyle="1" w:styleId="AA765F99D17741C9A3B9750DEA31D1A1">
    <w:name w:val="AA765F99D17741C9A3B9750DEA31D1A1"/>
    <w:rsid w:val="00DE673B"/>
  </w:style>
  <w:style w:type="paragraph" w:customStyle="1" w:styleId="5051025F00034262B2170E0D83AA6064">
    <w:name w:val="5051025F00034262B2170E0D83AA6064"/>
    <w:rsid w:val="00DE673B"/>
  </w:style>
  <w:style w:type="paragraph" w:customStyle="1" w:styleId="0BF95995BABE4D139E5B2A36442E655C">
    <w:name w:val="0BF95995BABE4D139E5B2A36442E655C"/>
    <w:rsid w:val="00DE673B"/>
  </w:style>
  <w:style w:type="paragraph" w:customStyle="1" w:styleId="BF2A3BB4EE6B453585FCFCB51D0F567E">
    <w:name w:val="BF2A3BB4EE6B453585FCFCB51D0F567E"/>
    <w:rsid w:val="00DE673B"/>
  </w:style>
  <w:style w:type="paragraph" w:customStyle="1" w:styleId="95D3655F4EB7413687E26B2244072A68">
    <w:name w:val="95D3655F4EB7413687E26B2244072A68"/>
    <w:rsid w:val="00273637"/>
  </w:style>
  <w:style w:type="paragraph" w:customStyle="1" w:styleId="E58F9C548BC9482D9AF0BEDFC6498BCE">
    <w:name w:val="E58F9C548BC9482D9AF0BEDFC6498BCE"/>
    <w:rsid w:val="00273637"/>
  </w:style>
  <w:style w:type="paragraph" w:customStyle="1" w:styleId="F7985BE920994E95AB6B759F552C0339">
    <w:name w:val="F7985BE920994E95AB6B759F552C0339"/>
    <w:rsid w:val="00EB11C4"/>
  </w:style>
  <w:style w:type="paragraph" w:customStyle="1" w:styleId="31401E726A1D4FC68AE48BCD36F4D87C">
    <w:name w:val="31401E726A1D4FC68AE48BCD36F4D87C"/>
    <w:rsid w:val="00EB11C4"/>
  </w:style>
  <w:style w:type="paragraph" w:customStyle="1" w:styleId="8AE3038E5F1248778C2C559899FDE104">
    <w:name w:val="8AE3038E5F1248778C2C559899FDE104"/>
    <w:rsid w:val="00EB11C4"/>
  </w:style>
  <w:style w:type="paragraph" w:customStyle="1" w:styleId="8B40D6C8A548419FA402D7C8EE5817CB">
    <w:name w:val="8B40D6C8A548419FA402D7C8EE5817CB"/>
    <w:rsid w:val="00EB11C4"/>
  </w:style>
  <w:style w:type="paragraph" w:customStyle="1" w:styleId="B57657CEC3D043908B4C4E4AA138BD7C">
    <w:name w:val="B57657CEC3D043908B4C4E4AA138BD7C"/>
    <w:rsid w:val="00E246A7"/>
  </w:style>
  <w:style w:type="paragraph" w:customStyle="1" w:styleId="86EBC0EBF6D5482E966C4C9648887375">
    <w:name w:val="86EBC0EBF6D5482E966C4C9648887375"/>
    <w:rsid w:val="00E246A7"/>
  </w:style>
  <w:style w:type="paragraph" w:customStyle="1" w:styleId="D83F4FFE1B8A4360843EC3C082EE861C">
    <w:name w:val="D83F4FFE1B8A4360843EC3C082EE861C"/>
    <w:rsid w:val="00E246A7"/>
  </w:style>
  <w:style w:type="paragraph" w:customStyle="1" w:styleId="51ABD1CA16B747599334763CDAC13A85">
    <w:name w:val="51ABD1CA16B747599334763CDAC13A85"/>
    <w:rsid w:val="00E246A7"/>
  </w:style>
  <w:style w:type="paragraph" w:customStyle="1" w:styleId="02C45B86452F469384F628C6FC4AA34E">
    <w:name w:val="02C45B86452F469384F628C6FC4AA34E"/>
    <w:rsid w:val="00E246A7"/>
  </w:style>
  <w:style w:type="paragraph" w:customStyle="1" w:styleId="DFB70FBA6E4945C0904528D9B2C7E590">
    <w:name w:val="DFB70FBA6E4945C0904528D9B2C7E590"/>
    <w:rsid w:val="00E246A7"/>
  </w:style>
  <w:style w:type="paragraph" w:customStyle="1" w:styleId="11CFC38435F6415FB0CD0DF009FCC414">
    <w:name w:val="11CFC38435F6415FB0CD0DF009FCC414"/>
    <w:rsid w:val="00E246A7"/>
  </w:style>
  <w:style w:type="paragraph" w:customStyle="1" w:styleId="3026BDC3BF954D059926D8F1C0DA4653">
    <w:name w:val="3026BDC3BF954D059926D8F1C0DA4653"/>
    <w:rsid w:val="00E246A7"/>
  </w:style>
  <w:style w:type="paragraph" w:customStyle="1" w:styleId="048B218F9A13442C86C5FC89A34526C4">
    <w:name w:val="048B218F9A13442C86C5FC89A34526C4"/>
    <w:rsid w:val="00DD1F5E"/>
  </w:style>
  <w:style w:type="paragraph" w:customStyle="1" w:styleId="5A8A60CF61F2442A909BA9DEB2C7B8D3">
    <w:name w:val="5A8A60CF61F2442A909BA9DEB2C7B8D3"/>
    <w:rsid w:val="00DD1F5E"/>
  </w:style>
  <w:style w:type="paragraph" w:customStyle="1" w:styleId="EEFAB7A2DEA9421BB856FB3276B7208E">
    <w:name w:val="EEFAB7A2DEA9421BB856FB3276B7208E"/>
    <w:rsid w:val="00DD1F5E"/>
  </w:style>
  <w:style w:type="paragraph" w:customStyle="1" w:styleId="46AB6078A0144C4881C66563AE71AE79">
    <w:name w:val="46AB6078A0144C4881C66563AE71AE79"/>
    <w:rsid w:val="00DD1F5E"/>
  </w:style>
  <w:style w:type="paragraph" w:customStyle="1" w:styleId="C691FD935C6F432B9562137CE09BF4B7">
    <w:name w:val="C691FD935C6F432B9562137CE09BF4B7"/>
    <w:rsid w:val="00DD1F5E"/>
  </w:style>
  <w:style w:type="paragraph" w:customStyle="1" w:styleId="15E308792BB64553BD8EABD02D7576B5">
    <w:name w:val="15E308792BB64553BD8EABD02D7576B5"/>
    <w:rsid w:val="00DD1F5E"/>
  </w:style>
  <w:style w:type="paragraph" w:customStyle="1" w:styleId="169C683B5DE049CB9182E868CB8CF77A">
    <w:name w:val="169C683B5DE049CB9182E868CB8CF77A"/>
    <w:rsid w:val="00DD1F5E"/>
  </w:style>
  <w:style w:type="paragraph" w:customStyle="1" w:styleId="E1916BB5379F4D3192E00783EB8C453F">
    <w:name w:val="E1916BB5379F4D3192E00783EB8C453F"/>
    <w:rsid w:val="00DD1F5E"/>
  </w:style>
  <w:style w:type="paragraph" w:customStyle="1" w:styleId="769D66FDDED046EAA2BCCA737FEED421">
    <w:name w:val="769D66FDDED046EAA2BCCA737FEED421"/>
    <w:rsid w:val="00DD1F5E"/>
  </w:style>
  <w:style w:type="paragraph" w:customStyle="1" w:styleId="7C5AB435DDBA41F4ACDBDAB4D9C43DD3">
    <w:name w:val="7C5AB435DDBA41F4ACDBDAB4D9C43DD3"/>
    <w:rsid w:val="00DD1F5E"/>
  </w:style>
  <w:style w:type="paragraph" w:customStyle="1" w:styleId="8AAD0867EDE0444BAF0CC1A345658FB1">
    <w:name w:val="8AAD0867EDE0444BAF0CC1A345658FB1"/>
    <w:rsid w:val="00DD1F5E"/>
  </w:style>
  <w:style w:type="paragraph" w:customStyle="1" w:styleId="CB1396A4BB9A44AF85FEB0B2893400D4">
    <w:name w:val="CB1396A4BB9A44AF85FEB0B2893400D4"/>
    <w:rsid w:val="00DD1F5E"/>
  </w:style>
  <w:style w:type="paragraph" w:customStyle="1" w:styleId="B17709A085C54E2C8FB547D95C0269CC">
    <w:name w:val="B17709A085C54E2C8FB547D95C0269CC"/>
    <w:rsid w:val="00DD1F5E"/>
  </w:style>
  <w:style w:type="paragraph" w:customStyle="1" w:styleId="938D900402BF40CF9B032F3D092CABBC">
    <w:name w:val="938D900402BF40CF9B032F3D092CABBC"/>
    <w:rsid w:val="00DD1F5E"/>
  </w:style>
  <w:style w:type="paragraph" w:customStyle="1" w:styleId="B25DCFCEE65C41F1BE10865CAEF47868">
    <w:name w:val="B25DCFCEE65C41F1BE10865CAEF47868"/>
    <w:rsid w:val="00DD1F5E"/>
  </w:style>
  <w:style w:type="paragraph" w:customStyle="1" w:styleId="593D56B67D164A3BB2E22A9822EAB9ED">
    <w:name w:val="593D56B67D164A3BB2E22A9822EAB9ED"/>
    <w:rsid w:val="00DD1F5E"/>
  </w:style>
  <w:style w:type="paragraph" w:customStyle="1" w:styleId="F12C76394A2C490AA8B3339F6F39D0C6">
    <w:name w:val="F12C76394A2C490AA8B3339F6F39D0C6"/>
    <w:rsid w:val="00DD1F5E"/>
  </w:style>
  <w:style w:type="paragraph" w:customStyle="1" w:styleId="B735AEFA235C42699D5C07797A4903E7">
    <w:name w:val="B735AEFA235C42699D5C07797A4903E7"/>
    <w:rsid w:val="00DD1F5E"/>
  </w:style>
  <w:style w:type="paragraph" w:customStyle="1" w:styleId="00FFC69422A74B8CA07FD78FF29D19C4">
    <w:name w:val="00FFC69422A74B8CA07FD78FF29D19C4"/>
    <w:rsid w:val="00DD1F5E"/>
  </w:style>
  <w:style w:type="paragraph" w:customStyle="1" w:styleId="DB52B3703A124CDEAD00578CF43152B8">
    <w:name w:val="DB52B3703A124CDEAD00578CF43152B8"/>
    <w:rsid w:val="00DD1F5E"/>
  </w:style>
  <w:style w:type="paragraph" w:customStyle="1" w:styleId="FDAC09781DD346EFAF7D6B3E543E50C9">
    <w:name w:val="FDAC09781DD346EFAF7D6B3E543E50C9"/>
    <w:rsid w:val="00DD1F5E"/>
  </w:style>
  <w:style w:type="paragraph" w:customStyle="1" w:styleId="0E3CE09ACB8A41BE90F8FFAD64F52FF0">
    <w:name w:val="0E3CE09ACB8A41BE90F8FFAD64F52FF0"/>
    <w:rsid w:val="00DD1F5E"/>
  </w:style>
  <w:style w:type="paragraph" w:customStyle="1" w:styleId="626FE61AF9184080A8F87138C496480D">
    <w:name w:val="626FE61AF9184080A8F87138C496480D"/>
    <w:rsid w:val="00DD1F5E"/>
  </w:style>
  <w:style w:type="paragraph" w:customStyle="1" w:styleId="9F9385F90B434C49982D088775D205E4">
    <w:name w:val="9F9385F90B434C49982D088775D205E4"/>
    <w:rsid w:val="00DD1F5E"/>
  </w:style>
  <w:style w:type="paragraph" w:customStyle="1" w:styleId="4830C39F8E304D48B9691EF280CE119A">
    <w:name w:val="4830C39F8E304D48B9691EF280CE119A"/>
    <w:rsid w:val="00DD1F5E"/>
  </w:style>
  <w:style w:type="paragraph" w:customStyle="1" w:styleId="A9595CE2F93F42359C31E03719F52B3E">
    <w:name w:val="A9595CE2F93F42359C31E03719F52B3E"/>
    <w:rsid w:val="00DD1F5E"/>
  </w:style>
  <w:style w:type="paragraph" w:customStyle="1" w:styleId="AC6EFFC8ACAD40FCBC38870057343CA9">
    <w:name w:val="AC6EFFC8ACAD40FCBC38870057343CA9"/>
    <w:rsid w:val="00DD1F5E"/>
  </w:style>
  <w:style w:type="paragraph" w:customStyle="1" w:styleId="3A3FD65B3EC24B40AFB0FD35228AB15A">
    <w:name w:val="3A3FD65B3EC24B40AFB0FD35228AB15A"/>
    <w:rsid w:val="00DD1F5E"/>
  </w:style>
  <w:style w:type="paragraph" w:customStyle="1" w:styleId="DEF1D274148E42AD9E5A293B57003895">
    <w:name w:val="DEF1D274148E42AD9E5A293B57003895"/>
    <w:rsid w:val="00DD1F5E"/>
  </w:style>
  <w:style w:type="paragraph" w:customStyle="1" w:styleId="9C814685F02D4B7DB6DA71E5A33057EE">
    <w:name w:val="9C814685F02D4B7DB6DA71E5A33057EE"/>
    <w:rsid w:val="00DD1F5E"/>
  </w:style>
  <w:style w:type="paragraph" w:customStyle="1" w:styleId="043D819E13E0452C9F44BB944D7692A0">
    <w:name w:val="043D819E13E0452C9F44BB944D7692A0"/>
    <w:rsid w:val="00DD1F5E"/>
  </w:style>
  <w:style w:type="paragraph" w:customStyle="1" w:styleId="3AC76EB51444472CA132F9C20EBF3866">
    <w:name w:val="3AC76EB51444472CA132F9C20EBF3866"/>
    <w:rsid w:val="00DD1F5E"/>
  </w:style>
  <w:style w:type="paragraph" w:customStyle="1" w:styleId="06BEC856DD4C469C91AB4CB50F5C5C01">
    <w:name w:val="06BEC856DD4C469C91AB4CB50F5C5C01"/>
    <w:rsid w:val="00DD1F5E"/>
  </w:style>
  <w:style w:type="paragraph" w:customStyle="1" w:styleId="1F25889FAB7D4A49B9ECA5FA8C23BFF2">
    <w:name w:val="1F25889FAB7D4A49B9ECA5FA8C23BFF2"/>
    <w:rsid w:val="00DD1F5E"/>
  </w:style>
  <w:style w:type="paragraph" w:customStyle="1" w:styleId="3220B380A5E24CC7821DD7B1401CEC68">
    <w:name w:val="3220B380A5E24CC7821DD7B1401CEC68"/>
    <w:rsid w:val="00DD1F5E"/>
  </w:style>
  <w:style w:type="paragraph" w:customStyle="1" w:styleId="7098959C2B0C418F9B680DF0BC8B5F33">
    <w:name w:val="7098959C2B0C418F9B680DF0BC8B5F33"/>
    <w:rsid w:val="00DD1F5E"/>
  </w:style>
  <w:style w:type="paragraph" w:customStyle="1" w:styleId="46C8BF39573A41FAACE8D34345D3039A">
    <w:name w:val="46C8BF39573A41FAACE8D34345D3039A"/>
    <w:rsid w:val="00DD1F5E"/>
  </w:style>
  <w:style w:type="paragraph" w:customStyle="1" w:styleId="A7B617BFBA40481793B6AD944A7791E0">
    <w:name w:val="A7B617BFBA40481793B6AD944A7791E0"/>
    <w:rsid w:val="00DD1F5E"/>
  </w:style>
  <w:style w:type="paragraph" w:customStyle="1" w:styleId="97BC3A1796F34C04A2ABD75A40652E2F">
    <w:name w:val="97BC3A1796F34C04A2ABD75A40652E2F"/>
    <w:rsid w:val="00DD1F5E"/>
  </w:style>
  <w:style w:type="paragraph" w:customStyle="1" w:styleId="A1911993B9814A399E7B6094B2D7492C">
    <w:name w:val="A1911993B9814A399E7B6094B2D7492C"/>
    <w:rsid w:val="00DD1F5E"/>
  </w:style>
  <w:style w:type="paragraph" w:customStyle="1" w:styleId="FCB6C2E3592E4DDFA178924831A49057">
    <w:name w:val="FCB6C2E3592E4DDFA178924831A49057"/>
    <w:rsid w:val="00DD1F5E"/>
  </w:style>
  <w:style w:type="paragraph" w:customStyle="1" w:styleId="1E61421B690745E29B7693357DCF7FA9">
    <w:name w:val="1E61421B690745E29B7693357DCF7FA9"/>
    <w:rsid w:val="00DD1F5E"/>
  </w:style>
  <w:style w:type="paragraph" w:customStyle="1" w:styleId="2DEB4C00C279447DAED6529163A9F7A6">
    <w:name w:val="2DEB4C00C279447DAED6529163A9F7A6"/>
    <w:rsid w:val="00DD1F5E"/>
  </w:style>
  <w:style w:type="paragraph" w:customStyle="1" w:styleId="2B18D753EE1C4B1DAD5F4AC0DE27A689">
    <w:name w:val="2B18D753EE1C4B1DAD5F4AC0DE27A689"/>
    <w:rsid w:val="00DD1F5E"/>
  </w:style>
  <w:style w:type="paragraph" w:customStyle="1" w:styleId="C69A196E91964955AE21677B96D0EC0D">
    <w:name w:val="C69A196E91964955AE21677B96D0EC0D"/>
    <w:rsid w:val="00DD1F5E"/>
  </w:style>
  <w:style w:type="paragraph" w:customStyle="1" w:styleId="1AE4AF0FC0704809845989A40046F6B9">
    <w:name w:val="1AE4AF0FC0704809845989A40046F6B9"/>
    <w:rsid w:val="00DD1F5E"/>
  </w:style>
  <w:style w:type="paragraph" w:customStyle="1" w:styleId="EAFACAA058E9427899487C5E048F54E1">
    <w:name w:val="EAFACAA058E9427899487C5E048F54E1"/>
    <w:rsid w:val="00DD1F5E"/>
  </w:style>
  <w:style w:type="paragraph" w:customStyle="1" w:styleId="F900F49877FD4A4F8F169426FB484EF7">
    <w:name w:val="F900F49877FD4A4F8F169426FB484EF7"/>
    <w:rsid w:val="00DD1F5E"/>
  </w:style>
  <w:style w:type="paragraph" w:customStyle="1" w:styleId="EDCFB3AE161A4EBEA18B149B7E7F4144">
    <w:name w:val="EDCFB3AE161A4EBEA18B149B7E7F4144"/>
    <w:rsid w:val="00DD1F5E"/>
  </w:style>
  <w:style w:type="paragraph" w:customStyle="1" w:styleId="6E7306405813460FB9DFF7FBDD7B43B4">
    <w:name w:val="6E7306405813460FB9DFF7FBDD7B43B4"/>
    <w:rsid w:val="00DD1F5E"/>
  </w:style>
  <w:style w:type="paragraph" w:customStyle="1" w:styleId="E5928A1942BA49C0A4EB62490241B49F">
    <w:name w:val="E5928A1942BA49C0A4EB62490241B49F"/>
    <w:rsid w:val="00DD1F5E"/>
  </w:style>
  <w:style w:type="paragraph" w:customStyle="1" w:styleId="2E0402B740DF4D628401EBDF11F9F720">
    <w:name w:val="2E0402B740DF4D628401EBDF11F9F720"/>
    <w:rsid w:val="00DD1F5E"/>
  </w:style>
  <w:style w:type="paragraph" w:customStyle="1" w:styleId="8F29530227F94DA8911EE7E504699581">
    <w:name w:val="8F29530227F94DA8911EE7E504699581"/>
    <w:rsid w:val="00DD1F5E"/>
  </w:style>
  <w:style w:type="paragraph" w:customStyle="1" w:styleId="C42C4511ECCD4B488AD9E32E79125A83">
    <w:name w:val="C42C4511ECCD4B488AD9E32E79125A83"/>
    <w:rsid w:val="00DD1F5E"/>
  </w:style>
  <w:style w:type="paragraph" w:customStyle="1" w:styleId="61FCCE46A44B4311B558C8FE16727F5F">
    <w:name w:val="61FCCE46A44B4311B558C8FE16727F5F"/>
    <w:rsid w:val="00DD1F5E"/>
  </w:style>
  <w:style w:type="paragraph" w:customStyle="1" w:styleId="16543208561A4EE3B6702C36E53D050E">
    <w:name w:val="16543208561A4EE3B6702C36E53D050E"/>
    <w:rsid w:val="00DD1F5E"/>
  </w:style>
  <w:style w:type="paragraph" w:customStyle="1" w:styleId="089B7DEF08C64ADDA61D502AFCD6ECA6">
    <w:name w:val="089B7DEF08C64ADDA61D502AFCD6ECA6"/>
    <w:rsid w:val="00DD1F5E"/>
  </w:style>
  <w:style w:type="paragraph" w:customStyle="1" w:styleId="634D485097E64D13939292CD59E6312F">
    <w:name w:val="634D485097E64D13939292CD59E6312F"/>
    <w:rsid w:val="00DD1F5E"/>
  </w:style>
  <w:style w:type="paragraph" w:customStyle="1" w:styleId="B64A5B132F8B42D39E71D4DABA31E8C1">
    <w:name w:val="B64A5B132F8B42D39E71D4DABA31E8C1"/>
    <w:rsid w:val="00DD1F5E"/>
  </w:style>
  <w:style w:type="paragraph" w:customStyle="1" w:styleId="A12FC4814189497492946E5CC238AE01">
    <w:name w:val="A12FC4814189497492946E5CC238AE01"/>
    <w:rsid w:val="00DD1F5E"/>
  </w:style>
  <w:style w:type="paragraph" w:customStyle="1" w:styleId="C97FBEC8E9DC47A587112B46AC732ECF">
    <w:name w:val="C97FBEC8E9DC47A587112B46AC732ECF"/>
    <w:rsid w:val="00DD1F5E"/>
  </w:style>
  <w:style w:type="paragraph" w:customStyle="1" w:styleId="C07BAC5FCED941E5A229CF3C2A96BBDD">
    <w:name w:val="C07BAC5FCED941E5A229CF3C2A96BBDD"/>
    <w:rsid w:val="00DD1F5E"/>
  </w:style>
  <w:style w:type="paragraph" w:customStyle="1" w:styleId="8776E4DC40414F1AB72270604585BDA6">
    <w:name w:val="8776E4DC40414F1AB72270604585BDA6"/>
    <w:rsid w:val="00B20C44"/>
  </w:style>
  <w:style w:type="paragraph" w:customStyle="1" w:styleId="38ED8E352ADB4C2D869DAEC2FB11529B">
    <w:name w:val="38ED8E352ADB4C2D869DAEC2FB11529B"/>
    <w:rsid w:val="00B20C44"/>
  </w:style>
  <w:style w:type="paragraph" w:customStyle="1" w:styleId="63B7B8851E414E44ADFE9F8D7130C38B">
    <w:name w:val="63B7B8851E414E44ADFE9F8D7130C38B"/>
    <w:rsid w:val="00FC37AF"/>
  </w:style>
  <w:style w:type="paragraph" w:customStyle="1" w:styleId="84E216FA0F1245CE9ACB10DFD692C4B2">
    <w:name w:val="84E216FA0F1245CE9ACB10DFD692C4B2"/>
    <w:rsid w:val="00FC37AF"/>
  </w:style>
  <w:style w:type="paragraph" w:customStyle="1" w:styleId="DD79F61182C74C1E9AA6F3AF2A2274D2">
    <w:name w:val="DD79F61182C74C1E9AA6F3AF2A2274D2"/>
    <w:rsid w:val="00FC37AF"/>
  </w:style>
  <w:style w:type="paragraph" w:customStyle="1" w:styleId="8CDBFAA5AEA6408D841FC0AA291151BC">
    <w:name w:val="8CDBFAA5AEA6408D841FC0AA291151BC"/>
    <w:rsid w:val="00FC37AF"/>
  </w:style>
  <w:style w:type="paragraph" w:customStyle="1" w:styleId="943D42D1D40C4E32ADFFC6FE39E5E889">
    <w:name w:val="943D42D1D40C4E32ADFFC6FE39E5E889"/>
    <w:rsid w:val="00FC37AF"/>
  </w:style>
  <w:style w:type="paragraph" w:customStyle="1" w:styleId="7604EA3E85BB4673AD23329301E0DE7C">
    <w:name w:val="7604EA3E85BB4673AD23329301E0DE7C"/>
    <w:rsid w:val="00FC37AF"/>
  </w:style>
  <w:style w:type="paragraph" w:customStyle="1" w:styleId="95A74152B287419C962D5DE6DAC609AB">
    <w:name w:val="95A74152B287419C962D5DE6DAC609AB"/>
    <w:rsid w:val="00FC37AF"/>
  </w:style>
  <w:style w:type="paragraph" w:customStyle="1" w:styleId="AEEEF9B66CD542C9B7936C4FB888ABDC">
    <w:name w:val="AEEEF9B66CD542C9B7936C4FB888ABDC"/>
    <w:rsid w:val="00FC37AF"/>
  </w:style>
  <w:style w:type="paragraph" w:customStyle="1" w:styleId="75814946A682433289A6DA3446C2B169">
    <w:name w:val="75814946A682433289A6DA3446C2B169"/>
    <w:rsid w:val="00A93787"/>
  </w:style>
  <w:style w:type="paragraph" w:customStyle="1" w:styleId="F69F5D3BC94140A191ADA9C63132309E">
    <w:name w:val="F69F5D3BC94140A191ADA9C63132309E"/>
    <w:rsid w:val="00A93787"/>
  </w:style>
  <w:style w:type="paragraph" w:customStyle="1" w:styleId="8177EDED42E84E488DD0DB7755609BE7">
    <w:name w:val="8177EDED42E84E488DD0DB7755609BE7"/>
    <w:rsid w:val="00B25766"/>
  </w:style>
  <w:style w:type="paragraph" w:customStyle="1" w:styleId="90C93450809640C89B017B9D850CCF5C">
    <w:name w:val="90C93450809640C89B017B9D850CCF5C"/>
    <w:rsid w:val="00B25766"/>
  </w:style>
  <w:style w:type="paragraph" w:customStyle="1" w:styleId="1525A17811EF487EA42392DD62C595C7">
    <w:name w:val="1525A17811EF487EA42392DD62C595C7"/>
    <w:rsid w:val="00B25766"/>
  </w:style>
  <w:style w:type="paragraph" w:customStyle="1" w:styleId="41F38E2831F3484CAAAC5395DC5F306F">
    <w:name w:val="41F38E2831F3484CAAAC5395DC5F306F"/>
    <w:rsid w:val="00B25766"/>
  </w:style>
  <w:style w:type="paragraph" w:customStyle="1" w:styleId="713D9639A20240B986721B28C8CFB504">
    <w:name w:val="713D9639A20240B986721B28C8CFB504"/>
    <w:rsid w:val="00B25766"/>
  </w:style>
  <w:style w:type="paragraph" w:customStyle="1" w:styleId="50BC2D56582E492583B3FA2D108177C0">
    <w:name w:val="50BC2D56582E492583B3FA2D108177C0"/>
    <w:rsid w:val="00B25766"/>
  </w:style>
  <w:style w:type="paragraph" w:customStyle="1" w:styleId="948C1ABD891F47AE92094E8ED445C468">
    <w:name w:val="948C1ABD891F47AE92094E8ED445C468"/>
    <w:rsid w:val="00B25766"/>
  </w:style>
  <w:style w:type="paragraph" w:customStyle="1" w:styleId="5510B4824AEB4DCF8730E21282AFBE73">
    <w:name w:val="5510B4824AEB4DCF8730E21282AFBE73"/>
    <w:rsid w:val="00B25766"/>
  </w:style>
  <w:style w:type="paragraph" w:customStyle="1" w:styleId="A2EDD1D857FD4D348941E0EB997BC38A">
    <w:name w:val="A2EDD1D857FD4D348941E0EB997BC38A"/>
    <w:rsid w:val="00B25766"/>
  </w:style>
  <w:style w:type="paragraph" w:customStyle="1" w:styleId="2CA89BD40C334199BB138103FCEC0F74">
    <w:name w:val="2CA89BD40C334199BB138103FCEC0F74"/>
    <w:rsid w:val="00B25766"/>
  </w:style>
  <w:style w:type="paragraph" w:customStyle="1" w:styleId="407D2140B1D04884A359785087CC642A">
    <w:name w:val="407D2140B1D04884A359785087CC642A"/>
    <w:rsid w:val="00B25766"/>
  </w:style>
  <w:style w:type="paragraph" w:customStyle="1" w:styleId="4FC0DA5710E94DA7A756B0EBAC30DDCC">
    <w:name w:val="4FC0DA5710E94DA7A756B0EBAC30DDCC"/>
    <w:rsid w:val="00B25766"/>
  </w:style>
  <w:style w:type="paragraph" w:customStyle="1" w:styleId="F019ED365C0642288A94BBE2D755F626">
    <w:name w:val="F019ED365C0642288A94BBE2D755F626"/>
    <w:rsid w:val="00B25766"/>
  </w:style>
  <w:style w:type="paragraph" w:customStyle="1" w:styleId="4118D8E013FC40EA9908B0F2EBEE48DB">
    <w:name w:val="4118D8E013FC40EA9908B0F2EBEE48DB"/>
    <w:rsid w:val="00B25766"/>
  </w:style>
  <w:style w:type="paragraph" w:customStyle="1" w:styleId="27816026C3984D778E4ABCB8E109C79C">
    <w:name w:val="27816026C3984D778E4ABCB8E109C79C"/>
    <w:rsid w:val="00B25766"/>
  </w:style>
  <w:style w:type="paragraph" w:customStyle="1" w:styleId="B5A902C057304FB7802822EA87E12E24">
    <w:name w:val="B5A902C057304FB7802822EA87E12E24"/>
    <w:rsid w:val="00B25766"/>
  </w:style>
  <w:style w:type="paragraph" w:customStyle="1" w:styleId="9A85A2D8253644ED98A3DC92F5094571">
    <w:name w:val="9A85A2D8253644ED98A3DC92F5094571"/>
    <w:rsid w:val="00B25766"/>
  </w:style>
  <w:style w:type="paragraph" w:customStyle="1" w:styleId="FBABE7328A034491AFA589F7071A35CC">
    <w:name w:val="FBABE7328A034491AFA589F7071A35CC"/>
    <w:rsid w:val="00B25766"/>
  </w:style>
  <w:style w:type="paragraph" w:customStyle="1" w:styleId="2E61402A26F94164B69DDC47C79BD296">
    <w:name w:val="2E61402A26F94164B69DDC47C79BD296"/>
    <w:rsid w:val="009B550E"/>
  </w:style>
  <w:style w:type="paragraph" w:customStyle="1" w:styleId="2D0D1EB031384F7690277744DEF467F6">
    <w:name w:val="2D0D1EB031384F7690277744DEF467F6"/>
    <w:rsid w:val="009B550E"/>
  </w:style>
  <w:style w:type="paragraph" w:customStyle="1" w:styleId="E06F1923085D4BD5B89E9A599EE71064">
    <w:name w:val="E06F1923085D4BD5B89E9A599EE71064"/>
    <w:rsid w:val="009B550E"/>
  </w:style>
  <w:style w:type="paragraph" w:customStyle="1" w:styleId="6A47B05EF8574BBDA3AAA284AD2CE403">
    <w:name w:val="6A47B05EF8574BBDA3AAA284AD2CE403"/>
    <w:rsid w:val="009B550E"/>
  </w:style>
  <w:style w:type="paragraph" w:customStyle="1" w:styleId="360A9B2050B647A199806E1ED6A516F0">
    <w:name w:val="360A9B2050B647A199806E1ED6A516F0"/>
    <w:rsid w:val="009B550E"/>
  </w:style>
  <w:style w:type="paragraph" w:customStyle="1" w:styleId="A3176A85E59347BFB179550150E6808E">
    <w:name w:val="A3176A85E59347BFB179550150E6808E"/>
    <w:rsid w:val="009B550E"/>
  </w:style>
  <w:style w:type="paragraph" w:customStyle="1" w:styleId="8A6B983BDEA348E98AFB750EC6411234">
    <w:name w:val="8A6B983BDEA348E98AFB750EC6411234"/>
    <w:rsid w:val="009B550E"/>
  </w:style>
  <w:style w:type="paragraph" w:customStyle="1" w:styleId="8575A6D065BF4DDA8C177FB518D2C2A9">
    <w:name w:val="8575A6D065BF4DDA8C177FB518D2C2A9"/>
    <w:rsid w:val="009B550E"/>
  </w:style>
  <w:style w:type="paragraph" w:customStyle="1" w:styleId="D84CC825CB244DC99DB04080DD8DAB53">
    <w:name w:val="D84CC825CB244DC99DB04080DD8DAB53"/>
    <w:rsid w:val="009B550E"/>
  </w:style>
  <w:style w:type="paragraph" w:customStyle="1" w:styleId="FB0464322B194F238909E3D8BDEAF586">
    <w:name w:val="FB0464322B194F238909E3D8BDEAF586"/>
    <w:rsid w:val="009B550E"/>
  </w:style>
  <w:style w:type="paragraph" w:customStyle="1" w:styleId="5B88428BDC2E4F7F9084F089EDB53A78">
    <w:name w:val="5B88428BDC2E4F7F9084F089EDB53A78"/>
    <w:rsid w:val="009B550E"/>
  </w:style>
  <w:style w:type="paragraph" w:customStyle="1" w:styleId="16007B920C3146A1AD889BD5FDC67D08">
    <w:name w:val="16007B920C3146A1AD889BD5FDC67D08"/>
    <w:rsid w:val="009B550E"/>
  </w:style>
  <w:style w:type="paragraph" w:customStyle="1" w:styleId="4C15929314774722AEEB8774F984B955">
    <w:name w:val="4C15929314774722AEEB8774F984B955"/>
    <w:rsid w:val="009B550E"/>
  </w:style>
  <w:style w:type="paragraph" w:customStyle="1" w:styleId="FAE236F7B4904A4696E2C8699D23367B">
    <w:name w:val="FAE236F7B4904A4696E2C8699D23367B"/>
    <w:rsid w:val="009B550E"/>
  </w:style>
  <w:style w:type="paragraph" w:customStyle="1" w:styleId="EBB14EA43B7E4806A8BDA406B7751770">
    <w:name w:val="EBB14EA43B7E4806A8BDA406B7751770"/>
    <w:rsid w:val="009B550E"/>
  </w:style>
  <w:style w:type="paragraph" w:customStyle="1" w:styleId="222EE7F4ECFB4E999C43A0D749FDBCD4">
    <w:name w:val="222EE7F4ECFB4E999C43A0D749FDBCD4"/>
    <w:rsid w:val="009B550E"/>
  </w:style>
  <w:style w:type="paragraph" w:customStyle="1" w:styleId="3FBCFEFFBD8D400E94629FCEFBC7C132">
    <w:name w:val="3FBCFEFFBD8D400E94629FCEFBC7C132"/>
    <w:rsid w:val="009B550E"/>
  </w:style>
  <w:style w:type="paragraph" w:customStyle="1" w:styleId="2AAA782A2ABD415C9C9C80A2F5F6D8E9">
    <w:name w:val="2AAA782A2ABD415C9C9C80A2F5F6D8E9"/>
    <w:rsid w:val="009B550E"/>
  </w:style>
  <w:style w:type="paragraph" w:customStyle="1" w:styleId="84C4F4C3760143EBA9E8C9E805CFDE4F">
    <w:name w:val="84C4F4C3760143EBA9E8C9E805CFDE4F"/>
    <w:rsid w:val="009B550E"/>
  </w:style>
  <w:style w:type="paragraph" w:customStyle="1" w:styleId="7FB555AA1A8949AB8C7908ED30F7A468">
    <w:name w:val="7FB555AA1A8949AB8C7908ED30F7A468"/>
    <w:rsid w:val="009B550E"/>
  </w:style>
  <w:style w:type="paragraph" w:customStyle="1" w:styleId="EFAE016E817A4773B38D83D8CF7CD11C">
    <w:name w:val="EFAE016E817A4773B38D83D8CF7CD11C"/>
    <w:rsid w:val="009B550E"/>
  </w:style>
  <w:style w:type="paragraph" w:customStyle="1" w:styleId="A6EE02120A224CAFBD98C8E0AE3F6C1F">
    <w:name w:val="A6EE02120A224CAFBD98C8E0AE3F6C1F"/>
    <w:rsid w:val="009B550E"/>
  </w:style>
  <w:style w:type="paragraph" w:customStyle="1" w:styleId="748AC9DAC48948978811C27D637C28A7">
    <w:name w:val="748AC9DAC48948978811C27D637C28A7"/>
    <w:rsid w:val="009B550E"/>
  </w:style>
  <w:style w:type="paragraph" w:customStyle="1" w:styleId="729533BD278D4828A6DC25B55D563C50">
    <w:name w:val="729533BD278D4828A6DC25B55D563C50"/>
    <w:rsid w:val="009B550E"/>
  </w:style>
  <w:style w:type="paragraph" w:customStyle="1" w:styleId="E6D483EFABF545DC9DE2B39272CEA7B4">
    <w:name w:val="E6D483EFABF545DC9DE2B39272CEA7B4"/>
    <w:rsid w:val="009B550E"/>
  </w:style>
  <w:style w:type="paragraph" w:customStyle="1" w:styleId="A728FE1C70C34259B406E3588AA758E6">
    <w:name w:val="A728FE1C70C34259B406E3588AA758E6"/>
    <w:rsid w:val="009B550E"/>
  </w:style>
  <w:style w:type="paragraph" w:customStyle="1" w:styleId="6932A684DF234264A987BC70B1610FB2">
    <w:name w:val="6932A684DF234264A987BC70B1610FB2"/>
    <w:rsid w:val="009B550E"/>
  </w:style>
  <w:style w:type="paragraph" w:customStyle="1" w:styleId="795E83C6C3454403A23834ECC86282CC">
    <w:name w:val="795E83C6C3454403A23834ECC86282CC"/>
    <w:rsid w:val="009B550E"/>
  </w:style>
  <w:style w:type="paragraph" w:customStyle="1" w:styleId="B3F4FE06054448CB8C3FC016FBC3E256">
    <w:name w:val="B3F4FE06054448CB8C3FC016FBC3E256"/>
    <w:rsid w:val="009B550E"/>
  </w:style>
  <w:style w:type="paragraph" w:customStyle="1" w:styleId="27EFCEB6EA6C490BB8FCBCC56F335B7D">
    <w:name w:val="27EFCEB6EA6C490BB8FCBCC56F335B7D"/>
    <w:rsid w:val="009B550E"/>
  </w:style>
  <w:style w:type="paragraph" w:customStyle="1" w:styleId="8FC39732335845E68C76BEB266E90D4B">
    <w:name w:val="8FC39732335845E68C76BEB266E90D4B"/>
    <w:rsid w:val="009B550E"/>
  </w:style>
  <w:style w:type="paragraph" w:customStyle="1" w:styleId="B2DC531B20F9466C81D0B988D053570D">
    <w:name w:val="B2DC531B20F9466C81D0B988D053570D"/>
    <w:rsid w:val="009B550E"/>
  </w:style>
  <w:style w:type="paragraph" w:customStyle="1" w:styleId="821DEF39BFE54174AB8429AAB4C91393">
    <w:name w:val="821DEF39BFE54174AB8429AAB4C91393"/>
    <w:rsid w:val="009B550E"/>
  </w:style>
  <w:style w:type="paragraph" w:customStyle="1" w:styleId="49F423384AF04C7C8C32CE01D6CE4E12">
    <w:name w:val="49F423384AF04C7C8C32CE01D6CE4E12"/>
    <w:rsid w:val="009B550E"/>
  </w:style>
  <w:style w:type="paragraph" w:customStyle="1" w:styleId="8723E81B25FE443F8D14BD2467B34B87">
    <w:name w:val="8723E81B25FE443F8D14BD2467B34B87"/>
    <w:rsid w:val="009B550E"/>
  </w:style>
  <w:style w:type="paragraph" w:customStyle="1" w:styleId="1A3AD142D41F4AC2B44F364963C79F6A">
    <w:name w:val="1A3AD142D41F4AC2B44F364963C79F6A"/>
    <w:rsid w:val="009B550E"/>
  </w:style>
  <w:style w:type="paragraph" w:customStyle="1" w:styleId="26F8BCDA984D4697842CF3A979E4FDDC">
    <w:name w:val="26F8BCDA984D4697842CF3A979E4FDDC"/>
    <w:rsid w:val="009B550E"/>
  </w:style>
  <w:style w:type="paragraph" w:customStyle="1" w:styleId="E13E38EC1BEF43FDBD57643CB53E898B">
    <w:name w:val="E13E38EC1BEF43FDBD57643CB53E898B"/>
    <w:rsid w:val="009B550E"/>
  </w:style>
  <w:style w:type="paragraph" w:customStyle="1" w:styleId="6B2020689D25446FB948B9C62690B376">
    <w:name w:val="6B2020689D25446FB948B9C62690B376"/>
    <w:rsid w:val="009B550E"/>
  </w:style>
  <w:style w:type="paragraph" w:customStyle="1" w:styleId="D98B568E42B045049CA19547DFBB2DBF">
    <w:name w:val="D98B568E42B045049CA19547DFBB2DBF"/>
    <w:rsid w:val="009B550E"/>
  </w:style>
  <w:style w:type="paragraph" w:customStyle="1" w:styleId="694C2FEDB883421B91943090A827A742">
    <w:name w:val="694C2FEDB883421B91943090A827A742"/>
    <w:rsid w:val="009B550E"/>
  </w:style>
  <w:style w:type="paragraph" w:customStyle="1" w:styleId="45005366ED8E4285B351650E3268FFAA">
    <w:name w:val="45005366ED8E4285B351650E3268FFAA"/>
    <w:rsid w:val="009B550E"/>
  </w:style>
  <w:style w:type="paragraph" w:customStyle="1" w:styleId="C6E15F5C65384F36A05EA1C90EE08D45">
    <w:name w:val="C6E15F5C65384F36A05EA1C90EE08D45"/>
    <w:rsid w:val="009B550E"/>
  </w:style>
  <w:style w:type="paragraph" w:customStyle="1" w:styleId="D6510863973B44E090B5BBF6860D8095">
    <w:name w:val="D6510863973B44E090B5BBF6860D8095"/>
    <w:rsid w:val="009B550E"/>
  </w:style>
  <w:style w:type="paragraph" w:customStyle="1" w:styleId="4DF4E87B274C48C4B063B75456E9DF90">
    <w:name w:val="4DF4E87B274C48C4B063B75456E9DF90"/>
    <w:rsid w:val="009B550E"/>
  </w:style>
  <w:style w:type="paragraph" w:customStyle="1" w:styleId="19FE29388585423D9EFB720FA03C6E48">
    <w:name w:val="19FE29388585423D9EFB720FA03C6E48"/>
    <w:rsid w:val="009B550E"/>
  </w:style>
  <w:style w:type="paragraph" w:customStyle="1" w:styleId="75F32097E7D34584BB9D3AB7DC15CEC9">
    <w:name w:val="75F32097E7D34584BB9D3AB7DC15CEC9"/>
    <w:rsid w:val="009B550E"/>
  </w:style>
  <w:style w:type="paragraph" w:customStyle="1" w:styleId="41F494001F4C4EAEAC0EE2D58CF3A83A">
    <w:name w:val="41F494001F4C4EAEAC0EE2D58CF3A83A"/>
    <w:rsid w:val="009B550E"/>
  </w:style>
  <w:style w:type="paragraph" w:customStyle="1" w:styleId="57AD85F6B141426B901913B3AB18C21F">
    <w:name w:val="57AD85F6B141426B901913B3AB18C21F"/>
    <w:rsid w:val="009B550E"/>
  </w:style>
  <w:style w:type="paragraph" w:customStyle="1" w:styleId="970738E0390341BB946340DDB8834932">
    <w:name w:val="970738E0390341BB946340DDB8834932"/>
    <w:rsid w:val="009B550E"/>
  </w:style>
  <w:style w:type="paragraph" w:customStyle="1" w:styleId="3D2E06DC1CEA41268426AAEFD7082BFD">
    <w:name w:val="3D2E06DC1CEA41268426AAEFD7082BFD"/>
    <w:rsid w:val="009B550E"/>
  </w:style>
  <w:style w:type="paragraph" w:customStyle="1" w:styleId="2606D4B0C4FC4E9AA215B95A67A8BDC7">
    <w:name w:val="2606D4B0C4FC4E9AA215B95A67A8BDC7"/>
    <w:rsid w:val="009B550E"/>
  </w:style>
  <w:style w:type="paragraph" w:customStyle="1" w:styleId="835ABDA9A0724636A9F5092719E949FA">
    <w:name w:val="835ABDA9A0724636A9F5092719E949FA"/>
    <w:rsid w:val="009B550E"/>
  </w:style>
  <w:style w:type="paragraph" w:customStyle="1" w:styleId="E773BF92AE264187BF4B10FCB61194C6">
    <w:name w:val="E773BF92AE264187BF4B10FCB61194C6"/>
    <w:rsid w:val="009B550E"/>
  </w:style>
  <w:style w:type="paragraph" w:customStyle="1" w:styleId="B479C6556F1644DA9E7039F2A3C21447">
    <w:name w:val="B479C6556F1644DA9E7039F2A3C21447"/>
    <w:rsid w:val="009248DD"/>
  </w:style>
  <w:style w:type="paragraph" w:customStyle="1" w:styleId="FC4412E7D7104CDE9CB926B7248A886B">
    <w:name w:val="FC4412E7D7104CDE9CB926B7248A886B"/>
    <w:rsid w:val="009248DD"/>
  </w:style>
  <w:style w:type="paragraph" w:customStyle="1" w:styleId="D42D7AF56FA54E5581B4BCE85A91FE33">
    <w:name w:val="D42D7AF56FA54E5581B4BCE85A91FE33"/>
    <w:rsid w:val="009248DD"/>
  </w:style>
  <w:style w:type="paragraph" w:customStyle="1" w:styleId="291BAB98CD084302B0307FFF1E9F681F">
    <w:name w:val="291BAB98CD084302B0307FFF1E9F681F"/>
    <w:rsid w:val="009248DD"/>
  </w:style>
  <w:style w:type="paragraph" w:customStyle="1" w:styleId="F9654F81C600482488C18330984470C3">
    <w:name w:val="F9654F81C600482488C18330984470C3"/>
    <w:rsid w:val="009248DD"/>
  </w:style>
  <w:style w:type="paragraph" w:customStyle="1" w:styleId="C39CA4D7F57643AEA66B897B29802E02">
    <w:name w:val="C39CA4D7F57643AEA66B897B29802E02"/>
    <w:rsid w:val="009248DD"/>
  </w:style>
  <w:style w:type="paragraph" w:customStyle="1" w:styleId="A90E55665FC245D7993CD6AEAA56A0C8">
    <w:name w:val="A90E55665FC245D7993CD6AEAA56A0C8"/>
    <w:rsid w:val="009248DD"/>
  </w:style>
  <w:style w:type="paragraph" w:customStyle="1" w:styleId="2A5D8D140BC443729F171C61928BE7A2">
    <w:name w:val="2A5D8D140BC443729F171C61928BE7A2"/>
    <w:rsid w:val="009248DD"/>
  </w:style>
  <w:style w:type="paragraph" w:customStyle="1" w:styleId="18E6FD9ECA324DF89A38A417386388F6">
    <w:name w:val="18E6FD9ECA324DF89A38A417386388F6"/>
    <w:rsid w:val="001A3C35"/>
  </w:style>
  <w:style w:type="paragraph" w:customStyle="1" w:styleId="EA36099BB72D4916B2691FBA225A479A">
    <w:name w:val="EA36099BB72D4916B2691FBA225A479A"/>
    <w:rsid w:val="001A3C35"/>
  </w:style>
  <w:style w:type="paragraph" w:customStyle="1" w:styleId="F79C4C8310394866924CD686429B3F64">
    <w:name w:val="F79C4C8310394866924CD686429B3F64"/>
    <w:rsid w:val="001A3C35"/>
  </w:style>
  <w:style w:type="paragraph" w:customStyle="1" w:styleId="5223521CC02A4D1799E831132813D442">
    <w:name w:val="5223521CC02A4D1799E831132813D442"/>
    <w:rsid w:val="001A3C35"/>
  </w:style>
  <w:style w:type="paragraph" w:customStyle="1" w:styleId="029505A0671448D4948A955B0CAC8CD2">
    <w:name w:val="029505A0671448D4948A955B0CAC8CD2"/>
    <w:rsid w:val="001A3C35"/>
  </w:style>
  <w:style w:type="paragraph" w:customStyle="1" w:styleId="E0974C57939B4A3F9F1CC0789A38BC9B">
    <w:name w:val="E0974C57939B4A3F9F1CC0789A38BC9B"/>
    <w:rsid w:val="001A3C35"/>
  </w:style>
  <w:style w:type="paragraph" w:customStyle="1" w:styleId="9E81CF5693E84AE794871E58161BD551">
    <w:name w:val="9E81CF5693E84AE794871E58161BD551"/>
    <w:rsid w:val="001A3C35"/>
  </w:style>
  <w:style w:type="paragraph" w:customStyle="1" w:styleId="3178A3BA37764FCC8B0587264123B08B">
    <w:name w:val="3178A3BA37764FCC8B0587264123B08B"/>
    <w:rsid w:val="001A3C35"/>
  </w:style>
  <w:style w:type="paragraph" w:customStyle="1" w:styleId="0425D9949B964BC0BDC2C1A1ECC90AEA">
    <w:name w:val="0425D9949B964BC0BDC2C1A1ECC90AEA"/>
    <w:rsid w:val="001A3C35"/>
  </w:style>
  <w:style w:type="paragraph" w:customStyle="1" w:styleId="EB414A56F3074CE29BD8381254E12B13">
    <w:name w:val="EB414A56F3074CE29BD8381254E12B13"/>
    <w:rsid w:val="001A3C35"/>
  </w:style>
  <w:style w:type="paragraph" w:customStyle="1" w:styleId="AB17735B25D74D96A37578EB896B52C5">
    <w:name w:val="AB17735B25D74D96A37578EB896B52C5"/>
    <w:rsid w:val="001A3C35"/>
  </w:style>
  <w:style w:type="paragraph" w:customStyle="1" w:styleId="85758097D8C34212AF8DAF95B08FCDF4">
    <w:name w:val="85758097D8C34212AF8DAF95B08FCDF4"/>
    <w:rsid w:val="001A3C35"/>
  </w:style>
  <w:style w:type="paragraph" w:customStyle="1" w:styleId="22BED116418F4AF6B8E2393A32363909">
    <w:name w:val="22BED116418F4AF6B8E2393A32363909"/>
    <w:rsid w:val="001A3C35"/>
  </w:style>
  <w:style w:type="paragraph" w:customStyle="1" w:styleId="307BB909485C4311BBC925D3CFFB4EB9">
    <w:name w:val="307BB909485C4311BBC925D3CFFB4EB9"/>
    <w:rsid w:val="001A3C35"/>
  </w:style>
  <w:style w:type="paragraph" w:customStyle="1" w:styleId="9209D801C5E246CA851F33ED5E38EC5B">
    <w:name w:val="9209D801C5E246CA851F33ED5E38EC5B"/>
    <w:rsid w:val="001A3C35"/>
  </w:style>
  <w:style w:type="paragraph" w:customStyle="1" w:styleId="5B99259E5F0F4219A390EAC7C6F3BC4A">
    <w:name w:val="5B99259E5F0F4219A390EAC7C6F3BC4A"/>
    <w:rsid w:val="001A3C35"/>
  </w:style>
  <w:style w:type="paragraph" w:customStyle="1" w:styleId="A89F380269A8474CA2D26B99D54FD795">
    <w:name w:val="A89F380269A8474CA2D26B99D54FD795"/>
    <w:rsid w:val="001A3C35"/>
  </w:style>
  <w:style w:type="paragraph" w:customStyle="1" w:styleId="57FD0D0C36EE4EC0A43336BFF95A2B3A">
    <w:name w:val="57FD0D0C36EE4EC0A43336BFF95A2B3A"/>
    <w:rsid w:val="001A3C35"/>
  </w:style>
  <w:style w:type="paragraph" w:customStyle="1" w:styleId="EAD57C8AAAEA4DC3B7D05DF5636AB741">
    <w:name w:val="EAD57C8AAAEA4DC3B7D05DF5636AB741"/>
    <w:rsid w:val="001A3C35"/>
  </w:style>
  <w:style w:type="paragraph" w:customStyle="1" w:styleId="14CF228A6E094452B2C96AA1464BC619">
    <w:name w:val="14CF228A6E094452B2C96AA1464BC619"/>
    <w:rsid w:val="001A3C35"/>
  </w:style>
  <w:style w:type="paragraph" w:customStyle="1" w:styleId="656398A15588432C8202DEAB1D522493">
    <w:name w:val="656398A15588432C8202DEAB1D522493"/>
    <w:rsid w:val="001A3C35"/>
  </w:style>
  <w:style w:type="paragraph" w:customStyle="1" w:styleId="D1A8F81C7B1D47EF82723A4C15B07895">
    <w:name w:val="D1A8F81C7B1D47EF82723A4C15B07895"/>
    <w:rsid w:val="001A3C35"/>
  </w:style>
  <w:style w:type="paragraph" w:customStyle="1" w:styleId="44BD56F6F70B4CA3B10AAA110CD80572">
    <w:name w:val="44BD56F6F70B4CA3B10AAA110CD80572"/>
    <w:rsid w:val="001A3C35"/>
  </w:style>
  <w:style w:type="paragraph" w:customStyle="1" w:styleId="1B08991C120546568B22DB96BE536307">
    <w:name w:val="1B08991C120546568B22DB96BE536307"/>
    <w:rsid w:val="001A3C35"/>
  </w:style>
  <w:style w:type="paragraph" w:customStyle="1" w:styleId="FD78D6F567F84973BA5EB69853287383">
    <w:name w:val="FD78D6F567F84973BA5EB69853287383"/>
    <w:rsid w:val="001A3C35"/>
  </w:style>
  <w:style w:type="paragraph" w:customStyle="1" w:styleId="5D70E0F275D540C397F638C9F7D04211">
    <w:name w:val="5D70E0F275D540C397F638C9F7D04211"/>
    <w:rsid w:val="001A3C35"/>
  </w:style>
  <w:style w:type="paragraph" w:customStyle="1" w:styleId="E5ADF56F50074096BF5F4B996380707A">
    <w:name w:val="E5ADF56F50074096BF5F4B996380707A"/>
    <w:rsid w:val="001A3C35"/>
  </w:style>
  <w:style w:type="paragraph" w:customStyle="1" w:styleId="11AAC405FEED42CA8A1BEEC0A0A292EB">
    <w:name w:val="11AAC405FEED42CA8A1BEEC0A0A292EB"/>
    <w:rsid w:val="001A3C35"/>
  </w:style>
  <w:style w:type="paragraph" w:customStyle="1" w:styleId="026DDE8B55A14F81A84F3087B79FC1BA">
    <w:name w:val="026DDE8B55A14F81A84F3087B79FC1BA"/>
    <w:rsid w:val="001A3C35"/>
  </w:style>
  <w:style w:type="paragraph" w:customStyle="1" w:styleId="22AF10376605494C847E3AC3B5AFC99D">
    <w:name w:val="22AF10376605494C847E3AC3B5AFC99D"/>
    <w:rsid w:val="001A3C35"/>
  </w:style>
  <w:style w:type="paragraph" w:customStyle="1" w:styleId="7326169C29D24F42A770CFDB930877E5">
    <w:name w:val="7326169C29D24F42A770CFDB930877E5"/>
    <w:rsid w:val="001A3C35"/>
  </w:style>
  <w:style w:type="paragraph" w:customStyle="1" w:styleId="5063F8D9291A4A299E2E6C826432A089">
    <w:name w:val="5063F8D9291A4A299E2E6C826432A089"/>
    <w:rsid w:val="001A3C35"/>
  </w:style>
  <w:style w:type="paragraph" w:customStyle="1" w:styleId="843192B59572427CA59D048EBC9BB6F1">
    <w:name w:val="843192B59572427CA59D048EBC9BB6F1"/>
    <w:rsid w:val="001A3C35"/>
  </w:style>
  <w:style w:type="paragraph" w:customStyle="1" w:styleId="BE36AAA301C74DEC9C28639A5BA9B354">
    <w:name w:val="BE36AAA301C74DEC9C28639A5BA9B354"/>
    <w:rsid w:val="001A3C35"/>
  </w:style>
  <w:style w:type="paragraph" w:customStyle="1" w:styleId="54582147559649649C2E4FF27A925DCA">
    <w:name w:val="54582147559649649C2E4FF27A925DCA"/>
    <w:rsid w:val="001A3C35"/>
  </w:style>
  <w:style w:type="paragraph" w:customStyle="1" w:styleId="0379F24208A14033A2A349BA11B20C57">
    <w:name w:val="0379F24208A14033A2A349BA11B20C57"/>
    <w:rsid w:val="001A3C35"/>
  </w:style>
  <w:style w:type="paragraph" w:customStyle="1" w:styleId="0E5D4EF6A20D41868CC3D9337D2C6E46">
    <w:name w:val="0E5D4EF6A20D41868CC3D9337D2C6E46"/>
    <w:rsid w:val="001A3C35"/>
  </w:style>
  <w:style w:type="paragraph" w:customStyle="1" w:styleId="46C3E5A7C0714B5783D9EC860299EAB6">
    <w:name w:val="46C3E5A7C0714B5783D9EC860299EAB6"/>
    <w:rsid w:val="001A3C35"/>
  </w:style>
  <w:style w:type="paragraph" w:customStyle="1" w:styleId="23AED02B3ED04951BC470DF72C4E5CE9">
    <w:name w:val="23AED02B3ED04951BC470DF72C4E5CE9"/>
    <w:rsid w:val="001A3C35"/>
  </w:style>
  <w:style w:type="paragraph" w:customStyle="1" w:styleId="B02446A0005A43FCB0933B71A3676E75">
    <w:name w:val="B02446A0005A43FCB0933B71A3676E75"/>
    <w:rsid w:val="001A3C35"/>
  </w:style>
  <w:style w:type="paragraph" w:customStyle="1" w:styleId="907758EE6B334C88903B346916881D3E">
    <w:name w:val="907758EE6B334C88903B346916881D3E"/>
    <w:rsid w:val="001A3C35"/>
  </w:style>
  <w:style w:type="paragraph" w:customStyle="1" w:styleId="AE7019F123624B6E97908FAB8CB22685">
    <w:name w:val="AE7019F123624B6E97908FAB8CB22685"/>
    <w:rsid w:val="00B07230"/>
  </w:style>
  <w:style w:type="paragraph" w:customStyle="1" w:styleId="447AA194D4B0467196AD14BBEEA4556B">
    <w:name w:val="447AA194D4B0467196AD14BBEEA4556B"/>
    <w:rsid w:val="00B07230"/>
  </w:style>
  <w:style w:type="paragraph" w:customStyle="1" w:styleId="9C5D710A06DD4C50A2D4EAD8E66E68E1">
    <w:name w:val="9C5D710A06DD4C50A2D4EAD8E66E68E1"/>
    <w:rsid w:val="00B07230"/>
  </w:style>
  <w:style w:type="paragraph" w:customStyle="1" w:styleId="E651DE66DC674527B7796AA2DB93D7B1">
    <w:name w:val="E651DE66DC674527B7796AA2DB93D7B1"/>
    <w:rsid w:val="00B07230"/>
  </w:style>
  <w:style w:type="paragraph" w:customStyle="1" w:styleId="E4C5855094A746239AD1B290AE1890C9">
    <w:name w:val="E4C5855094A746239AD1B290AE1890C9"/>
    <w:rsid w:val="004E2932"/>
  </w:style>
  <w:style w:type="paragraph" w:customStyle="1" w:styleId="FC5C77D59C304855B399D56DFD37C9AF">
    <w:name w:val="FC5C77D59C304855B399D56DFD37C9AF"/>
    <w:rsid w:val="004E2932"/>
  </w:style>
  <w:style w:type="paragraph" w:customStyle="1" w:styleId="53E0915B75D5439F8175A1D16E1AEC54">
    <w:name w:val="53E0915B75D5439F8175A1D16E1AEC54"/>
    <w:rsid w:val="004E2932"/>
  </w:style>
  <w:style w:type="paragraph" w:customStyle="1" w:styleId="788B73E9CFEF420EA1DC46E58EEA2AE0">
    <w:name w:val="788B73E9CFEF420EA1DC46E58EEA2AE0"/>
    <w:rsid w:val="004E2932"/>
  </w:style>
  <w:style w:type="paragraph" w:customStyle="1" w:styleId="8CA127D8D9CA49B8A0269B0525E3B3ED">
    <w:name w:val="8CA127D8D9CA49B8A0269B0525E3B3ED"/>
    <w:rsid w:val="00EF7AB9"/>
    <w:rPr>
      <w:lang w:val="da-DK" w:eastAsia="da-DK"/>
    </w:rPr>
  </w:style>
  <w:style w:type="paragraph" w:customStyle="1" w:styleId="012E0BE99E804EF3B44AC7118F3E17C4">
    <w:name w:val="012E0BE99E804EF3B44AC7118F3E17C4"/>
    <w:rsid w:val="00EF7AB9"/>
    <w:rPr>
      <w:lang w:val="da-DK" w:eastAsia="da-DK"/>
    </w:rPr>
  </w:style>
  <w:style w:type="paragraph" w:customStyle="1" w:styleId="D28734EB87CC4E1DA2D8BB7AC411592A">
    <w:name w:val="D28734EB87CC4E1DA2D8BB7AC411592A"/>
    <w:rsid w:val="00EF7AB9"/>
    <w:rPr>
      <w:lang w:val="da-DK" w:eastAsia="da-DK"/>
    </w:rPr>
  </w:style>
  <w:style w:type="paragraph" w:customStyle="1" w:styleId="09E8D4B5ABD44A959362931250772109">
    <w:name w:val="09E8D4B5ABD44A959362931250772109"/>
    <w:rsid w:val="00EF7AB9"/>
    <w:rPr>
      <w:lang w:val="da-DK" w:eastAsia="da-DK"/>
    </w:rPr>
  </w:style>
  <w:style w:type="paragraph" w:customStyle="1" w:styleId="B0820E11E45441C7BEC77FA2F5D4ABF0">
    <w:name w:val="B0820E11E45441C7BEC77FA2F5D4ABF0"/>
    <w:rsid w:val="00EF7AB9"/>
    <w:rPr>
      <w:lang w:val="da-DK" w:eastAsia="da-DK"/>
    </w:rPr>
  </w:style>
  <w:style w:type="paragraph" w:customStyle="1" w:styleId="C4E1579CB4BB4024AA75FA5A56B85A8A">
    <w:name w:val="C4E1579CB4BB4024AA75FA5A56B85A8A"/>
    <w:rsid w:val="00EF7AB9"/>
    <w:rPr>
      <w:lang w:val="da-DK" w:eastAsia="da-DK"/>
    </w:rPr>
  </w:style>
  <w:style w:type="paragraph" w:customStyle="1" w:styleId="9A103D86434B4EE0A66BD6BE69B01647">
    <w:name w:val="9A103D86434B4EE0A66BD6BE69B01647"/>
    <w:rsid w:val="00EF7AB9"/>
    <w:rPr>
      <w:lang w:val="da-DK" w:eastAsia="da-DK"/>
    </w:rPr>
  </w:style>
  <w:style w:type="paragraph" w:customStyle="1" w:styleId="11B757D1ECE146EDA93CBE4B88471982">
    <w:name w:val="11B757D1ECE146EDA93CBE4B88471982"/>
    <w:rsid w:val="00EF7AB9"/>
    <w:rPr>
      <w:lang w:val="da-DK" w:eastAsia="da-DK"/>
    </w:rPr>
  </w:style>
  <w:style w:type="paragraph" w:customStyle="1" w:styleId="E4353E0357364551BA34B106F5F4B50F">
    <w:name w:val="E4353E0357364551BA34B106F5F4B50F"/>
    <w:rsid w:val="00EF7AB9"/>
    <w:rPr>
      <w:lang w:val="da-DK" w:eastAsia="da-DK"/>
    </w:rPr>
  </w:style>
  <w:style w:type="paragraph" w:customStyle="1" w:styleId="CF2C15130FEA4D3C9D5E09619475C33A">
    <w:name w:val="CF2C15130FEA4D3C9D5E09619475C33A"/>
    <w:rsid w:val="00EF7AB9"/>
    <w:rPr>
      <w:lang w:val="da-DK" w:eastAsia="da-DK"/>
    </w:rPr>
  </w:style>
  <w:style w:type="paragraph" w:customStyle="1" w:styleId="81C047A35B31457AA2EAA2FF6C16795C">
    <w:name w:val="81C047A35B31457AA2EAA2FF6C16795C"/>
    <w:rsid w:val="00606FF7"/>
  </w:style>
  <w:style w:type="paragraph" w:customStyle="1" w:styleId="BFF246190CAF40A58E6FF7D5CFB7A42E">
    <w:name w:val="BFF246190CAF40A58E6FF7D5CFB7A42E"/>
    <w:rsid w:val="00606FF7"/>
  </w:style>
  <w:style w:type="paragraph" w:customStyle="1" w:styleId="256CAD3FEDA1451295C9F8935E02777D">
    <w:name w:val="256CAD3FEDA1451295C9F8935E02777D"/>
    <w:rsid w:val="00606FF7"/>
  </w:style>
  <w:style w:type="paragraph" w:customStyle="1" w:styleId="19FF5AAE76FE49178AB9DABC19E094EF">
    <w:name w:val="19FF5AAE76FE49178AB9DABC19E094EF"/>
    <w:rsid w:val="00606FF7"/>
  </w:style>
  <w:style w:type="paragraph" w:customStyle="1" w:styleId="9C5A2B6BBDA342A185F7B77B72FA5B6A">
    <w:name w:val="9C5A2B6BBDA342A185F7B77B72FA5B6A"/>
    <w:rsid w:val="00606FF7"/>
  </w:style>
  <w:style w:type="paragraph" w:customStyle="1" w:styleId="588072B3A0FE460299AD41D5CAFE6414">
    <w:name w:val="588072B3A0FE460299AD41D5CAFE6414"/>
    <w:rsid w:val="00606FF7"/>
  </w:style>
  <w:style w:type="paragraph" w:customStyle="1" w:styleId="58EC873BBED244039F3B421333D45256">
    <w:name w:val="58EC873BBED244039F3B421333D45256"/>
    <w:rsid w:val="00606FF7"/>
  </w:style>
  <w:style w:type="paragraph" w:customStyle="1" w:styleId="D958D1C4DBE24FEDA5B1CAE6B1453B41">
    <w:name w:val="D958D1C4DBE24FEDA5B1CAE6B1453B41"/>
    <w:rsid w:val="00606FF7"/>
  </w:style>
  <w:style w:type="paragraph" w:customStyle="1" w:styleId="D893B60EA64D4E9691D4EFEF9668FEA6">
    <w:name w:val="D893B60EA64D4E9691D4EFEF9668FEA6"/>
    <w:rsid w:val="00606FF7"/>
  </w:style>
  <w:style w:type="paragraph" w:customStyle="1" w:styleId="0FC5D732E64B4581AF3581C28FA50B8F">
    <w:name w:val="0FC5D732E64B4581AF3581C28FA50B8F"/>
    <w:rsid w:val="00606FF7"/>
  </w:style>
  <w:style w:type="paragraph" w:customStyle="1" w:styleId="F999EA40FCAC4B58BB36C4B2E6EB93F8">
    <w:name w:val="F999EA40FCAC4B58BB36C4B2E6EB93F8"/>
    <w:rsid w:val="00606FF7"/>
  </w:style>
  <w:style w:type="paragraph" w:customStyle="1" w:styleId="2052B5B6136149A5A8AABDC0260DCB3E">
    <w:name w:val="2052B5B6136149A5A8AABDC0260DCB3E"/>
    <w:rsid w:val="00606FF7"/>
  </w:style>
  <w:style w:type="paragraph" w:customStyle="1" w:styleId="DE4329872F884B0592F27DEB0469D05C">
    <w:name w:val="DE4329872F884B0592F27DEB0469D05C"/>
    <w:rsid w:val="00606FF7"/>
  </w:style>
  <w:style w:type="paragraph" w:customStyle="1" w:styleId="D473EF6009F34299866DF70A2D6CD72C">
    <w:name w:val="D473EF6009F34299866DF70A2D6CD72C"/>
    <w:rsid w:val="00606FF7"/>
  </w:style>
  <w:style w:type="paragraph" w:customStyle="1" w:styleId="2277784F515B4155979506CACC7491F3">
    <w:name w:val="2277784F515B4155979506CACC7491F3"/>
    <w:rsid w:val="00606FF7"/>
  </w:style>
  <w:style w:type="paragraph" w:customStyle="1" w:styleId="7E22B12A913442B785FE691BFDDBBA1E">
    <w:name w:val="7E22B12A913442B785FE691BFDDBBA1E"/>
    <w:rsid w:val="00606FF7"/>
  </w:style>
  <w:style w:type="paragraph" w:customStyle="1" w:styleId="BCA21D0E6D934CEBBE06BA49EECF37C4">
    <w:name w:val="BCA21D0E6D934CEBBE06BA49EECF37C4"/>
    <w:rsid w:val="00606FF7"/>
  </w:style>
  <w:style w:type="paragraph" w:customStyle="1" w:styleId="C8303F203B3142729E4C48F522DEFF47">
    <w:name w:val="C8303F203B3142729E4C48F522DEFF47"/>
    <w:rsid w:val="00606FF7"/>
  </w:style>
  <w:style w:type="paragraph" w:customStyle="1" w:styleId="48FD3918234B4B918ADC2B5A724E3319">
    <w:name w:val="48FD3918234B4B918ADC2B5A724E3319"/>
    <w:rsid w:val="00606FF7"/>
  </w:style>
  <w:style w:type="paragraph" w:customStyle="1" w:styleId="DE3BA5A2D1034CDFB93F3BB8FBA48E97">
    <w:name w:val="DE3BA5A2D1034CDFB93F3BB8FBA48E97"/>
    <w:rsid w:val="00606FF7"/>
  </w:style>
  <w:style w:type="paragraph" w:customStyle="1" w:styleId="06FFF04AD6DD42948003189AB418FCAC">
    <w:name w:val="06FFF04AD6DD42948003189AB418FCAC"/>
    <w:rsid w:val="00606FF7"/>
  </w:style>
  <w:style w:type="paragraph" w:customStyle="1" w:styleId="7C4412963AFF470F84643F2E52000299">
    <w:name w:val="7C4412963AFF470F84643F2E52000299"/>
    <w:rsid w:val="00606FF7"/>
  </w:style>
  <w:style w:type="paragraph" w:customStyle="1" w:styleId="0139C268E57846A69C5F0BD48DC10942">
    <w:name w:val="0139C268E57846A69C5F0BD48DC10942"/>
    <w:rsid w:val="00606FF7"/>
  </w:style>
  <w:style w:type="paragraph" w:customStyle="1" w:styleId="2BE4AB9F5CB6457B8E55033753B71AC2">
    <w:name w:val="2BE4AB9F5CB6457B8E55033753B71AC2"/>
    <w:rsid w:val="00606FF7"/>
  </w:style>
  <w:style w:type="paragraph" w:customStyle="1" w:styleId="77F99E26CFC84B158BEC1046D0AF9005">
    <w:name w:val="77F99E26CFC84B158BEC1046D0AF9005"/>
    <w:rsid w:val="00606FF7"/>
  </w:style>
  <w:style w:type="paragraph" w:customStyle="1" w:styleId="6734C6BB72B64758BF3C4DE10BE223F3">
    <w:name w:val="6734C6BB72B64758BF3C4DE10BE223F3"/>
    <w:rsid w:val="00606FF7"/>
  </w:style>
  <w:style w:type="paragraph" w:customStyle="1" w:styleId="D63D40B7548D4949BD2CB75603A6AF63">
    <w:name w:val="D63D40B7548D4949BD2CB75603A6AF63"/>
    <w:rsid w:val="00DA62AA"/>
    <w:rPr>
      <w:lang w:val="da-DK" w:eastAsia="da-DK"/>
    </w:rPr>
  </w:style>
  <w:style w:type="paragraph" w:customStyle="1" w:styleId="008FEB783AE443E1BF5A83DDF892E02D">
    <w:name w:val="008FEB783AE443E1BF5A83DDF892E02D"/>
    <w:rsid w:val="00DA62AA"/>
    <w:rPr>
      <w:lang w:val="da-DK" w:eastAsia="da-DK"/>
    </w:rPr>
  </w:style>
  <w:style w:type="paragraph" w:customStyle="1" w:styleId="432998B3ED5342C69D074BC77C2C7BFF">
    <w:name w:val="432998B3ED5342C69D074BC77C2C7BFF"/>
    <w:rsid w:val="00DA62AA"/>
    <w:rPr>
      <w:lang w:val="da-DK" w:eastAsia="da-DK"/>
    </w:rPr>
  </w:style>
  <w:style w:type="paragraph" w:customStyle="1" w:styleId="8E2EDD1A05F246B0A54DB25CB05F5AF1">
    <w:name w:val="8E2EDD1A05F246B0A54DB25CB05F5AF1"/>
    <w:rsid w:val="00DA62AA"/>
    <w:rPr>
      <w:lang w:val="da-DK" w:eastAsia="da-DK"/>
    </w:rPr>
  </w:style>
  <w:style w:type="paragraph" w:customStyle="1" w:styleId="8E8E1F6630C941488B1B96F305795F36">
    <w:name w:val="8E8E1F6630C941488B1B96F305795F36"/>
    <w:rsid w:val="00DA62AA"/>
    <w:rPr>
      <w:lang w:val="da-DK" w:eastAsia="da-DK"/>
    </w:rPr>
  </w:style>
  <w:style w:type="paragraph" w:customStyle="1" w:styleId="DA696E4C886E4639AF337FBD1FD55C8A">
    <w:name w:val="DA696E4C886E4639AF337FBD1FD55C8A"/>
    <w:rsid w:val="00DA62AA"/>
    <w:rPr>
      <w:lang w:val="da-DK" w:eastAsia="da-DK"/>
    </w:rPr>
  </w:style>
  <w:style w:type="paragraph" w:customStyle="1" w:styleId="C2D9735A7077489DA88F6B4AF692CCF3">
    <w:name w:val="C2D9735A7077489DA88F6B4AF692CCF3"/>
    <w:rsid w:val="00DA62AA"/>
    <w:rPr>
      <w:lang w:val="da-DK" w:eastAsia="da-DK"/>
    </w:rPr>
  </w:style>
  <w:style w:type="paragraph" w:customStyle="1" w:styleId="53A3FBC4608541738AA52C6A6BF6BA03">
    <w:name w:val="53A3FBC4608541738AA52C6A6BF6BA03"/>
    <w:rsid w:val="00DA62AA"/>
    <w:rPr>
      <w:lang w:val="da-DK" w:eastAsia="da-DK"/>
    </w:rPr>
  </w:style>
  <w:style w:type="paragraph" w:customStyle="1" w:styleId="0559F313C7294D37812C301E778D35BB">
    <w:name w:val="0559F313C7294D37812C301E778D35BB"/>
    <w:rsid w:val="00DA62AA"/>
    <w:rPr>
      <w:lang w:val="da-DK" w:eastAsia="da-DK"/>
    </w:rPr>
  </w:style>
  <w:style w:type="paragraph" w:customStyle="1" w:styleId="00265F6C961040AB82DA083076632787">
    <w:name w:val="00265F6C961040AB82DA083076632787"/>
    <w:rsid w:val="00DA62AA"/>
    <w:rPr>
      <w:lang w:val="da-DK" w:eastAsia="da-DK"/>
    </w:rPr>
  </w:style>
  <w:style w:type="paragraph" w:customStyle="1" w:styleId="52563A7B6B504231A3505F69288EF866">
    <w:name w:val="52563A7B6B504231A3505F69288EF866"/>
    <w:rsid w:val="00DA62AA"/>
    <w:rPr>
      <w:lang w:val="da-DK" w:eastAsia="da-DK"/>
    </w:rPr>
  </w:style>
  <w:style w:type="paragraph" w:customStyle="1" w:styleId="DBB7CDDD96C24DFE90A1F2C492ED5677">
    <w:name w:val="DBB7CDDD96C24DFE90A1F2C492ED5677"/>
    <w:rsid w:val="00DA62AA"/>
    <w:rPr>
      <w:lang w:val="da-DK" w:eastAsia="da-DK"/>
    </w:rPr>
  </w:style>
  <w:style w:type="paragraph" w:customStyle="1" w:styleId="B7AC7CEE4D7342BB86BA11D0AD739608">
    <w:name w:val="B7AC7CEE4D7342BB86BA11D0AD739608"/>
    <w:rsid w:val="00DA62AA"/>
    <w:rPr>
      <w:lang w:val="da-DK" w:eastAsia="da-DK"/>
    </w:rPr>
  </w:style>
  <w:style w:type="paragraph" w:customStyle="1" w:styleId="402198F6E8584D13A4C3B50FF5211C3D">
    <w:name w:val="402198F6E8584D13A4C3B50FF5211C3D"/>
    <w:rsid w:val="00B807F9"/>
    <w:rPr>
      <w:lang w:val="da-DK" w:eastAsia="da-DK"/>
    </w:rPr>
  </w:style>
  <w:style w:type="paragraph" w:customStyle="1" w:styleId="D4A7C7ED9CDF49B08EEA6771DB182CCA">
    <w:name w:val="D4A7C7ED9CDF49B08EEA6771DB182CCA"/>
    <w:rsid w:val="00B807F9"/>
    <w:rPr>
      <w:lang w:val="da-DK" w:eastAsia="da-DK"/>
    </w:rPr>
  </w:style>
  <w:style w:type="paragraph" w:customStyle="1" w:styleId="EC403AFBEA724E3F912201CF76285A00">
    <w:name w:val="EC403AFBEA724E3F912201CF76285A00"/>
    <w:rsid w:val="00B807F9"/>
    <w:rPr>
      <w:lang w:val="da-DK" w:eastAsia="da-DK"/>
    </w:rPr>
  </w:style>
  <w:style w:type="paragraph" w:customStyle="1" w:styleId="40B3D2E062444235A8A4534C2E02C52D">
    <w:name w:val="40B3D2E062444235A8A4534C2E02C52D"/>
    <w:rsid w:val="00B807F9"/>
    <w:rPr>
      <w:lang w:val="da-DK" w:eastAsia="da-DK"/>
    </w:rPr>
  </w:style>
  <w:style w:type="paragraph" w:customStyle="1" w:styleId="27954155AEE94344BF5873C3EF2280B6">
    <w:name w:val="27954155AEE94344BF5873C3EF2280B6"/>
    <w:rsid w:val="00B807F9"/>
    <w:rPr>
      <w:lang w:val="da-DK" w:eastAsia="da-DK"/>
    </w:rPr>
  </w:style>
  <w:style w:type="paragraph" w:customStyle="1" w:styleId="29886250855243009ECD2E40557C7258">
    <w:name w:val="29886250855243009ECD2E40557C7258"/>
    <w:rsid w:val="00B807F9"/>
    <w:rPr>
      <w:lang w:val="da-DK" w:eastAsia="da-DK"/>
    </w:rPr>
  </w:style>
  <w:style w:type="paragraph" w:customStyle="1" w:styleId="735BB64CE29C40208678FBFA9242BB87">
    <w:name w:val="735BB64CE29C40208678FBFA9242BB87"/>
    <w:rsid w:val="00B807F9"/>
    <w:rPr>
      <w:lang w:val="da-DK" w:eastAsia="da-DK"/>
    </w:rPr>
  </w:style>
  <w:style w:type="paragraph" w:customStyle="1" w:styleId="71D5E2AEED0A4FE89B99B32148CB5FA4">
    <w:name w:val="71D5E2AEED0A4FE89B99B32148CB5FA4"/>
    <w:rsid w:val="00B807F9"/>
    <w:rPr>
      <w:lang w:val="da-DK" w:eastAsia="da-DK"/>
    </w:rPr>
  </w:style>
  <w:style w:type="paragraph" w:customStyle="1" w:styleId="29078867F555410AA6AEA9B608A0B1EB">
    <w:name w:val="29078867F555410AA6AEA9B608A0B1EB"/>
    <w:rsid w:val="00B807F9"/>
    <w:rPr>
      <w:lang w:val="da-DK" w:eastAsia="da-DK"/>
    </w:rPr>
  </w:style>
  <w:style w:type="paragraph" w:customStyle="1" w:styleId="AE3A52A88F2848A58F2301E48B4F6255">
    <w:name w:val="AE3A52A88F2848A58F2301E48B4F6255"/>
    <w:rsid w:val="00B807F9"/>
    <w:rPr>
      <w:lang w:val="da-DK" w:eastAsia="da-DK"/>
    </w:rPr>
  </w:style>
  <w:style w:type="paragraph" w:customStyle="1" w:styleId="3A3FA9411B3248509F09FC4773AC5DBE">
    <w:name w:val="3A3FA9411B3248509F09FC4773AC5DBE"/>
    <w:rsid w:val="00B807F9"/>
    <w:rPr>
      <w:lang w:val="da-DK" w:eastAsia="da-DK"/>
    </w:rPr>
  </w:style>
  <w:style w:type="paragraph" w:customStyle="1" w:styleId="D266B5D0D7DF471ABA5228C2CFCAEC46">
    <w:name w:val="D266B5D0D7DF471ABA5228C2CFCAEC46"/>
    <w:rsid w:val="00B807F9"/>
    <w:rPr>
      <w:lang w:val="da-DK" w:eastAsia="da-DK"/>
    </w:rPr>
  </w:style>
  <w:style w:type="paragraph" w:customStyle="1" w:styleId="268A23BAA1C14E8FA390867A67347C38">
    <w:name w:val="268A23BAA1C14E8FA390867A67347C38"/>
    <w:rsid w:val="00B807F9"/>
    <w:rPr>
      <w:lang w:val="da-DK" w:eastAsia="da-DK"/>
    </w:rPr>
  </w:style>
  <w:style w:type="paragraph" w:customStyle="1" w:styleId="FCE9FA1C601A479B8272EE77424EAE56">
    <w:name w:val="FCE9FA1C601A479B8272EE77424EAE56"/>
    <w:rsid w:val="00B807F9"/>
    <w:rPr>
      <w:lang w:val="da-DK" w:eastAsia="da-DK"/>
    </w:rPr>
  </w:style>
  <w:style w:type="paragraph" w:customStyle="1" w:styleId="A9B3C533E94B4771B979A279F1EE930E">
    <w:name w:val="A9B3C533E94B4771B979A279F1EE930E"/>
    <w:rsid w:val="00B807F9"/>
    <w:rPr>
      <w:lang w:val="da-DK" w:eastAsia="da-DK"/>
    </w:rPr>
  </w:style>
  <w:style w:type="paragraph" w:customStyle="1" w:styleId="7D5F70C6123C46199274429C0DF4F599">
    <w:name w:val="7D5F70C6123C46199274429C0DF4F599"/>
    <w:rsid w:val="00B807F9"/>
    <w:rPr>
      <w:lang w:val="da-DK" w:eastAsia="da-DK"/>
    </w:rPr>
  </w:style>
  <w:style w:type="paragraph" w:customStyle="1" w:styleId="ED2D5BD4623442C9A09415B2286CE345">
    <w:name w:val="ED2D5BD4623442C9A09415B2286CE345"/>
    <w:rsid w:val="00B807F9"/>
    <w:rPr>
      <w:lang w:val="da-DK" w:eastAsia="da-DK"/>
    </w:rPr>
  </w:style>
  <w:style w:type="paragraph" w:customStyle="1" w:styleId="46BB534965804AB5B880EBAC224AF22C">
    <w:name w:val="46BB534965804AB5B880EBAC224AF22C"/>
    <w:rsid w:val="00B807F9"/>
    <w:rPr>
      <w:lang w:val="da-DK" w:eastAsia="da-DK"/>
    </w:rPr>
  </w:style>
  <w:style w:type="paragraph" w:customStyle="1" w:styleId="981BEB267D9B43AC9E8DC854F594C205">
    <w:name w:val="981BEB267D9B43AC9E8DC854F594C205"/>
    <w:rsid w:val="00B807F9"/>
    <w:rPr>
      <w:lang w:val="da-DK" w:eastAsia="da-DK"/>
    </w:rPr>
  </w:style>
  <w:style w:type="paragraph" w:customStyle="1" w:styleId="F2D80EC7D66143919F41D06A2FE624F5">
    <w:name w:val="F2D80EC7D66143919F41D06A2FE624F5"/>
    <w:rsid w:val="00B807F9"/>
    <w:rPr>
      <w:lang w:val="da-DK" w:eastAsia="da-DK"/>
    </w:rPr>
  </w:style>
  <w:style w:type="paragraph" w:customStyle="1" w:styleId="CD513895BC124CD6B597A1386CA80397">
    <w:name w:val="CD513895BC124CD6B597A1386CA80397"/>
    <w:rsid w:val="00B807F9"/>
    <w:rPr>
      <w:lang w:val="da-DK" w:eastAsia="da-DK"/>
    </w:rPr>
  </w:style>
  <w:style w:type="paragraph" w:customStyle="1" w:styleId="7E7E207D31C04A65A04BE7D7E31BFEEF">
    <w:name w:val="7E7E207D31C04A65A04BE7D7E31BFEEF"/>
    <w:rsid w:val="00B807F9"/>
    <w:rPr>
      <w:lang w:val="da-DK" w:eastAsia="da-DK"/>
    </w:rPr>
  </w:style>
  <w:style w:type="paragraph" w:customStyle="1" w:styleId="64BB4A6CA9614EEC83054D4FE082FADC">
    <w:name w:val="64BB4A6CA9614EEC83054D4FE082FADC"/>
    <w:rsid w:val="00B807F9"/>
    <w:rPr>
      <w:lang w:val="da-DK" w:eastAsia="da-DK"/>
    </w:rPr>
  </w:style>
  <w:style w:type="paragraph" w:customStyle="1" w:styleId="40E1D3EA79AF4047B4F0DF054CDEF12C">
    <w:name w:val="40E1D3EA79AF4047B4F0DF054CDEF12C"/>
    <w:rsid w:val="00B807F9"/>
    <w:rPr>
      <w:lang w:val="da-DK" w:eastAsia="da-DK"/>
    </w:rPr>
  </w:style>
  <w:style w:type="paragraph" w:customStyle="1" w:styleId="54B444B632064405B0DDF7D878ECD7F1">
    <w:name w:val="54B444B632064405B0DDF7D878ECD7F1"/>
    <w:rsid w:val="00B807F9"/>
    <w:rPr>
      <w:lang w:val="da-DK" w:eastAsia="da-DK"/>
    </w:rPr>
  </w:style>
  <w:style w:type="paragraph" w:customStyle="1" w:styleId="449FA194A4B5434CBEB62104F379392D">
    <w:name w:val="449FA194A4B5434CBEB62104F379392D"/>
    <w:rsid w:val="00B807F9"/>
    <w:rPr>
      <w:lang w:val="da-DK" w:eastAsia="da-DK"/>
    </w:rPr>
  </w:style>
  <w:style w:type="paragraph" w:customStyle="1" w:styleId="082250ED734A4AAA877E3F5889416BCA">
    <w:name w:val="082250ED734A4AAA877E3F5889416BCA"/>
    <w:rsid w:val="00B807F9"/>
    <w:rPr>
      <w:lang w:val="da-DK" w:eastAsia="da-DK"/>
    </w:rPr>
  </w:style>
  <w:style w:type="paragraph" w:customStyle="1" w:styleId="BF40665936FA42F4BA16D9892B85E332">
    <w:name w:val="BF40665936FA42F4BA16D9892B85E332"/>
    <w:rsid w:val="00B807F9"/>
    <w:rPr>
      <w:lang w:val="da-DK" w:eastAsia="da-DK"/>
    </w:rPr>
  </w:style>
  <w:style w:type="paragraph" w:customStyle="1" w:styleId="5FD5B70FDB424DC58758DA15C2140481">
    <w:name w:val="5FD5B70FDB424DC58758DA15C2140481"/>
    <w:rsid w:val="00B807F9"/>
    <w:rPr>
      <w:lang w:val="da-DK" w:eastAsia="da-DK"/>
    </w:rPr>
  </w:style>
  <w:style w:type="paragraph" w:customStyle="1" w:styleId="C6058C15FE5B44C783DA219D96B64EC6">
    <w:name w:val="C6058C15FE5B44C783DA219D96B64EC6"/>
    <w:rsid w:val="00B807F9"/>
    <w:rPr>
      <w:lang w:val="da-DK" w:eastAsia="da-DK"/>
    </w:rPr>
  </w:style>
  <w:style w:type="paragraph" w:customStyle="1" w:styleId="8AEB0C350A7A457CA1943C0A03D2BAC4">
    <w:name w:val="8AEB0C350A7A457CA1943C0A03D2BAC4"/>
    <w:rsid w:val="00B807F9"/>
    <w:rPr>
      <w:lang w:val="da-DK" w:eastAsia="da-DK"/>
    </w:rPr>
  </w:style>
  <w:style w:type="paragraph" w:customStyle="1" w:styleId="2DA2966BCDD843A5B796F14D0314BA28">
    <w:name w:val="2DA2966BCDD843A5B796F14D0314BA28"/>
    <w:rsid w:val="00B807F9"/>
    <w:rPr>
      <w:lang w:val="da-DK" w:eastAsia="da-DK"/>
    </w:rPr>
  </w:style>
  <w:style w:type="paragraph" w:customStyle="1" w:styleId="09D3CEBE92E34F0C83C1142D1EBFA8E3">
    <w:name w:val="09D3CEBE92E34F0C83C1142D1EBFA8E3"/>
    <w:rsid w:val="002D4377"/>
    <w:rPr>
      <w:lang w:val="da-DK" w:eastAsia="da-DK"/>
    </w:rPr>
  </w:style>
  <w:style w:type="paragraph" w:customStyle="1" w:styleId="056B694A6AF64E0E8FB3ADCF294CBCFD">
    <w:name w:val="056B694A6AF64E0E8FB3ADCF294CBCFD"/>
    <w:rsid w:val="002D4377"/>
    <w:rPr>
      <w:lang w:val="da-DK" w:eastAsia="da-DK"/>
    </w:rPr>
  </w:style>
  <w:style w:type="paragraph" w:customStyle="1" w:styleId="907B44807073453D9EE94860705B2B7D">
    <w:name w:val="907B44807073453D9EE94860705B2B7D"/>
    <w:rsid w:val="002D4377"/>
    <w:rPr>
      <w:lang w:val="da-DK" w:eastAsia="da-DK"/>
    </w:rPr>
  </w:style>
  <w:style w:type="paragraph" w:customStyle="1" w:styleId="12802C1F31D5480EB1626219B4D94097">
    <w:name w:val="12802C1F31D5480EB1626219B4D94097"/>
    <w:rsid w:val="002D4377"/>
    <w:rPr>
      <w:lang w:val="da-DK" w:eastAsia="da-DK"/>
    </w:rPr>
  </w:style>
  <w:style w:type="paragraph" w:customStyle="1" w:styleId="09AF4512AF2A4BCEAE070BBD95C4251C">
    <w:name w:val="09AF4512AF2A4BCEAE070BBD95C4251C"/>
    <w:rsid w:val="002D4377"/>
    <w:rPr>
      <w:lang w:val="da-DK" w:eastAsia="da-DK"/>
    </w:rPr>
  </w:style>
  <w:style w:type="paragraph" w:customStyle="1" w:styleId="D45E83FC9D1E48F38BFFFEF19821EF59">
    <w:name w:val="D45E83FC9D1E48F38BFFFEF19821EF59"/>
    <w:rsid w:val="002D4377"/>
    <w:rPr>
      <w:lang w:val="da-DK" w:eastAsia="da-DK"/>
    </w:rPr>
  </w:style>
  <w:style w:type="paragraph" w:customStyle="1" w:styleId="67E8C6E9B0BA4BCE8FCFC66F0F6D65F4">
    <w:name w:val="67E8C6E9B0BA4BCE8FCFC66F0F6D65F4"/>
    <w:rsid w:val="006B1307"/>
    <w:rPr>
      <w:lang w:val="da-DK" w:eastAsia="da-DK"/>
    </w:rPr>
  </w:style>
  <w:style w:type="paragraph" w:customStyle="1" w:styleId="29700CBC5048480582C8AF7E35ABEFCA">
    <w:name w:val="29700CBC5048480582C8AF7E35ABEFCA"/>
    <w:rsid w:val="006B1307"/>
    <w:rPr>
      <w:lang w:val="da-DK" w:eastAsia="da-DK"/>
    </w:rPr>
  </w:style>
  <w:style w:type="paragraph" w:customStyle="1" w:styleId="9B279DE5AA60486391CD2E23EA3465A9">
    <w:name w:val="9B279DE5AA60486391CD2E23EA3465A9"/>
    <w:rsid w:val="006B1307"/>
    <w:rPr>
      <w:lang w:val="da-DK" w:eastAsia="da-DK"/>
    </w:rPr>
  </w:style>
  <w:style w:type="paragraph" w:customStyle="1" w:styleId="6747E05DF0E74E5691C4F606ECC3A248">
    <w:name w:val="6747E05DF0E74E5691C4F606ECC3A248"/>
    <w:rsid w:val="006B1307"/>
    <w:rPr>
      <w:lang w:val="da-DK" w:eastAsia="da-DK"/>
    </w:rPr>
  </w:style>
  <w:style w:type="paragraph" w:customStyle="1" w:styleId="4BE76539618C4669A1E143208E486E07">
    <w:name w:val="4BE76539618C4669A1E143208E486E07"/>
    <w:rsid w:val="006B1307"/>
    <w:rPr>
      <w:lang w:val="da-DK" w:eastAsia="da-DK"/>
    </w:rPr>
  </w:style>
  <w:style w:type="paragraph" w:customStyle="1" w:styleId="773CAB0A634749BD84B11C58AFB0D094">
    <w:name w:val="773CAB0A634749BD84B11C58AFB0D094"/>
    <w:rsid w:val="006B1307"/>
    <w:rPr>
      <w:lang w:val="da-DK" w:eastAsia="da-DK"/>
    </w:rPr>
  </w:style>
  <w:style w:type="paragraph" w:customStyle="1" w:styleId="3B3792D8D0314144B940E0051BC741F4">
    <w:name w:val="3B3792D8D0314144B940E0051BC741F4"/>
    <w:rsid w:val="006B1307"/>
    <w:rPr>
      <w:lang w:val="da-DK" w:eastAsia="da-DK"/>
    </w:rPr>
  </w:style>
  <w:style w:type="paragraph" w:customStyle="1" w:styleId="1D4B4F74C26D42BDB0B5068E1210FFF5">
    <w:name w:val="1D4B4F74C26D42BDB0B5068E1210FFF5"/>
    <w:rsid w:val="006B130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Custom 2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i s p l a y A s s e m b l y L i n e s > D i s p l a y A s s e m b l y L i n e s < / D i s p l a y A s s e m b l y L i n e s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8BEC2-C0A4-435F-9715-E42E03FFB647}">
  <ds:schemaRefs>
    <ds:schemaRef ds:uri="urn:microsoft-dynamics-nav/reports/Standard_Sales_Invoice/1306/"/>
  </ds:schemaRefs>
</ds:datastoreItem>
</file>

<file path=customXml/itemProps2.xml><?xml version="1.0" encoding="utf-8"?>
<ds:datastoreItem xmlns:ds="http://schemas.openxmlformats.org/officeDocument/2006/customXml" ds:itemID="{53AE5A96-8D1D-45CF-9205-42AD0687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US_REP1304_Blue.dotx</Template>
  <TotalTime>0</TotalTime>
  <Pages>1</Pages>
  <Words>132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2016-03-22T09:19:00Z</dcterms:created>
  <dcterms:modified xsi:type="dcterms:W3CDTF">2017-01-06T08:35:00Z</dcterms:modified>
</cp:coreProperties>
</file>