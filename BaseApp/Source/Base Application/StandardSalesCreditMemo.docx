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Pr="00133E05" w:rsidR="00133E05" w:rsidTr="00133E05" w14:paraId="4996EBD0" w14:textId="77777777">
        <w:trPr>
          <w:cantSplit/>
          <w:trHeight w:val="290"/>
        </w:trPr>
        <w:sdt>
          <w:sdtPr>
            <w:alias w:val="#Nav: /Header/CustomerAddress1"/>
            <w:tag w:val="#Nav: Standard_Sales_Credit_Memo/1307"/>
            <w:id w:val="-34663722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1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7744F91A" w14:textId="77777777">
                <w:pPr>
                  <w:pStyle w:val="NoSpacing"/>
                </w:pPr>
                <w:r w:rsidRPr="00133E05"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Credit_Memo/1307"/>
            <w:id w:val="-1171950695"/>
            <w:placeholder>
              <w:docPart w:val="40A720FA878C44758EB6A6531824B720"/>
            </w:placeholder>
            <w:dataBinding w:prefixMappings="xmlns:ns0='urn:microsoft-dynamics-nav/reports/Standard_Sales_Credit_Memo/1307/'" w:xpath="/ns0:NavWordReportXmlPart[1]/ns0:Header[1]/ns0:CompanyAddress1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C155627" w14:textId="77777777">
                <w:pPr>
                  <w:pStyle w:val="NoSpacing"/>
                  <w:jc w:val="right"/>
                </w:pPr>
                <w:r w:rsidRPr="00133E05">
                  <w:t>CompanyAddress1</w:t>
                </w:r>
              </w:p>
            </w:tc>
          </w:sdtContent>
        </w:sdt>
      </w:tr>
      <w:tr w:rsidRPr="00133E05" w:rsidR="00133E05" w:rsidTr="00133E05" w14:paraId="6295F048" w14:textId="77777777">
        <w:trPr>
          <w:cantSplit/>
          <w:trHeight w:val="290"/>
        </w:trPr>
        <w:sdt>
          <w:sdtPr>
            <w:alias w:val="#Nav: /Header/CustomerAddress2"/>
            <w:tag w:val="#Nav: Standard_Sales_Credit_Memo/1307"/>
            <w:id w:val="2121793087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2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3DE155A4" w14:textId="77777777">
                <w:pPr>
                  <w:pStyle w:val="NoSpacing"/>
                </w:pPr>
                <w:r w:rsidRPr="00133E05"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Credit_Memo/1307"/>
            <w:id w:val="1521665205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2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089F4E92" w14:textId="77777777">
                <w:pPr>
                  <w:pStyle w:val="NoSpacing"/>
                  <w:jc w:val="right"/>
                </w:pPr>
                <w:r w:rsidRPr="00133E05">
                  <w:t>CompanyAddress2</w:t>
                </w:r>
              </w:p>
            </w:tc>
          </w:sdtContent>
        </w:sdt>
      </w:tr>
      <w:tr w:rsidRPr="00133E05" w:rsidR="00133E05" w:rsidTr="00133E05" w14:paraId="5B120FCA" w14:textId="77777777">
        <w:trPr>
          <w:cantSplit/>
          <w:trHeight w:val="290"/>
        </w:trPr>
        <w:sdt>
          <w:sdtPr>
            <w:alias w:val="#Nav: /Header/CustomerAddress3"/>
            <w:tag w:val="#Nav: Standard_Sales_Credit_Memo/1307"/>
            <w:id w:val="53639515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3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2FF1AB" w14:textId="77777777">
                <w:pPr>
                  <w:pStyle w:val="NoSpacing"/>
                </w:pPr>
                <w:r w:rsidRPr="00133E05"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Credit_Memo/1307"/>
            <w:id w:val="-1053613660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3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356FC19" w14:textId="77777777">
                <w:pPr>
                  <w:pStyle w:val="NoSpacing"/>
                  <w:jc w:val="right"/>
                </w:pPr>
                <w:r w:rsidRPr="00133E05">
                  <w:t>CompanyAddress3</w:t>
                </w:r>
              </w:p>
            </w:tc>
          </w:sdtContent>
        </w:sdt>
      </w:tr>
      <w:tr w:rsidRPr="00133E05" w:rsidR="00133E05" w:rsidTr="00133E05" w14:paraId="26D3FB08" w14:textId="77777777">
        <w:trPr>
          <w:cantSplit/>
          <w:trHeight w:val="290"/>
        </w:trPr>
        <w:sdt>
          <w:sdtPr>
            <w:alias w:val="#Nav: /Header/CustomerAddress4"/>
            <w:tag w:val="#Nav: Standard_Sales_Credit_Memo/1307"/>
            <w:id w:val="122910911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4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EF4A7E0" w14:textId="77777777">
                <w:pPr>
                  <w:pStyle w:val="NoSpacing"/>
                </w:pPr>
                <w:r w:rsidRPr="00133E05"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Credit_Memo/1307"/>
            <w:id w:val="-843252946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4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6AD92100" w14:textId="77777777">
                <w:pPr>
                  <w:pStyle w:val="NoSpacing"/>
                  <w:jc w:val="right"/>
                </w:pPr>
                <w:r w:rsidRPr="00133E05">
                  <w:t>CompanyAddress4</w:t>
                </w:r>
              </w:p>
            </w:tc>
          </w:sdtContent>
        </w:sdt>
      </w:tr>
      <w:tr w:rsidRPr="00133E05" w:rsidR="00133E05" w:rsidTr="00133E05" w14:paraId="54E58B84" w14:textId="77777777">
        <w:trPr>
          <w:cantSplit/>
          <w:trHeight w:val="290"/>
        </w:trPr>
        <w:sdt>
          <w:sdtPr>
            <w:alias w:val="#Nav: /Header/CustomerAddress5"/>
            <w:tag w:val="#Nav: Standard_Sales_Credit_Memo/1307"/>
            <w:id w:val="1814057176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5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2D522977" w14:textId="77777777">
                <w:pPr>
                  <w:pStyle w:val="NoSpacing"/>
                </w:pPr>
                <w:r w:rsidRPr="00133E05"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Credit_Memo/1307"/>
            <w:id w:val="-1834985711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5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440D7F9D" w14:textId="77777777">
                <w:pPr>
                  <w:pStyle w:val="NoSpacing"/>
                  <w:jc w:val="right"/>
                </w:pPr>
                <w:r w:rsidRPr="00133E05">
                  <w:t>CompanyAddress5</w:t>
                </w:r>
              </w:p>
            </w:tc>
          </w:sdtContent>
        </w:sdt>
      </w:tr>
      <w:tr w:rsidRPr="00133E05" w:rsidR="00133E05" w:rsidTr="00133E05" w14:paraId="4FB7C3A8" w14:textId="77777777">
        <w:trPr>
          <w:cantSplit/>
          <w:trHeight w:val="274"/>
        </w:trPr>
        <w:sdt>
          <w:sdtPr>
            <w:alias w:val="#Nav: /Header/CustomerAddress6"/>
            <w:tag w:val="#Nav: Standard_Sales_Credit_Memo/1307"/>
            <w:id w:val="-2064325541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6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05262CDC" w14:textId="77777777">
                <w:pPr>
                  <w:pStyle w:val="NoSpacing"/>
                </w:pPr>
                <w:r w:rsidRPr="00133E05"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Credit_Memo/1307"/>
            <w:id w:val="-2005736487"/>
            <w:placeholder>
              <w:docPart w:val="686377AACB98467B87FAF1F31F1B4537"/>
            </w:placeholder>
            <w:dataBinding w:prefixMappings="xmlns:ns0='urn:microsoft-dynamics-nav/reports/Standard_Sales_Credit_Memo/1307/'" w:xpath="/ns0:NavWordReportXmlPart[1]/ns0:Header[1]/ns0:CompanyAddress6[1]" w:storeItemID="{65802753-6823-4751-A1CE-0641EB28A82F}"/>
            <w:text/>
          </w:sdtPr>
          <w:sdtEndPr/>
          <w:sdtContent>
            <w:tc>
              <w:tcPr>
                <w:tcW w:w="2111" w:type="pct"/>
              </w:tcPr>
              <w:p w:rsidRPr="00133E05" w:rsidR="00133E05" w:rsidP="00133E05" w:rsidRDefault="00133E05" w14:paraId="2493A899" w14:textId="77777777">
                <w:pPr>
                  <w:pStyle w:val="NoSpacing"/>
                  <w:jc w:val="right"/>
                </w:pPr>
                <w:r w:rsidRPr="00133E05">
                  <w:t>CompanyAddress6</w:t>
                </w:r>
              </w:p>
            </w:tc>
          </w:sdtContent>
        </w:sdt>
      </w:tr>
      <w:tr w:rsidRPr="00133E05" w:rsidR="00133E05" w:rsidTr="00133E05" w14:paraId="7F0778DF" w14:textId="77777777">
        <w:trPr>
          <w:cantSplit/>
          <w:trHeight w:val="290"/>
        </w:trPr>
        <w:sdt>
          <w:sdtPr>
            <w:alias w:val="#Nav: /Header/CustomerAddress7"/>
            <w:tag w:val="#Nav: Standard_Sales_Credit_Memo/1307"/>
            <w:id w:val="-76260589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7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7D9E836" w14:textId="77777777">
                <w:pPr>
                  <w:pStyle w:val="NoSpacing"/>
                </w:pPr>
                <w:r w:rsidRPr="00133E05"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0E4368" w14:paraId="5DAE33D6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Credit_Memo/1307"/>
                <w:id w:val="-1616430546"/>
                <w:placeholder>
                  <w:docPart w:val="CFD4B50CBFBC4BA9A2865AD6716E9637"/>
                </w:placeholder>
                <w:dataBinding w:prefixMappings="xmlns:ns0='urn:microsoft-dynamics-nav/reports/Standard_Sales_Credit_Memo/1307/'" w:xpath="/ns0:NavWordReportXmlPart[1]/ns0:Header[1]/ns0:CompanyLegalOffice_Lbl[1]" w:storeItemID="{65802753-6823-4751-A1CE-0641EB28A82F}"/>
                <w:text/>
              </w:sdtPr>
              <w:sdtEndPr/>
              <w:sdtContent>
                <w:r w:rsidRPr="00133E05" w:rsidR="00133E05">
                  <w:t>CompanyLegalOffice_Lbl</w:t>
                </w:r>
              </w:sdtContent>
            </w:sdt>
            <w:r w:rsidR="00133E05">
              <w:t xml:space="preserve"> </w:t>
            </w:r>
            <w:sdt>
              <w:sdtPr>
                <w:alias w:val="#Nav: /Header/CompanyLegalOffice"/>
                <w:tag w:val="#Nav: Standard_Sales_Credit_Memo/1307"/>
                <w:id w:val="1332101128"/>
                <w:placeholder>
                  <w:docPart w:val="C3B3DC30B02848B583D25458A4659BA2"/>
                </w:placeholder>
                <w:dataBinding w:prefixMappings="xmlns:ns0='urn:microsoft-dynamics-nav/reports/Standard_Sales_Credit_Memo/1307/'" w:xpath="/ns0:NavWordReportXmlPart[1]/ns0:Header[1]/ns0:CompanyLegalOffice[1]" w:storeItemID="{65802753-6823-4751-A1CE-0641EB28A82F}"/>
                <w:text/>
              </w:sdtPr>
              <w:sdtEndPr/>
              <w:sdtContent>
                <w:r w:rsidRPr="00133E05" w:rsidR="00133E05">
                  <w:t>CompanyLegalOffice</w:t>
                </w:r>
              </w:sdtContent>
            </w:sdt>
          </w:p>
        </w:tc>
      </w:tr>
      <w:tr w:rsidRPr="00133E05" w:rsidR="00133E05" w:rsidTr="00133E05" w14:paraId="24B5F149" w14:textId="77777777">
        <w:trPr>
          <w:cantSplit/>
          <w:trHeight w:val="290"/>
        </w:trPr>
        <w:sdt>
          <w:sdtPr>
            <w:alias w:val="#Nav: /Header/CustomerAddress8"/>
            <w:tag w:val="#Nav: Standard_Sales_Credit_Memo/1307"/>
            <w:id w:val="571465082"/>
            <w:placeholder>
              <w:docPart w:val="D2E2F0B8EF3A43609AA6824856C1E0EF"/>
            </w:placeholder>
            <w:dataBinding w:prefixMappings="xmlns:ns0='urn:microsoft-dynamics-nav/reports/Standard_Sales_Credit_Memo/1307/'" w:xpath="/ns0:NavWordReportXmlPart[1]/ns0:Header[1]/ns0:CustomerAddress8[1]" w:storeItemID="{65802753-6823-4751-A1CE-0641EB28A82F}"/>
            <w:text/>
          </w:sdtPr>
          <w:sdtEndPr/>
          <w:sdtContent>
            <w:tc>
              <w:tcPr>
                <w:tcW w:w="2889" w:type="pct"/>
              </w:tcPr>
              <w:p w:rsidRPr="00133E05" w:rsidR="00133E05" w:rsidP="00133E05" w:rsidRDefault="00133E05" w14:paraId="5CB504F0" w14:textId="77777777">
                <w:pPr>
                  <w:pStyle w:val="NoSpacing"/>
                </w:pPr>
                <w:r w:rsidRPr="00133E05"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133E05" w:rsidR="00133E05" w:rsidP="00133E05" w:rsidRDefault="00133E05" w14:paraId="278B43D4" w14:textId="77777777">
            <w:pPr>
              <w:pStyle w:val="NoSpacing"/>
              <w:jc w:val="right"/>
            </w:pPr>
          </w:p>
        </w:tc>
      </w:tr>
    </w:tbl>
    <w:p w:rsidRPr="00782744" w:rsidR="00245B0E" w:rsidP="00782744" w:rsidRDefault="00245B0E" w14:paraId="72F64C1E" w14:textId="77777777">
      <w:pPr>
        <w:pStyle w:val="NoSpacing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133E05" w:rsidTr="00BD4E95" w14:paraId="72759B40" w14:textId="77777777">
        <w:sdt>
          <w:sdtPr>
            <w:rPr>
              <w:lang w:val="da-DK"/>
            </w:rPr>
            <w:alias w:val="#Nav: /Header/YourReference_Lbl"/>
            <w:tag w:val="#Nav: Standard_Sales_Credit_Memo/1307"/>
            <w:id w:val="-1130623254"/>
            <w:placeholder>
              <w:docPart w:val="CC4BA5CE077542889864E2DC93E37FCF"/>
            </w:placeholder>
            <w:dataBinding w:prefixMappings="xmlns:ns0='urn:microsoft-dynamics-nav/reports/Standard_Sales_Credit_Memo/1307/'" w:xpath="/ns0:NavWordReportXmlPart[1]/ns0:Header[1]/ns0:YourReference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DD3097D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Credit_Memo/1307"/>
            <w:id w:val="-1425419817"/>
            <w:placeholder>
              <w:docPart w:val="B3B37CA837B542B0AACD6DF8226E5DC3"/>
            </w:placeholder>
            <w:dataBinding w:prefixMappings="xmlns:ns0='urn:microsoft-dynamics-nav/reports/Standard_Sales_Credit_Memo/1307/'" w:xpath="/ns0:NavWordReportXmlPart[1]/ns0:Header[1]/ns0:SalesPersonBlank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54200482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alias w:val="#Nav: /Header/AppliesToDocument_Lbl"/>
            <w:tag w:val="#Nav: Standard_Sales_Credit_Memo/1307"/>
            <w:id w:val="-277109058"/>
            <w:placeholder>
              <w:docPart w:val="3BB2B48FAB3E4DDE96F16AC639A9D652"/>
            </w:placeholder>
            <w:dataBinding w:prefixMappings="xmlns:ns0='urn:microsoft-dynamics-nav/reports/Standard_Sales_Credit_Memo/1307/'" w:xpath="/ns0:NavWordReportXmlPart[1]/ns0:Header[1]/ns0:AppliesToDocument_Lbl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6B59D20E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AppliesToDocument_Lbl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Credit_Memo/1307"/>
            <w:id w:val="-1251649982"/>
            <w:placeholder>
              <w:docPart w:val="D00B2CF5216542E48B1FA3F7329E9168"/>
            </w:placeholder>
            <w:dataBinding w:prefixMappings="xmlns:ns0='urn:microsoft-dynamics-nav/reports/Standard_Sales_Credit_Memo/1307/'" w:xpath="/ns0:NavWordReportXmlPart[1]/ns0:Header[1]/ns0:DueDate_Lbl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6FDC5353" w14:textId="77777777">
                <w:pPr>
                  <w:pStyle w:val="Heading1"/>
                  <w:outlineLvl w:val="0"/>
                </w:pPr>
                <w:r w:rsidRPr="003E7CF4">
                  <w:rPr>
                    <w:lang w:val="da-DK"/>
                  </w:rPr>
                  <w:t>DueDate_Lbl</w:t>
                </w:r>
              </w:p>
            </w:tc>
          </w:sdtContent>
        </w:sdt>
      </w:tr>
      <w:tr w:rsidR="00133E05" w:rsidTr="00BD4E95" w14:paraId="68ECA6F5" w14:textId="77777777">
        <w:sdt>
          <w:sdtPr>
            <w:alias w:val="#Nav: /Header/YourReference"/>
            <w:tag w:val="#Nav: Standard_Sales_Credit_Memo/1307"/>
            <w:id w:val="1620342425"/>
            <w:placeholder>
              <w:docPart w:val="B8378250F9C6465BBB09384DE802FB7F"/>
            </w:placeholder>
            <w:dataBinding w:prefixMappings="xmlns:ns0='urn:microsoft-dynamics-nav/reports/Standard_Sales_Credit_Memo/1307/'" w:xpath="/ns0:NavWordReportXmlPart[1]/ns0:Header[1]/ns0:YourReferenc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24D1C915" w14:textId="77777777">
                <w:r w:rsidRPr="003E7CF4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Credit_Memo/1307"/>
            <w:id w:val="-2093382796"/>
            <w:placeholder>
              <w:docPart w:val="CB1DD28340694D149B33A167672E33AE"/>
            </w:placeholder>
            <w:dataBinding w:prefixMappings="xmlns:ns0='urn:microsoft-dynamics-nav/reports/Standard_Sales_Credit_Memo/1307/'" w:xpath="/ns0:NavWordReportXmlPart[1]/ns0:Header[1]/ns0:SalesPersonName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1F1BF496" w14:textId="77777777">
                <w:r w:rsidRPr="003E7CF4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AppliesToDocument"/>
            <w:tag w:val="#Nav: Standard_Sales_Credit_Memo/1307"/>
            <w:id w:val="713312628"/>
            <w:placeholder>
              <w:docPart w:val="4116043F68A841ADBFF0F78D0BAFE4DD"/>
            </w:placeholder>
            <w:dataBinding w:prefixMappings="xmlns:ns0='urn:microsoft-dynamics-nav/reports/Standard_Sales_Credit_Memo/1307/'" w:xpath="/ns0:NavWordReportXmlPart[1]/ns0:Header[1]/ns0:AppliesToDocument[1]" w:storeItemID="{65802753-6823-4751-A1CE-0641EB28A82F}"/>
            <w:text/>
          </w:sdtPr>
          <w:sdtEndPr/>
          <w:sdtContent>
            <w:tc>
              <w:tcPr>
                <w:tcW w:w="2549" w:type="dxa"/>
              </w:tcPr>
              <w:p w:rsidR="00133E05" w:rsidP="00DF6462" w:rsidRDefault="00133E05" w14:paraId="0E82DCB0" w14:textId="77777777">
                <w:r w:rsidRPr="003E7CF4">
                  <w:rPr>
                    <w:lang w:val="da-DK"/>
                  </w:rPr>
                  <w:t>AppliesToDocument</w:t>
                </w:r>
              </w:p>
            </w:tc>
          </w:sdtContent>
        </w:sdt>
        <w:sdt>
          <w:sdtPr>
            <w:alias w:val="#Nav: /Header/DueDate"/>
            <w:tag w:val="#Nav: Standard_Sales_Credit_Memo/1307"/>
            <w:id w:val="1703123343"/>
            <w:placeholder>
              <w:docPart w:val="5A79970C3A884513AA554763E81035C3"/>
            </w:placeholder>
            <w:dataBinding w:prefixMappings="xmlns:ns0='urn:microsoft-dynamics-nav/reports/Standard_Sales_Credit_Memo/1307/'" w:xpath="/ns0:NavWordReportXmlPart[1]/ns0:Header[1]/ns0:DueDate[1]" w:storeItemID="{65802753-6823-4751-A1CE-0641EB28A82F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133E05" w:rsidP="00DF6462" w:rsidRDefault="00133E05" w14:paraId="4D58F646" w14:textId="77777777">
                <w:r w:rsidRPr="003E7CF4">
                  <w:rPr>
                    <w:lang w:val="da-DK"/>
                  </w:rPr>
                  <w:t>DueDate</w:t>
                </w:r>
              </w:p>
            </w:tc>
          </w:sdtContent>
        </w:sdt>
      </w:tr>
    </w:tbl>
    <w:sdt>
      <w:sdtPr>
        <w:id w:val="1351379648"/>
        <w:placeholder>
          <w:docPart w:val="DefaultPlaceholder_-1854013440"/>
        </w:placeholder>
        <w:dataBinding w:prefixMappings="xmlns:ns0='urn:microsoft-dynamics-nav/reports/Standard_Sales_Credit_Memo/1307/'" w:xpath="/ns0:NavWordReportXmlPart[1]/ns0:Header[1]/ns0:WorkDescriptionLines[1]/ns0:WorkDescriptionLine[1]" w:storeItemID="{65802753-6823-4751-A1CE-0641EB28A82F}"/>
        <w:text/>
        <w:alias w:val="#Nav: /Header/WorkDescriptionLines/WorkDescriptionLine"/>
        <w:tag w:val="#Nav: Standard_Sales_Credit_Memo/1307"/>
      </w:sdtPr>
      <w:sdtContent>
        <w:p w:rsidR="00133E05" w:rsidP="00133E05" w:rsidRDefault="00D8767D" w14:paraId="59CDE270" w14:textId="5A617F12">
          <w:r>
            <w:t>WorkDescriptionLine</w:t>
          </w:r>
        </w:p>
      </w:sdtContent>
    </w:sdt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</w:tblCellMar>
        <w:tblLook w:val="04A0" w:firstRow="1" w:lastRow="0" w:firstColumn="1" w:lastColumn="0" w:noHBand="0" w:noVBand="1"/>
      </w:tblPr>
      <w:tblGrid>
        <w:gridCol w:w="954"/>
        <w:gridCol w:w="2238"/>
        <w:gridCol w:w="965"/>
        <w:gridCol w:w="805"/>
        <w:gridCol w:w="708"/>
        <w:gridCol w:w="1365"/>
        <w:gridCol w:w="620"/>
        <w:gridCol w:w="709"/>
        <w:gridCol w:w="1807"/>
      </w:tblGrid>
      <w:tr w:rsidRPr="00133E05" w:rsidR="00133E05" w:rsidTr="00133E05" w14:paraId="2E7B69BA" w14:textId="77777777">
        <w:trPr>
          <w:trHeight w:val="546"/>
        </w:trPr>
        <w:sdt>
          <w:sdtPr>
            <w:alias w:val="#Nav: /Header/Line/ItemNo_Line_Lbl"/>
            <w:tag w:val="#Nav: Standard_Sales_Credit_Memo/1307"/>
            <w:id w:val="771446451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ItemNo_Line_Lbl[1]" w:storeItemID="{65802753-6823-4751-A1CE-0641EB28A82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A74CFEF" w14:textId="77777777">
                <w:pPr>
                  <w:pStyle w:val="Heading1"/>
                  <w:outlineLvl w:val="0"/>
                </w:pPr>
                <w:r w:rsidRPr="00133E05"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Credit_Memo/1307"/>
            <w:id w:val="154539984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Description_Line_Lbl[1]" w:storeItemID="{65802753-6823-4751-A1CE-0641EB28A82F}"/>
            <w:text/>
          </w:sdtPr>
          <w:sdtEndPr/>
          <w:sdtContent>
            <w:tc>
              <w:tcPr>
                <w:tcW w:w="2238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7E59D737" w14:textId="77777777">
                <w:pPr>
                  <w:pStyle w:val="Heading1"/>
                  <w:outlineLvl w:val="0"/>
                </w:pPr>
                <w:r w:rsidRPr="00133E05"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Credit_Memo/1307"/>
            <w:id w:val="-83322987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ShipmentDate_Line_Lbl[1]" w:storeItemID="{65802753-6823-4751-A1CE-0641EB28A82F}"/>
            <w:text/>
          </w:sdtPr>
          <w:sdtEndPr/>
          <w:sdtContent>
            <w:tc>
              <w:tcPr>
                <w:tcW w:w="9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57A25F8D" w14:textId="77777777">
                <w:pPr>
                  <w:pStyle w:val="Heading1"/>
                  <w:outlineLvl w:val="0"/>
                </w:pPr>
                <w:r w:rsidRPr="00133E05"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Credit_Memo/1307"/>
            <w:id w:val="616415257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Quantity_Line_Lbl[1]" w:storeItemID="{65802753-6823-4751-A1CE-0641EB28A82F}"/>
            <w:text/>
          </w:sdtPr>
          <w:sdtEndPr/>
          <w:sdtContent>
            <w:tc>
              <w:tcPr>
                <w:tcW w:w="80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0B3886C2" w14:textId="77777777">
                <w:pPr>
                  <w:pStyle w:val="Heading1"/>
                  <w:jc w:val="right"/>
                  <w:outlineLvl w:val="0"/>
                </w:pPr>
                <w:r w:rsidRPr="00133E05">
                  <w:t>Quantity_Line_Lbl</w:t>
                </w:r>
              </w:p>
            </w:tc>
          </w:sdtContent>
        </w:sdt>
        <w:tc>
          <w:tcPr>
            <w:tcW w:w="708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12966E7C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Credit_Memo/1307"/>
            <w:id w:val="-152107923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UnitPrice_Lbl[1]" w:storeItemID="{65802753-6823-4751-A1CE-0641EB28A82F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301952C1" w14:textId="77777777">
                <w:pPr>
                  <w:pStyle w:val="Heading1"/>
                  <w:jc w:val="right"/>
                  <w:outlineLvl w:val="0"/>
                </w:pPr>
                <w:r w:rsidRPr="00133E05"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133E05" w:rsidR="00133E05" w:rsidP="00133E05" w:rsidRDefault="00133E05" w14:paraId="5688896F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Credit_Memo/1307"/>
            <w:id w:val="1291246806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VATPct_Line_Lbl[1]" w:storeItemID="{65802753-6823-4751-A1CE-0641EB28A82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133E05" w:rsidR="00133E05" w:rsidP="00133E05" w:rsidRDefault="00133E05" w14:paraId="4F0D4090" w14:textId="77777777">
                <w:pPr>
                  <w:pStyle w:val="Heading1"/>
                  <w:jc w:val="right"/>
                  <w:outlineLvl w:val="0"/>
                </w:pPr>
                <w:r w:rsidRPr="00133E05"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Credit_Memo/1307"/>
            <w:id w:val="153223453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Line[1]/ns0:LineAmount_Line_Lbl[1]" w:storeItemID="{65802753-6823-4751-A1CE-0641EB28A82F}"/>
            <w:text/>
          </w:sdtPr>
          <w:sdtEndPr/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133E05" w:rsidR="00133E05" w:rsidP="00133E05" w:rsidRDefault="00133E05" w14:paraId="4A72BAF7" w14:textId="77777777">
                <w:pPr>
                  <w:pStyle w:val="Heading1"/>
                  <w:jc w:val="right"/>
                  <w:outlineLvl w:val="0"/>
                </w:pPr>
                <w:r w:rsidRPr="00133E05">
                  <w:t>LineAmount_Line_Lbl</w:t>
                </w:r>
              </w:p>
            </w:tc>
          </w:sdtContent>
        </w:sdt>
        <w:bookmarkStart w:name="_GoBack" w:id="0"/>
        <w:bookmarkEnd w:id="0"/>
      </w:tr>
      <w:tr w:rsidRPr="00133E05" w:rsidR="00133E05" w:rsidTr="00133E05" w14:paraId="01C65F76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133E05" w:rsidR="00133E05" w:rsidP="00DF6462" w:rsidRDefault="00133E05" w14:paraId="4F93CFCC" w14:textId="77777777">
            <w:pPr>
              <w:pStyle w:val="NoSpacing"/>
            </w:pPr>
          </w:p>
        </w:tc>
        <w:tc>
          <w:tcPr>
            <w:tcW w:w="2238" w:type="dxa"/>
            <w:tcBorders>
              <w:top w:val="single" w:color="auto" w:sz="4" w:space="0"/>
            </w:tcBorders>
          </w:tcPr>
          <w:p w:rsidRPr="00133E05" w:rsidR="00133E05" w:rsidP="00DF6462" w:rsidRDefault="00133E05" w14:paraId="7497AD08" w14:textId="77777777">
            <w:pPr>
              <w:pStyle w:val="NoSpacing"/>
            </w:pPr>
          </w:p>
        </w:tc>
        <w:tc>
          <w:tcPr>
            <w:tcW w:w="965" w:type="dxa"/>
            <w:tcBorders>
              <w:top w:val="single" w:color="auto" w:sz="4" w:space="0"/>
            </w:tcBorders>
          </w:tcPr>
          <w:p w:rsidRPr="00133E05" w:rsidR="00133E05" w:rsidP="00DF6462" w:rsidRDefault="00133E05" w14:paraId="79D609A2" w14:textId="77777777">
            <w:pPr>
              <w:pStyle w:val="NoSpacing"/>
            </w:pPr>
          </w:p>
        </w:tc>
        <w:tc>
          <w:tcPr>
            <w:tcW w:w="805" w:type="dxa"/>
            <w:tcBorders>
              <w:top w:val="single" w:color="auto" w:sz="4" w:space="0"/>
            </w:tcBorders>
          </w:tcPr>
          <w:p w:rsidRPr="00133E05" w:rsidR="00133E05" w:rsidP="00DF6462" w:rsidRDefault="00133E05" w14:paraId="233C8443" w14:textId="77777777">
            <w:pPr>
              <w:pStyle w:val="NoSpacing"/>
            </w:pPr>
          </w:p>
        </w:tc>
        <w:tc>
          <w:tcPr>
            <w:tcW w:w="708" w:type="dxa"/>
            <w:tcBorders>
              <w:top w:val="single" w:color="auto" w:sz="4" w:space="0"/>
            </w:tcBorders>
          </w:tcPr>
          <w:p w:rsidRPr="00133E05" w:rsidR="00133E05" w:rsidP="00DF6462" w:rsidRDefault="00133E05" w14:paraId="63AAD448" w14:textId="77777777">
            <w:pPr>
              <w:pStyle w:val="NoSpacing"/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133E05" w:rsidR="00133E05" w:rsidP="00DF6462" w:rsidRDefault="00133E05" w14:paraId="2B9EB51C" w14:textId="77777777">
            <w:pPr>
              <w:pStyle w:val="NoSpacing"/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133E05" w:rsidR="00133E05" w:rsidP="00DF6462" w:rsidRDefault="00133E05" w14:paraId="0296BCAE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133E05" w:rsidR="00133E05" w:rsidP="00DF6462" w:rsidRDefault="00133E05" w14:paraId="6BD119F4" w14:textId="77777777">
            <w:pPr>
              <w:pStyle w:val="NoSpacing"/>
            </w:pPr>
          </w:p>
        </w:tc>
        <w:tc>
          <w:tcPr>
            <w:tcW w:w="1807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133E05" w:rsidR="00133E05" w:rsidP="00DF6462" w:rsidRDefault="00133E05" w14:paraId="4FDD8F1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Credit_Memo/1307"/>
          <w:id w:val="1327254768"/>
          <w15:dataBinding w:prefixMappings="xmlns:ns0='urn:microsoft-dynamics-nav/reports/Standard_Sales_Credit_Memo/1307/'" w:xpath="/ns0:NavWordReportXmlPart[1]/ns0:Header[1]/ns0:Line" w:storeItemID="{65802753-6823-4751-A1CE-0641EB28A82F}"/>
          <w15:repeatingSection/>
        </w:sdtPr>
        <w:sdtEndPr/>
        <w:sdtContent>
          <w:sdt>
            <w:sdtPr>
              <w:id w:val="872800820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782744" w14:paraId="42E8DF66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Credit_Memo/1307"/>
                    <w:id w:val="-1032108260"/>
                    <w:placeholder>
                      <w:docPart w:val="C79E6C514E2344B18A9D1E5F57EFEEDB"/>
                    </w:placeholder>
                    <w:dataBinding w:prefixMappings="xmlns:ns0='urn:microsoft-dynamics-nav/reports/Standard_Sales_Credit_Memo/1307/'" w:xpath="/ns0:NavWordReportXmlPart[1]/ns0:Header[1]/ns0:Line[1]/ns0:ItemNo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133E05" w:rsidR="00133E05" w:rsidP="00D8767D" w:rsidRDefault="00133E05" w14:paraId="3248F501" w14:textId="77777777">
                        <w:r w:rsidRPr="00133E05">
                          <w:t>ItemNo_Line</w:t>
                        </w:r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Credit_Memo/1307"/>
                    <w:id w:val="-1420935410"/>
                    <w:placeholder>
                      <w:docPart w:val="096AF142A17A4DE7939E26982D9C5C97"/>
                    </w:placeholder>
                    <w:dataBinding w:prefixMappings="xmlns:ns0='urn:microsoft-dynamics-nav/reports/Standard_Sales_Credit_Memo/1307/'" w:xpath="/ns0:NavWordReportXmlPart[1]/ns0:Header[1]/ns0:Line[1]/ns0:Description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38" w:type="dxa"/>
                      </w:tcPr>
                      <w:p w:rsidRPr="00133E05" w:rsidR="00133E05" w:rsidP="00D8767D" w:rsidRDefault="00133E05" w14:paraId="33EBF79D" w14:textId="77777777">
                        <w:r w:rsidRPr="00133E05">
                          <w:t>Description_Line</w:t>
                        </w:r>
                      </w:p>
                    </w:tc>
                  </w:sdtContent>
                </w:sdt>
                <w:sdt>
                  <w:sdtPr>
                    <w:alias w:val="#Nav: /Header/Line/ShipmentDate_Line"/>
                    <w:tag w:val="#Nav: Standard_Sales_Credit_Memo/1307"/>
                    <w:id w:val="223189048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Line[1]/ns0:ShipmentDate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965" w:type="dxa"/>
                      </w:tcPr>
                      <w:p w:rsidRPr="00133E05" w:rsidR="00133E05" w:rsidP="00D8767D" w:rsidRDefault="00133E05" w14:paraId="7E87211E" w14:textId="77777777">
                        <w:r w:rsidRPr="00133E05">
                          <w:t>ShipmentDate_Line</w:t>
                        </w:r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Credit_Memo/1307"/>
                    <w:id w:val="382909601"/>
                    <w:placeholder>
                      <w:docPart w:val="241BCC5BB56B4612A1EAD7816724281E"/>
                    </w:placeholder>
                    <w:dataBinding w:prefixMappings="xmlns:ns0='urn:microsoft-dynamics-nav/reports/Standard_Sales_Credit_Memo/1307/'" w:xpath="/ns0:NavWordReportXmlPart[1]/ns0:Header[1]/ns0:Line[1]/ns0:Quantity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805" w:type="dxa"/>
                      </w:tcPr>
                      <w:p w:rsidRPr="00133E05" w:rsidR="00133E05" w:rsidP="00D8767D" w:rsidRDefault="00133E05" w14:paraId="210E68FF" w14:textId="77777777">
                        <w:r w:rsidRPr="00133E05">
                          <w:t>Quantity_Line</w:t>
                        </w:r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Credit_Memo/1307"/>
                    <w:id w:val="436108881"/>
                    <w:placeholder>
                      <w:docPart w:val="62F79F9E4A084CC28FD0411F50DAF3B3"/>
                    </w:placeholder>
                    <w:dataBinding w:prefixMappings="xmlns:ns0='urn:microsoft-dynamics-nav/reports/Standard_Sales_Credit_Memo/1307/'" w:xpath="/ns0:NavWordReportXmlPart[1]/ns0:Header[1]/ns0:Line[1]/ns0:UnitOfMeasur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8" w:type="dxa"/>
                      </w:tcPr>
                      <w:p w:rsidRPr="00133E05" w:rsidR="00133E05" w:rsidP="00D8767D" w:rsidRDefault="00133E05" w14:paraId="40DEC418" w14:textId="77777777">
                        <w:r w:rsidRPr="00133E05">
                          <w:t>UnitOfMeasure</w:t>
                        </w:r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Credit_Memo/1307"/>
                    <w:id w:val="773364929"/>
                    <w:placeholder>
                      <w:docPart w:val="1C294DBBBAB9494CA014466AAFC6CABE"/>
                    </w:placeholder>
                    <w:dataBinding w:prefixMappings="xmlns:ns0='urn:microsoft-dynamics-nav/reports/Standard_Sales_Credit_Memo/1307/'" w:xpath="/ns0:NavWordReportXmlPart[1]/ns0:Header[1]/ns0:Line[1]/ns0:UnitPric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133E05" w:rsidR="00133E05" w:rsidP="00D8767D" w:rsidRDefault="00133E05" w14:paraId="3D15B52B" w14:textId="77777777">
                        <w:r w:rsidRPr="00133E05">
                          <w:t>UnitPrice</w:t>
                        </w:r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Credit_Memo/1307"/>
                    <w:id w:val="114875444"/>
                    <w:placeholder>
                      <w:docPart w:val="949B721620D641FEA5CC1AE46F428823"/>
                    </w:placeholder>
                    <w:dataBinding w:prefixMappings="xmlns:ns0='urn:microsoft-dynamics-nav/reports/Standard_Sales_Credit_Memo/1307/'" w:xpath="/ns0:NavWordReportXmlPart[1]/ns0:Header[1]/ns0:Line[1]/ns0:LineDiscountPercentTex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133E05" w:rsidR="00133E05" w:rsidP="00D8767D" w:rsidRDefault="00133E05" w14:paraId="04D41468" w14:textId="77777777">
                        <w:r w:rsidRPr="00133E05"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Credit_Memo/1307"/>
                    <w:id w:val="1684940473"/>
                    <w:placeholder>
                      <w:docPart w:val="792DB126D0154499AEDC5F91977F886D"/>
                    </w:placeholder>
                    <w:dataBinding w:prefixMappings="xmlns:ns0='urn:microsoft-dynamics-nav/reports/Standard_Sales_Credit_Memo/1307/'" w:xpath="/ns0:NavWordReportXmlPart[1]/ns0:Header[1]/ns0:Line[1]/ns0:VATPc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133E05" w:rsidR="00133E05" w:rsidP="00D8767D" w:rsidRDefault="00133E05" w14:paraId="571F8ED4" w14:textId="77777777">
                        <w:r w:rsidRPr="00133E05">
                          <w:t>VATPct_Line</w:t>
                        </w:r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Credit_Memo/1307"/>
                    <w:id w:val="-1829895906"/>
                    <w:placeholder>
                      <w:docPart w:val="4D972F1A560A488FBE60C62AD74C646F"/>
                    </w:placeholder>
                    <w:dataBinding w:prefixMappings="xmlns:ns0='urn:microsoft-dynamics-nav/reports/Standard_Sales_Credit_Memo/1307/'" w:xpath="/ns0:NavWordReportXmlPart[1]/ns0:Header[1]/ns0:Line[1]/ns0:LineAmount_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0B74BEE" w14:textId="77777777">
                        <w:r w:rsidRPr="00133E05"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68F5F292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7ACF224B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7639A11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431A8413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B499727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138B399" w14:textId="77777777">
            <w:pPr>
              <w:pStyle w:val="NoSpacing"/>
            </w:pPr>
          </w:p>
        </w:tc>
        <w:tc>
          <w:tcPr>
            <w:tcW w:w="1365" w:type="dxa"/>
          </w:tcPr>
          <w:p w:rsidRPr="00133E05" w:rsidR="00133E05" w:rsidP="00DF6462" w:rsidRDefault="00133E05" w14:paraId="774EB4F1" w14:textId="77777777">
            <w:pPr>
              <w:pStyle w:val="NoSpacing"/>
            </w:pPr>
          </w:p>
        </w:tc>
        <w:tc>
          <w:tcPr>
            <w:tcW w:w="620" w:type="dxa"/>
          </w:tcPr>
          <w:p w:rsidRPr="00133E05" w:rsidR="00133E05" w:rsidP="00DF6462" w:rsidRDefault="00133E05" w14:paraId="218082E1" w14:textId="77777777">
            <w:pPr>
              <w:pStyle w:val="NoSpacing"/>
            </w:pPr>
          </w:p>
        </w:tc>
        <w:tc>
          <w:tcPr>
            <w:tcW w:w="709" w:type="dxa"/>
          </w:tcPr>
          <w:p w:rsidRPr="00133E05" w:rsidR="00133E05" w:rsidP="00DF6462" w:rsidRDefault="00133E05" w14:paraId="5A29C462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F5FCADB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Credit_Memo/1307"/>
          <w:id w:val="1981810996"/>
          <w15:dataBinding w:prefixMappings="xmlns:ns0='urn:microsoft-dynamics-nav/reports/Standard_Sales_Credit_Memo/1307/'" w:xpath="/ns0:NavWordReportXmlPart[1]/ns0:Header[1]/ns0:ReportTotalsLine" w:storeItemID="{65802753-6823-4751-A1CE-0641EB28A82F}"/>
          <w15:repeatingSection/>
        </w:sdtPr>
        <w:sdtEndPr/>
        <w:sdtContent>
          <w:sdt>
            <w:sdtPr>
              <w:id w:val="768507247"/>
              <w:placeholder>
                <w:docPart w:val="AFAA596673924DD6B4B0F02053F29E65"/>
              </w:placeholder>
              <w15:repeatingSectionItem/>
            </w:sdtPr>
            <w:sdtEndPr/>
            <w:sdtContent>
              <w:tr w:rsidRPr="00133E05" w:rsidR="00133E05" w:rsidTr="00873B21" w14:paraId="7CA6C5E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133E05" w:rsidR="00133E05" w:rsidP="00DF6462" w:rsidRDefault="00133E05" w14:paraId="3E67C207" w14:textId="77777777">
                    <w:pPr>
                      <w:pStyle w:val="NoSpacing"/>
                    </w:pPr>
                  </w:p>
                </w:tc>
                <w:tc>
                  <w:tcPr>
                    <w:tcW w:w="2238" w:type="dxa"/>
                  </w:tcPr>
                  <w:p w:rsidRPr="00133E05" w:rsidR="00133E05" w:rsidP="00DF6462" w:rsidRDefault="00133E05" w14:paraId="2D8B4B1B" w14:textId="77777777">
                    <w:pPr>
                      <w:pStyle w:val="NoSpacing"/>
                    </w:pPr>
                  </w:p>
                </w:tc>
                <w:tc>
                  <w:tcPr>
                    <w:tcW w:w="965" w:type="dxa"/>
                  </w:tcPr>
                  <w:p w:rsidRPr="00133E05" w:rsidR="00133E05" w:rsidP="00DF6462" w:rsidRDefault="00133E05" w14:paraId="53CD0600" w14:textId="77777777">
                    <w:pPr>
                      <w:pStyle w:val="NoSpacing"/>
                    </w:pPr>
                  </w:p>
                </w:tc>
                <w:tc>
                  <w:tcPr>
                    <w:tcW w:w="805" w:type="dxa"/>
                  </w:tcPr>
                  <w:p w:rsidRPr="00133E05" w:rsidR="00133E05" w:rsidP="00DF6462" w:rsidRDefault="00133E05" w14:paraId="7B6C1ADE" w14:textId="77777777">
                    <w:pPr>
                      <w:pStyle w:val="NoSpacing"/>
                    </w:pPr>
                  </w:p>
                </w:tc>
                <w:tc>
                  <w:tcPr>
                    <w:tcW w:w="708" w:type="dxa"/>
                  </w:tcPr>
                  <w:p w:rsidRPr="00133E05" w:rsidR="00133E05" w:rsidP="00DF6462" w:rsidRDefault="00133E05" w14:paraId="7D4FB3E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Credit_Memo/1307"/>
                    <w:id w:val="1468313313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Description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133E05" w:rsidR="00133E05" w:rsidP="00D8767D" w:rsidRDefault="00133E05" w14:paraId="75B67FE8" w14:textId="77777777">
                        <w:pPr>
                          <w:pStyle w:val="NoSpacing"/>
                        </w:pPr>
                        <w:r w:rsidRPr="00133E05"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Credit_Memo/1307"/>
                    <w:id w:val="1520812946"/>
                    <w:placeholder>
                      <w:docPart w:val="343AAC44148243C78F326BB9A83D3024"/>
                    </w:placeholder>
                    <w:dataBinding w:prefixMappings="xmlns:ns0='urn:microsoft-dynamics-nav/reports/Standard_Sales_Credit_Memo/1307/'" w:xpath="/ns0:NavWordReportXmlPart[1]/ns0:Header[1]/ns0:ReportTotalsLine[1]/ns0:Amount_ReportTotals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1807" w:type="dxa"/>
                        <w:tcMar>
                          <w:right w:w="0" w:type="dxa"/>
                        </w:tcMar>
                      </w:tcPr>
                      <w:p w:rsidRPr="00133E05" w:rsidR="00133E05" w:rsidP="00D8767D" w:rsidRDefault="00133E05" w14:paraId="7555EE60" w14:textId="77777777">
                        <w:pPr>
                          <w:pStyle w:val="NoSpacing"/>
                        </w:pPr>
                        <w:r w:rsidRPr="00133E05"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133E05" w:rsidR="00133E05" w:rsidTr="00133E05" w14:paraId="74967992" w14:textId="77777777">
        <w:trPr>
          <w:trHeight w:val="113"/>
        </w:trPr>
        <w:tc>
          <w:tcPr>
            <w:tcW w:w="954" w:type="dxa"/>
          </w:tcPr>
          <w:p w:rsidRPr="00133E05" w:rsidR="00133E05" w:rsidP="00DF6462" w:rsidRDefault="00133E05" w14:paraId="2502C71F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769DBD83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1C7C2ED9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631DEFCE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0E859BCA" w14:textId="77777777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133E05" w:rsidR="00133E05" w:rsidP="00DF6462" w:rsidRDefault="00133E05" w14:paraId="36B641B7" w14:textId="77777777">
            <w:pPr>
              <w:pStyle w:val="NoSpacing"/>
            </w:pPr>
          </w:p>
        </w:tc>
        <w:tc>
          <w:tcPr>
            <w:tcW w:w="1807" w:type="dxa"/>
            <w:tcMar>
              <w:right w:w="0" w:type="dxa"/>
            </w:tcMar>
          </w:tcPr>
          <w:p w:rsidRPr="00133E05" w:rsidR="00133E05" w:rsidP="00DF6462" w:rsidRDefault="00133E05" w14:paraId="0903DF34" w14:textId="77777777">
            <w:pPr>
              <w:pStyle w:val="NoSpacing"/>
            </w:pPr>
          </w:p>
        </w:tc>
      </w:tr>
      <w:tr w:rsidRPr="00133E05" w:rsidR="00DF6462" w:rsidTr="00873B21" w14:paraId="29F395E1" w14:textId="77777777">
        <w:trPr>
          <w:trHeight w:val="227"/>
        </w:trPr>
        <w:tc>
          <w:tcPr>
            <w:tcW w:w="954" w:type="dxa"/>
          </w:tcPr>
          <w:p w:rsidRPr="00133E05" w:rsidR="00133E05" w:rsidP="00DF6462" w:rsidRDefault="00133E05" w14:paraId="4BC2D245" w14:textId="77777777">
            <w:pPr>
              <w:pStyle w:val="NoSpacing"/>
            </w:pPr>
          </w:p>
        </w:tc>
        <w:tc>
          <w:tcPr>
            <w:tcW w:w="2238" w:type="dxa"/>
          </w:tcPr>
          <w:p w:rsidRPr="00133E05" w:rsidR="00133E05" w:rsidP="00DF6462" w:rsidRDefault="00133E05" w14:paraId="0C098134" w14:textId="77777777">
            <w:pPr>
              <w:pStyle w:val="NoSpacing"/>
            </w:pPr>
          </w:p>
        </w:tc>
        <w:tc>
          <w:tcPr>
            <w:tcW w:w="965" w:type="dxa"/>
          </w:tcPr>
          <w:p w:rsidRPr="00133E05" w:rsidR="00133E05" w:rsidP="00DF6462" w:rsidRDefault="00133E05" w14:paraId="63AE5D16" w14:textId="77777777">
            <w:pPr>
              <w:pStyle w:val="NoSpacing"/>
            </w:pPr>
          </w:p>
        </w:tc>
        <w:tc>
          <w:tcPr>
            <w:tcW w:w="805" w:type="dxa"/>
          </w:tcPr>
          <w:p w:rsidRPr="00133E05" w:rsidR="00133E05" w:rsidP="00DF6462" w:rsidRDefault="00133E05" w14:paraId="333613D9" w14:textId="77777777">
            <w:pPr>
              <w:pStyle w:val="NoSpacing"/>
            </w:pPr>
          </w:p>
        </w:tc>
        <w:tc>
          <w:tcPr>
            <w:tcW w:w="708" w:type="dxa"/>
          </w:tcPr>
          <w:p w:rsidRPr="00133E05" w:rsidR="00133E05" w:rsidP="00DF6462" w:rsidRDefault="00133E05" w14:paraId="3CA4332A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Credit_Memo/1307"/>
            <w:id w:val="1496384203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IncludingVATTex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133E05" w:rsidR="00133E05" w:rsidP="00DF6462" w:rsidRDefault="00133E05" w14:paraId="024BA91B" w14:textId="77777777">
                <w:pPr>
                  <w:pStyle w:val="NoSpacing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TotalIncludingVATText</w:t>
                </w:r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Credit_Memo/1307"/>
            <w:id w:val="1661501859"/>
            <w:placeholder>
              <w:docPart w:val="343AAC44148243C78F326BB9A83D3024"/>
            </w:placeholder>
            <w:dataBinding w:prefixMappings="xmlns:ns0='urn:microsoft-dynamics-nav/reports/Standard_Sales_Credit_Memo/1307/'" w:xpath="/ns0:NavWordReportXmlPart[1]/ns0:Header[1]/ns0:Totals[1]/ns0:TotalAmountIncludingVAT[1]" w:storeItemID="{65802753-6823-4751-A1CE-0641EB28A82F}"/>
            <w:text/>
          </w:sdtPr>
          <w:sdtEndPr>
            <w:rPr>
              <w:rStyle w:val="Strong"/>
            </w:rPr>
          </w:sdtEndPr>
          <w:sdtContent>
            <w:tc>
              <w:tcPr>
                <w:tcW w:w="1807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133E05" w:rsidR="00133E05" w:rsidP="00873B21" w:rsidRDefault="00133E05" w14:paraId="2BA311E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r w:rsidRPr="00133E05">
                  <w:rPr>
                    <w:rStyle w:val="Strong"/>
                  </w:rPr>
                  <w:t>TotalAmountIncludingVAT</w:t>
                </w:r>
              </w:p>
            </w:tc>
          </w:sdtContent>
        </w:sdt>
      </w:tr>
    </w:tbl>
    <w:p w:rsidR="00133E05" w:rsidP="00133E05" w:rsidRDefault="00133E05" w14:paraId="00C9AEFC" w14:textId="77777777"/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sdt>
        <w:sdtPr>
          <w:rPr>
            <w:sz w:val="18"/>
          </w:rPr>
          <w:alias w:val="#Nav: /Header/VATClauseLine"/>
          <w:tag w:val="#Nav: Standard_Sales_Credit_Memo/1307"/>
          <w:id w:val="1234901919"/>
          <w15:dataBinding w:prefixMappings="xmlns:ns0='urn:microsoft-dynamics-nav/reports/Standard_Sales_Credit_Memo/1307/'" w:xpath="/ns0:NavWordReportXmlPart[1]/ns0:Header[1]/ns0:VATClauseLine" w:storeItemID="{65802753-6823-4751-A1CE-0641EB28A82F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A4E0485FD7CE4039A72B69366F355DC4"/>
              </w:placeholder>
              <w15:repeatingSectionItem/>
            </w:sdtPr>
            <w:sdtEndPr/>
            <w:sdtContent>
              <w:tr w:rsidR="008A7D4E" w:rsidTr="008A7D4E" w14:paraId="2BE81007" w14:textId="77777777"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Credit_Memo/1307"/>
                    <w:id w:val="-483620067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Identifier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410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44AAFA5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VATIdentifier_VATClauseLine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Credit_Memo/1307"/>
                    <w:id w:val="983973089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50412C53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Description_VATClauseLine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Credit_Memo/1307"/>
                    <w:id w:val="-143220015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VATAmount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225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6F4E5A38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VATAmount_VATClauseLine</w:t>
                        </w:r>
                      </w:p>
                    </w:tc>
                  </w:sdtContent>
                </w:sdt>
              </w:tr>
              <w:tr w:rsidR="008A7D4E" w:rsidTr="008A7D4E" w14:paraId="50B7E55B" w14:textId="77777777">
                <w:trPr>
                  <w:jc w:val="right"/>
                </w:trPr>
                <w:tc>
                  <w:tcPr>
                    <w:tcW w:w="2410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0BBB5C9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Credit_Memo/1307"/>
                    <w:id w:val="-751972114"/>
                    <w:placeholder>
                      <w:docPart w:val="5F2519C3C87A402190A263046FDDBD86"/>
                    </w:placeholder>
                    <w:dataBinding w:prefixMappings="xmlns:ns0='urn:microsoft-dynamics-nav/reports/Standard_Sales_Credit_Memo/1307/'" w:xpath="/ns0:NavWordReportXmlPart[1]/ns0:Header[1]/ns0:VATClauseLine[1]/ns0:Description2_VATClauseLine[1]" w:storeItemID="{65802753-6823-4751-A1CE-0641EB28A82F}"/>
                    <w:text/>
                  </w:sdtPr>
                  <w:sdtEndPr/>
                  <w:sdtContent>
                    <w:tc>
                      <w:tcPr>
                        <w:tcW w:w="5528" w:type="dxa"/>
                        <w:tcMar>
                          <w:top w:w="0" w:type="dxa"/>
                          <w:left w:w="108" w:type="dxa"/>
                          <w:bottom w:w="0" w:type="dxa"/>
                          <w:right w:w="108" w:type="dxa"/>
                        </w:tcMar>
                        <w:hideMark/>
                      </w:tcPr>
                      <w:p w:rsidR="008A7D4E" w:rsidP="00D8767D" w:rsidRDefault="008A7D4E" w14:paraId="3C39A04F" w14:textId="77777777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Mar>
                      <w:top w:w="0" w:type="dxa"/>
                      <w:left w:w="108" w:type="dxa"/>
                      <w:bottom w:w="0" w:type="dxa"/>
                      <w:right w:w="108" w:type="dxa"/>
                    </w:tcMar>
                  </w:tcPr>
                  <w:p w:rsidR="008A7D4E" w:rsidRDefault="008A7D4E" w14:paraId="09C7CAB3" w14:textId="77777777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Pr="00133E05" w:rsidR="007A68B4" w:rsidP="00133E05" w:rsidRDefault="007A68B4" w14:paraId="39E6B3F8" w14:textId="77777777"/>
    <w:sectPr w:rsidRPr="00133E05" w:rsidR="007A68B4" w:rsidSect="0078274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E4368" w:rsidP="00E40C63" w:rsidRDefault="000E4368" w14:paraId="7A572AE2" w14:textId="77777777">
      <w:pPr>
        <w:spacing w:after="0"/>
      </w:pPr>
      <w:r>
        <w:separator/>
      </w:r>
    </w:p>
  </w:endnote>
  <w:endnote w:type="continuationSeparator" w:id="0">
    <w:p w:rsidR="000E4368" w:rsidP="00E40C63" w:rsidRDefault="000E4368" w14:paraId="2BCD8162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3125606C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BD4E95" w:rsidTr="00AA5C8B" w14:paraId="4EBFF3E6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962384047"/>
          <w:placeholder>
            <w:docPart w:val="F79106392E8E4A05890EA09AFCAA5D79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BD4E95" w:rsidP="00BD4E95" w:rsidRDefault="00BD4E95" w14:paraId="0766614C" w14:textId="77777777">
              <w:pPr>
                <w:pStyle w:val="NoSpacing"/>
              </w:pPr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BD4E95" w:rsidP="00BD4E95" w:rsidRDefault="00BD4E95" w14:paraId="7DAF43D2" w14:textId="77777777">
          <w:pPr>
            <w:pStyle w:val="NoSpacing"/>
          </w:pPr>
        </w:p>
      </w:tc>
      <w:tc>
        <w:tcPr>
          <w:tcW w:w="1250" w:type="pct"/>
        </w:tcPr>
        <w:p w:rsidRPr="00873B21" w:rsidR="00BD4E95" w:rsidP="00BD4E95" w:rsidRDefault="00BD4E95" w14:paraId="47C9DDBA" w14:textId="77777777">
          <w:pPr>
            <w:pStyle w:val="NoSpacing"/>
          </w:pPr>
        </w:p>
      </w:tc>
      <w:tc>
        <w:tcPr>
          <w:tcW w:w="1250" w:type="pct"/>
          <w:tcMar>
            <w:right w:w="0" w:type="dxa"/>
          </w:tcMar>
        </w:tcPr>
        <w:p w:rsidRPr="00873B21" w:rsidR="00BD4E95" w:rsidP="00BD4E95" w:rsidRDefault="00BD4E95" w14:paraId="264C0DF3" w14:textId="77777777">
          <w:pPr>
            <w:pStyle w:val="NoSpacing"/>
          </w:pPr>
        </w:p>
      </w:tc>
    </w:tr>
  </w:tbl>
  <w:p w:rsidRPr="001D1CE2" w:rsidR="000E071F" w:rsidP="001D1CE2" w:rsidRDefault="000E071F" w14:paraId="34FCA97A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873B21" w:rsidTr="00782744" w14:paraId="1AAF6257" w14:textId="77777777">
      <w:sdt>
        <w:sdtPr>
          <w:rPr>
            <w:lang w:val="da-DK"/>
          </w:rPr>
          <w:alias w:val="#Nav: /Header/CompanyLegalStatement"/>
          <w:tag w:val="#Nav: Standard_Sales_Credit_Memo/1307"/>
          <w:id w:val="669455880"/>
          <w:placeholder>
            <w:docPart w:val="36C7957698824E528C9A220847A37C74"/>
          </w:placeholder>
          <w:dataBinding w:prefixMappings="xmlns:ns0='urn:microsoft-dynamics-nav/reports/Standard_Sales_Credit_Memo/1307/'" w:xpath="/ns0:NavWordReportXmlPart[1]/ns0:Header[1]/ns0:CompanyLegalStatement[1]" w:storeItemID="{65802753-6823-4751-A1CE-0641EB28A82F}"/>
          <w:text/>
        </w:sdtPr>
        <w:sdtEndPr/>
        <w:sdtContent>
          <w:tc>
            <w:tcPr>
              <w:tcW w:w="1250" w:type="pct"/>
            </w:tcPr>
            <w:p w:rsidRPr="00873B21" w:rsidR="00873B21" w:rsidP="00873B21" w:rsidRDefault="00873B21" w14:paraId="3DFF3392" w14:textId="77777777">
              <w:r w:rsidRPr="00873B21">
                <w:rPr>
                  <w:lang w:val="da-DK"/>
                </w:rPr>
                <w:t>CompanyLegalStatement</w:t>
              </w:r>
            </w:p>
          </w:tc>
        </w:sdtContent>
      </w:sdt>
      <w:tc>
        <w:tcPr>
          <w:tcW w:w="1250" w:type="pct"/>
        </w:tcPr>
        <w:p w:rsidRPr="00873B21" w:rsidR="00873B21" w:rsidP="00873B21" w:rsidRDefault="00873B21" w14:paraId="026A3572" w14:textId="77777777"/>
      </w:tc>
      <w:tc>
        <w:tcPr>
          <w:tcW w:w="1250" w:type="pct"/>
        </w:tcPr>
        <w:p w:rsidRPr="00873B21" w:rsidR="00873B21" w:rsidP="00873B21" w:rsidRDefault="00873B21" w14:paraId="3F90FBE1" w14:textId="77777777"/>
      </w:tc>
      <w:tc>
        <w:tcPr>
          <w:tcW w:w="1250" w:type="pct"/>
          <w:tcMar>
            <w:right w:w="0" w:type="dxa"/>
          </w:tcMar>
        </w:tcPr>
        <w:p w:rsidRPr="00873B21" w:rsidR="00873B21" w:rsidP="00873B21" w:rsidRDefault="00873B21" w14:paraId="381BB9B0" w14:textId="77777777"/>
      </w:tc>
    </w:tr>
    <w:tr w:rsidR="00873B21" w:rsidTr="00782744" w14:paraId="471244C4" w14:textId="77777777">
      <w:sdt>
        <w:sdtPr>
          <w:alias w:val="#Nav: /Header/CompanyVATRegistrationNo_Lbl"/>
          <w:tag w:val="#Nav: Standard_Sales_Credit_Memo/1307"/>
          <w:id w:val="-1596548712"/>
          <w:placeholder>
            <w:docPart w:val="D5ECD4AAE2AC463EB62DD32DAF5606C9"/>
          </w:placeholder>
          <w:dataBinding w:prefixMappings="xmlns:ns0='urn:microsoft-dynamics-nav/reports/Standard_Sales_Credit_Memo/1307/'" w:xpath="/ns0:NavWordReportXmlPart[1]/ns0:Header[1]/ns0:CompanyVATRegistration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55C6F6F" w14:textId="77777777">
              <w:pPr>
                <w:pStyle w:val="Heading2"/>
                <w:outlineLvl w:val="1"/>
              </w:pPr>
              <w:r w:rsidRPr="00873B21"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Credit_Memo/1307"/>
          <w:id w:val="1527454957"/>
          <w:placeholder>
            <w:docPart w:val="C3210B833066458281C5B754EF76F2B7"/>
          </w:placeholder>
          <w:dataBinding w:prefixMappings="xmlns:ns0='urn:microsoft-dynamics-nav/reports/Standard_Sales_Credit_Memo/1307/'" w:xpath="/ns0:NavWordReportXmlPart[1]/ns0:Header[1]/ns0:HomePage_Header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62BC845" w14:textId="77777777">
              <w:pPr>
                <w:pStyle w:val="Heading2"/>
                <w:outlineLvl w:val="1"/>
              </w:pPr>
              <w:r w:rsidRPr="00873B21"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Credit_Memo/1307"/>
          <w:id w:val="1543017061"/>
          <w:placeholder>
            <w:docPart w:val="04DED19CE3B141D5A60982F74BE1A350"/>
          </w:placeholder>
          <w:dataBinding w:prefixMappings="xmlns:ns0='urn:microsoft-dynamics-nav/reports/Standard_Sales_Credit_Memo/1307/'" w:xpath="/ns0:NavWordReportXmlPart[1]/ns0:Header[1]/ns0:CompanyPhoneNo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68AEDBD3" w14:textId="77777777">
              <w:pPr>
                <w:pStyle w:val="Heading2"/>
                <w:outlineLvl w:val="1"/>
              </w:pPr>
              <w:r w:rsidRPr="00873B21"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Credit_Memo/1307"/>
          <w:id w:val="-1185281276"/>
          <w:placeholder>
            <w:docPart w:val="D3BE26172F654C338E99A8469E4E4B79"/>
          </w:placeholder>
          <w:dataBinding w:prefixMappings="xmlns:ns0='urn:microsoft-dynamics-nav/reports/Standard_Sales_Credit_Memo/1307/'" w:xpath="/ns0:NavWordReportXmlPart[1]/ns0:Header[1]/ns0:EMail_Header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173428EA" w14:textId="77777777">
              <w:pPr>
                <w:pStyle w:val="Heading2"/>
                <w:outlineLvl w:val="1"/>
              </w:pPr>
              <w:r w:rsidRPr="00873B21">
                <w:t>EMail_Header_Lbl</w:t>
              </w:r>
            </w:p>
          </w:tc>
        </w:sdtContent>
      </w:sdt>
    </w:tr>
    <w:tr w:rsidR="00873B21" w:rsidTr="00782744" w14:paraId="709AE86F" w14:textId="77777777">
      <w:sdt>
        <w:sdtPr>
          <w:alias w:val="#Nav: /Header/CompanyVATRegistrationNo"/>
          <w:tag w:val="#Nav: Standard_Sales_Credit_Memo/1307"/>
          <w:id w:val="1017889846"/>
          <w:placeholder>
            <w:docPart w:val="9BF720F9010E4F96A823519BDCD5235A"/>
          </w:placeholder>
          <w:dataBinding w:prefixMappings="xmlns:ns0='urn:microsoft-dynamics-nav/reports/Standard_Sales_Credit_Memo/1307/'" w:xpath="/ns0:NavWordReportXmlPart[1]/ns0:Header[1]/ns0:CompanyVATRegistration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22E4F00B" w14:textId="77777777">
              <w:r w:rsidRPr="00873B21"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Credit_Memo/1307"/>
          <w:id w:val="150640979"/>
          <w:placeholder>
            <w:docPart w:val="C37F3EF61C0B43F39BF1857A5F29B07F"/>
          </w:placeholder>
          <w:dataBinding w:prefixMappings="xmlns:ns0='urn:microsoft-dynamics-nav/reports/Standard_Sales_Credit_Memo/1307/'" w:xpath="/ns0:NavWordReportXmlPart[1]/ns0:Header[1]/ns0:CompanyHomePag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3D98B7F" w14:textId="77777777">
              <w:r w:rsidRPr="00873B21">
                <w:t>CompanyHomePage</w:t>
              </w:r>
            </w:p>
          </w:tc>
        </w:sdtContent>
      </w:sdt>
      <w:sdt>
        <w:sdtPr>
          <w:alias w:val="#Nav: /Header/CompanyPhoneNo"/>
          <w:tag w:val="#Nav: Standard_Sales_Credit_Memo/1307"/>
          <w:id w:val="-1675018586"/>
          <w:placeholder>
            <w:docPart w:val="2313DD5D94174D9191FA6A6828998B0F"/>
          </w:placeholder>
          <w:dataBinding w:prefixMappings="xmlns:ns0='urn:microsoft-dynamics-nav/reports/Standard_Sales_Credit_Memo/1307/'" w:xpath="/ns0:NavWordReportXmlPart[1]/ns0:Header[1]/ns0:CompanyPhoneNo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BC95524" w14:textId="77777777">
              <w:r w:rsidRPr="00873B21">
                <w:t>CompanyPhoneNo</w:t>
              </w:r>
            </w:p>
          </w:tc>
        </w:sdtContent>
      </w:sdt>
      <w:sdt>
        <w:sdtPr>
          <w:alias w:val="#Nav: /Header/CompanyEMail"/>
          <w:tag w:val="#Nav: Standard_Sales_Credit_Memo/1307"/>
          <w:id w:val="-497577039"/>
          <w:placeholder>
            <w:docPart w:val="5F30556A7E4F43789120DE10973BD6E9"/>
          </w:placeholder>
          <w:dataBinding w:prefixMappings="xmlns:ns0='urn:microsoft-dynamics-nav/reports/Standard_Sales_Credit_Memo/1307/'" w:xpath="/ns0:NavWordReportXmlPart[1]/ns0:Header[1]/ns0:CompanyEMai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45D3FCED" w14:textId="77777777">
              <w:r w:rsidRPr="00873B21">
                <w:t>CompanyEMail</w:t>
              </w:r>
            </w:p>
          </w:tc>
        </w:sdtContent>
      </w:sdt>
    </w:tr>
    <w:tr w:rsidR="00873B21" w:rsidTr="00782744" w14:paraId="33C0A6C4" w14:textId="77777777">
      <w:sdt>
        <w:sdtPr>
          <w:alias w:val="#Nav: /Header/CompanyBankName"/>
          <w:tag w:val="#Nav: Standard_Sales_Credit_Memo/1307"/>
          <w:id w:val="-1258901508"/>
          <w:placeholder>
            <w:docPart w:val="6EAD31A24EAA4B29988ED325ECE08D7A"/>
          </w:placeholder>
          <w:dataBinding w:prefixMappings="xmlns:ns0='urn:microsoft-dynamics-nav/reports/Standard_Sales_Credit_Memo/1307/'" w:xpath="/ns0:NavWordReportXmlPart[1]/ns0:Header[1]/ns0:CompanyBankName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01D3F073" w14:textId="77777777">
              <w:pPr>
                <w:pStyle w:val="Heading2"/>
                <w:outlineLvl w:val="1"/>
              </w:pPr>
              <w:r w:rsidRPr="00873B21">
                <w:t>CompanyBankName</w:t>
              </w:r>
            </w:p>
          </w:tc>
        </w:sdtContent>
      </w:sdt>
      <w:sdt>
        <w:sdtPr>
          <w:alias w:val="#Nav: /Header/CompanyIBAN_Lbl"/>
          <w:tag w:val="#Nav: Standard_Sales_Credit_Memo/1307"/>
          <w:id w:val="1713300519"/>
          <w:placeholder>
            <w:docPart w:val="B0A9045274124DFD8B2B1DE61EDCD02B"/>
          </w:placeholder>
          <w:dataBinding w:prefixMappings="xmlns:ns0='urn:microsoft-dynamics-nav/reports/Standard_Sales_Credit_Memo/1307/'" w:xpath="/ns0:NavWordReportXmlPart[1]/ns0:Header[1]/ns0:CompanyIBAN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3ABC24A6" w14:textId="77777777">
              <w:pPr>
                <w:pStyle w:val="Heading2"/>
                <w:outlineLvl w:val="1"/>
              </w:pPr>
              <w:r w:rsidRPr="00873B21"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Credit_Memo/1307"/>
          <w:id w:val="1468631074"/>
          <w:placeholder>
            <w:docPart w:val="CD494B76082340ABAD0D5505D3C7F8D1"/>
          </w:placeholder>
          <w:dataBinding w:prefixMappings="xmlns:ns0='urn:microsoft-dynamics-nav/reports/Standard_Sales_Credit_Memo/1307/'" w:xpath="/ns0:NavWordReportXmlPart[1]/ns0:Header[1]/ns0:CompanySWIFT_Lbl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5ED6C8F9" w14:textId="77777777">
              <w:pPr>
                <w:pStyle w:val="Heading2"/>
                <w:outlineLvl w:val="1"/>
              </w:pPr>
              <w:r w:rsidRPr="00873B21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Credit_Memo/1307"/>
          <w:id w:val="519503723"/>
          <w:placeholder>
            <w:docPart w:val="F1A93A8A4FD2429397729C310ED2E88C"/>
          </w:placeholder>
          <w:dataBinding w:prefixMappings="xmlns:ns0='urn:microsoft-dynamics-nav/reports/Standard_Sales_Credit_Memo/1307/'" w:xpath="/ns0:NavWordReportXmlPart[1]/ns0:Header[1]/ns0:CompanyGiroNo_Lbl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70E8F309" w14:textId="77777777">
              <w:pPr>
                <w:pStyle w:val="Heading2"/>
                <w:outlineLvl w:val="1"/>
              </w:pPr>
              <w:r w:rsidRPr="00873B21">
                <w:t>CompanyGiroNo_Lbl</w:t>
              </w:r>
            </w:p>
          </w:tc>
        </w:sdtContent>
      </w:sdt>
    </w:tr>
    <w:tr w:rsidR="00873B21" w:rsidTr="00782744" w14:paraId="51B3B87D" w14:textId="77777777">
      <w:tc>
        <w:tcPr>
          <w:tcW w:w="1250" w:type="pct"/>
        </w:tcPr>
        <w:p w:rsidR="00873B21" w:rsidP="00873B21" w:rsidRDefault="000E4368" w14:paraId="00CA88D8" w14:textId="77777777">
          <w:pPr>
            <w:pStyle w:val="NoSpacing"/>
          </w:pPr>
          <w:sdt>
            <w:sdtPr>
              <w:alias w:val="#Nav: /Header/CompanyBankBranchNo"/>
              <w:tag w:val="#Nav: Standard_Sales_Credit_Memo/1307"/>
              <w:id w:val="-1270625022"/>
              <w:placeholder>
                <w:docPart w:val="514C01D1A7AA467E840A54779EB65CA6"/>
              </w:placeholder>
              <w:dataBinding w:prefixMappings="xmlns:ns0='urn:microsoft-dynamics-nav/reports/Standard_Sales_Credit_Memo/1307/'" w:xpath="/ns0:NavWordReportXmlPart[1]/ns0:Header[1]/ns0:CompanyBankBranchNo[1]" w:storeItemID="{65802753-6823-4751-A1CE-0641EB28A82F}"/>
              <w:text/>
            </w:sdtPr>
            <w:sdtEndPr/>
            <w:sdtContent>
              <w:r w:rsidRPr="00873B21" w:rsidR="00873B21">
                <w:t>CompanyBankBranchNo</w:t>
              </w:r>
            </w:sdtContent>
          </w:sdt>
          <w:r w:rsidRPr="00873B21" w:rsidR="00873B21">
            <w:t xml:space="preserve"> </w:t>
          </w:r>
          <w:sdt>
            <w:sdtPr>
              <w:alias w:val="#Nav: /Header/CompanyBankAccountNo"/>
              <w:tag w:val="#Nav: Standard_Sales_Credit_Memo/1307"/>
              <w:id w:val="-1072268764"/>
              <w:placeholder>
                <w:docPart w:val="E3DF4A0211594C8F9A97D61E40066576"/>
              </w:placeholder>
              <w:dataBinding w:prefixMappings="xmlns:ns0='urn:microsoft-dynamics-nav/reports/Standard_Sales_Credit_Memo/1307/'" w:xpath="/ns0:NavWordReportXmlPart[1]/ns0:Header[1]/ns0:CompanyBankAccountNo[1]" w:storeItemID="{65802753-6823-4751-A1CE-0641EB28A82F}"/>
              <w:text/>
            </w:sdtPr>
            <w:sdtEndPr/>
            <w:sdtContent>
              <w:r w:rsidRPr="00873B21" w:rsidR="00873B21">
                <w:t>CompanyBankAccountNo</w:t>
              </w:r>
            </w:sdtContent>
          </w:sdt>
        </w:p>
      </w:tc>
      <w:sdt>
        <w:sdtPr>
          <w:alias w:val="#Nav: /Header/CompanyIBAN"/>
          <w:tag w:val="#Nav: Standard_Sales_Credit_Memo/1307"/>
          <w:id w:val="503022411"/>
          <w:placeholder>
            <w:docPart w:val="A3F908BCED3E49CBAB78822E252D7270"/>
          </w:placeholder>
          <w:dataBinding w:prefixMappings="xmlns:ns0='urn:microsoft-dynamics-nav/reports/Standard_Sales_Credit_Memo/1307/'" w:xpath="/ns0:NavWordReportXmlPart[1]/ns0:Header[1]/ns0:CompanyIBAN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74F07F90" w14:textId="77777777">
              <w:pPr>
                <w:pStyle w:val="NoSpacing"/>
              </w:pPr>
              <w:r w:rsidRPr="00873B21"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Credit_Memo/1307"/>
          <w:id w:val="-316962581"/>
          <w:placeholder>
            <w:docPart w:val="2BF91F9ED5BE4F97B891A00B52C50815"/>
          </w:placeholder>
          <w:dataBinding w:prefixMappings="xmlns:ns0='urn:microsoft-dynamics-nav/reports/Standard_Sales_Credit_Memo/1307/'" w:xpath="/ns0:NavWordReportXmlPart[1]/ns0:Header[1]/ns0:CompanySWIFT[1]" w:storeItemID="{65802753-6823-4751-A1CE-0641EB28A82F}"/>
          <w:text/>
        </w:sdtPr>
        <w:sdtEndPr/>
        <w:sdtContent>
          <w:tc>
            <w:tcPr>
              <w:tcW w:w="1250" w:type="pct"/>
            </w:tcPr>
            <w:p w:rsidR="00873B21" w:rsidP="00873B21" w:rsidRDefault="00873B21" w14:paraId="495AA0E3" w14:textId="77777777">
              <w:pPr>
                <w:pStyle w:val="NoSpacing"/>
              </w:pPr>
              <w:r w:rsidRPr="00873B21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Credit_Memo/1307"/>
          <w:id w:val="702058167"/>
          <w:placeholder>
            <w:docPart w:val="B05A0074120C4D7C806836EE51F06BF7"/>
          </w:placeholder>
          <w:dataBinding w:prefixMappings="xmlns:ns0='urn:microsoft-dynamics-nav/reports/Standard_Sales_Credit_Memo/1307/'" w:xpath="/ns0:NavWordReportXmlPart[1]/ns0:Header[1]/ns0:CompanyGiroNo[1]" w:storeItemID="{65802753-6823-4751-A1CE-0641EB28A82F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873B21" w:rsidP="00873B21" w:rsidRDefault="00873B21" w14:paraId="34DB074C" w14:textId="77777777">
              <w:pPr>
                <w:pStyle w:val="NoSpacing"/>
              </w:pPr>
              <w:r w:rsidRPr="00873B21">
                <w:t>CompanyGiroNo</w:t>
              </w:r>
            </w:p>
          </w:tc>
        </w:sdtContent>
      </w:sdt>
    </w:tr>
  </w:tbl>
  <w:p w:rsidRPr="00873B21" w:rsidR="00873B21" w:rsidRDefault="00873B21" w14:paraId="76B970FE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E4368" w:rsidP="00E40C63" w:rsidRDefault="000E4368" w14:paraId="3E2A76A6" w14:textId="77777777">
      <w:pPr>
        <w:spacing w:after="0"/>
      </w:pPr>
      <w:r>
        <w:separator/>
      </w:r>
    </w:p>
  </w:footnote>
  <w:footnote w:type="continuationSeparator" w:id="0">
    <w:p w:rsidR="000E4368" w:rsidP="00E40C63" w:rsidRDefault="000E4368" w14:paraId="42E0603C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D8767D" w:rsidRDefault="00D8767D" w14:paraId="737F4F63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BD4E95" w:rsidTr="00AA5C8B" w14:paraId="1595F918" w14:textId="77777777">
      <w:tc>
        <w:tcPr>
          <w:tcW w:w="5098" w:type="dxa"/>
        </w:tcPr>
        <w:p w:rsidRPr="00BD4E95" w:rsidR="00BD4E95" w:rsidP="00BD4E95" w:rsidRDefault="000E4368" w14:paraId="252119BF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Credit_Memo/1307"/>
              <w:id w:val="-210070816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DocumentTitle_Lbl</w:t>
              </w:r>
            </w:sdtContent>
          </w:sdt>
          <w:r w:rsidRPr="00BD4E95" w:rsidR="00BD4E9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Credit_Memo/1307"/>
              <w:id w:val="-83382713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>
              <w:rPr>
                <w:rStyle w:val="Strong"/>
              </w:rPr>
            </w:sdtEndPr>
            <w:sdtContent>
              <w:r w:rsidRPr="00BD4E95" w:rsidR="00BD4E95">
                <w:rPr>
                  <w:rStyle w:val="Strong"/>
                </w:rPr>
                <w:t>DocumentNo</w:t>
              </w:r>
            </w:sdtContent>
          </w:sdt>
        </w:p>
        <w:p w:rsidRPr="00DF6462" w:rsidR="00BD4E95" w:rsidP="00BD4E95" w:rsidRDefault="000E4368" w14:paraId="01E5822B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1005248549"/>
              <w:placeholder>
                <w:docPart w:val="021C348F8CBE45F7BDED374AECB9AD41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BD4E95">
                <w:t>DocumentDate</w:t>
              </w:r>
            </w:sdtContent>
          </w:sdt>
        </w:p>
        <w:p w:rsidR="00BD4E95" w:rsidP="00BD4E95" w:rsidRDefault="000E4368" w14:paraId="5CBF4D90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266346410"/>
              <w:placeholder>
                <w:docPart w:val="3ECAD21DEDDF4056AD7210BDACAF71B5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BD4E95">
                <w:t>Page_Lbl</w:t>
              </w:r>
            </w:sdtContent>
          </w:sdt>
          <w:r w:rsidRPr="00DF6462" w:rsidR="00BD4E95">
            <w:t xml:space="preserve">  </w:t>
          </w:r>
          <w:r w:rsidRPr="00DF6462" w:rsidR="00BD4E95">
            <w:fldChar w:fldCharType="begin"/>
          </w:r>
          <w:r w:rsidRPr="00DF6462" w:rsidR="00BD4E95">
            <w:instrText xml:space="preserve"> PAGE  \* Arabic  \* MERGEFORMAT </w:instrText>
          </w:r>
          <w:r w:rsidRPr="00DF6462" w:rsidR="00BD4E95">
            <w:fldChar w:fldCharType="separate"/>
          </w:r>
          <w:r w:rsidR="007A68B4">
            <w:rPr>
              <w:noProof/>
            </w:rPr>
            <w:t>2</w:t>
          </w:r>
          <w:r w:rsidRPr="00DF6462" w:rsidR="00BD4E95">
            <w:fldChar w:fldCharType="end"/>
          </w:r>
          <w:r w:rsidRPr="00DF6462" w:rsidR="00BD4E95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7A68B4">
            <w:rPr>
              <w:noProof/>
            </w:rPr>
            <w:t>2</w:t>
          </w:r>
          <w:r w:rsidR="00E54AFA">
            <w:rPr>
              <w:noProof/>
            </w:rPr>
            <w:fldChar w:fldCharType="end"/>
          </w:r>
        </w:p>
      </w:tc>
      <w:tc>
        <w:tcPr>
          <w:tcW w:w="5098" w:type="dxa"/>
        </w:tcPr>
        <w:p w:rsidR="00BD4E95" w:rsidP="00BD4E95" w:rsidRDefault="00BD4E95" w14:paraId="320F7205" w14:textId="77777777">
          <w:pPr>
            <w:pStyle w:val="Header"/>
          </w:pPr>
        </w:p>
      </w:tc>
    </w:tr>
  </w:tbl>
  <w:p w:rsidRPr="001D1CE2" w:rsidR="00D6006D" w:rsidP="00D6006D" w:rsidRDefault="00D6006D" w14:paraId="3581C7F0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F6462" w:rsidTr="00DF6462" w14:paraId="4D6C450C" w14:textId="77777777">
      <w:tc>
        <w:tcPr>
          <w:tcW w:w="5098" w:type="dxa"/>
        </w:tcPr>
        <w:p w:rsidRPr="0026269B" w:rsidR="00DF6462" w:rsidP="00DF6462" w:rsidRDefault="000E4368" w14:paraId="4FBC143F" w14:textId="77777777">
          <w:pPr>
            <w:pStyle w:val="Title"/>
          </w:pPr>
          <w:sdt>
            <w:sdtPr>
              <w:alias w:val="#Nav: /Header/DocumentTitle_Lbl"/>
              <w:tag w:val="#Nav: Standard_Sales_Credit_Memo/1307"/>
              <w:id w:val="-1617909868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Title_Lbl[1]" w:storeItemID="{65802753-6823-4751-A1CE-0641EB28A82F}"/>
              <w:text/>
            </w:sdtPr>
            <w:sdtEndPr/>
            <w:sdtContent>
              <w:r w:rsidRPr="00DF6462" w:rsidR="00DF6462">
                <w:t>DocumentTitle_Lbl</w:t>
              </w:r>
            </w:sdtContent>
          </w:sdt>
          <w:r w:rsidRPr="0026269B" w:rsidR="00DF6462">
            <w:t xml:space="preserve"> </w:t>
          </w:r>
          <w:sdt>
            <w:sdtPr>
              <w:alias w:val="#Nav: /Header/DocumentNo"/>
              <w:tag w:val="#Nav: Standard_Sales_Credit_Memo/1307"/>
              <w:id w:val="-1661532074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DocumentNo[1]" w:storeItemID="{65802753-6823-4751-A1CE-0641EB28A82F}"/>
              <w:text/>
            </w:sdtPr>
            <w:sdtEndPr/>
            <w:sdtContent>
              <w:r w:rsidRPr="00DF6462" w:rsidR="00DF6462">
                <w:t>DocumentNo</w:t>
              </w:r>
            </w:sdtContent>
          </w:sdt>
        </w:p>
        <w:p w:rsidRPr="00DF6462" w:rsidR="00DF6462" w:rsidP="00DF6462" w:rsidRDefault="000E4368" w14:paraId="7D618BCD" w14:textId="77777777">
          <w:pPr>
            <w:pStyle w:val="Subtitle"/>
          </w:pPr>
          <w:sdt>
            <w:sdtPr>
              <w:alias w:val="#Nav: /Header/DocumentDate"/>
              <w:tag w:val="#Nav: Standard_Sales_Credit_Memo/1307"/>
              <w:id w:val="832561865"/>
              <w:placeholder>
                <w:docPart w:val="8ECE76C6AABF410B861032AEA12BA9A0"/>
              </w:placeholder>
              <w:dataBinding w:prefixMappings="xmlns:ns0='urn:microsoft-dynamics-nav/reports/Standard_Sales_Credit_Memo/1307/'" w:xpath="/ns0:NavWordReportXmlPart[1]/ns0:Header[1]/ns0:DocumentDate[1]" w:storeItemID="{65802753-6823-4751-A1CE-0641EB28A82F}"/>
              <w:text/>
            </w:sdtPr>
            <w:sdtEndPr/>
            <w:sdtContent>
              <w:r w:rsidRPr="00DF6462" w:rsidR="00DF6462">
                <w:t>DocumentDate</w:t>
              </w:r>
            </w:sdtContent>
          </w:sdt>
        </w:p>
        <w:p w:rsidRPr="00DF6462" w:rsidR="00DF6462" w:rsidP="00DF6462" w:rsidRDefault="000E4368" w14:paraId="223D2C4A" w14:textId="77777777">
          <w:pPr>
            <w:pStyle w:val="Subtitle"/>
          </w:pPr>
          <w:sdt>
            <w:sdtPr>
              <w:alias w:val="#Nav: /Header/Page_Lbl"/>
              <w:tag w:val="#Nav: Standard_Sales_Credit_Memo/1307"/>
              <w:id w:val="1447419442"/>
              <w:placeholder>
                <w:docPart w:val="8FC813EB52484D6482B2D18F0F5B0AC1"/>
              </w:placeholder>
              <w:dataBinding w:prefixMappings="xmlns:ns0='urn:microsoft-dynamics-nav/reports/Standard_Sales_Credit_Memo/1307/'" w:xpath="/ns0:NavWordReportXmlPart[1]/ns0:Header[1]/ns0:Page_Lbl[1]" w:storeItemID="{65802753-6823-4751-A1CE-0641EB28A82F}"/>
              <w:text/>
            </w:sdtPr>
            <w:sdtEndPr/>
            <w:sdtContent>
              <w:r w:rsidRPr="00DF6462" w:rsidR="00DF6462">
                <w:t>Page_Lbl</w:t>
              </w:r>
            </w:sdtContent>
          </w:sdt>
          <w:r w:rsidRPr="00DF6462" w:rsidR="00DF6462">
            <w:t xml:space="preserve">  </w:t>
          </w:r>
          <w:r w:rsidRPr="00DF6462" w:rsidR="00DF6462">
            <w:fldChar w:fldCharType="begin"/>
          </w:r>
          <w:r w:rsidRPr="00DF6462" w:rsidR="00DF6462">
            <w:instrText xml:space="preserve"> PAGE  \* Arabic  \* MERGEFORMAT </w:instrText>
          </w:r>
          <w:r w:rsidRPr="00DF6462" w:rsidR="00DF6462">
            <w:fldChar w:fldCharType="separate"/>
          </w:r>
          <w:r w:rsidR="008A7D4E">
            <w:rPr>
              <w:noProof/>
            </w:rPr>
            <w:t>1</w:t>
          </w:r>
          <w:r w:rsidRPr="00DF6462" w:rsidR="00DF6462">
            <w:fldChar w:fldCharType="end"/>
          </w:r>
          <w:r w:rsidRPr="00DF6462" w:rsidR="00DF6462">
            <w:t xml:space="preserve"> / </w:t>
          </w:r>
          <w:r w:rsidR="00E54AFA">
            <w:rPr>
              <w:noProof/>
            </w:rPr>
            <w:fldChar w:fldCharType="begin"/>
          </w:r>
          <w:r w:rsidR="00E54AFA">
            <w:rPr>
              <w:noProof/>
            </w:rPr>
            <w:instrText xml:space="preserve"> NUMPAGES  \* Arabic  \* MERGEFORMAT </w:instrText>
          </w:r>
          <w:r w:rsidR="00E54AFA">
            <w:rPr>
              <w:noProof/>
            </w:rPr>
            <w:fldChar w:fldCharType="separate"/>
          </w:r>
          <w:r w:rsidR="008A7D4E">
            <w:rPr>
              <w:noProof/>
            </w:rPr>
            <w:t>1</w:t>
          </w:r>
          <w:r w:rsidR="00E54AFA">
            <w:rPr>
              <w:noProof/>
            </w:rPr>
            <w:fldChar w:fldCharType="end"/>
          </w:r>
        </w:p>
        <w:p w:rsidR="00DF6462" w:rsidRDefault="00DF6462" w14:paraId="1FD8CD41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Credit_Memo/1307"/>
            <w:id w:val="-283887918"/>
            <w:dataBinding w:prefixMappings="xmlns:ns0='urn:microsoft-dynamics-nav/reports/Standard_Sales_Credit_Memo/1307/'" w:xpath="/ns0:NavWordReportXmlPart[1]/ns0:Header[1]/ns0:CompanyPicture[1]" w:storeItemID="{65802753-6823-4751-A1CE-0641EB28A82F}"/>
            <w:picture/>
          </w:sdtPr>
          <w:sdtEndPr/>
          <w:sdtContent>
            <w:p w:rsidR="00DF6462" w:rsidP="00782744" w:rsidRDefault="00DF6462" w14:paraId="5B46FD32" w14:textId="77777777">
              <w:pPr>
                <w:pStyle w:val="Header"/>
                <w:jc w:val="right"/>
              </w:pPr>
              <w:r>
                <w:rPr>
                  <w:noProof/>
                  <w:lang w:val="da-DK" w:eastAsia="da-DK"/>
                </w:rPr>
                <w:drawing>
                  <wp:inline distT="0" distB="0" distL="0" distR="0" wp14:anchorId="35CE07FD" wp14:editId="3C155066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DF6462" w:rsidRDefault="00DF6462" w14:paraId="4DA1CE0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33E05"/>
    <w:rsid w:val="00032E69"/>
    <w:rsid w:val="000357EB"/>
    <w:rsid w:val="00070EE8"/>
    <w:rsid w:val="00074151"/>
    <w:rsid w:val="000844A3"/>
    <w:rsid w:val="000A665A"/>
    <w:rsid w:val="000D5A6D"/>
    <w:rsid w:val="000E071F"/>
    <w:rsid w:val="000E4368"/>
    <w:rsid w:val="00103846"/>
    <w:rsid w:val="0010706B"/>
    <w:rsid w:val="0011793B"/>
    <w:rsid w:val="00126D5A"/>
    <w:rsid w:val="00133E05"/>
    <w:rsid w:val="00134A71"/>
    <w:rsid w:val="00151C73"/>
    <w:rsid w:val="001621D9"/>
    <w:rsid w:val="001A10DB"/>
    <w:rsid w:val="001B793C"/>
    <w:rsid w:val="001D1CE2"/>
    <w:rsid w:val="001D6807"/>
    <w:rsid w:val="0020108A"/>
    <w:rsid w:val="00235CA0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E2A56"/>
    <w:rsid w:val="00337723"/>
    <w:rsid w:val="00355E20"/>
    <w:rsid w:val="00374316"/>
    <w:rsid w:val="0038349C"/>
    <w:rsid w:val="00394029"/>
    <w:rsid w:val="003A31D7"/>
    <w:rsid w:val="003A7D25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6F7E"/>
    <w:rsid w:val="00587157"/>
    <w:rsid w:val="00595F7F"/>
    <w:rsid w:val="005963DE"/>
    <w:rsid w:val="005A0994"/>
    <w:rsid w:val="005E360C"/>
    <w:rsid w:val="005F2559"/>
    <w:rsid w:val="005F5EC9"/>
    <w:rsid w:val="005F6BCC"/>
    <w:rsid w:val="0060202A"/>
    <w:rsid w:val="00610A30"/>
    <w:rsid w:val="00612ABF"/>
    <w:rsid w:val="006245DA"/>
    <w:rsid w:val="0067225B"/>
    <w:rsid w:val="00677AD5"/>
    <w:rsid w:val="0068273F"/>
    <w:rsid w:val="00683CCE"/>
    <w:rsid w:val="00684EEB"/>
    <w:rsid w:val="006907F2"/>
    <w:rsid w:val="006A2A7B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82744"/>
    <w:rsid w:val="00797305"/>
    <w:rsid w:val="007A0A2F"/>
    <w:rsid w:val="007A68B4"/>
    <w:rsid w:val="007B235B"/>
    <w:rsid w:val="007E323C"/>
    <w:rsid w:val="00802B5B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73B21"/>
    <w:rsid w:val="008A7D4E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5A1C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05F93"/>
    <w:rsid w:val="00A30C38"/>
    <w:rsid w:val="00A42BE5"/>
    <w:rsid w:val="00A76F36"/>
    <w:rsid w:val="00A9010E"/>
    <w:rsid w:val="00A940EF"/>
    <w:rsid w:val="00A9726D"/>
    <w:rsid w:val="00AE055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7270F"/>
    <w:rsid w:val="00B8205C"/>
    <w:rsid w:val="00B86BCD"/>
    <w:rsid w:val="00B91CA1"/>
    <w:rsid w:val="00B96060"/>
    <w:rsid w:val="00BB2F6C"/>
    <w:rsid w:val="00BC232B"/>
    <w:rsid w:val="00BD2533"/>
    <w:rsid w:val="00BD35AE"/>
    <w:rsid w:val="00BD4E95"/>
    <w:rsid w:val="00BE5952"/>
    <w:rsid w:val="00BE6BE6"/>
    <w:rsid w:val="00BF0F10"/>
    <w:rsid w:val="00C0554A"/>
    <w:rsid w:val="00C27C1A"/>
    <w:rsid w:val="00C36F18"/>
    <w:rsid w:val="00C40BE4"/>
    <w:rsid w:val="00C41DE3"/>
    <w:rsid w:val="00C47206"/>
    <w:rsid w:val="00CA6394"/>
    <w:rsid w:val="00CB70AD"/>
    <w:rsid w:val="00CD07C7"/>
    <w:rsid w:val="00CD1B92"/>
    <w:rsid w:val="00D162C4"/>
    <w:rsid w:val="00D21D63"/>
    <w:rsid w:val="00D235D0"/>
    <w:rsid w:val="00D41DC8"/>
    <w:rsid w:val="00D42806"/>
    <w:rsid w:val="00D53B6F"/>
    <w:rsid w:val="00D54A61"/>
    <w:rsid w:val="00D6006D"/>
    <w:rsid w:val="00D72A07"/>
    <w:rsid w:val="00D72E02"/>
    <w:rsid w:val="00D75AAF"/>
    <w:rsid w:val="00D8767D"/>
    <w:rsid w:val="00DA0F11"/>
    <w:rsid w:val="00DA580A"/>
    <w:rsid w:val="00DB4B5B"/>
    <w:rsid w:val="00DC363D"/>
    <w:rsid w:val="00DF30F1"/>
    <w:rsid w:val="00DF6462"/>
    <w:rsid w:val="00E111C4"/>
    <w:rsid w:val="00E22B7E"/>
    <w:rsid w:val="00E40C63"/>
    <w:rsid w:val="00E41182"/>
    <w:rsid w:val="00E4361D"/>
    <w:rsid w:val="00E454FC"/>
    <w:rsid w:val="00E54AFA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003B38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1C4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133E05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GroupSeparation">
    <w:name w:val="Group Separation"/>
    <w:basedOn w:val="Normal"/>
    <w:link w:val="GroupSeparationChar"/>
    <w:rsid w:val="00586F7E"/>
    <w:pPr>
      <w:spacing w:after="400" w:line="259" w:lineRule="auto"/>
    </w:pPr>
    <w:rPr>
      <w:rFonts w:eastAsiaTheme="minorEastAsia"/>
    </w:rPr>
  </w:style>
  <w:style w:type="character" w:customStyle="1" w:styleId="GroupSeparationChar">
    <w:name w:val="Group Separation Char"/>
    <w:basedOn w:val="DefaultParagraphFont"/>
    <w:link w:val="GroupSeparation"/>
    <w:rsid w:val="00586F7E"/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8661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fec5850f13614228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2E2F0B8EF3A43609AA6824856C1E0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473ADE-C63D-4894-B538-541A6B235241}"/>
      </w:docPartPr>
      <w:docPartBody>
        <w:p w:rsidR="008E0D2D" w:rsidRDefault="00047358" w:rsidP="00047358">
          <w:pPr>
            <w:pStyle w:val="D2E2F0B8EF3A43609AA6824856C1E0E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A720FA878C44758EB6A6531824B72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0A07D8B-7A01-4F88-B8C8-87385904AEE4}"/>
      </w:docPartPr>
      <w:docPartBody>
        <w:p w:rsidR="008E0D2D" w:rsidRDefault="00047358" w:rsidP="00047358">
          <w:pPr>
            <w:pStyle w:val="40A720FA878C44758EB6A6531824B720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86377AACB98467B87FAF1F31F1B45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26E872F-4BBF-412D-A6FF-151C8E167A6E}"/>
      </w:docPartPr>
      <w:docPartBody>
        <w:p w:rsidR="008E0D2D" w:rsidRDefault="00047358" w:rsidP="00047358">
          <w:pPr>
            <w:pStyle w:val="686377AACB98467B87FAF1F31F1B453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FD4B50CBFBC4BA9A2865AD6716E96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42B78D-CEBC-43A1-9AD7-F942EFA71F9A}"/>
      </w:docPartPr>
      <w:docPartBody>
        <w:p w:rsidR="008E0D2D" w:rsidRDefault="00047358" w:rsidP="00047358">
          <w:pPr>
            <w:pStyle w:val="CFD4B50CBFBC4BA9A2865AD6716E963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B3DC30B02848B583D25458A4659B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327986-9365-4526-B783-E9129428CDCE}"/>
      </w:docPartPr>
      <w:docPartBody>
        <w:p w:rsidR="008E0D2D" w:rsidRDefault="00047358" w:rsidP="00047358">
          <w:pPr>
            <w:pStyle w:val="C3B3DC30B02848B583D25458A4659B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C4BA5CE077542889864E2DC93E37F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2F65CF-1369-40FE-A48A-D07AD43044C4}"/>
      </w:docPartPr>
      <w:docPartBody>
        <w:p w:rsidR="008E0D2D" w:rsidRDefault="00047358" w:rsidP="00047358">
          <w:pPr>
            <w:pStyle w:val="CC4BA5CE077542889864E2DC93E37F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8378250F9C6465BBB09384DE802FB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F8A987-0018-4589-A26B-988486CACD05}"/>
      </w:docPartPr>
      <w:docPartBody>
        <w:p w:rsidR="008E0D2D" w:rsidRDefault="00047358" w:rsidP="00047358">
          <w:pPr>
            <w:pStyle w:val="B8378250F9C6465BBB09384DE802FB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3B37CA837B542B0AACD6DF8226E5D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7F461-2B06-45ED-A86D-58A87FE64F01}"/>
      </w:docPartPr>
      <w:docPartBody>
        <w:p w:rsidR="008E0D2D" w:rsidRDefault="00047358" w:rsidP="00047358">
          <w:pPr>
            <w:pStyle w:val="B3B37CA837B542B0AACD6DF8226E5D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1DD28340694D149B33A167672E33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A3D667-A6C7-4351-977F-F6A4E08007E7}"/>
      </w:docPartPr>
      <w:docPartBody>
        <w:p w:rsidR="008E0D2D" w:rsidRDefault="00047358" w:rsidP="00047358">
          <w:pPr>
            <w:pStyle w:val="CB1DD28340694D149B33A167672E33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BB2B48FAB3E4DDE96F16AC639A9D6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CD24B9-EEAE-41FD-989F-063C8D58C4D9}"/>
      </w:docPartPr>
      <w:docPartBody>
        <w:p w:rsidR="008E0D2D" w:rsidRDefault="00047358" w:rsidP="00047358">
          <w:pPr>
            <w:pStyle w:val="3BB2B48FAB3E4DDE96F16AC639A9D65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116043F68A841ADBFF0F78D0BAFE4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85BB79-4667-4791-A32C-D3A382DE16B0}"/>
      </w:docPartPr>
      <w:docPartBody>
        <w:p w:rsidR="008E0D2D" w:rsidRDefault="00047358" w:rsidP="00047358">
          <w:pPr>
            <w:pStyle w:val="4116043F68A841ADBFF0F78D0BAFE4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00B2CF5216542E48B1FA3F7329E91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70BBB1-CF7B-4B36-BD5B-61ADD19130CB}"/>
      </w:docPartPr>
      <w:docPartBody>
        <w:p w:rsidR="008E0D2D" w:rsidRDefault="00047358" w:rsidP="00047358">
          <w:pPr>
            <w:pStyle w:val="D00B2CF5216542E48B1FA3F7329E91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79970C3A884513AA554763E81035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F7BA3-75F2-4278-BEA7-175527A7CDD3}"/>
      </w:docPartPr>
      <w:docPartBody>
        <w:p w:rsidR="008E0D2D" w:rsidRDefault="00047358" w:rsidP="00047358">
          <w:pPr>
            <w:pStyle w:val="5A79970C3A884513AA554763E81035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43AAC44148243C78F326BB9A83D30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50541A-0F5B-4996-9DD4-8332832809B8}"/>
      </w:docPartPr>
      <w:docPartBody>
        <w:p w:rsidR="008E0D2D" w:rsidRDefault="00047358" w:rsidP="00047358">
          <w:pPr>
            <w:pStyle w:val="343AAC44148243C78F326BB9A83D302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AA596673924DD6B4B0F02053F29E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182A04-19C5-49E3-9009-A2BC0D41F2B3}"/>
      </w:docPartPr>
      <w:docPartBody>
        <w:p w:rsidR="008E0D2D" w:rsidRDefault="00047358" w:rsidP="00047358">
          <w:pPr>
            <w:pStyle w:val="AFAA596673924DD6B4B0F02053F29E65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79E6C514E2344B18A9D1E5F57EFEE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E31439-978D-47CC-A727-307329B6E95F}"/>
      </w:docPartPr>
      <w:docPartBody>
        <w:p w:rsidR="008E0D2D" w:rsidRDefault="00047358" w:rsidP="00047358">
          <w:pPr>
            <w:pStyle w:val="C79E6C514E2344B18A9D1E5F57EFEED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6AF142A17A4DE7939E26982D9C5C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2FE8B7-289E-41F2-9D5F-11350EDC9214}"/>
      </w:docPartPr>
      <w:docPartBody>
        <w:p w:rsidR="008E0D2D" w:rsidRDefault="00047358" w:rsidP="00047358">
          <w:pPr>
            <w:pStyle w:val="096AF142A17A4DE7939E26982D9C5C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41BCC5BB56B4612A1EAD781672428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D0FA23-CB5F-4AA7-AC07-021E9B8CAE4C}"/>
      </w:docPartPr>
      <w:docPartBody>
        <w:p w:rsidR="008E0D2D" w:rsidRDefault="00047358" w:rsidP="00047358">
          <w:pPr>
            <w:pStyle w:val="241BCC5BB56B4612A1EAD781672428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F79F9E4A084CC28FD0411F50DAF3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25A02F-19E5-4440-B6A9-804A00C318B4}"/>
      </w:docPartPr>
      <w:docPartBody>
        <w:p w:rsidR="008E0D2D" w:rsidRDefault="00047358" w:rsidP="00047358">
          <w:pPr>
            <w:pStyle w:val="62F79F9E4A084CC28FD0411F50DAF3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C294DBBBAB9494CA014466AAFC6CA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B9E2F5-48A4-4FA6-9F00-ABF70E6DA1DE}"/>
      </w:docPartPr>
      <w:docPartBody>
        <w:p w:rsidR="008E0D2D" w:rsidRDefault="00047358" w:rsidP="00047358">
          <w:pPr>
            <w:pStyle w:val="1C294DBBBAB9494CA014466AAFC6CAB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9B721620D641FEA5CC1AE46F4288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171C7F-EE05-49A7-A2FE-841E645BC500}"/>
      </w:docPartPr>
      <w:docPartBody>
        <w:p w:rsidR="008E0D2D" w:rsidRDefault="00047358" w:rsidP="00047358">
          <w:pPr>
            <w:pStyle w:val="949B721620D641FEA5CC1AE46F42882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2DB126D0154499AEDC5F91977F8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FA2249-29FA-40D1-9C57-83FEF9047C67}"/>
      </w:docPartPr>
      <w:docPartBody>
        <w:p w:rsidR="008E0D2D" w:rsidRDefault="00047358" w:rsidP="00047358">
          <w:pPr>
            <w:pStyle w:val="792DB126D0154499AEDC5F91977F886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972F1A560A488FBE60C62AD74C64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2105DA-BE96-4BB6-BC02-724110D37D48}"/>
      </w:docPartPr>
      <w:docPartBody>
        <w:p w:rsidR="008E0D2D" w:rsidRDefault="00047358" w:rsidP="00047358">
          <w:pPr>
            <w:pStyle w:val="4D972F1A560A488FBE60C62AD74C64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FC813EB52484D6482B2D18F0F5B0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5FA7C7-8A07-4A69-B980-8DC5A56B24FE}"/>
      </w:docPartPr>
      <w:docPartBody>
        <w:p w:rsidR="008E0D2D" w:rsidRDefault="00047358" w:rsidP="00047358">
          <w:pPr>
            <w:pStyle w:val="8FC813EB52484D6482B2D18F0F5B0A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CE76C6AABF410B861032AEA12BA9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654192-AED1-4E72-ABE2-A7B53CF16F58}"/>
      </w:docPartPr>
      <w:docPartBody>
        <w:p w:rsidR="008E0D2D" w:rsidRDefault="00047358" w:rsidP="00047358">
          <w:pPr>
            <w:pStyle w:val="8ECE76C6AABF410B861032AEA12BA9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210B833066458281C5B754EF76F2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2AE08D-EA3E-443C-9F6C-AA8FB7DECA00}"/>
      </w:docPartPr>
      <w:docPartBody>
        <w:p w:rsidR="008E0D2D" w:rsidRDefault="00047358" w:rsidP="00047358">
          <w:pPr>
            <w:pStyle w:val="C3210B833066458281C5B754EF76F2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37F3EF61C0B43F39BF1857A5F29B0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B662CC-B077-4C0E-AF36-6E7BE394E54C}"/>
      </w:docPartPr>
      <w:docPartBody>
        <w:p w:rsidR="008E0D2D" w:rsidRDefault="00047358" w:rsidP="00047358">
          <w:pPr>
            <w:pStyle w:val="C37F3EF61C0B43F39BF1857A5F29B07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ECD4AAE2AC463EB62DD32DAF5606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B04A6D-8C8A-471B-860C-9A4AAABCDC9E}"/>
      </w:docPartPr>
      <w:docPartBody>
        <w:p w:rsidR="008E0D2D" w:rsidRDefault="00047358" w:rsidP="00047358">
          <w:pPr>
            <w:pStyle w:val="D5ECD4AAE2AC463EB62DD32DAF5606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BF720F9010E4F96A823519BDCD523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BD1E0C-DF5D-404F-8EFF-60D358C5EDF0}"/>
      </w:docPartPr>
      <w:docPartBody>
        <w:p w:rsidR="008E0D2D" w:rsidRDefault="00047358" w:rsidP="00047358">
          <w:pPr>
            <w:pStyle w:val="9BF720F9010E4F96A823519BDCD5235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DED19CE3B141D5A60982F74BE1A3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8B1E369-3D73-4027-A191-C0F6E8C5FF65}"/>
      </w:docPartPr>
      <w:docPartBody>
        <w:p w:rsidR="008E0D2D" w:rsidRDefault="00047358" w:rsidP="00047358">
          <w:pPr>
            <w:pStyle w:val="04DED19CE3B141D5A60982F74BE1A35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13DD5D94174D9191FA6A6828998B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0C5E09-CCF6-48D1-A634-5B6E67842052}"/>
      </w:docPartPr>
      <w:docPartBody>
        <w:p w:rsidR="008E0D2D" w:rsidRDefault="00047358" w:rsidP="00047358">
          <w:pPr>
            <w:pStyle w:val="2313DD5D94174D9191FA6A6828998B0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3BE26172F654C338E99A8469E4E4B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E77340-8D2B-4ABD-AACB-D00DAD07963C}"/>
      </w:docPartPr>
      <w:docPartBody>
        <w:p w:rsidR="008E0D2D" w:rsidRDefault="00047358" w:rsidP="00047358">
          <w:pPr>
            <w:pStyle w:val="D3BE26172F654C338E99A8469E4E4B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30556A7E4F43789120DE10973BD6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DCF82C-DBB2-4E74-9ACF-2855836E73BA}"/>
      </w:docPartPr>
      <w:docPartBody>
        <w:p w:rsidR="008E0D2D" w:rsidRDefault="00047358" w:rsidP="00047358">
          <w:pPr>
            <w:pStyle w:val="5F30556A7E4F43789120DE10973BD6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EAD31A24EAA4B29988ED325ECE08D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769C88-A33B-4AAC-A673-67EB94CAA0B8}"/>
      </w:docPartPr>
      <w:docPartBody>
        <w:p w:rsidR="008E0D2D" w:rsidRDefault="00047358" w:rsidP="00047358">
          <w:pPr>
            <w:pStyle w:val="6EAD31A24EAA4B29988ED325ECE08D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14C01D1A7AA467E840A54779EB65C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81C2B0-6376-4D70-AEA8-B06EF2920EFF}"/>
      </w:docPartPr>
      <w:docPartBody>
        <w:p w:rsidR="008E0D2D" w:rsidRDefault="00047358" w:rsidP="00047358">
          <w:pPr>
            <w:pStyle w:val="514C01D1A7AA467E840A54779EB65CA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3DF4A0211594C8F9A97D61E400665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06644-80E7-4DDB-9168-59F98BDD784B}"/>
      </w:docPartPr>
      <w:docPartBody>
        <w:p w:rsidR="008E0D2D" w:rsidRDefault="00047358" w:rsidP="00047358">
          <w:pPr>
            <w:pStyle w:val="E3DF4A0211594C8F9A97D61E400665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A9045274124DFD8B2B1DE61EDCD0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8B161B-0137-49A4-9A71-638585F896E6}"/>
      </w:docPartPr>
      <w:docPartBody>
        <w:p w:rsidR="008E0D2D" w:rsidRDefault="00047358" w:rsidP="00047358">
          <w:pPr>
            <w:pStyle w:val="B0A9045274124DFD8B2B1DE61EDCD0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F908BCED3E49CBAB78822E252D7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2EF7F6-236B-4D09-9FE3-945C1C7ACCE7}"/>
      </w:docPartPr>
      <w:docPartBody>
        <w:p w:rsidR="008E0D2D" w:rsidRDefault="00047358" w:rsidP="00047358">
          <w:pPr>
            <w:pStyle w:val="A3F908BCED3E49CBAB78822E252D727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D494B76082340ABAD0D5505D3C7F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F4091-442F-429B-8DF8-C470D1D263F5}"/>
      </w:docPartPr>
      <w:docPartBody>
        <w:p w:rsidR="008E0D2D" w:rsidRDefault="00047358" w:rsidP="00047358">
          <w:pPr>
            <w:pStyle w:val="CD494B76082340ABAD0D5505D3C7F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BF91F9ED5BE4F97B891A00B52C508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45E936-AF5F-482D-87FF-A7F81A4997D5}"/>
      </w:docPartPr>
      <w:docPartBody>
        <w:p w:rsidR="008E0D2D" w:rsidRDefault="00047358" w:rsidP="00047358">
          <w:pPr>
            <w:pStyle w:val="2BF91F9ED5BE4F97B891A00B52C508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1A93A8A4FD2429397729C310ED2E8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DF6FE27-CAAF-483F-9009-C73FA10BCE32}"/>
      </w:docPartPr>
      <w:docPartBody>
        <w:p w:rsidR="008E0D2D" w:rsidRDefault="00047358" w:rsidP="00047358">
          <w:pPr>
            <w:pStyle w:val="F1A93A8A4FD2429397729C310ED2E88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05A0074120C4D7C806836EE51F06BF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C33F39-262C-4B50-B7F5-48C5F1DD9781}"/>
      </w:docPartPr>
      <w:docPartBody>
        <w:p w:rsidR="008E0D2D" w:rsidRDefault="00047358" w:rsidP="00047358">
          <w:pPr>
            <w:pStyle w:val="B05A0074120C4D7C806836EE51F06BF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C7957698824E528C9A220847A37C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3A7986-2881-4BB3-AAE0-6C8C7EF37F8B}"/>
      </w:docPartPr>
      <w:docPartBody>
        <w:p w:rsidR="008E0D2D" w:rsidRDefault="00047358" w:rsidP="00047358">
          <w:pPr>
            <w:pStyle w:val="36C7957698824E528C9A220847A37C7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ECAD21DEDDF4056AD7210BDACAF71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42B526-AC61-41A9-9E6D-3A60B15B7C02}"/>
      </w:docPartPr>
      <w:docPartBody>
        <w:p w:rsidR="009A0924" w:rsidRDefault="008E0D2D" w:rsidP="008E0D2D">
          <w:pPr>
            <w:pStyle w:val="3ECAD21DEDDF4056AD7210BDACAF71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21C348F8CBE45F7BDED374AECB9AD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F60153D-EE28-4D9E-947D-7410F39D57CE}"/>
      </w:docPartPr>
      <w:docPartBody>
        <w:p w:rsidR="009A0924" w:rsidRDefault="008E0D2D" w:rsidP="008E0D2D">
          <w:pPr>
            <w:pStyle w:val="021C348F8CBE45F7BDED374AECB9AD4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79106392E8E4A05890EA09AFCAA5D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47C1EE-D4C0-4D62-9C1D-43E15396D3AE}"/>
      </w:docPartPr>
      <w:docPartBody>
        <w:p w:rsidR="009A0924" w:rsidRDefault="008E0D2D" w:rsidP="008E0D2D">
          <w:pPr>
            <w:pStyle w:val="F79106392E8E4A05890EA09AFCAA5D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F2519C3C87A402190A263046FDDBD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6A1DED-6C9F-4E87-9A6E-9790544DDB22}"/>
      </w:docPartPr>
      <w:docPartBody>
        <w:p w:rsidR="008F7AC0" w:rsidRDefault="00B243DB" w:rsidP="00B243DB">
          <w:pPr>
            <w:pStyle w:val="5F2519C3C87A402190A263046FDDBD86"/>
          </w:pPr>
          <w:r>
            <w:rPr>
              <w:rStyle w:val="PlaceholderText"/>
            </w:rPr>
            <w:t>Click here to enter text.</w:t>
          </w:r>
        </w:p>
      </w:docPartBody>
    </w:docPart>
    <w:docPart>
      <w:docPartPr>
        <w:name w:val="A4E0485FD7CE4039A72B69366F355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E31A67-34CB-43BA-85BC-BCF69148A161}"/>
      </w:docPartPr>
      <w:docPartBody>
        <w:p w:rsidR="008F7AC0" w:rsidRDefault="00B243DB" w:rsidP="00B243DB">
          <w:pPr>
            <w:pStyle w:val="A4E0485FD7CE4039A72B69366F355DC4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A392D-76E2-45D6-B494-02CAE9923974}"/>
      </w:docPartPr>
      <w:docPartBody>
        <w:p w:rsidR="00000000" w:rsidRDefault="008F7AC0">
          <w:r w:rsidRPr="000D587F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358"/>
    <w:rsid w:val="00022F2B"/>
    <w:rsid w:val="00047358"/>
    <w:rsid w:val="00105DBE"/>
    <w:rsid w:val="00232AFF"/>
    <w:rsid w:val="00305D63"/>
    <w:rsid w:val="003F65E8"/>
    <w:rsid w:val="0044675D"/>
    <w:rsid w:val="0070272D"/>
    <w:rsid w:val="00715456"/>
    <w:rsid w:val="007D6AAE"/>
    <w:rsid w:val="008E0D2D"/>
    <w:rsid w:val="008F7AC0"/>
    <w:rsid w:val="00945954"/>
    <w:rsid w:val="009A0924"/>
    <w:rsid w:val="009C647B"/>
    <w:rsid w:val="009F034B"/>
    <w:rsid w:val="00A268AC"/>
    <w:rsid w:val="00B243DB"/>
    <w:rsid w:val="00CF76A8"/>
    <w:rsid w:val="00DB65E8"/>
    <w:rsid w:val="00E04FEE"/>
    <w:rsid w:val="00E961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F7AC0"/>
    <w:rPr>
      <w:color w:val="808080"/>
    </w:rPr>
  </w:style>
  <w:style w:type="paragraph" w:customStyle="1" w:styleId="F7B4B487FC814406B24E75E6AD6E1BE0">
    <w:name w:val="F7B4B487FC814406B24E75E6AD6E1BE0"/>
    <w:rsid w:val="00047358"/>
  </w:style>
  <w:style w:type="paragraph" w:customStyle="1" w:styleId="4184B26A7872459499D01071C02A34AB">
    <w:name w:val="4184B26A7872459499D01071C02A34AB"/>
    <w:rsid w:val="00047358"/>
  </w:style>
  <w:style w:type="paragraph" w:customStyle="1" w:styleId="D25B915907B74F8C9624E87E86A4B619">
    <w:name w:val="D25B915907B74F8C9624E87E86A4B619"/>
    <w:rsid w:val="00047358"/>
  </w:style>
  <w:style w:type="paragraph" w:customStyle="1" w:styleId="28BD4BCFC974439E8EDC20149ADFA44F">
    <w:name w:val="28BD4BCFC974439E8EDC20149ADFA44F"/>
    <w:rsid w:val="00047358"/>
  </w:style>
  <w:style w:type="paragraph" w:customStyle="1" w:styleId="B0BA48A9A13440B08A6BB2760B43506B">
    <w:name w:val="B0BA48A9A13440B08A6BB2760B43506B"/>
    <w:rsid w:val="00047358"/>
  </w:style>
  <w:style w:type="paragraph" w:customStyle="1" w:styleId="2FA410F673A1477F839B18B9F3B04F26">
    <w:name w:val="2FA410F673A1477F839B18B9F3B04F26"/>
    <w:rsid w:val="00047358"/>
  </w:style>
  <w:style w:type="paragraph" w:customStyle="1" w:styleId="A4D0AD89458B4F02AE25913512DBBD3F">
    <w:name w:val="A4D0AD89458B4F02AE25913512DBBD3F"/>
    <w:rsid w:val="00047358"/>
  </w:style>
  <w:style w:type="paragraph" w:customStyle="1" w:styleId="8977669C989F436CA8224EFFADDD1C9D">
    <w:name w:val="8977669C989F436CA8224EFFADDD1C9D"/>
    <w:rsid w:val="00047358"/>
  </w:style>
  <w:style w:type="paragraph" w:customStyle="1" w:styleId="0AC183D63DB74638B7D06B55C53FF1F5">
    <w:name w:val="0AC183D63DB74638B7D06B55C53FF1F5"/>
    <w:rsid w:val="00047358"/>
  </w:style>
  <w:style w:type="paragraph" w:customStyle="1" w:styleId="4241C3D2A91D47648E1940327405D69A">
    <w:name w:val="4241C3D2A91D47648E1940327405D69A"/>
    <w:rsid w:val="00047358"/>
  </w:style>
  <w:style w:type="paragraph" w:customStyle="1" w:styleId="AF5FF450391A4BDF95DA829437BCF3AF">
    <w:name w:val="AF5FF450391A4BDF95DA829437BCF3AF"/>
    <w:rsid w:val="00047358"/>
  </w:style>
  <w:style w:type="paragraph" w:customStyle="1" w:styleId="12C250AAC6364392AB638944C5C24030">
    <w:name w:val="12C250AAC6364392AB638944C5C24030"/>
    <w:rsid w:val="00047358"/>
  </w:style>
  <w:style w:type="paragraph" w:customStyle="1" w:styleId="3826BAC5BC2149BE8A03A19FA10AF9E6">
    <w:name w:val="3826BAC5BC2149BE8A03A19FA10AF9E6"/>
    <w:rsid w:val="00047358"/>
  </w:style>
  <w:style w:type="paragraph" w:customStyle="1" w:styleId="621110FF93B345519963618FBA8450BC">
    <w:name w:val="621110FF93B345519963618FBA8450BC"/>
    <w:rsid w:val="00047358"/>
  </w:style>
  <w:style w:type="paragraph" w:customStyle="1" w:styleId="D2E2F0B8EF3A43609AA6824856C1E0EF">
    <w:name w:val="D2E2F0B8EF3A43609AA6824856C1E0EF"/>
    <w:rsid w:val="00047358"/>
  </w:style>
  <w:style w:type="paragraph" w:customStyle="1" w:styleId="40A720FA878C44758EB6A6531824B720">
    <w:name w:val="40A720FA878C44758EB6A6531824B720"/>
    <w:rsid w:val="00047358"/>
  </w:style>
  <w:style w:type="paragraph" w:customStyle="1" w:styleId="686377AACB98467B87FAF1F31F1B4537">
    <w:name w:val="686377AACB98467B87FAF1F31F1B4537"/>
    <w:rsid w:val="00047358"/>
  </w:style>
  <w:style w:type="paragraph" w:customStyle="1" w:styleId="CFD4B50CBFBC4BA9A2865AD6716E9637">
    <w:name w:val="CFD4B50CBFBC4BA9A2865AD6716E9637"/>
    <w:rsid w:val="00047358"/>
  </w:style>
  <w:style w:type="paragraph" w:customStyle="1" w:styleId="C3B3DC30B02848B583D25458A4659BA2">
    <w:name w:val="C3B3DC30B02848B583D25458A4659BA2"/>
    <w:rsid w:val="00047358"/>
  </w:style>
  <w:style w:type="paragraph" w:customStyle="1" w:styleId="CC4BA5CE077542889864E2DC93E37FCF">
    <w:name w:val="CC4BA5CE077542889864E2DC93E37FCF"/>
    <w:rsid w:val="00047358"/>
  </w:style>
  <w:style w:type="paragraph" w:customStyle="1" w:styleId="B8378250F9C6465BBB09384DE802FB7F">
    <w:name w:val="B8378250F9C6465BBB09384DE802FB7F"/>
    <w:rsid w:val="00047358"/>
  </w:style>
  <w:style w:type="paragraph" w:customStyle="1" w:styleId="B3B37CA837B542B0AACD6DF8226E5DC3">
    <w:name w:val="B3B37CA837B542B0AACD6DF8226E5DC3"/>
    <w:rsid w:val="00047358"/>
  </w:style>
  <w:style w:type="paragraph" w:customStyle="1" w:styleId="CB1DD28340694D149B33A167672E33AE">
    <w:name w:val="CB1DD28340694D149B33A167672E33AE"/>
    <w:rsid w:val="00047358"/>
  </w:style>
  <w:style w:type="paragraph" w:customStyle="1" w:styleId="3BB2B48FAB3E4DDE96F16AC639A9D652">
    <w:name w:val="3BB2B48FAB3E4DDE96F16AC639A9D652"/>
    <w:rsid w:val="00047358"/>
  </w:style>
  <w:style w:type="paragraph" w:customStyle="1" w:styleId="4116043F68A841ADBFF0F78D0BAFE4DD">
    <w:name w:val="4116043F68A841ADBFF0F78D0BAFE4DD"/>
    <w:rsid w:val="00047358"/>
  </w:style>
  <w:style w:type="paragraph" w:customStyle="1" w:styleId="D00B2CF5216542E48B1FA3F7329E9168">
    <w:name w:val="D00B2CF5216542E48B1FA3F7329E9168"/>
    <w:rsid w:val="00047358"/>
  </w:style>
  <w:style w:type="paragraph" w:customStyle="1" w:styleId="5A79970C3A884513AA554763E81035C3">
    <w:name w:val="5A79970C3A884513AA554763E81035C3"/>
    <w:rsid w:val="00047358"/>
  </w:style>
  <w:style w:type="paragraph" w:customStyle="1" w:styleId="343AAC44148243C78F326BB9A83D3024">
    <w:name w:val="343AAC44148243C78F326BB9A83D3024"/>
    <w:rsid w:val="00047358"/>
  </w:style>
  <w:style w:type="paragraph" w:customStyle="1" w:styleId="AFAA596673924DD6B4B0F02053F29E65">
    <w:name w:val="AFAA596673924DD6B4B0F02053F29E65"/>
    <w:rsid w:val="00047358"/>
  </w:style>
  <w:style w:type="paragraph" w:customStyle="1" w:styleId="C79E6C514E2344B18A9D1E5F57EFEEDB">
    <w:name w:val="C79E6C514E2344B18A9D1E5F57EFEEDB"/>
    <w:rsid w:val="00047358"/>
  </w:style>
  <w:style w:type="paragraph" w:customStyle="1" w:styleId="096AF142A17A4DE7939E26982D9C5C97">
    <w:name w:val="096AF142A17A4DE7939E26982D9C5C97"/>
    <w:rsid w:val="00047358"/>
  </w:style>
  <w:style w:type="paragraph" w:customStyle="1" w:styleId="241BCC5BB56B4612A1EAD7816724281E">
    <w:name w:val="241BCC5BB56B4612A1EAD7816724281E"/>
    <w:rsid w:val="00047358"/>
  </w:style>
  <w:style w:type="paragraph" w:customStyle="1" w:styleId="62F79F9E4A084CC28FD0411F50DAF3B3">
    <w:name w:val="62F79F9E4A084CC28FD0411F50DAF3B3"/>
    <w:rsid w:val="00047358"/>
  </w:style>
  <w:style w:type="paragraph" w:customStyle="1" w:styleId="1C294DBBBAB9494CA014466AAFC6CABE">
    <w:name w:val="1C294DBBBAB9494CA014466AAFC6CABE"/>
    <w:rsid w:val="00047358"/>
  </w:style>
  <w:style w:type="paragraph" w:customStyle="1" w:styleId="949B721620D641FEA5CC1AE46F428823">
    <w:name w:val="949B721620D641FEA5CC1AE46F428823"/>
    <w:rsid w:val="00047358"/>
  </w:style>
  <w:style w:type="paragraph" w:customStyle="1" w:styleId="792DB126D0154499AEDC5F91977F886D">
    <w:name w:val="792DB126D0154499AEDC5F91977F886D"/>
    <w:rsid w:val="00047358"/>
  </w:style>
  <w:style w:type="paragraph" w:customStyle="1" w:styleId="4D972F1A560A488FBE60C62AD74C646F">
    <w:name w:val="4D972F1A560A488FBE60C62AD74C646F"/>
    <w:rsid w:val="00047358"/>
  </w:style>
  <w:style w:type="paragraph" w:customStyle="1" w:styleId="8FC813EB52484D6482B2D18F0F5B0AC1">
    <w:name w:val="8FC813EB52484D6482B2D18F0F5B0AC1"/>
    <w:rsid w:val="00047358"/>
  </w:style>
  <w:style w:type="paragraph" w:customStyle="1" w:styleId="8ECE76C6AABF410B861032AEA12BA9A0">
    <w:name w:val="8ECE76C6AABF410B861032AEA12BA9A0"/>
    <w:rsid w:val="00047358"/>
  </w:style>
  <w:style w:type="paragraph" w:customStyle="1" w:styleId="4E00CF9EFF214B04B5B7ED3FEF3D1E8F">
    <w:name w:val="4E00CF9EFF214B04B5B7ED3FEF3D1E8F"/>
    <w:rsid w:val="00047358"/>
  </w:style>
  <w:style w:type="paragraph" w:customStyle="1" w:styleId="3BF7C5BCF1E94A178CA23388036B5D2E">
    <w:name w:val="3BF7C5BCF1E94A178CA23388036B5D2E"/>
    <w:rsid w:val="00047358"/>
  </w:style>
  <w:style w:type="paragraph" w:customStyle="1" w:styleId="4936D9484B794C4CBBFD6974C557ABBB">
    <w:name w:val="4936D9484B794C4CBBFD6974C557ABBB"/>
    <w:rsid w:val="00047358"/>
  </w:style>
  <w:style w:type="paragraph" w:customStyle="1" w:styleId="9C16E8F663E943ECA5F0FF8FBEDC44D8">
    <w:name w:val="9C16E8F663E943ECA5F0FF8FBEDC44D8"/>
    <w:rsid w:val="00047358"/>
  </w:style>
  <w:style w:type="paragraph" w:customStyle="1" w:styleId="4EF143093031469481306B4F7E5015DE">
    <w:name w:val="4EF143093031469481306B4F7E5015DE"/>
    <w:rsid w:val="00047358"/>
  </w:style>
  <w:style w:type="paragraph" w:customStyle="1" w:styleId="65DE0F25EAF04AB29C5D69EE9DB1B56C">
    <w:name w:val="65DE0F25EAF04AB29C5D69EE9DB1B56C"/>
    <w:rsid w:val="00047358"/>
  </w:style>
  <w:style w:type="paragraph" w:customStyle="1" w:styleId="34A90E73BA3D4C7DB06970C4484D8D76">
    <w:name w:val="34A90E73BA3D4C7DB06970C4484D8D76"/>
    <w:rsid w:val="00047358"/>
  </w:style>
  <w:style w:type="paragraph" w:customStyle="1" w:styleId="2909E2F5B06A479CAFF47FE4E76316A0">
    <w:name w:val="2909E2F5B06A479CAFF47FE4E76316A0"/>
    <w:rsid w:val="00047358"/>
  </w:style>
  <w:style w:type="paragraph" w:customStyle="1" w:styleId="708B434D5ED3483AB5895563DD0E5EE9">
    <w:name w:val="708B434D5ED3483AB5895563DD0E5EE9"/>
    <w:rsid w:val="00047358"/>
  </w:style>
  <w:style w:type="paragraph" w:customStyle="1" w:styleId="11E97F5903AC489098A41A3E6485DC3F">
    <w:name w:val="11E97F5903AC489098A41A3E6485DC3F"/>
    <w:rsid w:val="00047358"/>
  </w:style>
  <w:style w:type="paragraph" w:customStyle="1" w:styleId="BA2EE7240DB042DE929BEB1E58F6BCD5">
    <w:name w:val="BA2EE7240DB042DE929BEB1E58F6BCD5"/>
    <w:rsid w:val="00047358"/>
  </w:style>
  <w:style w:type="paragraph" w:customStyle="1" w:styleId="83A820D40DFB41AA8A47C6646BC3003E">
    <w:name w:val="83A820D40DFB41AA8A47C6646BC3003E"/>
    <w:rsid w:val="00047358"/>
  </w:style>
  <w:style w:type="paragraph" w:customStyle="1" w:styleId="52BB52557D554D78831BAEA288242B27">
    <w:name w:val="52BB52557D554D78831BAEA288242B27"/>
    <w:rsid w:val="00047358"/>
  </w:style>
  <w:style w:type="paragraph" w:customStyle="1" w:styleId="9DEDFE600C7740238F902C96490F94ED">
    <w:name w:val="9DEDFE600C7740238F902C96490F94ED"/>
    <w:rsid w:val="00047358"/>
  </w:style>
  <w:style w:type="paragraph" w:customStyle="1" w:styleId="B21E594F77F846A4B65D89D62534E010">
    <w:name w:val="B21E594F77F846A4B65D89D62534E010"/>
    <w:rsid w:val="00047358"/>
  </w:style>
  <w:style w:type="paragraph" w:customStyle="1" w:styleId="6D9613AA815445E494448FEF5747C1F3">
    <w:name w:val="6D9613AA815445E494448FEF5747C1F3"/>
    <w:rsid w:val="00047358"/>
  </w:style>
  <w:style w:type="paragraph" w:customStyle="1" w:styleId="AFFEB98AE1094C0386E33D9BCE430BC1">
    <w:name w:val="AFFEB98AE1094C0386E33D9BCE430BC1"/>
    <w:rsid w:val="00047358"/>
  </w:style>
  <w:style w:type="paragraph" w:customStyle="1" w:styleId="B6B895E2F9FE499C8B18ED4E07EC5867">
    <w:name w:val="B6B895E2F9FE499C8B18ED4E07EC5867"/>
    <w:rsid w:val="00047358"/>
  </w:style>
  <w:style w:type="paragraph" w:customStyle="1" w:styleId="C7D937EBCE064E949A6172C0740F2126">
    <w:name w:val="C7D937EBCE064E949A6172C0740F2126"/>
    <w:rsid w:val="00047358"/>
  </w:style>
  <w:style w:type="paragraph" w:customStyle="1" w:styleId="42D6EDBA82214E909BAEA99FF5772834">
    <w:name w:val="42D6EDBA82214E909BAEA99FF5772834"/>
    <w:rsid w:val="00047358"/>
  </w:style>
  <w:style w:type="paragraph" w:customStyle="1" w:styleId="33741D1325114935AC44A491A36F939F">
    <w:name w:val="33741D1325114935AC44A491A36F939F"/>
    <w:rsid w:val="00047358"/>
  </w:style>
  <w:style w:type="paragraph" w:customStyle="1" w:styleId="F54B3BDDC7534C7E800D577665B10394">
    <w:name w:val="F54B3BDDC7534C7E800D577665B10394"/>
    <w:rsid w:val="00047358"/>
  </w:style>
  <w:style w:type="paragraph" w:customStyle="1" w:styleId="C3210B833066458281C5B754EF76F2B7">
    <w:name w:val="C3210B833066458281C5B754EF76F2B7"/>
    <w:rsid w:val="00047358"/>
  </w:style>
  <w:style w:type="paragraph" w:customStyle="1" w:styleId="C37F3EF61C0B43F39BF1857A5F29B07F">
    <w:name w:val="C37F3EF61C0B43F39BF1857A5F29B07F"/>
    <w:rsid w:val="00047358"/>
  </w:style>
  <w:style w:type="paragraph" w:customStyle="1" w:styleId="D5ECD4AAE2AC463EB62DD32DAF5606C9">
    <w:name w:val="D5ECD4AAE2AC463EB62DD32DAF5606C9"/>
    <w:rsid w:val="00047358"/>
  </w:style>
  <w:style w:type="paragraph" w:customStyle="1" w:styleId="9BF720F9010E4F96A823519BDCD5235A">
    <w:name w:val="9BF720F9010E4F96A823519BDCD5235A"/>
    <w:rsid w:val="00047358"/>
  </w:style>
  <w:style w:type="paragraph" w:customStyle="1" w:styleId="04DED19CE3B141D5A60982F74BE1A350">
    <w:name w:val="04DED19CE3B141D5A60982F74BE1A350"/>
    <w:rsid w:val="00047358"/>
  </w:style>
  <w:style w:type="paragraph" w:customStyle="1" w:styleId="2313DD5D94174D9191FA6A6828998B0F">
    <w:name w:val="2313DD5D94174D9191FA6A6828998B0F"/>
    <w:rsid w:val="00047358"/>
  </w:style>
  <w:style w:type="paragraph" w:customStyle="1" w:styleId="D3BE26172F654C338E99A8469E4E4B79">
    <w:name w:val="D3BE26172F654C338E99A8469E4E4B79"/>
    <w:rsid w:val="00047358"/>
  </w:style>
  <w:style w:type="paragraph" w:customStyle="1" w:styleId="5F30556A7E4F43789120DE10973BD6E9">
    <w:name w:val="5F30556A7E4F43789120DE10973BD6E9"/>
    <w:rsid w:val="00047358"/>
  </w:style>
  <w:style w:type="paragraph" w:customStyle="1" w:styleId="6EAD31A24EAA4B29988ED325ECE08D7A">
    <w:name w:val="6EAD31A24EAA4B29988ED325ECE08D7A"/>
    <w:rsid w:val="00047358"/>
  </w:style>
  <w:style w:type="paragraph" w:customStyle="1" w:styleId="514C01D1A7AA467E840A54779EB65CA6">
    <w:name w:val="514C01D1A7AA467E840A54779EB65CA6"/>
    <w:rsid w:val="00047358"/>
  </w:style>
  <w:style w:type="paragraph" w:customStyle="1" w:styleId="E3DF4A0211594C8F9A97D61E40066576">
    <w:name w:val="E3DF4A0211594C8F9A97D61E40066576"/>
    <w:rsid w:val="00047358"/>
  </w:style>
  <w:style w:type="paragraph" w:customStyle="1" w:styleId="B0A9045274124DFD8B2B1DE61EDCD02B">
    <w:name w:val="B0A9045274124DFD8B2B1DE61EDCD02B"/>
    <w:rsid w:val="00047358"/>
  </w:style>
  <w:style w:type="paragraph" w:customStyle="1" w:styleId="A3F908BCED3E49CBAB78822E252D7270">
    <w:name w:val="A3F908BCED3E49CBAB78822E252D7270"/>
    <w:rsid w:val="00047358"/>
  </w:style>
  <w:style w:type="paragraph" w:customStyle="1" w:styleId="CD494B76082340ABAD0D5505D3C7F8D1">
    <w:name w:val="CD494B76082340ABAD0D5505D3C7F8D1"/>
    <w:rsid w:val="00047358"/>
  </w:style>
  <w:style w:type="paragraph" w:customStyle="1" w:styleId="2BF91F9ED5BE4F97B891A00B52C50815">
    <w:name w:val="2BF91F9ED5BE4F97B891A00B52C50815"/>
    <w:rsid w:val="00047358"/>
  </w:style>
  <w:style w:type="paragraph" w:customStyle="1" w:styleId="F1A93A8A4FD2429397729C310ED2E88C">
    <w:name w:val="F1A93A8A4FD2429397729C310ED2E88C"/>
    <w:rsid w:val="00047358"/>
  </w:style>
  <w:style w:type="paragraph" w:customStyle="1" w:styleId="B05A0074120C4D7C806836EE51F06BF7">
    <w:name w:val="B05A0074120C4D7C806836EE51F06BF7"/>
    <w:rsid w:val="00047358"/>
  </w:style>
  <w:style w:type="paragraph" w:customStyle="1" w:styleId="36C7957698824E528C9A220847A37C74">
    <w:name w:val="36C7957698824E528C9A220847A37C74"/>
    <w:rsid w:val="00047358"/>
  </w:style>
  <w:style w:type="paragraph" w:customStyle="1" w:styleId="3ECAD21DEDDF4056AD7210BDACAF71B5">
    <w:name w:val="3ECAD21DEDDF4056AD7210BDACAF71B5"/>
    <w:rsid w:val="008E0D2D"/>
  </w:style>
  <w:style w:type="paragraph" w:customStyle="1" w:styleId="021C348F8CBE45F7BDED374AECB9AD41">
    <w:name w:val="021C348F8CBE45F7BDED374AECB9AD41"/>
    <w:rsid w:val="008E0D2D"/>
  </w:style>
  <w:style w:type="paragraph" w:customStyle="1" w:styleId="59E86C8D1BF44C67B7A1E2085CC03324">
    <w:name w:val="59E86C8D1BF44C67B7A1E2085CC03324"/>
    <w:rsid w:val="008E0D2D"/>
  </w:style>
  <w:style w:type="paragraph" w:customStyle="1" w:styleId="EC8F8761BD084425AB0FE1929B41E08A">
    <w:name w:val="EC8F8761BD084425AB0FE1929B41E08A"/>
    <w:rsid w:val="008E0D2D"/>
  </w:style>
  <w:style w:type="paragraph" w:customStyle="1" w:styleId="F53916ADCC3440E4BF80E7CAD55DE322">
    <w:name w:val="F53916ADCC3440E4BF80E7CAD55DE322"/>
    <w:rsid w:val="008E0D2D"/>
  </w:style>
  <w:style w:type="paragraph" w:customStyle="1" w:styleId="F68B78B696F84995B02F9029EBB506FF">
    <w:name w:val="F68B78B696F84995B02F9029EBB506FF"/>
    <w:rsid w:val="008E0D2D"/>
  </w:style>
  <w:style w:type="paragraph" w:customStyle="1" w:styleId="51D0175B4E964F16A3CFC21C4044EC6E">
    <w:name w:val="51D0175B4E964F16A3CFC21C4044EC6E"/>
    <w:rsid w:val="008E0D2D"/>
  </w:style>
  <w:style w:type="paragraph" w:customStyle="1" w:styleId="507B237957B849F2BAAB2D293DA98C49">
    <w:name w:val="507B237957B849F2BAAB2D293DA98C49"/>
    <w:rsid w:val="008E0D2D"/>
  </w:style>
  <w:style w:type="paragraph" w:customStyle="1" w:styleId="39C8204692704180823FBB5BA126657F">
    <w:name w:val="39C8204692704180823FBB5BA126657F"/>
    <w:rsid w:val="008E0D2D"/>
  </w:style>
  <w:style w:type="paragraph" w:customStyle="1" w:styleId="9593DF4787924571B093FECEEAC81D8A">
    <w:name w:val="9593DF4787924571B093FECEEAC81D8A"/>
    <w:rsid w:val="008E0D2D"/>
  </w:style>
  <w:style w:type="paragraph" w:customStyle="1" w:styleId="4ECF7D8C00E4452C81344EFB025FF5CB">
    <w:name w:val="4ECF7D8C00E4452C81344EFB025FF5CB"/>
    <w:rsid w:val="008E0D2D"/>
  </w:style>
  <w:style w:type="paragraph" w:customStyle="1" w:styleId="FEF5EFBA78BC4D2FAF7CA2016B25CAF8">
    <w:name w:val="FEF5EFBA78BC4D2FAF7CA2016B25CAF8"/>
    <w:rsid w:val="008E0D2D"/>
  </w:style>
  <w:style w:type="paragraph" w:customStyle="1" w:styleId="E8CE3C76FCDD4012B13AC96BCF4AB59C">
    <w:name w:val="E8CE3C76FCDD4012B13AC96BCF4AB59C"/>
    <w:rsid w:val="008E0D2D"/>
  </w:style>
  <w:style w:type="paragraph" w:customStyle="1" w:styleId="FE1FE4AF79F8454B999701439A981749">
    <w:name w:val="FE1FE4AF79F8454B999701439A981749"/>
    <w:rsid w:val="008E0D2D"/>
  </w:style>
  <w:style w:type="paragraph" w:customStyle="1" w:styleId="D58006D0B0FE4FE28CBBA52EB17C9D01">
    <w:name w:val="D58006D0B0FE4FE28CBBA52EB17C9D01"/>
    <w:rsid w:val="008E0D2D"/>
  </w:style>
  <w:style w:type="paragraph" w:customStyle="1" w:styleId="4EFDA6FEA15C41E88643EBC2AAC3AE7D">
    <w:name w:val="4EFDA6FEA15C41E88643EBC2AAC3AE7D"/>
    <w:rsid w:val="008E0D2D"/>
  </w:style>
  <w:style w:type="paragraph" w:customStyle="1" w:styleId="62FFEF9809324643A0E4EF3B3AD0CCFF">
    <w:name w:val="62FFEF9809324643A0E4EF3B3AD0CCFF"/>
    <w:rsid w:val="008E0D2D"/>
  </w:style>
  <w:style w:type="paragraph" w:customStyle="1" w:styleId="7526CF5E584549D883513FDF843B8F9F">
    <w:name w:val="7526CF5E584549D883513FDF843B8F9F"/>
    <w:rsid w:val="008E0D2D"/>
  </w:style>
  <w:style w:type="paragraph" w:customStyle="1" w:styleId="5FCA589812DD4FDAA48989AF2BDFD19C">
    <w:name w:val="5FCA589812DD4FDAA48989AF2BDFD19C"/>
    <w:rsid w:val="008E0D2D"/>
  </w:style>
  <w:style w:type="paragraph" w:customStyle="1" w:styleId="D4308EB3163440338434415379005D7A">
    <w:name w:val="D4308EB3163440338434415379005D7A"/>
    <w:rsid w:val="008E0D2D"/>
  </w:style>
  <w:style w:type="paragraph" w:customStyle="1" w:styleId="F79106392E8E4A05890EA09AFCAA5D79">
    <w:name w:val="F79106392E8E4A05890EA09AFCAA5D79"/>
    <w:rsid w:val="008E0D2D"/>
  </w:style>
  <w:style w:type="paragraph" w:customStyle="1" w:styleId="260695BD32BE48958D82613F8E36D652">
    <w:name w:val="260695BD32BE48958D82613F8E36D652"/>
    <w:rsid w:val="008E0D2D"/>
  </w:style>
  <w:style w:type="paragraph" w:customStyle="1" w:styleId="39747B8D2AEA491F88710D5D1EBAE8BA">
    <w:name w:val="39747B8D2AEA491F88710D5D1EBAE8BA"/>
    <w:rsid w:val="008E0D2D"/>
  </w:style>
  <w:style w:type="paragraph" w:customStyle="1" w:styleId="6C6A585EE4364A16BF3ACF371AAD7F6C">
    <w:name w:val="6C6A585EE4364A16BF3ACF371AAD7F6C"/>
    <w:rsid w:val="008E0D2D"/>
  </w:style>
  <w:style w:type="paragraph" w:customStyle="1" w:styleId="0C23EE288E4B49DBACD60DEB36D171C2">
    <w:name w:val="0C23EE288E4B49DBACD60DEB36D171C2"/>
    <w:rsid w:val="008E0D2D"/>
  </w:style>
  <w:style w:type="paragraph" w:customStyle="1" w:styleId="8D091F6840B04B2EBABBAB8B4D3B3F5D">
    <w:name w:val="8D091F6840B04B2EBABBAB8B4D3B3F5D"/>
    <w:rsid w:val="008E0D2D"/>
  </w:style>
  <w:style w:type="paragraph" w:customStyle="1" w:styleId="37B9A6D67B034AA08FDA0D17AEC8BBA0">
    <w:name w:val="37B9A6D67B034AA08FDA0D17AEC8BBA0"/>
    <w:rsid w:val="008E0D2D"/>
  </w:style>
  <w:style w:type="paragraph" w:customStyle="1" w:styleId="B2F89B5E418147D8A2629BEED28DB0ED">
    <w:name w:val="B2F89B5E418147D8A2629BEED28DB0ED"/>
    <w:rsid w:val="008E0D2D"/>
  </w:style>
  <w:style w:type="paragraph" w:customStyle="1" w:styleId="73B79B1468AB4656949EBCEEBCE7049A">
    <w:name w:val="73B79B1468AB4656949EBCEEBCE7049A"/>
    <w:rsid w:val="008E0D2D"/>
  </w:style>
  <w:style w:type="paragraph" w:customStyle="1" w:styleId="61F30CCCAE5D4B359699329E4FCB2BC9">
    <w:name w:val="61F30CCCAE5D4B359699329E4FCB2BC9"/>
    <w:rsid w:val="008E0D2D"/>
  </w:style>
  <w:style w:type="paragraph" w:customStyle="1" w:styleId="B3C2B97EF0BD439C83C727429FEB323D">
    <w:name w:val="B3C2B97EF0BD439C83C727429FEB323D"/>
    <w:rsid w:val="008E0D2D"/>
  </w:style>
  <w:style w:type="paragraph" w:customStyle="1" w:styleId="D9F305B7321844979D65CD00363EFEE9">
    <w:name w:val="D9F305B7321844979D65CD00363EFEE9"/>
    <w:rsid w:val="008E0D2D"/>
  </w:style>
  <w:style w:type="paragraph" w:customStyle="1" w:styleId="1E0DC3DF71A548868D420C004315B564">
    <w:name w:val="1E0DC3DF71A548868D420C004315B564"/>
    <w:rsid w:val="008E0D2D"/>
  </w:style>
  <w:style w:type="paragraph" w:customStyle="1" w:styleId="3E0079EB0F944CDA905F4F97C0D1896A">
    <w:name w:val="3E0079EB0F944CDA905F4F97C0D1896A"/>
    <w:rsid w:val="008E0D2D"/>
  </w:style>
  <w:style w:type="paragraph" w:customStyle="1" w:styleId="B37D717BC6FE41E89A9132B274E813AD">
    <w:name w:val="B37D717BC6FE41E89A9132B274E813AD"/>
    <w:rsid w:val="008E0D2D"/>
  </w:style>
  <w:style w:type="paragraph" w:customStyle="1" w:styleId="E1CA00AA867445978393549C4B41E669">
    <w:name w:val="E1CA00AA867445978393549C4B41E669"/>
    <w:rsid w:val="008E0D2D"/>
  </w:style>
  <w:style w:type="paragraph" w:customStyle="1" w:styleId="A23ED6EACB9A4DE8AE85848A5A3260AB">
    <w:name w:val="A23ED6EACB9A4DE8AE85848A5A3260AB"/>
    <w:rsid w:val="008E0D2D"/>
  </w:style>
  <w:style w:type="paragraph" w:customStyle="1" w:styleId="AE019E4DB6E04B92B2F82EE95EE8A514">
    <w:name w:val="AE019E4DB6E04B92B2F82EE95EE8A514"/>
    <w:rsid w:val="008E0D2D"/>
  </w:style>
  <w:style w:type="paragraph" w:customStyle="1" w:styleId="CACAA25B1FA34A8D9DB956D964E309EA">
    <w:name w:val="CACAA25B1FA34A8D9DB956D964E309EA"/>
    <w:rsid w:val="009A0924"/>
    <w:rPr>
      <w:lang w:val="da-DK" w:eastAsia="da-DK"/>
    </w:rPr>
  </w:style>
  <w:style w:type="paragraph" w:customStyle="1" w:styleId="BD581F8E458641EEB9609482D5A1D099">
    <w:name w:val="BD581F8E458641EEB9609482D5A1D099"/>
    <w:rsid w:val="009F034B"/>
    <w:rPr>
      <w:lang w:val="da-DK" w:eastAsia="da-DK"/>
    </w:rPr>
  </w:style>
  <w:style w:type="paragraph" w:customStyle="1" w:styleId="5C83E2818A37461AA6854EA98E0CB606">
    <w:name w:val="5C83E2818A37461AA6854EA98E0CB606"/>
    <w:rsid w:val="009F034B"/>
    <w:rPr>
      <w:lang w:val="da-DK" w:eastAsia="da-DK"/>
    </w:rPr>
  </w:style>
  <w:style w:type="paragraph" w:customStyle="1" w:styleId="6BAB2E95715B49D88A7DC843A8315F32">
    <w:name w:val="6BAB2E95715B49D88A7DC843A8315F32"/>
    <w:rsid w:val="009C647B"/>
    <w:rPr>
      <w:lang w:val="da-DK" w:eastAsia="da-DK"/>
    </w:rPr>
  </w:style>
  <w:style w:type="paragraph" w:customStyle="1" w:styleId="75A0EB2196804D43BF358BB6AB0D611D">
    <w:name w:val="75A0EB2196804D43BF358BB6AB0D611D"/>
    <w:rsid w:val="009C647B"/>
    <w:rPr>
      <w:lang w:val="da-DK" w:eastAsia="da-DK"/>
    </w:rPr>
  </w:style>
  <w:style w:type="paragraph" w:customStyle="1" w:styleId="7442122DE2FC4CF3A0868E4FD36D3DA6">
    <w:name w:val="7442122DE2FC4CF3A0868E4FD36D3DA6"/>
    <w:rsid w:val="009C647B"/>
    <w:rPr>
      <w:lang w:val="da-DK" w:eastAsia="da-DK"/>
    </w:rPr>
  </w:style>
  <w:style w:type="paragraph" w:customStyle="1" w:styleId="69384C3EC55F4B2F911BCEFCA0D09FB3">
    <w:name w:val="69384C3EC55F4B2F911BCEFCA0D09FB3"/>
    <w:rsid w:val="003F65E8"/>
    <w:rPr>
      <w:lang w:val="da-DK" w:eastAsia="da-DK"/>
    </w:rPr>
  </w:style>
  <w:style w:type="paragraph" w:customStyle="1" w:styleId="A76D8E059E5D4C5D9AC396E3661CF7DD">
    <w:name w:val="A76D8E059E5D4C5D9AC396E3661CF7DD"/>
    <w:rsid w:val="003F65E8"/>
    <w:rPr>
      <w:lang w:val="da-DK" w:eastAsia="da-DK"/>
    </w:rPr>
  </w:style>
  <w:style w:type="paragraph" w:customStyle="1" w:styleId="3312B5AE9C104F3D9FB6361996B738D0">
    <w:name w:val="3312B5AE9C104F3D9FB6361996B738D0"/>
    <w:rsid w:val="00DB65E8"/>
    <w:rPr>
      <w:lang w:val="da-DK" w:eastAsia="da-DK"/>
    </w:rPr>
  </w:style>
  <w:style w:type="paragraph" w:customStyle="1" w:styleId="8FA23FA141BE4A42B8FD9AEDC2EACE30">
    <w:name w:val="8FA23FA141BE4A42B8FD9AEDC2EACE30"/>
    <w:rsid w:val="00DB65E8"/>
    <w:rPr>
      <w:lang w:val="da-DK" w:eastAsia="da-DK"/>
    </w:rPr>
  </w:style>
  <w:style w:type="paragraph" w:customStyle="1" w:styleId="F211EF8975444E42B6DF62C850966ADA">
    <w:name w:val="F211EF8975444E42B6DF62C850966ADA"/>
    <w:rsid w:val="00DB65E8"/>
    <w:rPr>
      <w:lang w:val="da-DK" w:eastAsia="da-DK"/>
    </w:rPr>
  </w:style>
  <w:style w:type="paragraph" w:customStyle="1" w:styleId="5F2519C3C87A402190A263046FDDBD86">
    <w:name w:val="5F2519C3C87A402190A263046FDDBD86"/>
    <w:rsid w:val="00B243DB"/>
    <w:rPr>
      <w:lang w:val="da-DK" w:eastAsia="da-DK"/>
    </w:rPr>
  </w:style>
  <w:style w:type="paragraph" w:customStyle="1" w:styleId="A4E0485FD7CE4039A72B69366F355DC4">
    <w:name w:val="A4E0485FD7CE4039A72B69366F355DC4"/>
    <w:rsid w:val="00B243DB"/>
    <w:rPr>
      <w:lang w:val="da-DK" w:eastAsia="da-DK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C r e d i t _ M e m o / 1 3 0 7 / " >  
     < H e a d e r >  
         < A p p l i e s T o D o c u m e n t > A p p l i e s T o D o c u m e n t < / A p p l i e s T o D o c u m e n t >  
         < A p p l i e s T o D o c u m e n t _ L b l > A p p l i e s T o D o c u m e n t _ L b l < / A p p l i e s T o D o c u m e n t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u m e r N o > B i l l t o C u s t u m e r N o < / B i l l t o C u s t u m e r N o >  
         < B i l l t o C u s t u m e r N o _ L b l > B i l l t o C u s t u m e r N o _ L b l < / B i l l t o C u s t u m e r N o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5156F22C-BD20-4B53-A6AF-2B5AAD78A9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2019-04-09T09:31:00Z</dcterms:created>
  <dcterms:modified xsi:type="dcterms:W3CDTF">2020-02-04T08:43:00Z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v-vikani@microsoft.com</vt:lpwstr>
  </property>
  <property fmtid="{D5CDD505-2E9C-101B-9397-08002B2CF9AE}" pid="5" name="MSIP_Label_f42aa342-8706-4288-bd11-ebb85995028c_SetDate">
    <vt:lpwstr>2020-02-04T08:43:19.7346528Z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819212c5-8915-4e55-9361-1170cba11a8f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