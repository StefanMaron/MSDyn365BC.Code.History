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5897"/>
        <w:gridCol w:w="4309"/>
      </w:tblGrid>
      <w:tr w:rsidR="00676789" w:rsidTr="002F2688" w14:paraId="3372EE3D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Order_Conf/1305"/>
            <w:id w:val="-34663722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1[1]" w:storeItemID="{04B08A8D-A220-4DEF-9B12-B3D3CF009CBF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889" w:type="pct"/>
              </w:tcPr>
              <w:p w:rsidRPr="00456AFC" w:rsidR="00676789" w:rsidP="00676789" w:rsidRDefault="00676789" w14:paraId="74BB2D29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Order_Conf/1305"/>
            <w:id w:val="-1171950695"/>
            <w:placeholder>
              <w:docPart w:val="4DDBEE593B9F444AAA7B4193A6631176"/>
            </w:placeholder>
            <w:dataBinding w:prefixMappings="xmlns:ns0='urn:microsoft-dynamics-nav/reports/Standard_Sales_Order_Conf/1305/'" w:xpath="/ns0:NavWordReportXmlPart[1]/ns0:Header[1]/ns0:CompanyAddress1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4BC0831E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="00676789" w:rsidTr="002F2688" w14:paraId="55884E3C" w14:textId="77777777">
        <w:trPr>
          <w:cantSplit/>
          <w:trHeight w:val="290"/>
        </w:trPr>
        <w:sdt>
          <w:sdtPr>
            <w:alias w:val="#Nav: /Header/CustomerAddress2"/>
            <w:tag w:val="#Nav: Standard_Sales_Order_Conf/1305"/>
            <w:id w:val="2121793087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2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B2A79E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Order_Conf/1305"/>
            <w:id w:val="1521665205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2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7940B7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="00676789" w:rsidTr="002F2688" w14:paraId="2067FE9E" w14:textId="77777777">
        <w:trPr>
          <w:cantSplit/>
          <w:trHeight w:val="290"/>
        </w:trPr>
        <w:sdt>
          <w:sdtPr>
            <w:alias w:val="#Nav: /Header/CustomerAddress3"/>
            <w:tag w:val="#Nav: Standard_Sales_Order_Conf/1305"/>
            <w:id w:val="53639515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3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692E3F9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Order_Conf/1305"/>
            <w:id w:val="-1053613660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3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E4B78DA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="00676789" w:rsidTr="002F2688" w14:paraId="6E48A273" w14:textId="77777777">
        <w:trPr>
          <w:cantSplit/>
          <w:trHeight w:val="290"/>
        </w:trPr>
        <w:sdt>
          <w:sdtPr>
            <w:alias w:val="#Nav: /Header/CustomerAddress4"/>
            <w:tag w:val="#Nav: Standard_Sales_Order_Conf/1305"/>
            <w:id w:val="122910911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4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509FA872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Order_Conf/1305"/>
            <w:id w:val="-843252946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4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180E0E55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="00676789" w:rsidTr="002F2688" w14:paraId="7C5C4F5B" w14:textId="77777777">
        <w:trPr>
          <w:cantSplit/>
          <w:trHeight w:val="290"/>
        </w:trPr>
        <w:sdt>
          <w:sdtPr>
            <w:alias w:val="#Nav: /Header/CustomerAddress5"/>
            <w:tag w:val="#Nav: Standard_Sales_Order_Conf/1305"/>
            <w:id w:val="1814057176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5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38D123B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Order_Conf/1305"/>
            <w:id w:val="-1834985711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5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06015667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="00676789" w:rsidTr="002F2688" w14:paraId="04ABB8B4" w14:textId="77777777">
        <w:trPr>
          <w:cantSplit/>
          <w:trHeight w:val="274"/>
        </w:trPr>
        <w:sdt>
          <w:sdtPr>
            <w:alias w:val="#Nav: /Header/CustomerAddress6"/>
            <w:tag w:val="#Nav: Standard_Sales_Order_Conf/1305"/>
            <w:id w:val="-2064325541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6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7C5D611F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Order_Conf/1305"/>
            <w:id w:val="-2005736487"/>
            <w:placeholder>
              <w:docPart w:val="952A8435749047F587B8E98072B7D243"/>
            </w:placeholder>
            <w:dataBinding w:prefixMappings="xmlns:ns0='urn:microsoft-dynamics-nav/reports/Standard_Sales_Order_Conf/1305/'" w:xpath="/ns0:NavWordReportXmlPart[1]/ns0:Header[1]/ns0:CompanyAddress6[1]" w:storeItemID="{04B08A8D-A220-4DEF-9B12-B3D3CF009CBF}"/>
            <w:text/>
          </w:sdtPr>
          <w:sdtEndPr/>
          <w:sdtContent>
            <w:tc>
              <w:tcPr>
                <w:tcW w:w="2111" w:type="pct"/>
              </w:tcPr>
              <w:p w:rsidRPr="00456AFC" w:rsidR="00676789" w:rsidP="00676789" w:rsidRDefault="00676789" w14:paraId="2563E743" w14:textId="77777777">
                <w:pPr>
                  <w:pStyle w:val="NoSpacing"/>
                  <w:jc w:val="right"/>
                </w:pPr>
                <w:r w:rsidRPr="00456AFC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="00676789" w:rsidTr="002F2688" w14:paraId="34E03AAB" w14:textId="77777777">
        <w:trPr>
          <w:cantSplit/>
          <w:trHeight w:val="290"/>
        </w:trPr>
        <w:sdt>
          <w:sdtPr>
            <w:alias w:val="#Nav: /Header/CustomerAddress7"/>
            <w:tag w:val="#Nav: Standard_Sales_Order_Conf/1305"/>
            <w:id w:val="-76260589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7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4AD9902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2D76AA" w14:paraId="177D16CB" w14:textId="77777777">
            <w:pPr>
              <w:pStyle w:val="NoSpacing"/>
              <w:jc w:val="right"/>
            </w:pPr>
            <w:sdt>
              <w:sdtPr>
                <w:alias w:val="#Nav: /Header/CompanyLegalOffice_Lbl"/>
                <w:tag w:val="#Nav: Standard_Sales_Order_Conf/1305"/>
                <w:id w:val="-1616430546"/>
                <w:placeholder>
                  <w:docPart w:val="4BCB1EBB9CEC4883B484D289B5FB061D"/>
                </w:placeholder>
                <w:dataBinding w:prefixMappings="xmlns:ns0='urn:microsoft-dynamics-nav/reports/Standard_Sales_Order_Conf/1305/'" w:xpath="/ns0:NavWordReportXmlPart[1]/ns0:Header[1]/ns0:CompanyLegalOffice_Lbl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CompanyLegalOffice_Lbl</w:t>
                </w:r>
              </w:sdtContent>
            </w:sdt>
            <w:r w:rsidR="00676789">
              <w:t xml:space="preserve"> </w:t>
            </w:r>
            <w:sdt>
              <w:sdtPr>
                <w:alias w:val="#Nav: /Header/CompanyLegalOffice"/>
                <w:tag w:val="#Nav: Standard_Sales_Order_Conf/1305"/>
                <w:id w:val="1332101128"/>
                <w:placeholder>
                  <w:docPart w:val="0AEE67F9895048F883A7F127DC2B5575"/>
                </w:placeholder>
                <w:dataBinding w:prefixMappings="xmlns:ns0='urn:microsoft-dynamics-nav/reports/Standard_Sales_Order_Conf/1305/'" w:xpath="/ns0:NavWordReportXmlPart[1]/ns0:Header[1]/ns0:CompanyLegalOffice[1]" w:storeItemID="{04B08A8D-A220-4DEF-9B12-B3D3CF009CBF}"/>
                <w:text/>
              </w:sdtPr>
              <w:sdtEndPr/>
              <w:sdtContent>
                <w:r w:rsidRPr="00456AFC" w:rsidR="00676789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="00676789" w:rsidTr="002F2688" w14:paraId="47847567" w14:textId="77777777">
        <w:trPr>
          <w:cantSplit/>
          <w:trHeight w:val="290"/>
        </w:trPr>
        <w:sdt>
          <w:sdtPr>
            <w:alias w:val="#Nav: /Header/CustomerAddress8"/>
            <w:tag w:val="#Nav: Standard_Sales_Order_Conf/1305"/>
            <w:id w:val="571465082"/>
            <w:placeholder>
              <w:docPart w:val="E75F7F8197954E4BB25340D33CAE312B"/>
            </w:placeholder>
            <w:dataBinding w:prefixMappings="xmlns:ns0='urn:microsoft-dynamics-nav/reports/Standard_Sales_Order_Conf/1305/'" w:xpath="/ns0:NavWordReportXmlPart[1]/ns0:Header[1]/ns0:CustomerAddress8[1]" w:storeItemID="{04B08A8D-A220-4DEF-9B12-B3D3CF009CBF}"/>
            <w:text/>
          </w:sdtPr>
          <w:sdtEndPr/>
          <w:sdtContent>
            <w:tc>
              <w:tcPr>
                <w:tcW w:w="2889" w:type="pct"/>
              </w:tcPr>
              <w:p w:rsidRPr="00456AFC" w:rsidR="00676789" w:rsidP="00676789" w:rsidRDefault="00676789" w14:paraId="1937928E" w14:textId="77777777">
                <w:pPr>
                  <w:pStyle w:val="NoSpacing"/>
                </w:pPr>
                <w:r w:rsidRPr="00456AFC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111" w:type="pct"/>
          </w:tcPr>
          <w:p w:rsidRPr="00456AFC" w:rsidR="00676789" w:rsidP="00676789" w:rsidRDefault="00676789" w14:paraId="03FE22AA" w14:textId="77777777">
            <w:pPr>
              <w:pStyle w:val="NoSpacing"/>
              <w:jc w:val="right"/>
            </w:pPr>
          </w:p>
        </w:tc>
      </w:tr>
    </w:tbl>
    <w:p w:rsidRPr="00675FB4" w:rsidR="00245B0E" w:rsidP="00E33456" w:rsidRDefault="00245B0E" w14:paraId="3F98B940" w14:textId="77777777">
      <w:pPr>
        <w:pStyle w:val="NoSpacing"/>
      </w:pPr>
    </w:p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284" w:type="dxa"/>
        </w:tblCellMar>
        <w:tblLook w:val="04A0" w:firstRow="1" w:lastRow="0" w:firstColumn="1" w:lastColumn="0" w:noHBand="0" w:noVBand="1"/>
      </w:tblPr>
      <w:tblGrid>
        <w:gridCol w:w="2551"/>
        <w:gridCol w:w="2552"/>
        <w:gridCol w:w="2551"/>
        <w:gridCol w:w="2552"/>
      </w:tblGrid>
      <w:tr w:rsidR="00676789" w:rsidTr="008350A8" w14:paraId="7A893836" w14:textId="77777777">
        <w:sdt>
          <w:sdtPr>
            <w:rPr>
              <w:lang w:val="da-DK"/>
            </w:rPr>
            <w:alias w:val="#Nav: /Header/ExtDocNo_SalesHeader_Lbl"/>
            <w:tag w:val="#Nav: Standard_Sales_Order_Conf/1305"/>
            <w:id w:val="-1130623254"/>
            <w:placeholder>
              <w:docPart w:val="9F80A2FDA08740968B6B5B32F2C049B8"/>
            </w:placeholder>
            <w:dataBinding w:prefixMappings="xmlns:ns0='urn:microsoft-dynamics-nav/reports/Standard_Sales_Order_Conf/1305/'" w:xpath="/ns0:NavWordReportXmlPart[1]/ns0:Header[1]/ns0:ExtDocNo_SalesHeader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61079501" w14:textId="2E9DBC48">
                <w:pPr>
                  <w:pStyle w:val="Heading1"/>
                  <w:outlineLvl w:val="0"/>
                </w:pPr>
                <w:r>
                  <w:rPr>
                    <w:lang w:val="da-DK"/>
                  </w:rPr>
                  <w:t>ExtDocNo_SalesHeader_Lbl</w:t>
                </w:r>
              </w:p>
            </w:tc>
          </w:sdtContent>
        </w:sdt>
        <w:sdt>
          <w:sdtPr>
            <w:alias w:val="#Nav: /Header/SalesPersonText_Lbl"/>
            <w:tag w:val="#Nav: Standard_Sales_Order_Conf/1305"/>
            <w:id w:val="-1425419817"/>
            <w:placeholder>
              <w:docPart w:val="BFAB112D89834578928F4DAE2890984D"/>
            </w:placeholder>
            <w:dataBinding w:prefixMappings="xmlns:ns0='urn:microsoft-dynamics-nav/reports/Standard_Sales_Order_Conf/1305/'" w:xpath="/ns0:NavWordReportXmlPart[1]/ns0:Header[1]/ns0:SalesPersonText_Lbl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7AEC2F83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SalesPersonText_Lbl</w:t>
                </w:r>
              </w:p>
            </w:tc>
          </w:sdtContent>
        </w:sdt>
        <w:sdt>
          <w:sdtPr>
            <w:alias w:val="#Nav: /Header/QuoteNo_Lbl"/>
            <w:tag w:val="#Nav: Standard_Sales_Order_Conf/1305"/>
            <w:id w:val="-1266381342"/>
            <w:placeholder>
              <w:docPart w:val="693F331A4E424D6CBC378AA610D8384A"/>
            </w:placeholder>
            <w:dataBinding w:prefixMappings="xmlns:ns0='urn:microsoft-dynamics-nav/reports/Standard_Sales_Order_Conf/1305/'" w:xpath="/ns0:NavWordReportXmlPart[1]/ns0:Header[1]/ns0:QuoteNo_Lbl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51E7A0DC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QuoteNo_Lbl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_Lbl"/>
            <w:tag w:val="#Nav: Standard_Sales_Order_Conf/1305"/>
            <w:id w:val="-1844006567"/>
            <w:placeholder>
              <w:docPart w:val="5A0FDE7C4422471EA6E4071CC2DCC3DE"/>
            </w:placeholder>
            <w:dataBinding w:prefixMappings="xmlns:ns0='urn:microsoft-dynamics-nav/reports/Standard_Sales_Order_Conf/1305/'" w:xpath="/ns0:NavWordReportXmlPart[1]/ns0:Header[1]/ns0:ShipmentMethodDescription_Lbl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3E1303E5" w14:textId="77777777">
                <w:pPr>
                  <w:pStyle w:val="Heading1"/>
                  <w:outlineLvl w:val="0"/>
                </w:pPr>
                <w:r w:rsidRPr="00456AFC">
                  <w:rPr>
                    <w:lang w:val="da-DK"/>
                  </w:rPr>
                  <w:t>ShipmentMethodDescription_Lbl</w:t>
                </w:r>
              </w:p>
            </w:tc>
          </w:sdtContent>
        </w:sdt>
      </w:tr>
      <w:tr w:rsidR="00676789" w:rsidTr="008350A8" w14:paraId="699A73C2" w14:textId="77777777">
        <w:sdt>
          <w:sdtPr>
            <w:alias w:val="#Nav: /Header/ExtDocNo_SalesHeader"/>
            <w:tag w:val="#Nav: Standard_Sales_Order_Conf/1305"/>
            <w:id w:val="1620342425"/>
            <w:placeholder>
              <w:docPart w:val="ECF533CA8B6C4D908977A8365DE08A95"/>
            </w:placeholder>
            <w:dataBinding w:prefixMappings="xmlns:ns0='urn:microsoft-dynamics-nav/reports/Standard_Sales_Order_Conf/1305/'" w:xpath="/ns0:NavWordReportXmlPart[1]/ns0:Header[1]/ns0:ExtDocNo_SalesHeader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332692" w14:paraId="7D3E6F84" w14:textId="4615E184">
                <w:r>
                  <w:t>ExtDocNo_SalesHeader</w:t>
                </w:r>
              </w:p>
            </w:tc>
          </w:sdtContent>
        </w:sdt>
        <w:sdt>
          <w:sdtPr>
            <w:alias w:val="#Nav: /Header/SalesPersonName"/>
            <w:tag w:val="#Nav: Standard_Sales_Order_Conf/1305"/>
            <w:id w:val="-2093382796"/>
            <w:placeholder>
              <w:docPart w:val="328FA2BAB5D94A7AAD03E2C770C7ADE7"/>
            </w:placeholder>
            <w:dataBinding w:prefixMappings="xmlns:ns0='urn:microsoft-dynamics-nav/reports/Standard_Sales_Order_Conf/1305/'" w:xpath="/ns0:NavWordReportXmlPart[1]/ns0:Header[1]/ns0:SalesPersonName[1]" w:storeItemID="{04B08A8D-A220-4DEF-9B12-B3D3CF009CBF}"/>
            <w:text/>
          </w:sdtPr>
          <w:sdtEndPr/>
          <w:sdtContent>
            <w:tc>
              <w:tcPr>
                <w:tcW w:w="2552" w:type="dxa"/>
              </w:tcPr>
              <w:p w:rsidR="00676789" w:rsidP="008350A8" w:rsidRDefault="00CF4F6E" w14:paraId="5F491D8D" w14:textId="77777777">
                <w:r w:rsidRPr="00456AFC">
                  <w:rPr>
                    <w:lang w:val="da-DK"/>
                  </w:rPr>
                  <w:t>SalesPersonName</w:t>
                </w:r>
              </w:p>
            </w:tc>
          </w:sdtContent>
        </w:sdt>
        <w:sdt>
          <w:sdtPr>
            <w:alias w:val="#Nav: /Header/QuoteNo"/>
            <w:tag w:val="#Nav: Standard_Sales_Order_Conf/1305"/>
            <w:id w:val="1867791684"/>
            <w:placeholder>
              <w:docPart w:val="8B9E147DFCDF4E93888164658FE85B29"/>
            </w:placeholder>
            <w:dataBinding w:prefixMappings="xmlns:ns0='urn:microsoft-dynamics-nav/reports/Standard_Sales_Order_Conf/1305/'" w:xpath="/ns0:NavWordReportXmlPart[1]/ns0:Header[1]/ns0:QuoteNo[1]" w:storeItemID="{04B08A8D-A220-4DEF-9B12-B3D3CF009CBF}"/>
            <w:text/>
          </w:sdtPr>
          <w:sdtEndPr/>
          <w:sdtContent>
            <w:tc>
              <w:tcPr>
                <w:tcW w:w="2551" w:type="dxa"/>
              </w:tcPr>
              <w:p w:rsidR="00676789" w:rsidP="008350A8" w:rsidRDefault="00CF4F6E" w14:paraId="12FF9B25" w14:textId="77777777">
                <w:r w:rsidRPr="00456AFC">
                  <w:rPr>
                    <w:lang w:val="da-DK"/>
                  </w:rPr>
                  <w:t>QuoteNo</w:t>
                </w:r>
              </w:p>
            </w:tc>
          </w:sdtContent>
        </w:sdt>
        <w:sdt>
          <w:sdtPr>
            <w:rPr>
              <w:lang w:val="da-DK"/>
            </w:rPr>
            <w:alias w:val="#Nav: /Header/ShipmentMethodDescription"/>
            <w:tag w:val="#Nav: Standard_Sales_Order_Conf/1305"/>
            <w:id w:val="-168258069"/>
            <w:placeholder>
              <w:docPart w:val="1E1FBECECCA947E9B88801BF3D0D34A0"/>
            </w:placeholder>
            <w:dataBinding w:prefixMappings="xmlns:ns0='urn:microsoft-dynamics-nav/reports/Standard_Sales_Order_Conf/1305/'" w:xpath="/ns0:NavWordReportXmlPart[1]/ns0:Header[1]/ns0:ShipmentMethodDescription[1]" w:storeItemID="{04B08A8D-A220-4DEF-9B12-B3D3CF009CBF}"/>
            <w:text/>
          </w:sdtPr>
          <w:sdtEndPr/>
          <w:sdtContent>
            <w:tc>
              <w:tcPr>
                <w:tcW w:w="2552" w:type="dxa"/>
                <w:tcMar>
                  <w:right w:w="0" w:type="dxa"/>
                </w:tcMar>
              </w:tcPr>
              <w:p w:rsidR="00676789" w:rsidP="008350A8" w:rsidRDefault="00CF4F6E" w14:paraId="72EF83A6" w14:textId="77777777">
                <w:r w:rsidRPr="00456AFC">
                  <w:rPr>
                    <w:lang w:val="da-DK"/>
                  </w:rPr>
                  <w:t>ShipmentMethodDescription</w:t>
                </w:r>
              </w:p>
            </w:tc>
          </w:sdtContent>
        </w:sdt>
      </w:tr>
    </w:tbl>
    <w:sdt>
      <w:sdtPr>
        <w:alias w:val="#Nav: /Header/WorkDescriptionLines"/>
        <w:tag w:val="#Nav: Standard_Sales_Order_Conf/1305"/>
        <w:id w:val="-156540891"/>
        <w15:dataBinding w:prefixMappings="xmlns:ns0='urn:microsoft-dynamics-nav/reports/Standard_Sales_Order_Conf/1305/'" w:xpath="/ns0:NavWordReportXmlPart[1]/ns0:Header[1]/ns0:WorkDescriptionLines" w:storeItemID="{04B08A8D-A220-4DEF-9B12-B3D3CF009CBF}"/>
        <w15:repeatingSection/>
      </w:sdtPr>
      <w:sdtEndPr/>
      <w:sdtContent>
        <w:sdt>
          <w:sdtPr>
            <w:id w:val="1484192828"/>
            <w:placeholder>
              <w:docPart w:val="C041559BC8B142E286D3EDDA3728B608"/>
            </w:placeholder>
            <w15:repeatingSectionItem/>
          </w:sdtPr>
          <w:sdtEndPr/>
          <w:sdtContent>
            <w:sdt>
              <w:sdtPr>
                <w:alias w:val="#Nav: /Header/WorkDescriptionLines/WorkDescriptionLine"/>
                <w:tag w:val="#Nav: Standard_Sales_Order_Conf/1305"/>
                <w:id w:val="-822269873"/>
                <w:placeholder>
                  <w:docPart w:val="D48243152D7041FD801B900A1A9EBA58"/>
                </w:placeholder>
                <w:dataBinding w:prefixMappings="xmlns:ns0='urn:microsoft-dynamics-nav/reports/Standard_Sales_Order_Conf/1305/'" w:xpath="/ns0:NavWordReportXmlPart[1]/ns0:Header[1]/ns0:WorkDescriptionLines[1]/ns0:WorkDescriptionLine[1]" w:storeItemID="{04B08A8D-A220-4DEF-9B12-B3D3CF009CBF}"/>
                <w:text/>
              </w:sdtPr>
              <w:sdtEndPr/>
              <w:sdtContent>
                <w:p w:rsidR="005975B0" w:rsidP="00332692" w:rsidRDefault="005975B0" w14:paraId="6557CE70" w14:textId="77777777">
                  <w:pPr>
                    <w:pStyle w:val="NoSpacing"/>
                  </w:pPr>
                  <w:r>
                    <w:rPr>
                      <w:lang w:val="da-DK"/>
                    </w:rPr>
                    <w:t>WorkDescriptionLine</w:t>
                  </w:r>
                </w:p>
              </w:sdtContent>
            </w:sdt>
          </w:sdtContent>
        </w:sdt>
      </w:sdtContent>
    </w:sdt>
    <w:p w:rsidRPr="00E33456" w:rsidR="00676789" w:rsidP="00676789" w:rsidRDefault="00676789" w14:paraId="74978D47" w14:textId="77777777"/>
    <w:tbl>
      <w:tblPr>
        <w:tblStyle w:val="TableGrid"/>
        <w:tblW w:w="0" w:type="auto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left w:w="0" w:type="dxa"/>
          <w:right w:w="113" w:type="dxa"/>
        </w:tblCellMar>
        <w:tblLook w:val="04A0" w:firstRow="1" w:lastRow="0" w:firstColumn="1" w:lastColumn="0" w:noHBand="0" w:noVBand="1"/>
      </w:tblPr>
      <w:tblGrid>
        <w:gridCol w:w="954"/>
        <w:gridCol w:w="2732"/>
        <w:gridCol w:w="850"/>
        <w:gridCol w:w="709"/>
        <w:gridCol w:w="1701"/>
        <w:gridCol w:w="709"/>
        <w:gridCol w:w="709"/>
        <w:gridCol w:w="1842"/>
      </w:tblGrid>
      <w:tr w:rsidRPr="008350A8" w:rsidR="008350A8" w:rsidTr="002F0999" w14:paraId="40AA035C" w14:textId="77777777">
        <w:trPr>
          <w:trHeight w:val="546"/>
        </w:trPr>
        <w:sdt>
          <w:sdtPr>
            <w:alias w:val="#Nav: /Header/Line/ItemNo_Line_Lbl"/>
            <w:tag w:val="#Nav: Standard_Sales_Order_Conf/1305"/>
            <w:id w:val="771446451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ItemNo_Line_Lbl[1]" w:storeItemID="{04B08A8D-A220-4DEF-9B12-B3D3CF009CBF}"/>
            <w:text/>
          </w:sdtPr>
          <w:sdtEndPr/>
          <w:sdtContent>
            <w:tc>
              <w:tcPr>
                <w:tcW w:w="954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7513E0E3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ItemNo_Line_Lbl</w:t>
                </w:r>
                <w:proofErr w:type="spellEnd"/>
              </w:p>
            </w:tc>
          </w:sdtContent>
        </w:sdt>
        <w:sdt>
          <w:sdtPr>
            <w:alias w:val="#Nav: /Header/Line/Description_Line_Lbl"/>
            <w:tag w:val="#Nav: Standard_Sales_Order_Conf/1305"/>
            <w:id w:val="154539984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Description_Line_Lbl[1]" w:storeItemID="{04B08A8D-A220-4DEF-9B12-B3D3CF009CBF}"/>
            <w:text/>
          </w:sdtPr>
          <w:sdtEndPr/>
          <w:sdtContent>
            <w:tc>
              <w:tcPr>
                <w:tcW w:w="2732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6A76DA9" w14:textId="77777777">
                <w:pPr>
                  <w:pStyle w:val="Heading1"/>
                  <w:outlineLvl w:val="0"/>
                </w:pPr>
                <w:proofErr w:type="spellStart"/>
                <w:r w:rsidRPr="008350A8">
                  <w:t>Description_Line_Lbl</w:t>
                </w:r>
                <w:proofErr w:type="spellEnd"/>
              </w:p>
            </w:tc>
          </w:sdtContent>
        </w:sdt>
        <w:sdt>
          <w:sdtPr>
            <w:alias w:val="#Nav: /Header/Line/Quantity_Line_Lbl"/>
            <w:tag w:val="#Nav: Standard_Sales_Order_Conf/1305"/>
            <w:id w:val="616415257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Quantity_Line_Lbl[1]" w:storeItemID="{04B08A8D-A220-4DEF-9B12-B3D3CF009CBF}"/>
            <w:text/>
          </w:sdtPr>
          <w:sdtEndPr/>
          <w:sdtContent>
            <w:tc>
              <w:tcPr>
                <w:tcW w:w="850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3026B65A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Quantity_Line_Lbl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582E58E2" w14:textId="77777777">
            <w:pPr>
              <w:pStyle w:val="Heading1"/>
              <w:outlineLvl w:val="0"/>
            </w:pPr>
          </w:p>
        </w:tc>
        <w:sdt>
          <w:sdtPr>
            <w:alias w:val="#Nav: /Header/Line/UnitPrice_Lbl"/>
            <w:tag w:val="#Nav: Standard_Sales_Order_Conf/1305"/>
            <w:id w:val="-152107923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UnitPrice_Lbl[1]" w:storeItemID="{04B08A8D-A220-4DEF-9B12-B3D3CF009CBF}"/>
            <w:text/>
          </w:sdtPr>
          <w:sdtEndPr/>
          <w:sdtContent>
            <w:tc>
              <w:tcPr>
                <w:tcW w:w="1701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0514CD2B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UnitPrice_Lbl</w:t>
                </w:r>
                <w:proofErr w:type="spellEnd"/>
              </w:p>
            </w:tc>
          </w:sdtContent>
        </w:sdt>
        <w:tc>
          <w:tcPr>
            <w:tcW w:w="709" w:type="dxa"/>
            <w:tcBorders>
              <w:bottom w:val="single" w:color="auto" w:sz="4" w:space="0"/>
            </w:tcBorders>
            <w:vAlign w:val="bottom"/>
          </w:tcPr>
          <w:p w:rsidRPr="008350A8" w:rsidR="008350A8" w:rsidP="008350A8" w:rsidRDefault="008350A8" w14:paraId="0A0F8FCA" w14:textId="77777777">
            <w:pPr>
              <w:pStyle w:val="Heading1"/>
              <w:outlineLvl w:val="0"/>
            </w:pPr>
          </w:p>
        </w:tc>
        <w:sdt>
          <w:sdtPr>
            <w:alias w:val="#Nav: /Header/Line/VATPct_Line_Lbl"/>
            <w:tag w:val="#Nav: Standard_Sales_Order_Conf/1305"/>
            <w:id w:val="1291246806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VATPct_Line_Lbl[1]" w:storeItemID="{04B08A8D-A220-4DEF-9B12-B3D3CF009CBF}"/>
            <w:text/>
          </w:sdtPr>
          <w:sdtEndPr/>
          <w:sdtContent>
            <w:tc>
              <w:tcPr>
                <w:tcW w:w="709" w:type="dxa"/>
                <w:tcBorders>
                  <w:bottom w:val="single" w:color="auto" w:sz="4" w:space="0"/>
                </w:tcBorders>
                <w:vAlign w:val="bottom"/>
              </w:tcPr>
              <w:p w:rsidRPr="008350A8" w:rsidR="008350A8" w:rsidP="008350A8" w:rsidRDefault="008350A8" w14:paraId="120BEF75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VATPct_Line_Lbl</w:t>
                </w:r>
                <w:proofErr w:type="spellEnd"/>
              </w:p>
            </w:tc>
          </w:sdtContent>
        </w:sdt>
        <w:sdt>
          <w:sdtPr>
            <w:alias w:val="#Nav: /Header/Line/LineAmount_Line_Lbl"/>
            <w:tag w:val="#Nav: Standard_Sales_Order_Conf/1305"/>
            <w:id w:val="153223453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Line[1]/ns0:LineAmount_Line_Lbl[1]" w:storeItemID="{04B08A8D-A220-4DEF-9B12-B3D3CF009CBF}"/>
            <w:text/>
          </w:sdtPr>
          <w:sdtEndPr/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  <w:vAlign w:val="bottom"/>
              </w:tcPr>
              <w:p w:rsidRPr="008350A8" w:rsidR="008350A8" w:rsidP="008350A8" w:rsidRDefault="008350A8" w14:paraId="6EEE2262" w14:textId="77777777">
                <w:pPr>
                  <w:pStyle w:val="Heading1"/>
                  <w:jc w:val="right"/>
                  <w:outlineLvl w:val="0"/>
                </w:pPr>
                <w:proofErr w:type="spellStart"/>
                <w:r w:rsidRPr="008350A8">
                  <w:t>LineAmount_Line_Lbl</w:t>
                </w:r>
                <w:proofErr w:type="spellEnd"/>
              </w:p>
            </w:tc>
          </w:sdtContent>
        </w:sdt>
      </w:tr>
      <w:tr w:rsidRPr="008350A8" w:rsidR="008350A8" w:rsidTr="002F0999" w14:paraId="21A33227" w14:textId="77777777">
        <w:trPr>
          <w:trHeight w:val="182"/>
        </w:trPr>
        <w:tc>
          <w:tcPr>
            <w:tcW w:w="954" w:type="dxa"/>
            <w:tcBorders>
              <w:top w:val="single" w:color="auto" w:sz="4" w:space="0"/>
            </w:tcBorders>
          </w:tcPr>
          <w:p w:rsidRPr="008350A8" w:rsidR="008350A8" w:rsidP="008350A8" w:rsidRDefault="008350A8" w14:paraId="554FC0B4" w14:textId="77777777">
            <w:pPr>
              <w:pStyle w:val="NoSpacing"/>
            </w:pPr>
          </w:p>
        </w:tc>
        <w:tc>
          <w:tcPr>
            <w:tcW w:w="2732" w:type="dxa"/>
            <w:tcBorders>
              <w:top w:val="single" w:color="auto" w:sz="4" w:space="0"/>
            </w:tcBorders>
          </w:tcPr>
          <w:p w:rsidRPr="008350A8" w:rsidR="008350A8" w:rsidP="008350A8" w:rsidRDefault="008350A8" w14:paraId="6FA0A2E3" w14:textId="77777777">
            <w:pPr>
              <w:pStyle w:val="NoSpacing"/>
            </w:pPr>
          </w:p>
        </w:tc>
        <w:tc>
          <w:tcPr>
            <w:tcW w:w="850" w:type="dxa"/>
            <w:tcBorders>
              <w:top w:val="single" w:color="auto" w:sz="4" w:space="0"/>
            </w:tcBorders>
          </w:tcPr>
          <w:p w:rsidRPr="008350A8" w:rsidR="008350A8" w:rsidP="008350A8" w:rsidRDefault="008350A8" w14:paraId="0095D515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0F1C286D" w14:textId="77777777">
            <w:pPr>
              <w:pStyle w:val="NoSpacing"/>
            </w:pPr>
          </w:p>
        </w:tc>
        <w:tc>
          <w:tcPr>
            <w:tcW w:w="1701" w:type="dxa"/>
            <w:tcBorders>
              <w:top w:val="single" w:color="auto" w:sz="4" w:space="0"/>
            </w:tcBorders>
          </w:tcPr>
          <w:p w:rsidRPr="008350A8" w:rsidR="008350A8" w:rsidP="008350A8" w:rsidRDefault="008350A8" w14:paraId="46478E0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21F8861" w14:textId="77777777">
            <w:pPr>
              <w:pStyle w:val="NoSpacing"/>
            </w:pPr>
          </w:p>
        </w:tc>
        <w:tc>
          <w:tcPr>
            <w:tcW w:w="709" w:type="dxa"/>
            <w:tcBorders>
              <w:top w:val="single" w:color="auto" w:sz="4" w:space="0"/>
            </w:tcBorders>
          </w:tcPr>
          <w:p w:rsidRPr="008350A8" w:rsidR="008350A8" w:rsidP="008350A8" w:rsidRDefault="008350A8" w14:paraId="4EBFC276" w14:textId="77777777">
            <w:pPr>
              <w:pStyle w:val="NoSpacing"/>
            </w:pPr>
          </w:p>
        </w:tc>
        <w:tc>
          <w:tcPr>
            <w:tcW w:w="1842" w:type="dxa"/>
            <w:tcBorders>
              <w:top w:val="single" w:color="auto" w:sz="4" w:space="0"/>
            </w:tcBorders>
            <w:tcMar>
              <w:right w:w="0" w:type="dxa"/>
            </w:tcMar>
          </w:tcPr>
          <w:p w:rsidRPr="008350A8" w:rsidR="008350A8" w:rsidP="008350A8" w:rsidRDefault="008350A8" w14:paraId="2D93FED0" w14:textId="77777777">
            <w:pPr>
              <w:pStyle w:val="NoSpacing"/>
            </w:pPr>
          </w:p>
        </w:tc>
      </w:tr>
      <w:sdt>
        <w:sdtPr>
          <w:alias w:val="#Nav: /Header/Line"/>
          <w:tag w:val="#Nav: Standard_Sales_Order_Conf/1305"/>
          <w:id w:val="1327254768"/>
          <w15:dataBinding w:prefixMappings="xmlns:ns0='urn:microsoft-dynamics-nav/reports/Standard_Sales_Order_Conf/1305/'" w:xpath="/ns0:NavWordReportXmlPart[1]/ns0:Header[1]/ns0:Line" w:storeItemID="{04B08A8D-A220-4DEF-9B12-B3D3CF009CBF}"/>
          <w15:repeatingSection/>
        </w:sdtPr>
        <w:sdtEndPr/>
        <w:sdtContent>
          <w:sdt>
            <w:sdtPr>
              <w:id w:val="872800820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14F421C2" w14:textId="77777777">
                <w:trPr>
                  <w:trHeight w:val="227"/>
                </w:trPr>
                <w:sdt>
                  <w:sdtPr>
                    <w:alias w:val="#Nav: /Header/Line/ItemNo_Line"/>
                    <w:tag w:val="#Nav: Standard_Sales_Order_Conf/1305"/>
                    <w:id w:val="-1032108260"/>
                    <w:placeholder>
                      <w:docPart w:val="C3D73989DD164C689F0D7224BE75F769"/>
                    </w:placeholder>
                    <w:dataBinding w:prefixMappings="xmlns:ns0='urn:microsoft-dynamics-nav/reports/Standard_Sales_Order_Conf/1305/'" w:xpath="/ns0:NavWordReportXmlPart[1]/ns0:Header[1]/ns0:Line[1]/ns0:ItemNo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954" w:type="dxa"/>
                      </w:tcPr>
                      <w:p w:rsidRPr="008350A8" w:rsidR="008350A8" w:rsidP="00332692" w:rsidRDefault="008350A8" w14:paraId="0CC7CBAD" w14:textId="77777777">
                        <w:proofErr w:type="spellStart"/>
                        <w:r w:rsidRPr="008350A8">
                          <w:t>ItemNo_Line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Description_Line"/>
                    <w:tag w:val="#Nav: Standard_Sales_Order_Conf/1305"/>
                    <w:id w:val="-1420935410"/>
                    <w:placeholder>
                      <w:docPart w:val="7E5A55E8FD6C4C2EAA071BB20F8CB583"/>
                    </w:placeholder>
                    <w:dataBinding w:prefixMappings="xmlns:ns0='urn:microsoft-dynamics-nav/reports/Standard_Sales_Order_Conf/1305/'" w:xpath="/ns0:NavWordReportXmlPart[1]/ns0:Header[1]/ns0:Line[1]/ns0:Description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2732" w:type="dxa"/>
                      </w:tcPr>
                      <w:p w:rsidRPr="008350A8" w:rsidR="008350A8" w:rsidP="00332692" w:rsidRDefault="008350A8" w14:paraId="67DD6697" w14:textId="77777777">
                        <w:proofErr w:type="spellStart"/>
                        <w:r w:rsidRPr="008350A8">
                          <w:t>Description_Line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Quantity_Line"/>
                    <w:tag w:val="#Nav: Standard_Sales_Order_Conf/1305"/>
                    <w:id w:val="382909601"/>
                    <w:placeholder>
                      <w:docPart w:val="388F8E9AA8004552A7964C7EF853EA73"/>
                    </w:placeholder>
                    <w:dataBinding w:prefixMappings="xmlns:ns0='urn:microsoft-dynamics-nav/reports/Standard_Sales_Order_Conf/1305/'" w:xpath="/ns0:NavWordReportXmlPart[1]/ns0:Header[1]/ns0:Line[1]/ns0:Quantity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850" w:type="dxa"/>
                      </w:tcPr>
                      <w:p w:rsidRPr="00264365" w:rsidR="008350A8" w:rsidP="00332692" w:rsidRDefault="008350A8" w14:paraId="33B59848" w14:textId="77777777">
                        <w:proofErr w:type="spellStart"/>
                        <w:r w:rsidRPr="00264365">
                          <w:t>Quantity_Line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OfMeasure"/>
                    <w:tag w:val="#Nav: Standard_Sales_Order_Conf/1305"/>
                    <w:id w:val="436108881"/>
                    <w:placeholder>
                      <w:docPart w:val="9DC4790520AE4691AFD76A21A56E3EBF"/>
                    </w:placeholder>
                    <w:dataBinding w:prefixMappings="xmlns:ns0='urn:microsoft-dynamics-nav/reports/Standard_Sales_Order_Conf/1305/'" w:xpath="/ns0:NavWordReportXmlPart[1]/ns0:Header[1]/ns0:Line[1]/ns0:UnitOfMeasur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89FCB6F" w14:textId="77777777">
                        <w:proofErr w:type="spellStart"/>
                        <w:r w:rsidRPr="00264365">
                          <w:t>UnitOfMeasure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UnitPrice"/>
                    <w:tag w:val="#Nav: Standard_Sales_Order_Conf/1305"/>
                    <w:id w:val="773364929"/>
                    <w:placeholder>
                      <w:docPart w:val="4DB48B9AAECB4FF58D5F38163AFB1608"/>
                    </w:placeholder>
                    <w:dataBinding w:prefixMappings="xmlns:ns0='urn:microsoft-dynamics-nav/reports/Standard_Sales_Order_Conf/1305/'" w:xpath="/ns0:NavWordReportXmlPart[1]/ns0:Header[1]/ns0:Line[1]/ns0:UnitPric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701" w:type="dxa"/>
                      </w:tcPr>
                      <w:p w:rsidRPr="00264365" w:rsidR="008350A8" w:rsidP="00332692" w:rsidRDefault="008350A8" w14:paraId="054C53E5" w14:textId="77777777">
                        <w:proofErr w:type="spellStart"/>
                        <w:r w:rsidRPr="00264365">
                          <w:t>UnitPrice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DiscountPercentText_Line"/>
                    <w:tag w:val="#Nav: Standard_Sales_Order_Conf/1305"/>
                    <w:id w:val="114875444"/>
                    <w:placeholder>
                      <w:docPart w:val="2AD4D4533A864AE8AFD86BB8D99511F2"/>
                    </w:placeholder>
                    <w:dataBinding w:prefixMappings="xmlns:ns0='urn:microsoft-dynamics-nav/reports/Standard_Sales_Order_Conf/1305/'" w:xpath="/ns0:NavWordReportXmlPart[1]/ns0:Header[1]/ns0:Line[1]/ns0:LineDiscountPercentTex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5C3B2140" w14:textId="77777777">
                        <w:proofErr w:type="spellStart"/>
                        <w:r w:rsidRPr="00264365">
                          <w:t>LineDiscountPercentText_Line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VATPct_Line"/>
                    <w:tag w:val="#Nav: Standard_Sales_Order_Conf/1305"/>
                    <w:id w:val="1684940473"/>
                    <w:placeholder>
                      <w:docPart w:val="711F68D8E4614479966202C86AC1CD81"/>
                    </w:placeholder>
                    <w:dataBinding w:prefixMappings="xmlns:ns0='urn:microsoft-dynamics-nav/reports/Standard_Sales_Order_Conf/1305/'" w:xpath="/ns0:NavWordReportXmlPart[1]/ns0:Header[1]/ns0:Line[1]/ns0:VATPc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709" w:type="dxa"/>
                      </w:tcPr>
                      <w:p w:rsidRPr="00264365" w:rsidR="008350A8" w:rsidP="00332692" w:rsidRDefault="008350A8" w14:paraId="637782C4" w14:textId="77777777">
                        <w:proofErr w:type="spellStart"/>
                        <w:r w:rsidRPr="00264365">
                          <w:t>VATPct_Line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Line/LineAmount_Line"/>
                    <w:tag w:val="#Nav: Standard_Sales_Order_Conf/1305"/>
                    <w:id w:val="-1829895906"/>
                    <w:placeholder>
                      <w:docPart w:val="087707988F3745ABACA01FE4E40A007E"/>
                    </w:placeholder>
                    <w:dataBinding w:prefixMappings="xmlns:ns0='urn:microsoft-dynamics-nav/reports/Standard_Sales_Order_Conf/1305/'" w:xpath="/ns0:NavWordReportXmlPart[1]/ns0:Header[1]/ns0:Line[1]/ns0:LineAmount_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264365" w:rsidR="008350A8" w:rsidP="00332692" w:rsidRDefault="008350A8" w14:paraId="7AE09655" w14:textId="77777777">
                        <w:proofErr w:type="spellStart"/>
                        <w:r w:rsidRPr="00264365">
                          <w:t>LineAmount_Line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2F0999" w14:paraId="7BA9D5F1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74BFD216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7DEB822F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EEE505E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278DF367" w14:textId="77777777">
            <w:pPr>
              <w:pStyle w:val="NoSpacing"/>
            </w:pPr>
          </w:p>
        </w:tc>
        <w:tc>
          <w:tcPr>
            <w:tcW w:w="1701" w:type="dxa"/>
          </w:tcPr>
          <w:p w:rsidRPr="008350A8" w:rsidR="008350A8" w:rsidP="008350A8" w:rsidRDefault="008350A8" w14:paraId="0BBF7450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ADDD5E3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3B63417A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69D3C141" w14:textId="77777777">
            <w:pPr>
              <w:pStyle w:val="NoSpacing"/>
            </w:pPr>
          </w:p>
        </w:tc>
      </w:tr>
      <w:sdt>
        <w:sdtPr>
          <w:alias w:val="#Nav: /Header/ReportTotalsLine"/>
          <w:tag w:val="#Nav: Standard_Sales_Order_Conf/1305"/>
          <w:id w:val="1981810996"/>
          <w15:dataBinding w:prefixMappings="xmlns:ns0='urn:microsoft-dynamics-nav/reports/Standard_Sales_Order_Conf/1305/'" w:xpath="/ns0:NavWordReportXmlPart[1]/ns0:Header[1]/ns0:ReportTotalsLine" w:storeItemID="{04B08A8D-A220-4DEF-9B12-B3D3CF009CBF}"/>
          <w15:repeatingSection/>
        </w:sdtPr>
        <w:sdtEndPr/>
        <w:sdtContent>
          <w:sdt>
            <w:sdtPr>
              <w:id w:val="768507247"/>
              <w:placeholder>
                <w:docPart w:val="3833B833E2C242138C57941B24FF6BA0"/>
              </w:placeholder>
              <w15:repeatingSectionItem/>
            </w:sdtPr>
            <w:sdtEndPr/>
            <w:sdtContent>
              <w:tr w:rsidRPr="008350A8" w:rsidR="008350A8" w:rsidTr="00E33456" w14:paraId="0450FA76" w14:textId="77777777">
                <w:trPr>
                  <w:trHeight w:val="227"/>
                </w:trPr>
                <w:tc>
                  <w:tcPr>
                    <w:tcW w:w="954" w:type="dxa"/>
                  </w:tcPr>
                  <w:p w:rsidRPr="008350A8" w:rsidR="008350A8" w:rsidP="008350A8" w:rsidRDefault="008350A8" w14:paraId="3D817E01" w14:textId="77777777">
                    <w:pPr>
                      <w:pStyle w:val="NoSpacing"/>
                    </w:pPr>
                  </w:p>
                </w:tc>
                <w:tc>
                  <w:tcPr>
                    <w:tcW w:w="2732" w:type="dxa"/>
                  </w:tcPr>
                  <w:p w:rsidRPr="008350A8" w:rsidR="008350A8" w:rsidP="008350A8" w:rsidRDefault="008350A8" w14:paraId="2BCBC528" w14:textId="77777777">
                    <w:pPr>
                      <w:pStyle w:val="NoSpacing"/>
                    </w:pPr>
                  </w:p>
                </w:tc>
                <w:tc>
                  <w:tcPr>
                    <w:tcW w:w="850" w:type="dxa"/>
                  </w:tcPr>
                  <w:p w:rsidRPr="008350A8" w:rsidR="008350A8" w:rsidP="008350A8" w:rsidRDefault="008350A8" w14:paraId="43574C60" w14:textId="77777777">
                    <w:pPr>
                      <w:pStyle w:val="NoSpacing"/>
                    </w:pPr>
                  </w:p>
                </w:tc>
                <w:tc>
                  <w:tcPr>
                    <w:tcW w:w="709" w:type="dxa"/>
                  </w:tcPr>
                  <w:p w:rsidRPr="008350A8" w:rsidR="008350A8" w:rsidP="008350A8" w:rsidRDefault="008350A8" w14:paraId="0719C53D" w14:textId="77777777">
                    <w:pPr>
                      <w:pStyle w:val="NoSpacing"/>
                    </w:pPr>
                  </w:p>
                </w:tc>
                <w:sdt>
                  <w:sdtPr>
                    <w:alias w:val="#Nav: /Header/ReportTotalsLine/Description_ReportTotalsLine"/>
                    <w:tag w:val="#Nav: Standard_Sales_Order_Conf/1305"/>
                    <w:id w:val="1468313313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Description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3119" w:type="dxa"/>
                        <w:gridSpan w:val="3"/>
                      </w:tcPr>
                      <w:p w:rsidRPr="008350A8" w:rsidR="008350A8" w:rsidP="00332692" w:rsidRDefault="008350A8" w14:paraId="02B057C8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Description_ReportTotalsLine</w:t>
                        </w:r>
                        <w:proofErr w:type="spellEnd"/>
                      </w:p>
                    </w:tc>
                  </w:sdtContent>
                </w:sdt>
                <w:sdt>
                  <w:sdtPr>
                    <w:alias w:val="#Nav: /Header/ReportTotalsLine/Amount_ReportTotalsLine"/>
                    <w:tag w:val="#Nav: Standard_Sales_Order_Conf/1305"/>
                    <w:id w:val="1520812946"/>
                    <w:placeholder>
                      <w:docPart w:val="614919D5FB7D46A6A4A010D767BB1C28"/>
                    </w:placeholder>
                    <w:dataBinding w:prefixMappings="xmlns:ns0='urn:microsoft-dynamics-nav/reports/Standard_Sales_Order_Conf/1305/'" w:xpath="/ns0:NavWordReportXmlPart[1]/ns0:Header[1]/ns0:ReportTotalsLine[1]/ns0:Amount_ReportTotalsLine[1]" w:storeItemID="{04B08A8D-A220-4DEF-9B12-B3D3CF009CBF}"/>
                    <w:text/>
                  </w:sdtPr>
                  <w:sdtEndPr/>
                  <w:sdtContent>
                    <w:tc>
                      <w:tcPr>
                        <w:tcW w:w="1842" w:type="dxa"/>
                        <w:tcMar>
                          <w:right w:w="0" w:type="dxa"/>
                        </w:tcMar>
                      </w:tcPr>
                      <w:p w:rsidRPr="008350A8" w:rsidR="008350A8" w:rsidP="00332692" w:rsidRDefault="008350A8" w14:paraId="422443FC" w14:textId="77777777">
                        <w:pPr>
                          <w:pStyle w:val="NoSpacing"/>
                        </w:pPr>
                        <w:proofErr w:type="spellStart"/>
                        <w:r w:rsidRPr="008350A8">
                          <w:t>Amount_ReportTotalsLine</w:t>
                        </w:r>
                        <w:proofErr w:type="spellEnd"/>
                      </w:p>
                    </w:tc>
                  </w:sdtContent>
                </w:sdt>
              </w:tr>
            </w:sdtContent>
          </w:sdt>
        </w:sdtContent>
      </w:sdt>
      <w:tr w:rsidRPr="008350A8" w:rsidR="008350A8" w:rsidTr="008350A8" w14:paraId="1656ECB8" w14:textId="77777777">
        <w:trPr>
          <w:trHeight w:val="113"/>
        </w:trPr>
        <w:tc>
          <w:tcPr>
            <w:tcW w:w="954" w:type="dxa"/>
          </w:tcPr>
          <w:p w:rsidRPr="008350A8" w:rsidR="008350A8" w:rsidP="008350A8" w:rsidRDefault="008350A8" w14:paraId="31A5382A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2A687F0C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05DEB665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4C07FBA9" w14:textId="77777777">
            <w:pPr>
              <w:pStyle w:val="NoSpacing"/>
            </w:pPr>
          </w:p>
        </w:tc>
        <w:tc>
          <w:tcPr>
            <w:tcW w:w="3119" w:type="dxa"/>
            <w:gridSpan w:val="3"/>
          </w:tcPr>
          <w:p w:rsidRPr="008350A8" w:rsidR="008350A8" w:rsidP="008350A8" w:rsidRDefault="008350A8" w14:paraId="694E5A5C" w14:textId="77777777">
            <w:pPr>
              <w:pStyle w:val="NoSpacing"/>
            </w:pPr>
          </w:p>
        </w:tc>
        <w:tc>
          <w:tcPr>
            <w:tcW w:w="1842" w:type="dxa"/>
            <w:tcMar>
              <w:right w:w="0" w:type="dxa"/>
            </w:tcMar>
          </w:tcPr>
          <w:p w:rsidRPr="008350A8" w:rsidR="008350A8" w:rsidP="008350A8" w:rsidRDefault="008350A8" w14:paraId="7DED5EB3" w14:textId="77777777">
            <w:pPr>
              <w:pStyle w:val="NoSpacing"/>
            </w:pPr>
          </w:p>
        </w:tc>
      </w:tr>
      <w:tr w:rsidRPr="008350A8" w:rsidR="008350A8" w:rsidTr="00826088" w14:paraId="1F420617" w14:textId="77777777">
        <w:trPr>
          <w:trHeight w:val="227"/>
        </w:trPr>
        <w:tc>
          <w:tcPr>
            <w:tcW w:w="954" w:type="dxa"/>
          </w:tcPr>
          <w:p w:rsidRPr="008350A8" w:rsidR="008350A8" w:rsidP="008350A8" w:rsidRDefault="008350A8" w14:paraId="1FC413B5" w14:textId="77777777">
            <w:pPr>
              <w:pStyle w:val="NoSpacing"/>
            </w:pPr>
          </w:p>
        </w:tc>
        <w:tc>
          <w:tcPr>
            <w:tcW w:w="2732" w:type="dxa"/>
          </w:tcPr>
          <w:p w:rsidRPr="008350A8" w:rsidR="008350A8" w:rsidP="008350A8" w:rsidRDefault="008350A8" w14:paraId="4034B775" w14:textId="77777777">
            <w:pPr>
              <w:pStyle w:val="NoSpacing"/>
            </w:pPr>
          </w:p>
        </w:tc>
        <w:tc>
          <w:tcPr>
            <w:tcW w:w="850" w:type="dxa"/>
          </w:tcPr>
          <w:p w:rsidRPr="008350A8" w:rsidR="008350A8" w:rsidP="008350A8" w:rsidRDefault="008350A8" w14:paraId="416EDFE4" w14:textId="77777777">
            <w:pPr>
              <w:pStyle w:val="NoSpacing"/>
            </w:pPr>
          </w:p>
        </w:tc>
        <w:tc>
          <w:tcPr>
            <w:tcW w:w="709" w:type="dxa"/>
          </w:tcPr>
          <w:p w:rsidRPr="008350A8" w:rsidR="008350A8" w:rsidP="008350A8" w:rsidRDefault="008350A8" w14:paraId="5590063E" w14:textId="77777777">
            <w:pPr>
              <w:pStyle w:val="NoSpacing"/>
            </w:pPr>
          </w:p>
        </w:tc>
        <w:sdt>
          <w:sdtPr>
            <w:rPr>
              <w:rStyle w:val="Strong"/>
            </w:rPr>
            <w:alias w:val="#Nav: /Header/Totals/TotalIncludingVATText"/>
            <w:tag w:val="#Nav: Standard_Sales_Order_Conf/1305"/>
            <w:id w:val="1496384203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IncludingVATTex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3119" w:type="dxa"/>
                <w:gridSpan w:val="3"/>
                <w:tcBorders>
                  <w:bottom w:val="single" w:color="auto" w:sz="4" w:space="0"/>
                </w:tcBorders>
              </w:tcPr>
              <w:p w:rsidRPr="008350A8" w:rsidR="008350A8" w:rsidP="008350A8" w:rsidRDefault="008350A8" w14:paraId="114C5F41" w14:textId="77777777">
                <w:pPr>
                  <w:pStyle w:val="NoSpacing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TotalIncludingVATText</w:t>
                </w:r>
                <w:proofErr w:type="spellEnd"/>
              </w:p>
            </w:tc>
          </w:sdtContent>
        </w:sdt>
        <w:sdt>
          <w:sdtPr>
            <w:rPr>
              <w:rStyle w:val="Strong"/>
            </w:rPr>
            <w:alias w:val="#Nav: /Header/Totals/TotalAmountIncludingVAT"/>
            <w:tag w:val="#Nav: Standard_Sales_Order_Conf/1305"/>
            <w:id w:val="1661501859"/>
            <w:placeholder>
              <w:docPart w:val="614919D5FB7D46A6A4A010D767BB1C28"/>
            </w:placeholder>
            <w:dataBinding w:prefixMappings="xmlns:ns0='urn:microsoft-dynamics-nav/reports/Standard_Sales_Order_Conf/1305/'" w:xpath="/ns0:NavWordReportXmlPart[1]/ns0:Header[1]/ns0:Totals[1]/ns0:TotalAmountIncludingVAT[1]" w:storeItemID="{04B08A8D-A220-4DEF-9B12-B3D3CF009CBF}"/>
            <w:text/>
          </w:sdtPr>
          <w:sdtEndPr>
            <w:rPr>
              <w:rStyle w:val="Strong"/>
            </w:rPr>
          </w:sdtEndPr>
          <w:sdtContent>
            <w:tc>
              <w:tcPr>
                <w:tcW w:w="1842" w:type="dxa"/>
                <w:tcBorders>
                  <w:bottom w:val="single" w:color="auto" w:sz="4" w:space="0"/>
                </w:tcBorders>
                <w:tcMar>
                  <w:right w:w="0" w:type="dxa"/>
                </w:tcMar>
              </w:tcPr>
              <w:p w:rsidRPr="008350A8" w:rsidR="008350A8" w:rsidP="00826088" w:rsidRDefault="008350A8" w14:paraId="39EEF537" w14:textId="77777777">
                <w:pPr>
                  <w:pStyle w:val="NoSpacing"/>
                  <w:jc w:val="right"/>
                  <w:rPr>
                    <w:rStyle w:val="Strong"/>
                  </w:rPr>
                </w:pPr>
                <w:proofErr w:type="spellStart"/>
                <w:r w:rsidRPr="008350A8">
                  <w:rPr>
                    <w:rStyle w:val="Strong"/>
                  </w:rPr>
                  <w:t>TotalAmountIncludingVAT</w:t>
                </w:r>
                <w:proofErr w:type="spellEnd"/>
              </w:p>
            </w:tc>
          </w:sdtContent>
        </w:sdt>
      </w:tr>
    </w:tbl>
    <w:p w:rsidRPr="00675FB4" w:rsidR="008350A8" w:rsidP="00676789" w:rsidRDefault="008350A8" w14:paraId="42F0624B" w14:textId="77777777">
      <w:pPr>
        <w:rPr>
          <w:sz w:val="12"/>
          <w:szCs w:val="12"/>
        </w:rPr>
      </w:pPr>
    </w:p>
    <w:sectPr w:rsidRPr="00675FB4" w:rsidR="008350A8" w:rsidSect="00A476F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39" w:code="9"/>
      <w:pgMar w:top="567" w:right="567" w:bottom="567" w:left="1134" w:header="567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D76AA" w:rsidP="00E40C63" w:rsidRDefault="002D76AA" w14:paraId="1F7899C5" w14:textId="77777777">
      <w:pPr>
        <w:spacing w:after="0"/>
      </w:pPr>
      <w:r>
        <w:separator/>
      </w:r>
    </w:p>
  </w:endnote>
  <w:endnote w:type="continuationSeparator" w:id="0">
    <w:p w:rsidR="002D76AA" w:rsidP="00E40C63" w:rsidRDefault="002D76AA" w14:paraId="26B0A8F1" w14:textId="77777777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635464C" w14:textId="7777777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10206"/>
    </w:tblGrid>
    <w:tr w:rsidR="002F0999" w:rsidTr="002F0999" w14:paraId="73980A3F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-1281032448"/>
          <w:placeholder>
            <w:docPart w:val="BB4DF878670043C0A4AACF144363537B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tcMar>
                <w:right w:w="0" w:type="dxa"/>
              </w:tcMar>
            </w:tcPr>
            <w:p w:rsidR="002F0999" w:rsidP="002F0999" w:rsidRDefault="002F0999" w14:paraId="777F8ED9" w14:textId="77777777">
              <w:pPr>
                <w:pStyle w:val="NoSpacing"/>
              </w:pPr>
              <w:r>
                <w:rPr>
                  <w:lang w:val="da-DK"/>
                </w:rPr>
                <w:t>CompanyLegalStatement</w:t>
              </w:r>
            </w:p>
          </w:tc>
        </w:sdtContent>
      </w:sdt>
    </w:tr>
  </w:tbl>
  <w:p w:rsidRPr="001D1CE2" w:rsidR="000E071F" w:rsidP="001D1CE2" w:rsidRDefault="000E071F" w14:paraId="2ACE16FD" w14:textId="77777777">
    <w:pPr>
      <w:pStyle w:val="Footer"/>
      <w:rPr>
        <w:sz w:val="12"/>
        <w:szCs w:val="12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551"/>
      <w:gridCol w:w="2552"/>
      <w:gridCol w:w="2551"/>
      <w:gridCol w:w="2552"/>
    </w:tblGrid>
    <w:tr w:rsidR="001D5AC3" w:rsidTr="002F0999" w14:paraId="5615FB16" w14:textId="77777777">
      <w:sdt>
        <w:sdtPr>
          <w:rPr>
            <w:lang w:val="da-DK"/>
          </w:rPr>
          <w:alias w:val="#Nav: /Header/CompanyLegalStatement"/>
          <w:tag w:val="#Nav: Standard_Sales_Order_Conf/1305"/>
          <w:id w:val="608548200"/>
          <w:placeholder>
            <w:docPart w:val="3F7147E7BE7446119FD219DCB453672D"/>
          </w:placeholder>
          <w:dataBinding w:prefixMappings="xmlns:ns0='urn:microsoft-dynamics-nav/reports/Standard_Sales_Order_Conf/1305/'" w:xpath="/ns0:NavWordReportXmlPart[1]/ns0:Header[1]/ns0:CompanyLegalStatement[1]" w:storeItemID="{04B08A8D-A220-4DEF-9B12-B3D3CF009CBF}"/>
          <w:text/>
        </w:sdtPr>
        <w:sdtEndPr/>
        <w:sdtContent>
          <w:tc>
            <w:tcPr>
              <w:tcW w:w="10206" w:type="dxa"/>
              <w:gridSpan w:val="4"/>
              <w:tcMar>
                <w:right w:w="0" w:type="dxa"/>
              </w:tcMar>
            </w:tcPr>
            <w:p w:rsidR="001D5AC3" w:rsidP="001D5AC3" w:rsidRDefault="001D5AC3" w14:paraId="6EDAAC6E" w14:textId="77777777">
              <w:r>
                <w:rPr>
                  <w:lang w:val="da-DK"/>
                </w:rPr>
                <w:t>CompanyLegalStatement</w:t>
              </w:r>
            </w:p>
          </w:tc>
        </w:sdtContent>
      </w:sdt>
    </w:tr>
    <w:tr w:rsidRPr="002411A3" w:rsidR="001D5AC3" w:rsidTr="002F0999" w14:paraId="1D564BDA" w14:textId="77777777">
      <w:sdt>
        <w:sdtPr>
          <w:alias w:val="#Nav: /Header/CompanyVATRegistrationNo_Lbl"/>
          <w:tag w:val="#Nav: Standard_Sales_Order_Conf/1305"/>
          <w:id w:val="1296021557"/>
          <w:placeholder>
            <w:docPart w:val="821DDE5DD88C4DC3B849C515FE2657DC"/>
          </w:placeholder>
          <w:dataBinding w:prefixMappings="xmlns:ns0='urn:microsoft-dynamics-nav/reports/Standard_Sales_Order_Conf/1305/'" w:xpath="/ns0:NavWordReportXmlPart[1]/ns0:Header[1]/ns0:CompanyVATRegistration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2411A3" w14:paraId="244E500A" w14:textId="77777777">
              <w:pPr>
                <w:pStyle w:val="Heading2"/>
                <w:outlineLvl w:val="1"/>
              </w:pPr>
              <w:proofErr w:type="spellStart"/>
              <w:r w:rsidRPr="002411A3">
                <w:t>CompanyVATRegistrationNo_Lbl</w:t>
              </w:r>
              <w:proofErr w:type="spellEnd"/>
            </w:p>
          </w:tc>
        </w:sdtContent>
      </w:sdt>
      <w:sdt>
        <w:sdtPr>
          <w:alias w:val="#Nav: /Header/HomePage_Lbl"/>
          <w:tag w:val="#Nav: Standard_Sales_Order_Conf/1305"/>
          <w:id w:val="1890613349"/>
          <w:placeholder>
            <w:docPart w:val="866C16E8914945E380BFDEE46053DFF8"/>
          </w:placeholder>
          <w:dataBinding w:prefixMappings="xmlns:ns0='urn:microsoft-dynamics-nav/reports/Standard_Sales_Order_Conf/1305/'" w:xpath="/ns0:NavWordReportXmlPart[1]/ns0:Header[1]/ns0:HomePage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Pr="002411A3" w:rsidR="001D5AC3" w:rsidP="002411A3" w:rsidRDefault="001D5AC3" w14:paraId="6B614953" w14:textId="77777777">
              <w:pPr>
                <w:pStyle w:val="Heading2"/>
                <w:outlineLvl w:val="1"/>
              </w:pPr>
              <w:proofErr w:type="spellStart"/>
              <w:r w:rsidRPr="002411A3">
                <w:t>HomePage_Lbl</w:t>
              </w:r>
              <w:proofErr w:type="spellEnd"/>
            </w:p>
          </w:tc>
        </w:sdtContent>
      </w:sdt>
      <w:sdt>
        <w:sdtPr>
          <w:alias w:val="#Nav: /Header/CompanyPhoneNo_Lbl"/>
          <w:tag w:val="#Nav: Standard_Sales_Order_Conf/1305"/>
          <w:id w:val="1012960786"/>
          <w:placeholder>
            <w:docPart w:val="0C9A73E161EE410CA673109F52667D85"/>
          </w:placeholder>
          <w:dataBinding w:prefixMappings="xmlns:ns0='urn:microsoft-dynamics-nav/reports/Standard_Sales_Order_Conf/1305/'" w:xpath="/ns0:NavWordReportXmlPart[1]/ns0:Header[1]/ns0:CompanyPhoneNo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Pr="002411A3" w:rsidR="001D5AC3" w:rsidP="002411A3" w:rsidRDefault="001D5AC3" w14:paraId="0E46F01D" w14:textId="77777777">
              <w:pPr>
                <w:pStyle w:val="Heading2"/>
                <w:outlineLvl w:val="1"/>
              </w:pPr>
              <w:proofErr w:type="spellStart"/>
              <w:r w:rsidRPr="002411A3">
                <w:t>CompanyPhoneNo_Lbl</w:t>
              </w:r>
              <w:proofErr w:type="spellEnd"/>
            </w:p>
          </w:tc>
        </w:sdtContent>
      </w:sdt>
      <w:sdt>
        <w:sdtPr>
          <w:alias w:val="#Nav: /Header/EMail_Lbl"/>
          <w:tag w:val="#Nav: Standard_Sales_Order_Conf/1305"/>
          <w:id w:val="1106304509"/>
          <w:placeholder>
            <w:docPart w:val="3DBA637FBEDA417985C3D1F3F77F0AD8"/>
          </w:placeholder>
          <w:dataBinding w:prefixMappings="xmlns:ns0='urn:microsoft-dynamics-nav/reports/Standard_Sales_Order_Conf/1305/'" w:xpath="/ns0:NavWordReportXmlPart[1]/ns0:Header[1]/ns0:EMail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Pr="002411A3" w:rsidR="001D5AC3" w:rsidP="002411A3" w:rsidRDefault="001D5AC3" w14:paraId="52763EDB" w14:textId="77777777">
              <w:pPr>
                <w:pStyle w:val="Heading2"/>
                <w:outlineLvl w:val="1"/>
              </w:pPr>
              <w:proofErr w:type="spellStart"/>
              <w:r w:rsidRPr="002411A3">
                <w:t>EMail_Lbl</w:t>
              </w:r>
              <w:proofErr w:type="spellEnd"/>
            </w:p>
          </w:tc>
        </w:sdtContent>
      </w:sdt>
    </w:tr>
    <w:tr w:rsidR="001D5AC3" w:rsidTr="002F0999" w14:paraId="20C4DA69" w14:textId="77777777">
      <w:sdt>
        <w:sdtPr>
          <w:alias w:val="#Nav: /Header/CompanyVATRegistrationNo"/>
          <w:tag w:val="#Nav: Standard_Sales_Order_Conf/1305"/>
          <w:id w:val="-292215141"/>
          <w:placeholder>
            <w:docPart w:val="D639E321D0644223A91C20E0B762C610"/>
          </w:placeholder>
          <w:dataBinding w:prefixMappings="xmlns:ns0='urn:microsoft-dynamics-nav/reports/Standard_Sales_Order_Conf/1305/'" w:xpath="/ns0:NavWordReportXmlPart[1]/ns0:Header[1]/ns0:CompanyVATRegistration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2411A3" w14:paraId="12A89A14" w14:textId="77777777">
              <w:r w:rsidRPr="00456AFC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Order_Conf/1305"/>
          <w:id w:val="-2039804412"/>
          <w:placeholder>
            <w:docPart w:val="483C77159FA44EB480FD3380B055BA97"/>
          </w:placeholder>
          <w:dataBinding w:prefixMappings="xmlns:ns0='urn:microsoft-dynamics-nav/reports/Standard_Sales_Order_Conf/1305/'" w:xpath="/ns0:NavWordReportXmlPart[1]/ns0:Header[1]/ns0:CompanyHomePage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411A3" w:rsidRDefault="001D5AC3" w14:paraId="692BA75D" w14:textId="77777777">
              <w:r w:rsidRPr="00456AFC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Order_Conf/1305"/>
          <w:id w:val="-1096472806"/>
          <w:placeholder>
            <w:docPart w:val="DC9B735C7AD94CE1A15440DEF9F98377"/>
          </w:placeholder>
          <w:dataBinding w:prefixMappings="xmlns:ns0='urn:microsoft-dynamics-nav/reports/Standard_Sales_Order_Conf/1305/'" w:xpath="/ns0:NavWordReportXmlPart[1]/ns0:Header[1]/ns0:CompanyPhoneNo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411A3" w:rsidRDefault="001D5AC3" w14:paraId="4AC07A2B" w14:textId="77777777">
              <w:r w:rsidRPr="00456AFC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Order_Conf/1305"/>
          <w:id w:val="483051749"/>
          <w:placeholder>
            <w:docPart w:val="D96654DFCFE94D97AC43C81A3F9AD72A"/>
          </w:placeholder>
          <w:dataBinding w:prefixMappings="xmlns:ns0='urn:microsoft-dynamics-nav/reports/Standard_Sales_Order_Conf/1305/'" w:xpath="/ns0:NavWordReportXmlPart[1]/ns0:Header[1]/ns0:CompanyEMai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411A3" w:rsidRDefault="001D5AC3" w14:paraId="551BA63A" w14:textId="77777777">
              <w:r w:rsidRPr="00456AFC">
                <w:rPr>
                  <w:lang w:val="da-DK"/>
                </w:rPr>
                <w:t>CompanyEMail</w:t>
              </w:r>
            </w:p>
          </w:tc>
        </w:sdtContent>
      </w:sdt>
    </w:tr>
    <w:tr w:rsidR="001D5AC3" w:rsidTr="002F0999" w14:paraId="023F1AD8" w14:textId="77777777">
      <w:sdt>
        <w:sdtPr>
          <w:alias w:val="#Nav: /Header/CompanyBankName"/>
          <w:tag w:val="#Nav: Standard_Sales_Order_Conf/1305"/>
          <w:id w:val="344517436"/>
          <w:placeholder>
            <w:docPart w:val="601B6C8C6FDB44DA9801D080063548E3"/>
          </w:placeholder>
          <w:dataBinding w:prefixMappings="xmlns:ns0='urn:microsoft-dynamics-nav/reports/Standard_Sales_Order_Conf/1305/'" w:xpath="/ns0:NavWordReportXmlPart[1]/ns0:Header[1]/ns0:CompanyBankName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AFBB1BB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Order_Conf/1305"/>
          <w:id w:val="-919787168"/>
          <w:placeholder>
            <w:docPart w:val="C6BD66AFA4CF4A91899986FCBB09C9B7"/>
          </w:placeholder>
          <w:dataBinding w:prefixMappings="xmlns:ns0='urn:microsoft-dynamics-nav/reports/Standard_Sales_Order_Conf/1305/'" w:xpath="/ns0:NavWordReportXmlPart[1]/ns0:Header[1]/ns0:CompanyIBAN_Lbl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1D5AC3" w:rsidRDefault="001D5AC3" w14:paraId="64DE26A0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Order_Conf/1305"/>
          <w:id w:val="631832452"/>
          <w:placeholder>
            <w:docPart w:val="501DE68E8A27481AA4D8416D80E0C2B1"/>
          </w:placeholder>
          <w:dataBinding w:prefixMappings="xmlns:ns0='urn:microsoft-dynamics-nav/reports/Standard_Sales_Order_Conf/1305/'" w:xpath="/ns0:NavWordReportXmlPart[1]/ns0:Header[1]/ns0:CompanySWIFT_Lbl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1D5AC3" w:rsidRDefault="001D5AC3" w14:paraId="397CC435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Order_Conf/1305"/>
          <w:id w:val="1463994099"/>
          <w:placeholder>
            <w:docPart w:val="FFDA12B4DCE34F94B3820BAAFC62573B"/>
          </w:placeholder>
          <w:dataBinding w:prefixMappings="xmlns:ns0='urn:microsoft-dynamics-nav/reports/Standard_Sales_Order_Conf/1305/'" w:xpath="/ns0:NavWordReportXmlPart[1]/ns0:Header[1]/ns0:CompanyGiroNo_Lbl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1D5AC3" w:rsidRDefault="001D5AC3" w14:paraId="027FF74E" w14:textId="77777777">
              <w:pPr>
                <w:pStyle w:val="Heading2"/>
                <w:outlineLvl w:val="1"/>
              </w:pPr>
              <w:r w:rsidRPr="00456AFC">
                <w:rPr>
                  <w:lang w:val="da-DK"/>
                </w:rPr>
                <w:t>CompanyGiroNo_Lbl</w:t>
              </w:r>
            </w:p>
          </w:tc>
        </w:sdtContent>
      </w:sdt>
    </w:tr>
    <w:tr w:rsidR="001D5AC3" w:rsidTr="002F0999" w14:paraId="084296E9" w14:textId="77777777">
      <w:tc>
        <w:tcPr>
          <w:tcW w:w="2551" w:type="dxa"/>
        </w:tcPr>
        <w:p w:rsidR="001D5AC3" w:rsidP="002F0999" w:rsidRDefault="002D76AA" w14:paraId="49F58A17" w14:textId="77777777">
          <w:pPr>
            <w:pStyle w:val="NoSpacing"/>
          </w:pPr>
          <w:sdt>
            <w:sdtPr>
              <w:alias w:val="#Nav: /Header/CompanyBankBranchNo"/>
              <w:tag w:val="#Nav: Standard_Sales_Order_Conf/1305"/>
              <w:id w:val="-1272468107"/>
              <w:placeholder>
                <w:docPart w:val="8E107BCF07D745458FB35DEA5C1EF868"/>
              </w:placeholder>
              <w:dataBinding w:prefixMappings="xmlns:ns0='urn:microsoft-dynamics-nav/reports/Standard_Sales_Order_Conf/1305/'" w:xpath="/ns0:NavWordReportXmlPart[1]/ns0:Header[1]/ns0:CompanyBankBranch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CompanyBankBranchNo</w:t>
              </w:r>
            </w:sdtContent>
          </w:sdt>
          <w:r w:rsidRPr="00456AFC" w:rsidR="001D5AC3">
            <w:t xml:space="preserve"> </w:t>
          </w:r>
          <w:sdt>
            <w:sdtPr>
              <w:alias w:val="#Nav: /Header/CompanyBankAccountNo"/>
              <w:tag w:val="#Nav: Standard_Sales_Order_Conf/1305"/>
              <w:id w:val="-1066791751"/>
              <w:placeholder>
                <w:docPart w:val="F54475ED40B140B5917D3CA65E7D2903"/>
              </w:placeholder>
              <w:dataBinding w:prefixMappings="xmlns:ns0='urn:microsoft-dynamics-nav/reports/Standard_Sales_Order_Conf/1305/'" w:xpath="/ns0:NavWordReportXmlPart[1]/ns0:Header[1]/ns0:CompanyBankAccountNo[1]" w:storeItemID="{04B08A8D-A220-4DEF-9B12-B3D3CF009CBF}"/>
              <w:text/>
            </w:sdtPr>
            <w:sdtEndPr/>
            <w:sdtContent>
              <w:r w:rsidRPr="00456AFC" w:rsidR="001D5AC3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Order_Conf/1305"/>
          <w:id w:val="1436247798"/>
          <w:placeholder>
            <w:docPart w:val="E6B91E2832C64A4EB0282B0BA694EA89"/>
          </w:placeholder>
          <w:dataBinding w:prefixMappings="xmlns:ns0='urn:microsoft-dynamics-nav/reports/Standard_Sales_Order_Conf/1305/'" w:xpath="/ns0:NavWordReportXmlPart[1]/ns0:Header[1]/ns0:CompanyIBAN[1]" w:storeItemID="{04B08A8D-A220-4DEF-9B12-B3D3CF009CBF}"/>
          <w:text/>
        </w:sdtPr>
        <w:sdtEndPr/>
        <w:sdtContent>
          <w:tc>
            <w:tcPr>
              <w:tcW w:w="2552" w:type="dxa"/>
            </w:tcPr>
            <w:p w:rsidR="001D5AC3" w:rsidP="002F0999" w:rsidRDefault="001D5AC3" w14:paraId="6BBF78FA" w14:textId="77777777">
              <w:pPr>
                <w:pStyle w:val="NoSpacing"/>
              </w:pPr>
              <w:r w:rsidRPr="00456AFC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Order_Conf/1305"/>
          <w:id w:val="1663202774"/>
          <w:placeholder>
            <w:docPart w:val="AE9BBA4EBCE642F584071221E3254828"/>
          </w:placeholder>
          <w:dataBinding w:prefixMappings="xmlns:ns0='urn:microsoft-dynamics-nav/reports/Standard_Sales_Order_Conf/1305/'" w:xpath="/ns0:NavWordReportXmlPart[1]/ns0:Header[1]/ns0:CompanySWIFT[1]" w:storeItemID="{04B08A8D-A220-4DEF-9B12-B3D3CF009CBF}"/>
          <w:text/>
        </w:sdtPr>
        <w:sdtEndPr/>
        <w:sdtContent>
          <w:tc>
            <w:tcPr>
              <w:tcW w:w="2551" w:type="dxa"/>
            </w:tcPr>
            <w:p w:rsidR="001D5AC3" w:rsidP="002F0999" w:rsidRDefault="001D5AC3" w14:paraId="2B910535" w14:textId="77777777">
              <w:pPr>
                <w:pStyle w:val="NoSpacing"/>
              </w:pPr>
              <w:r w:rsidRPr="00456AFC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Order_Conf/1305"/>
          <w:id w:val="539329330"/>
          <w:placeholder>
            <w:docPart w:val="EF822B86F7474C909C88489EB6BD9EB5"/>
          </w:placeholder>
          <w:dataBinding w:prefixMappings="xmlns:ns0='urn:microsoft-dynamics-nav/reports/Standard_Sales_Order_Conf/1305/'" w:xpath="/ns0:NavWordReportXmlPart[1]/ns0:Header[1]/ns0:CompanyGiroNo[1]" w:storeItemID="{04B08A8D-A220-4DEF-9B12-B3D3CF009CBF}"/>
          <w:text/>
        </w:sdtPr>
        <w:sdtEndPr/>
        <w:sdtContent>
          <w:tc>
            <w:tcPr>
              <w:tcW w:w="2552" w:type="dxa"/>
              <w:tcMar>
                <w:right w:w="0" w:type="dxa"/>
              </w:tcMar>
            </w:tcPr>
            <w:p w:rsidR="001D5AC3" w:rsidP="002F0999" w:rsidRDefault="001D5AC3" w14:paraId="75819BCA" w14:textId="77777777">
              <w:pPr>
                <w:pStyle w:val="NoSpacing"/>
              </w:pPr>
              <w:r w:rsidRPr="00456AFC">
                <w:rPr>
                  <w:lang w:val="da-DK"/>
                </w:rPr>
                <w:t>CompanyGiroNo</w:t>
              </w:r>
            </w:p>
          </w:tc>
        </w:sdtContent>
      </w:sdt>
    </w:tr>
  </w:tbl>
  <w:p w:rsidRPr="001D5AC3" w:rsidR="001D5AC3" w:rsidRDefault="001D5AC3" w14:paraId="7DA42C4D" w14:textId="77777777">
    <w:pPr>
      <w:pStyle w:val="Footer"/>
      <w:rPr>
        <w:sz w:val="12"/>
        <w:szCs w:val="12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D76AA" w:rsidP="00E40C63" w:rsidRDefault="002D76AA" w14:paraId="325245CF" w14:textId="77777777">
      <w:pPr>
        <w:spacing w:after="0"/>
      </w:pPr>
      <w:r>
        <w:separator/>
      </w:r>
    </w:p>
  </w:footnote>
  <w:footnote w:type="continuationSeparator" w:id="0">
    <w:p w:rsidR="002D76AA" w:rsidP="00E40C63" w:rsidRDefault="002D76AA" w14:paraId="3784C299" w14:textId="77777777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64D2D" w:rsidRDefault="00664D2D" w14:paraId="0E8F96CB" w14:textId="7777777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10196" w:type="dxa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D6006D" w:rsidTr="008E766D" w14:paraId="6F44D38E" w14:textId="77777777">
      <w:tc>
        <w:tcPr>
          <w:tcW w:w="5098" w:type="dxa"/>
        </w:tcPr>
        <w:p w:rsidRPr="002F0999" w:rsidR="002F0999" w:rsidP="002F0999" w:rsidRDefault="002D76AA" w14:paraId="3D35C9F6" w14:textId="77777777">
          <w:pPr>
            <w:rPr>
              <w:rStyle w:val="Strong"/>
            </w:rPr>
          </w:pPr>
          <w:sdt>
            <w:sdtPr>
              <w:rPr>
                <w:rStyle w:val="Strong"/>
              </w:rPr>
              <w:alias w:val="#Nav: /Header/DocumentNo"/>
              <w:tag w:val="#Nav: Standard_Sales_Order_Conf/1305"/>
              <w:id w:val="-816805812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>
              <w:rPr>
                <w:rStyle w:val="Strong"/>
              </w:rPr>
            </w:sdtEndPr>
            <w:sdtContent>
              <w:proofErr w:type="spellStart"/>
              <w:r w:rsidRPr="002F0999" w:rsidR="002F0999">
                <w:rPr>
                  <w:rStyle w:val="Strong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484896011"/>
            <w:placeholder>
              <w:docPart w:val="43DBC2F63F24425B868BA526E92D069F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0999" w:rsidP="002F0999" w:rsidRDefault="002F0999" w14:paraId="5391C473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0999" w:rsidP="002F0999" w:rsidRDefault="002D76AA" w14:paraId="1A2A40B4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413125616"/>
              <w:placeholder>
                <w:docPart w:val="CB5E2B847CFD4864B2988CC463AF0FC9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0999">
                <w:t>Page_Lbl</w:t>
              </w:r>
              <w:proofErr w:type="spellEnd"/>
            </w:sdtContent>
          </w:sdt>
          <w:r w:rsidRPr="002F2688" w:rsidR="002F0999">
            <w:t xml:space="preserve">  </w:t>
          </w:r>
          <w:r w:rsidRPr="002F2688" w:rsidR="002F0999">
            <w:fldChar w:fldCharType="begin"/>
          </w:r>
          <w:r w:rsidRPr="002F2688" w:rsidR="002F0999">
            <w:instrText xml:space="preserve"> PAGE  \* Arabic  \* MERGEFORMAT </w:instrText>
          </w:r>
          <w:r w:rsidRPr="002F2688" w:rsidR="002F0999">
            <w:fldChar w:fldCharType="separate"/>
          </w:r>
          <w:r w:rsidR="005975B0">
            <w:rPr>
              <w:noProof/>
            </w:rPr>
            <w:t>2</w:t>
          </w:r>
          <w:r w:rsidRPr="002F2688" w:rsidR="002F0999">
            <w:fldChar w:fldCharType="end"/>
          </w:r>
          <w:r w:rsidRPr="002F2688" w:rsidR="002F0999">
            <w:t xml:space="preserve"> / </w:t>
          </w:r>
          <w:r w:rsidR="00A10AAA">
            <w:rPr>
              <w:noProof/>
            </w:rPr>
            <w:fldChar w:fldCharType="begin"/>
          </w:r>
          <w:r w:rsidR="00A10AAA">
            <w:rPr>
              <w:noProof/>
            </w:rPr>
            <w:instrText xml:space="preserve"> NUMPAGES  \* Arabic  \* MERGEFORMAT </w:instrText>
          </w:r>
          <w:r w:rsidR="00A10AAA">
            <w:rPr>
              <w:noProof/>
            </w:rPr>
            <w:fldChar w:fldCharType="separate"/>
          </w:r>
          <w:r w:rsidR="005975B0">
            <w:rPr>
              <w:noProof/>
            </w:rPr>
            <w:t>2</w:t>
          </w:r>
          <w:r w:rsidR="00A10AAA">
            <w:rPr>
              <w:noProof/>
            </w:rPr>
            <w:fldChar w:fldCharType="end"/>
          </w:r>
        </w:p>
        <w:p w:rsidR="00D6006D" w:rsidP="001D1CE2" w:rsidRDefault="00D6006D" w14:paraId="6200F375" w14:textId="77777777">
          <w:pPr>
            <w:pStyle w:val="Header"/>
            <w:ind w:right="141"/>
            <w:rPr>
              <w:b/>
            </w:rPr>
          </w:pPr>
        </w:p>
      </w:tc>
      <w:tc>
        <w:tcPr>
          <w:tcW w:w="5098" w:type="dxa"/>
        </w:tcPr>
        <w:p w:rsidR="00D6006D" w:rsidP="008E766D" w:rsidRDefault="00D6006D" w14:paraId="5988C6F0" w14:textId="77777777">
          <w:pPr>
            <w:pStyle w:val="Header"/>
            <w:ind w:right="141"/>
            <w:jc w:val="right"/>
            <w:rPr>
              <w:b/>
            </w:rPr>
          </w:pPr>
        </w:p>
      </w:tc>
    </w:tr>
  </w:tbl>
  <w:p w:rsidRPr="001D1CE2" w:rsidR="00D6006D" w:rsidP="00D6006D" w:rsidRDefault="00D6006D" w14:paraId="3E74DDC8" w14:textId="77777777">
    <w:pPr>
      <w:pStyle w:val="Header"/>
      <w:ind w:right="141"/>
      <w:rPr>
        <w:b/>
        <w:sz w:val="12"/>
        <w:szCs w:val="12"/>
      </w:rPr>
    </w:pPr>
  </w:p>
</w:hdr>
</file>

<file path=word/header3.xml><?xml version="1.0" encoding="utf-8"?>
<w:hdr xmlns:a="http://schemas.openxmlformats.org/drawingml/2006/main" xmlns:pic="http://schemas.openxmlformats.org/drawingml/2006/picture" xmlns:a14="http://schemas.microsoft.com/office/drawing/2010/main"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098"/>
      <w:gridCol w:w="5098"/>
    </w:tblGrid>
    <w:tr w:rsidR="002F2688" w:rsidTr="002F2688" w14:paraId="69829751" w14:textId="77777777">
      <w:tc>
        <w:tcPr>
          <w:tcW w:w="5098" w:type="dxa"/>
        </w:tcPr>
        <w:p w:rsidRPr="0026269B" w:rsidR="002F2688" w:rsidP="002F2688" w:rsidRDefault="002D76AA" w14:paraId="2D32E71E" w14:textId="77777777">
          <w:pPr>
            <w:pStyle w:val="Title"/>
          </w:pPr>
          <w:sdt>
            <w:sdtPr>
              <w:alias w:val="#Nav: /Header/DocumentTitle_Lbl"/>
              <w:tag w:val="#Nav: Standard_Sales_Order_Conf/1305"/>
              <w:id w:val="1881971040"/>
              <w:placeholder>
                <w:docPart w:val="DefaultPlaceholder_-1854013440"/>
              </w:placeholder>
              <w:dataBinding w:prefixMappings="xmlns:ns0='urn:microsoft-dynamics-nav/reports/Standard_Sales_Order_Conf/1305/'" w:xpath="/ns0:NavWordReportXmlPart[1]/ns0:Header[1]/ns0:DocumentTitle_Lbl[1]" w:storeItemID="{04B08A8D-A220-4DEF-9B12-B3D3CF009CBF}"/>
              <w:text/>
            </w:sdtPr>
            <w:sdtEndPr/>
            <w:sdtContent>
              <w:proofErr w:type="spellStart"/>
              <w:r w:rsidRPr="00664D2D" w:rsidR="00BA125F">
                <w:t>DocumentTitle_Lbl</w:t>
              </w:r>
              <w:proofErr w:type="spellEnd"/>
            </w:sdtContent>
          </w:sdt>
          <w:r w:rsidR="00664D2D">
            <w:t xml:space="preserve"> </w:t>
          </w:r>
          <w:sdt>
            <w:sdtPr>
              <w:alias w:val="#Nav: /Header/DocumentNo"/>
              <w:tag w:val="#Nav: Standard_Sales_Order_Conf/1305"/>
              <w:id w:val="-1661532074"/>
              <w:placeholder>
                <w:docPart w:val="07B2D6FC47FE4B6A8411FDB36144CDA2"/>
              </w:placeholder>
              <w:dataBinding w:prefixMappings="xmlns:ns0='urn:microsoft-dynamics-nav/reports/Standard_Sales_Order_Conf/1305/'" w:xpath="/ns0:NavWordReportXmlPart[1]/ns0:Header[1]/ns0:DocumentNo[1]" w:storeItemID="{04B08A8D-A220-4DEF-9B12-B3D3CF009CBF}"/>
              <w:text/>
            </w:sdtPr>
            <w:sdtEndPr/>
            <w:sdtContent>
              <w:proofErr w:type="spellStart"/>
              <w:r w:rsidRPr="002F2688" w:rsidR="00664D2D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Order_Conf/1305"/>
            <w:id w:val="832561865"/>
            <w:placeholder>
              <w:docPart w:val="6A5FB52404BC4ADFB76132B84108800B"/>
            </w:placeholder>
            <w:dataBinding w:prefixMappings="xmlns:ns0='urn:microsoft-dynamics-nav/reports/Standard_Sales_Order_Conf/1305/'" w:xpath="/ns0:NavWordReportXmlPart[1]/ns0:Header[1]/ns0:DocumentDate[1]" w:storeItemID="{04B08A8D-A220-4DEF-9B12-B3D3CF009CBF}"/>
            <w:text/>
          </w:sdtPr>
          <w:sdtEndPr/>
          <w:sdtContent>
            <w:p w:rsidRPr="002F2688" w:rsidR="002F2688" w:rsidP="002F2688" w:rsidRDefault="002F2688" w14:paraId="14D9477D" w14:textId="77777777">
              <w:pPr>
                <w:pStyle w:val="Subtitle"/>
              </w:pPr>
              <w:proofErr w:type="spellStart"/>
              <w:r w:rsidRPr="002F2688">
                <w:t>DocumentDate</w:t>
              </w:r>
              <w:proofErr w:type="spellEnd"/>
            </w:p>
          </w:sdtContent>
        </w:sdt>
        <w:p w:rsidRPr="002F2688" w:rsidR="002F2688" w:rsidP="002F2688" w:rsidRDefault="002D76AA" w14:paraId="6E9834DD" w14:textId="77777777">
          <w:pPr>
            <w:pStyle w:val="Subtitle"/>
          </w:pPr>
          <w:sdt>
            <w:sdtPr>
              <w:alias w:val="#Nav: /Header/Page_Lbl"/>
              <w:tag w:val="#Nav: Standard_Sales_Order_Conf/1305"/>
              <w:id w:val="1447419442"/>
              <w:placeholder>
                <w:docPart w:val="82EFD588785843B0B2A5770E7AE63814"/>
              </w:placeholder>
              <w:dataBinding w:prefixMappings="xmlns:ns0='urn:microsoft-dynamics-nav/reports/Standard_Sales_Order_Conf/1305/'" w:xpath="/ns0:NavWordReportXmlPart[1]/ns0:Header[1]/ns0:Page_Lbl[1]" w:storeItemID="{04B08A8D-A220-4DEF-9B12-B3D3CF009CBF}"/>
              <w:text/>
            </w:sdtPr>
            <w:sdtEndPr/>
            <w:sdtContent>
              <w:proofErr w:type="spellStart"/>
              <w:r w:rsidRPr="002F2688" w:rsidR="002F2688">
                <w:t>Page_Lbl</w:t>
              </w:r>
              <w:proofErr w:type="spellEnd"/>
            </w:sdtContent>
          </w:sdt>
          <w:r w:rsidRPr="002F2688" w:rsidR="002F2688">
            <w:t xml:space="preserve">  </w:t>
          </w:r>
          <w:r w:rsidRPr="002F2688" w:rsidR="002F2688">
            <w:fldChar w:fldCharType="begin"/>
          </w:r>
          <w:r w:rsidRPr="002F2688" w:rsidR="002F2688">
            <w:instrText xml:space="preserve"> PAGE  \* Arabic  \* MERGEFORMAT </w:instrText>
          </w:r>
          <w:r w:rsidRPr="002F2688" w:rsidR="002F2688">
            <w:fldChar w:fldCharType="separate"/>
          </w:r>
          <w:r w:rsidR="00332692">
            <w:rPr>
              <w:noProof/>
            </w:rPr>
            <w:t>1</w:t>
          </w:r>
          <w:r w:rsidRPr="002F2688" w:rsidR="002F2688">
            <w:fldChar w:fldCharType="end"/>
          </w:r>
          <w:r w:rsidRPr="002F2688" w:rsidR="002F2688">
            <w:t xml:space="preserve"> / </w:t>
          </w:r>
          <w:r w:rsidR="00ED6DDE">
            <w:rPr>
              <w:noProof/>
            </w:rPr>
            <w:fldChar w:fldCharType="begin"/>
          </w:r>
          <w:r w:rsidR="00ED6DDE">
            <w:rPr>
              <w:noProof/>
            </w:rPr>
            <w:instrText xml:space="preserve"> NUMPAGES  \* Arabic  \* MERGEFORMAT </w:instrText>
          </w:r>
          <w:r w:rsidR="00ED6DDE">
            <w:rPr>
              <w:noProof/>
            </w:rPr>
            <w:fldChar w:fldCharType="separate"/>
          </w:r>
          <w:r w:rsidR="00332692">
            <w:rPr>
              <w:noProof/>
            </w:rPr>
            <w:t>1</w:t>
          </w:r>
          <w:r w:rsidR="00ED6DDE">
            <w:rPr>
              <w:noProof/>
            </w:rPr>
            <w:fldChar w:fldCharType="end"/>
          </w:r>
        </w:p>
        <w:p w:rsidR="002F2688" w:rsidP="002F2688" w:rsidRDefault="002F2688" w14:paraId="6030F3CD" w14:textId="77777777">
          <w:pPr>
            <w:pStyle w:val="Header"/>
          </w:pPr>
        </w:p>
      </w:tc>
      <w:tc>
        <w:tcPr>
          <w:tcW w:w="5098" w:type="dxa"/>
        </w:tcPr>
        <w:sdt>
          <w:sdtPr>
            <w:alias w:val="#Nav: /Header/CompanyPicture"/>
            <w:tag w:val="#Nav: Standard_Sales_Order_Conf/1305"/>
            <w:id w:val="-283887918"/>
            <w:dataBinding w:prefixMappings="xmlns:ns0='urn:microsoft-dynamics-nav/reports/Standard_Sales_Order_Conf/1305/'" w:xpath="/ns0:NavWordReportXmlPart[1]/ns0:Header[1]/ns0:CompanyPicture[1]" w:storeItemID="{04B08A8D-A220-4DEF-9B12-B3D3CF009CBF}"/>
            <w:picture/>
          </w:sdtPr>
          <w:sdtEndPr/>
          <w:sdtContent>
            <w:p w:rsidR="002F2688" w:rsidP="002F2688" w:rsidRDefault="002F2688" w14:paraId="5105E081" w14:textId="77777777">
              <w:pPr>
                <w:pStyle w:val="Header"/>
                <w:jc w:val="right"/>
              </w:pPr>
              <w:r>
                <w:rPr>
                  <w:noProof/>
                </w:rPr>
                <w:drawing>
                  <wp:inline distT="0" distB="0" distL="0" distR="0" wp14:anchorId="6A506BBE" wp14:editId="2A42487E">
                    <wp:extent cx="2160000" cy="1080000"/>
                    <wp:effectExtent l="0" t="0" r="0" b="6350"/>
                    <wp:docPr id="1" name="Picture 1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216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p>
          </w:sdtContent>
        </w:sdt>
      </w:tc>
    </w:tr>
  </w:tbl>
  <w:p w:rsidR="002F2688" w:rsidRDefault="002F2688" w14:paraId="51F3F230" w14:textId="777777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removePersonalInformation/>
  <w:removeDateAndTime/>
  <w:proofState w:spelling="clean" w:grammar="clean"/>
  <w:attachedTemplate r:id="rId1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76789"/>
    <w:rsid w:val="00032E69"/>
    <w:rsid w:val="000357EB"/>
    <w:rsid w:val="00070EE8"/>
    <w:rsid w:val="00074151"/>
    <w:rsid w:val="000844A3"/>
    <w:rsid w:val="000A665A"/>
    <w:rsid w:val="000D5A6D"/>
    <w:rsid w:val="000E071F"/>
    <w:rsid w:val="00103846"/>
    <w:rsid w:val="0011793B"/>
    <w:rsid w:val="00126D5A"/>
    <w:rsid w:val="00134A71"/>
    <w:rsid w:val="00151C73"/>
    <w:rsid w:val="00151E92"/>
    <w:rsid w:val="001621D9"/>
    <w:rsid w:val="001637BA"/>
    <w:rsid w:val="00181CB7"/>
    <w:rsid w:val="001B793C"/>
    <w:rsid w:val="001D1CE2"/>
    <w:rsid w:val="001D5AC3"/>
    <w:rsid w:val="001D6807"/>
    <w:rsid w:val="0020108A"/>
    <w:rsid w:val="00235CA0"/>
    <w:rsid w:val="002411A3"/>
    <w:rsid w:val="00245B0E"/>
    <w:rsid w:val="00261876"/>
    <w:rsid w:val="0026269B"/>
    <w:rsid w:val="00264365"/>
    <w:rsid w:val="002669DB"/>
    <w:rsid w:val="00273BA9"/>
    <w:rsid w:val="0029628E"/>
    <w:rsid w:val="002A29DF"/>
    <w:rsid w:val="002A382C"/>
    <w:rsid w:val="002B6B46"/>
    <w:rsid w:val="002D76AA"/>
    <w:rsid w:val="002E2A56"/>
    <w:rsid w:val="002F0999"/>
    <w:rsid w:val="002F2688"/>
    <w:rsid w:val="0030348B"/>
    <w:rsid w:val="00313386"/>
    <w:rsid w:val="00332692"/>
    <w:rsid w:val="00337723"/>
    <w:rsid w:val="00355E20"/>
    <w:rsid w:val="00374316"/>
    <w:rsid w:val="0038349C"/>
    <w:rsid w:val="00394029"/>
    <w:rsid w:val="003A31D7"/>
    <w:rsid w:val="003A7E69"/>
    <w:rsid w:val="003B1D59"/>
    <w:rsid w:val="003D120B"/>
    <w:rsid w:val="003D4B80"/>
    <w:rsid w:val="003E2178"/>
    <w:rsid w:val="003F77E2"/>
    <w:rsid w:val="004735D8"/>
    <w:rsid w:val="00492354"/>
    <w:rsid w:val="004A4D71"/>
    <w:rsid w:val="004B22F6"/>
    <w:rsid w:val="004B47ED"/>
    <w:rsid w:val="004B6FE5"/>
    <w:rsid w:val="004C60A5"/>
    <w:rsid w:val="004F2432"/>
    <w:rsid w:val="004F253E"/>
    <w:rsid w:val="0051660C"/>
    <w:rsid w:val="00524FE6"/>
    <w:rsid w:val="00543913"/>
    <w:rsid w:val="00552846"/>
    <w:rsid w:val="00563DCD"/>
    <w:rsid w:val="005731CF"/>
    <w:rsid w:val="00587157"/>
    <w:rsid w:val="00595F7F"/>
    <w:rsid w:val="005963DE"/>
    <w:rsid w:val="005975B0"/>
    <w:rsid w:val="005A0994"/>
    <w:rsid w:val="005F2559"/>
    <w:rsid w:val="005F5EC9"/>
    <w:rsid w:val="005F6BCC"/>
    <w:rsid w:val="00601EDD"/>
    <w:rsid w:val="0060202A"/>
    <w:rsid w:val="00610A30"/>
    <w:rsid w:val="00611374"/>
    <w:rsid w:val="00612ABF"/>
    <w:rsid w:val="006245DA"/>
    <w:rsid w:val="00664D2D"/>
    <w:rsid w:val="0067225B"/>
    <w:rsid w:val="00675FB4"/>
    <w:rsid w:val="00676789"/>
    <w:rsid w:val="00677AD5"/>
    <w:rsid w:val="0068273F"/>
    <w:rsid w:val="00683CCE"/>
    <w:rsid w:val="00684EEB"/>
    <w:rsid w:val="006907F2"/>
    <w:rsid w:val="006A2A7B"/>
    <w:rsid w:val="006B0EC4"/>
    <w:rsid w:val="006C30D9"/>
    <w:rsid w:val="006C4581"/>
    <w:rsid w:val="006D4B90"/>
    <w:rsid w:val="006D64AE"/>
    <w:rsid w:val="006E355D"/>
    <w:rsid w:val="006F2626"/>
    <w:rsid w:val="0071439C"/>
    <w:rsid w:val="00716E24"/>
    <w:rsid w:val="00741F6B"/>
    <w:rsid w:val="007537BA"/>
    <w:rsid w:val="00760FA8"/>
    <w:rsid w:val="00765190"/>
    <w:rsid w:val="00766078"/>
    <w:rsid w:val="007773B8"/>
    <w:rsid w:val="00777ADC"/>
    <w:rsid w:val="00797305"/>
    <w:rsid w:val="007A0A2F"/>
    <w:rsid w:val="007B235B"/>
    <w:rsid w:val="007C2018"/>
    <w:rsid w:val="007E323C"/>
    <w:rsid w:val="00802B5B"/>
    <w:rsid w:val="00815D27"/>
    <w:rsid w:val="00817EE6"/>
    <w:rsid w:val="00820262"/>
    <w:rsid w:val="00826088"/>
    <w:rsid w:val="008350A8"/>
    <w:rsid w:val="00836184"/>
    <w:rsid w:val="00844D12"/>
    <w:rsid w:val="00845DAF"/>
    <w:rsid w:val="00845E08"/>
    <w:rsid w:val="008533EF"/>
    <w:rsid w:val="00856BBF"/>
    <w:rsid w:val="008A7065"/>
    <w:rsid w:val="008C3901"/>
    <w:rsid w:val="008D7475"/>
    <w:rsid w:val="008E766D"/>
    <w:rsid w:val="008F0A38"/>
    <w:rsid w:val="009072D1"/>
    <w:rsid w:val="0092542A"/>
    <w:rsid w:val="00933DB5"/>
    <w:rsid w:val="009416A8"/>
    <w:rsid w:val="00943A17"/>
    <w:rsid w:val="009453BC"/>
    <w:rsid w:val="00954C6C"/>
    <w:rsid w:val="00966D04"/>
    <w:rsid w:val="00982950"/>
    <w:rsid w:val="00991278"/>
    <w:rsid w:val="0099175E"/>
    <w:rsid w:val="009943A4"/>
    <w:rsid w:val="00997858"/>
    <w:rsid w:val="009B485A"/>
    <w:rsid w:val="009D508B"/>
    <w:rsid w:val="009D6FE7"/>
    <w:rsid w:val="009E16EA"/>
    <w:rsid w:val="009E251E"/>
    <w:rsid w:val="009F21B5"/>
    <w:rsid w:val="00A00B95"/>
    <w:rsid w:val="00A01AB9"/>
    <w:rsid w:val="00A048EC"/>
    <w:rsid w:val="00A10AAA"/>
    <w:rsid w:val="00A30C38"/>
    <w:rsid w:val="00A42BE5"/>
    <w:rsid w:val="00A4508B"/>
    <w:rsid w:val="00A476F1"/>
    <w:rsid w:val="00A76F36"/>
    <w:rsid w:val="00A9010E"/>
    <w:rsid w:val="00A940EF"/>
    <w:rsid w:val="00A9726D"/>
    <w:rsid w:val="00AF1EDD"/>
    <w:rsid w:val="00AF4452"/>
    <w:rsid w:val="00B01DA6"/>
    <w:rsid w:val="00B22FDE"/>
    <w:rsid w:val="00B32D4B"/>
    <w:rsid w:val="00B402B9"/>
    <w:rsid w:val="00B437D5"/>
    <w:rsid w:val="00B57659"/>
    <w:rsid w:val="00B60D54"/>
    <w:rsid w:val="00B8205C"/>
    <w:rsid w:val="00B86BCD"/>
    <w:rsid w:val="00B91CA1"/>
    <w:rsid w:val="00B96060"/>
    <w:rsid w:val="00BA125F"/>
    <w:rsid w:val="00BA5FB4"/>
    <w:rsid w:val="00BC232B"/>
    <w:rsid w:val="00BD2533"/>
    <w:rsid w:val="00BD35AE"/>
    <w:rsid w:val="00BE5952"/>
    <w:rsid w:val="00BE6BE6"/>
    <w:rsid w:val="00BF0F10"/>
    <w:rsid w:val="00C27C1A"/>
    <w:rsid w:val="00C36F18"/>
    <w:rsid w:val="00C40BE4"/>
    <w:rsid w:val="00C41DE3"/>
    <w:rsid w:val="00C47206"/>
    <w:rsid w:val="00CA6394"/>
    <w:rsid w:val="00CB2BCF"/>
    <w:rsid w:val="00CB70AD"/>
    <w:rsid w:val="00CD1B92"/>
    <w:rsid w:val="00CE2A5F"/>
    <w:rsid w:val="00CF4F6E"/>
    <w:rsid w:val="00D21D63"/>
    <w:rsid w:val="00D235D0"/>
    <w:rsid w:val="00D41DC8"/>
    <w:rsid w:val="00D53B6F"/>
    <w:rsid w:val="00D54A61"/>
    <w:rsid w:val="00D6006D"/>
    <w:rsid w:val="00D72A07"/>
    <w:rsid w:val="00D72E02"/>
    <w:rsid w:val="00D75AAF"/>
    <w:rsid w:val="00D80F6E"/>
    <w:rsid w:val="00DA0F11"/>
    <w:rsid w:val="00DA580A"/>
    <w:rsid w:val="00DB4B5B"/>
    <w:rsid w:val="00DF30F1"/>
    <w:rsid w:val="00E111C4"/>
    <w:rsid w:val="00E22B7E"/>
    <w:rsid w:val="00E33456"/>
    <w:rsid w:val="00E40C63"/>
    <w:rsid w:val="00E41182"/>
    <w:rsid w:val="00E42FF3"/>
    <w:rsid w:val="00E4361D"/>
    <w:rsid w:val="00E54F17"/>
    <w:rsid w:val="00E65451"/>
    <w:rsid w:val="00E67097"/>
    <w:rsid w:val="00E902EA"/>
    <w:rsid w:val="00E96A2B"/>
    <w:rsid w:val="00EA246E"/>
    <w:rsid w:val="00EA27AA"/>
    <w:rsid w:val="00EB5B19"/>
    <w:rsid w:val="00EC1995"/>
    <w:rsid w:val="00EC4C86"/>
    <w:rsid w:val="00ED0377"/>
    <w:rsid w:val="00ED6DDE"/>
    <w:rsid w:val="00EE2CA3"/>
    <w:rsid w:val="00EE53F7"/>
    <w:rsid w:val="00F14176"/>
    <w:rsid w:val="00F20F72"/>
    <w:rsid w:val="00F219F1"/>
    <w:rsid w:val="00F36FA0"/>
    <w:rsid w:val="00F44822"/>
    <w:rsid w:val="00F66A1F"/>
    <w:rsid w:val="00F81AE9"/>
    <w:rsid w:val="00F848FB"/>
    <w:rsid w:val="00F86468"/>
    <w:rsid w:val="00FA4D66"/>
    <w:rsid w:val="00FA6FDF"/>
    <w:rsid w:val="00FB06A1"/>
    <w:rsid w:val="00FB3DCE"/>
    <w:rsid w:val="00FD6A00"/>
    <w:rsid w:val="00FE1868"/>
    <w:rsid w:val="00FF66A4"/>
    <w:rsid w:val="00FF6ECF"/>
    <w:rsid w:val="00FF7D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E91C75F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D5AC3"/>
    <w:pPr>
      <w:spacing w:after="200" w:line="240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A42BE5"/>
    <w:pPr>
      <w:spacing w:after="0" w:line="200" w:lineRule="exact"/>
      <w:outlineLvl w:val="0"/>
    </w:pPr>
    <w:rPr>
      <w:b/>
      <w:sz w:val="18"/>
      <w:szCs w:val="1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60A5"/>
    <w:pPr>
      <w:spacing w:after="0"/>
      <w:outlineLvl w:val="1"/>
    </w:pPr>
    <w:rPr>
      <w:sz w:val="18"/>
      <w:szCs w:val="1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42B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40C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Footer">
    <w:name w:val="footer"/>
    <w:basedOn w:val="Normal"/>
    <w:link w:val="Foot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40C63"/>
  </w:style>
  <w:style w:type="character" w:styleId="Strong">
    <w:name w:val="Strong"/>
    <w:basedOn w:val="DefaultParagraphFont"/>
    <w:uiPriority w:val="22"/>
    <w:qFormat/>
    <w:rsid w:val="00E40C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E40C6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E40C63"/>
  </w:style>
  <w:style w:type="character" w:styleId="PlaceholderText">
    <w:name w:val="Placeholder Text"/>
    <w:basedOn w:val="DefaultParagraphFont"/>
    <w:uiPriority w:val="99"/>
    <w:semiHidden/>
    <w:rsid w:val="00E40C63"/>
    <w:rPr>
      <w:color w:val="808080"/>
    </w:rPr>
  </w:style>
  <w:style w:type="table" w:styleId="TableGridLight">
    <w:name w:val="Grid Table Light"/>
    <w:basedOn w:val="TableNormal"/>
    <w:uiPriority w:val="40"/>
    <w:rsid w:val="00EC1995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NoSpacing">
    <w:name w:val="No Spacing"/>
    <w:basedOn w:val="Normal"/>
    <w:uiPriority w:val="1"/>
    <w:qFormat/>
    <w:rsid w:val="00E111C4"/>
    <w:pPr>
      <w:spacing w:after="0"/>
    </w:pPr>
  </w:style>
  <w:style w:type="character" w:customStyle="1" w:styleId="Heading1Char">
    <w:name w:val="Heading 1 Char"/>
    <w:basedOn w:val="DefaultParagraphFont"/>
    <w:link w:val="Heading1"/>
    <w:uiPriority w:val="9"/>
    <w:rsid w:val="00A42BE5"/>
    <w:rPr>
      <w:b/>
      <w:sz w:val="18"/>
      <w:szCs w:val="16"/>
    </w:rPr>
  </w:style>
  <w:style w:type="paragraph" w:styleId="Title">
    <w:name w:val="Title"/>
    <w:basedOn w:val="Header"/>
    <w:next w:val="Normal"/>
    <w:link w:val="TitleChar"/>
    <w:uiPriority w:val="10"/>
    <w:qFormat/>
    <w:rsid w:val="00A42BE5"/>
    <w:pPr>
      <w:spacing w:after="120"/>
    </w:pPr>
    <w:rPr>
      <w:rFonts w:asciiTheme="majorHAnsi" w:hAnsiTheme="majorHAnsi"/>
      <w:sz w:val="36"/>
    </w:rPr>
  </w:style>
  <w:style w:type="character" w:customStyle="1" w:styleId="TitleChar">
    <w:name w:val="Title Char"/>
    <w:basedOn w:val="DefaultParagraphFont"/>
    <w:link w:val="Title"/>
    <w:uiPriority w:val="10"/>
    <w:rsid w:val="00A42BE5"/>
    <w:rPr>
      <w:rFonts w:asciiTheme="majorHAnsi" w:hAnsiTheme="majorHAnsi"/>
      <w:sz w:val="36"/>
    </w:rPr>
  </w:style>
  <w:style w:type="paragraph" w:styleId="Subtitle">
    <w:name w:val="Subtitle"/>
    <w:basedOn w:val="Header"/>
    <w:next w:val="Normal"/>
    <w:link w:val="SubtitleChar"/>
    <w:uiPriority w:val="11"/>
    <w:qFormat/>
    <w:rsid w:val="00A42BE5"/>
    <w:rPr>
      <w:szCs w:val="20"/>
    </w:rPr>
  </w:style>
  <w:style w:type="character" w:customStyle="1" w:styleId="SubtitleChar">
    <w:name w:val="Subtitle Char"/>
    <w:basedOn w:val="DefaultParagraphFont"/>
    <w:link w:val="Subtitle"/>
    <w:uiPriority w:val="11"/>
    <w:rsid w:val="00A42BE5"/>
    <w:rPr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C60A5"/>
    <w:rPr>
      <w:sz w:val="18"/>
      <w:szCs w:val="18"/>
    </w:rPr>
  </w:style>
  <w:style w:type="character" w:customStyle="1" w:styleId="Heading3Char">
    <w:name w:val="Heading 3 Char"/>
    <w:basedOn w:val="DefaultParagraphFont"/>
    <w:link w:val="Heading3"/>
    <w:uiPriority w:val="9"/>
    <w:rsid w:val="00A42B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table" w:styleId="ListTable6Colorful-Accent5">
    <w:name w:val="List Table 6 Colorful Accent 5"/>
    <w:basedOn w:val="TableNormal"/>
    <w:uiPriority w:val="51"/>
    <w:rsid w:val="008350A8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Borders>
        <w:top w:val="single" w:sz="4" w:space="0" w:color="4472C4" w:themeColor="accent5"/>
        <w:bottom w:val="single" w:sz="4" w:space="0" w:color="4472C4" w:themeColor="accent5"/>
      </w:tblBorders>
    </w:tblPr>
    <w:tblStylePr w:type="firstRow">
      <w:rPr>
        <w:b/>
        <w:bCs/>
      </w:rPr>
      <w:tblPr/>
      <w:tcPr>
        <w:tcBorders>
          <w:bottom w:val="single" w:sz="4" w:space="0" w:color="4472C4" w:themeColor="accent5"/>
        </w:tcBorders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footer" Target="footer3.xml" Id="rId13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header" Target="header3.xml" Id="rId12" /><Relationship Type="http://schemas.openxmlformats.org/officeDocument/2006/relationships/customXml" Target="../customXml/item2.xml" Id="rId2" /><Relationship Type="http://schemas.openxmlformats.org/officeDocument/2006/relationships/theme" Target="theme/theme1.xml" Id="rId16" /><Relationship Type="http://schemas.openxmlformats.org/officeDocument/2006/relationships/footnotes" Target="footnotes.xml" Id="rId6" /><Relationship Type="http://schemas.openxmlformats.org/officeDocument/2006/relationships/footer" Target="footer2.xml" Id="rId11" /><Relationship Type="http://schemas.openxmlformats.org/officeDocument/2006/relationships/webSettings" Target="webSettings.xml" Id="rId5" /><Relationship Type="http://schemas.openxmlformats.org/officeDocument/2006/relationships/glossaryDocument" Target="glossary/document.xml" Id="rId15" /><Relationship Type="http://schemas.openxmlformats.org/officeDocument/2006/relationships/footer" Target="footer1.xml" Id="rId10" /><Relationship Type="http://schemas.openxmlformats.org/officeDocument/2006/relationships/settings" Target="settings.xml" Id="rId4" /><Relationship Type="http://schemas.openxmlformats.org/officeDocument/2006/relationships/header" Target="header2.xml" Id="rId9" /><Relationship Type="http://schemas.openxmlformats.org/officeDocument/2006/relationships/fontTable" Target="fontTable.xml" Id="rId14" /><Relationship Type="http://schemas.openxmlformats.org/officeDocument/2006/relationships/customXml" Target="/customXML/item3.xml" Id="R8e178a95534e469c" 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jacobwj\Desktop\Simplified%20Sales%20Document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E75F7F8197954E4BB25340D33CAE31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C89FD2-EF73-435A-81F9-C01A6C8B67AA}"/>
      </w:docPartPr>
      <w:docPartBody>
        <w:p w:rsidR="00E45027" w:rsidRDefault="00D05ADC" w:rsidP="00D05ADC">
          <w:pPr>
            <w:pStyle w:val="E75F7F8197954E4BB25340D33CAE312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DBEE593B9F444AAA7B4193A6631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5CC10-04DE-44A9-BC6E-449A72A86C52}"/>
      </w:docPartPr>
      <w:docPartBody>
        <w:p w:rsidR="00E45027" w:rsidRDefault="00D05ADC" w:rsidP="00D05ADC">
          <w:pPr>
            <w:pStyle w:val="4DDBEE593B9F444AAA7B4193A6631176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952A8435749047F587B8E98072B7D2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B947F1E-C294-4891-8E98-29E98F409F27}"/>
      </w:docPartPr>
      <w:docPartBody>
        <w:p w:rsidR="00E45027" w:rsidRDefault="00D05ADC" w:rsidP="00D05ADC">
          <w:pPr>
            <w:pStyle w:val="952A8435749047F587B8E98072B7D243"/>
          </w:pPr>
          <w:r w:rsidRPr="00423BA4">
            <w:rPr>
              <w:rStyle w:val="PlaceholderText"/>
            </w:rPr>
            <w:t>Click here to enter text.</w:t>
          </w:r>
        </w:p>
      </w:docPartBody>
    </w:docPart>
    <w:docPart>
      <w:docPartPr>
        <w:name w:val="4BCB1EBB9CEC4883B484D289B5FB061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0F96E2-9E7A-43FE-AF08-D46630F7D596}"/>
      </w:docPartPr>
      <w:docPartBody>
        <w:p w:rsidR="00E45027" w:rsidRDefault="00D05ADC" w:rsidP="00D05ADC">
          <w:pPr>
            <w:pStyle w:val="4BCB1EBB9CEC4883B484D289B5FB061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AEE67F9895048F883A7F127DC2B557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C6522D-8EEC-4065-8463-2C2EDD18C761}"/>
      </w:docPartPr>
      <w:docPartBody>
        <w:p w:rsidR="00E45027" w:rsidRDefault="00D05ADC" w:rsidP="00D05ADC">
          <w:pPr>
            <w:pStyle w:val="0AEE67F9895048F883A7F127DC2B557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F80A2FDA08740968B6B5B32F2C049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0A75BE-1715-4A29-95AD-BB635F0607E8}"/>
      </w:docPartPr>
      <w:docPartBody>
        <w:p w:rsidR="00E45027" w:rsidRDefault="00D05ADC" w:rsidP="00D05ADC">
          <w:pPr>
            <w:pStyle w:val="9F80A2FDA08740968B6B5B32F2C049B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CF533CA8B6C4D908977A8365DE08A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D134DB0-5943-46D2-B3D0-2B34BDD215ED}"/>
      </w:docPartPr>
      <w:docPartBody>
        <w:p w:rsidR="00E45027" w:rsidRDefault="00D05ADC" w:rsidP="00D05ADC">
          <w:pPr>
            <w:pStyle w:val="ECF533CA8B6C4D908977A8365DE08A9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FAB112D89834578928F4DAE289098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829015-1E2D-4D1F-8AC7-54F059829F4E}"/>
      </w:docPartPr>
      <w:docPartBody>
        <w:p w:rsidR="00E45027" w:rsidRDefault="00D05ADC" w:rsidP="00D05ADC">
          <w:pPr>
            <w:pStyle w:val="BFAB112D89834578928F4DAE2890984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28FA2BAB5D94A7AAD03E2C770C7ADE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6B7D52-F31A-44B6-BB8E-1C81EB2DC9F8}"/>
      </w:docPartPr>
      <w:docPartBody>
        <w:p w:rsidR="00E45027" w:rsidRDefault="00D05ADC" w:rsidP="00D05ADC">
          <w:pPr>
            <w:pStyle w:val="328FA2BAB5D94A7AAD03E2C770C7ADE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93F331A4E424D6CBC378AA610D8384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945F89B-C306-48DF-A201-4CF1A882790C}"/>
      </w:docPartPr>
      <w:docPartBody>
        <w:p w:rsidR="00E45027" w:rsidRDefault="00D05ADC" w:rsidP="00D05ADC">
          <w:pPr>
            <w:pStyle w:val="693F331A4E424D6CBC378AA610D8384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B9E147DFCDF4E93888164658FE85B2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4CB724-2AAB-461C-8A83-0410A6D0D331}"/>
      </w:docPartPr>
      <w:docPartBody>
        <w:p w:rsidR="00E45027" w:rsidRDefault="00D05ADC" w:rsidP="00D05ADC">
          <w:pPr>
            <w:pStyle w:val="8B9E147DFCDF4E93888164658FE85B2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A0FDE7C4422471EA6E4071CC2DCC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11A7D9-7C86-4443-8D7E-F652083C6A1F}"/>
      </w:docPartPr>
      <w:docPartBody>
        <w:p w:rsidR="00E45027" w:rsidRDefault="00D05ADC" w:rsidP="00D05ADC">
          <w:pPr>
            <w:pStyle w:val="5A0FDE7C4422471EA6E4071CC2DCC3D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1E1FBECECCA947E9B88801BF3D0D34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FAB2B0B-6FB9-4844-897B-65E2DC8D04EB}"/>
      </w:docPartPr>
      <w:docPartBody>
        <w:p w:rsidR="00E45027" w:rsidRDefault="00D05ADC" w:rsidP="00D05ADC">
          <w:pPr>
            <w:pStyle w:val="1E1FBECECCA947E9B88801BF3D0D34A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14919D5FB7D46A6A4A010D767BB1C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6D6295A-73F3-46DC-812E-861BABCB9DE6}"/>
      </w:docPartPr>
      <w:docPartBody>
        <w:p w:rsidR="00E45027" w:rsidRDefault="00D05ADC" w:rsidP="00D05ADC">
          <w:pPr>
            <w:pStyle w:val="614919D5FB7D46A6A4A010D767BB1C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33B833E2C242138C57941B24FF6BA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18D44B0-8D93-4683-BA9A-78784F92BAE6}"/>
      </w:docPartPr>
      <w:docPartBody>
        <w:p w:rsidR="00E45027" w:rsidRDefault="00D05ADC" w:rsidP="00D05ADC">
          <w:pPr>
            <w:pStyle w:val="3833B833E2C242138C57941B24FF6BA0"/>
          </w:pPr>
          <w:r w:rsidRPr="00865D43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3D73989DD164C689F0D7224BE75F7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396599-C79C-4054-8082-41EDBE5BEFB1}"/>
      </w:docPartPr>
      <w:docPartBody>
        <w:p w:rsidR="00E45027" w:rsidRDefault="00D05ADC" w:rsidP="00D05ADC">
          <w:pPr>
            <w:pStyle w:val="C3D73989DD164C689F0D7224BE75F76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E5A55E8FD6C4C2EAA071BB20F8CB5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57027D-A33F-467D-8B70-CA3E28782D01}"/>
      </w:docPartPr>
      <w:docPartBody>
        <w:p w:rsidR="00E45027" w:rsidRDefault="00D05ADC" w:rsidP="00D05ADC">
          <w:pPr>
            <w:pStyle w:val="7E5A55E8FD6C4C2EAA071BB20F8CB58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88F8E9AA8004552A7964C7EF853EA7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071B0B-1907-4837-8D8D-BEAEB477274B}"/>
      </w:docPartPr>
      <w:docPartBody>
        <w:p w:rsidR="00E45027" w:rsidRDefault="00D05ADC" w:rsidP="00D05ADC">
          <w:pPr>
            <w:pStyle w:val="388F8E9AA8004552A7964C7EF853EA7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9DC4790520AE4691AFD76A21A56E3E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CD5F82-C649-4FD3-B323-F615866F230D}"/>
      </w:docPartPr>
      <w:docPartBody>
        <w:p w:rsidR="00E45027" w:rsidRDefault="00D05ADC" w:rsidP="00D05ADC">
          <w:pPr>
            <w:pStyle w:val="9DC4790520AE4691AFD76A21A56E3EB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DB48B9AAECB4FF58D5F38163AFB1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731A639-CBD8-4822-803C-E400011E9694}"/>
      </w:docPartPr>
      <w:docPartBody>
        <w:p w:rsidR="00E45027" w:rsidRDefault="00D05ADC" w:rsidP="00D05ADC">
          <w:pPr>
            <w:pStyle w:val="4DB48B9AAECB4FF58D5F38163AFB160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2AD4D4533A864AE8AFD86BB8D99511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8B115BC-F7DB-4CB1-A97B-6F889E0806C9}"/>
      </w:docPartPr>
      <w:docPartBody>
        <w:p w:rsidR="00E45027" w:rsidRDefault="00D05ADC" w:rsidP="00D05ADC">
          <w:pPr>
            <w:pStyle w:val="2AD4D4533A864AE8AFD86BB8D99511F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711F68D8E4614479966202C86AC1CD8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E1397B-7BD2-4EEB-A45E-46EE5C7BC97E}"/>
      </w:docPartPr>
      <w:docPartBody>
        <w:p w:rsidR="00E45027" w:rsidRDefault="00D05ADC" w:rsidP="00D05ADC">
          <w:pPr>
            <w:pStyle w:val="711F68D8E4614479966202C86AC1CD8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87707988F3745ABACA01FE4E40A00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765B3A-2AAA-4784-BEBC-95CC18241357}"/>
      </w:docPartPr>
      <w:docPartBody>
        <w:p w:rsidR="00E45027" w:rsidRDefault="00D05ADC" w:rsidP="00D05ADC">
          <w:pPr>
            <w:pStyle w:val="087707988F3745ABACA01FE4E40A007E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EFD588785843B0B2A5770E7AE63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9E9B4-0C46-4916-97E4-00D8752D0D2F}"/>
      </w:docPartPr>
      <w:docPartBody>
        <w:p w:rsidR="00E45027" w:rsidRDefault="00D05ADC" w:rsidP="00D05ADC">
          <w:pPr>
            <w:pStyle w:val="82EFD588785843B0B2A5770E7AE63814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A5FB52404BC4ADFB76132B8410880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41C78EF-4D50-40C4-872C-AEFDF01A990C}"/>
      </w:docPartPr>
      <w:docPartBody>
        <w:p w:rsidR="00E45027" w:rsidRDefault="00D05ADC" w:rsidP="00D05ADC">
          <w:pPr>
            <w:pStyle w:val="6A5FB52404BC4ADFB76132B84108800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601B6C8C6FDB44DA9801D080063548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9F6B81-6586-4E1F-8EAB-0739BDBB3590}"/>
      </w:docPartPr>
      <w:docPartBody>
        <w:p w:rsidR="00281485" w:rsidRDefault="00E45027" w:rsidP="00E45027">
          <w:pPr>
            <w:pStyle w:val="601B6C8C6FDB44DA9801D080063548E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E107BCF07D745458FB35DEA5C1EF86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66DBC2-4DAD-4DC5-BB57-FC0899288B1C}"/>
      </w:docPartPr>
      <w:docPartBody>
        <w:p w:rsidR="00281485" w:rsidRDefault="00E45027" w:rsidP="00E45027">
          <w:pPr>
            <w:pStyle w:val="8E107BCF07D745458FB35DEA5C1EF86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54475ED40B140B5917D3CA65E7D29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B5AEA9-15BF-4F5A-A577-B53795B000C0}"/>
      </w:docPartPr>
      <w:docPartBody>
        <w:p w:rsidR="00281485" w:rsidRDefault="00E45027" w:rsidP="00E45027">
          <w:pPr>
            <w:pStyle w:val="F54475ED40B140B5917D3CA65E7D2903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6BD66AFA4CF4A91899986FCBB09C9B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EC23FF-4DE4-49A6-8EE6-9D66C44847AB}"/>
      </w:docPartPr>
      <w:docPartBody>
        <w:p w:rsidR="00281485" w:rsidRDefault="00E45027" w:rsidP="00E45027">
          <w:pPr>
            <w:pStyle w:val="C6BD66AFA4CF4A91899986FCBB09C9B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6B91E2832C64A4EB0282B0BA694EA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6967031-1A5E-4CE6-BEA8-914AC68C2DC0}"/>
      </w:docPartPr>
      <w:docPartBody>
        <w:p w:rsidR="00281485" w:rsidRDefault="00E45027" w:rsidP="00E45027">
          <w:pPr>
            <w:pStyle w:val="E6B91E2832C64A4EB0282B0BA694EA8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501DE68E8A27481AA4D8416D80E0C2B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D9F2A2-1B29-46F6-8537-71AD71F3FA9A}"/>
      </w:docPartPr>
      <w:docPartBody>
        <w:p w:rsidR="00281485" w:rsidRDefault="00E45027" w:rsidP="00E45027">
          <w:pPr>
            <w:pStyle w:val="501DE68E8A27481AA4D8416D80E0C2B1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AE9BBA4EBCE642F584071221E32548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23B844-4057-4BB7-BCC3-ED17A98094B5}"/>
      </w:docPartPr>
      <w:docPartBody>
        <w:p w:rsidR="00281485" w:rsidRDefault="00E45027" w:rsidP="00E45027">
          <w:pPr>
            <w:pStyle w:val="AE9BBA4EBCE642F584071221E325482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FFDA12B4DCE34F94B3820BAAFC62573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E47F95-979E-4F60-A2B7-BF3E27EDF0CA}"/>
      </w:docPartPr>
      <w:docPartBody>
        <w:p w:rsidR="00281485" w:rsidRDefault="00E45027" w:rsidP="00E45027">
          <w:pPr>
            <w:pStyle w:val="FFDA12B4DCE34F94B3820BAAFC62573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EF822B86F7474C909C88489EB6BD9EB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1F2DBC-72F1-47A2-A43F-271EADD0EB7E}"/>
      </w:docPartPr>
      <w:docPartBody>
        <w:p w:rsidR="00281485" w:rsidRDefault="00E45027" w:rsidP="00E45027">
          <w:pPr>
            <w:pStyle w:val="EF822B86F7474C909C88489EB6BD9EB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66C16E8914945E380BFDEE46053DFF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0043CE-F262-406A-9127-7414559C7819}"/>
      </w:docPartPr>
      <w:docPartBody>
        <w:p w:rsidR="00281485" w:rsidRDefault="00E45027" w:rsidP="00E45027">
          <w:pPr>
            <w:pStyle w:val="866C16E8914945E380BFDEE46053DFF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0C9A73E161EE410CA673109F52667D8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006801-A7C5-4725-A4C8-CFA6C41BAB32}"/>
      </w:docPartPr>
      <w:docPartBody>
        <w:p w:rsidR="00281485" w:rsidRDefault="00E45027" w:rsidP="00E45027">
          <w:pPr>
            <w:pStyle w:val="0C9A73E161EE410CA673109F52667D85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DBA637FBEDA417985C3D1F3F77F0AD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5B10021-695F-4FA9-BEE0-6228974D5C64}"/>
      </w:docPartPr>
      <w:docPartBody>
        <w:p w:rsidR="00281485" w:rsidRDefault="00E45027" w:rsidP="00E45027">
          <w:pPr>
            <w:pStyle w:val="3DBA637FBEDA417985C3D1F3F77F0AD8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83C77159FA44EB480FD3380B055BA9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490C-CA06-4D4A-B3E2-E3100421C63F}"/>
      </w:docPartPr>
      <w:docPartBody>
        <w:p w:rsidR="00281485" w:rsidRDefault="00E45027" w:rsidP="00E45027">
          <w:pPr>
            <w:pStyle w:val="483C77159FA44EB480FD3380B055BA9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C9B735C7AD94CE1A15440DEF9F983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4253921-B934-408F-BC82-2E52235FBDD1}"/>
      </w:docPartPr>
      <w:docPartBody>
        <w:p w:rsidR="00281485" w:rsidRDefault="00E45027" w:rsidP="00E45027">
          <w:pPr>
            <w:pStyle w:val="DC9B735C7AD94CE1A15440DEF9F98377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96654DFCFE94D97AC43C81A3F9AD72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CA7B810-C393-4A3A-B7A6-01937456A927}"/>
      </w:docPartPr>
      <w:docPartBody>
        <w:p w:rsidR="00281485" w:rsidRDefault="00E45027" w:rsidP="00E45027">
          <w:pPr>
            <w:pStyle w:val="D96654DFCFE94D97AC43C81A3F9AD72A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3F7147E7BE7446119FD219DCB453672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BFB3D3-2893-4747-8047-51AD246B96E6}"/>
      </w:docPartPr>
      <w:docPartBody>
        <w:p w:rsidR="00281485" w:rsidRDefault="00E45027" w:rsidP="00E45027">
          <w:pPr>
            <w:pStyle w:val="3F7147E7BE7446119FD219DCB453672D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B5E2B847CFD4864B2988CC463AF0F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A69703-057A-41BE-ABB9-9C7A3A109E68}"/>
      </w:docPartPr>
      <w:docPartBody>
        <w:p w:rsidR="00D72C86" w:rsidRDefault="00281485" w:rsidP="00281485">
          <w:pPr>
            <w:pStyle w:val="CB5E2B847CFD4864B2988CC463AF0FC9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43DBC2F63F24425B868BA526E92D069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F46024-61EA-49B6-956F-90BC3AA3D842}"/>
      </w:docPartPr>
      <w:docPartBody>
        <w:p w:rsidR="00D72C86" w:rsidRDefault="00281485" w:rsidP="00281485">
          <w:pPr>
            <w:pStyle w:val="43DBC2F63F24425B868BA526E92D069F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BB4DF878670043C0A4AACF144363537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6A9BB84-2B36-4410-BB36-8E407AE1A096}"/>
      </w:docPartPr>
      <w:docPartBody>
        <w:p w:rsidR="00D72C86" w:rsidRDefault="00281485" w:rsidP="00281485">
          <w:pPr>
            <w:pStyle w:val="BB4DF878670043C0A4AACF144363537B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821DDE5DD88C4DC3B849C515FE265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DB1F67-D3C4-40BC-85F1-BD4B215F0B9F}"/>
      </w:docPartPr>
      <w:docPartBody>
        <w:p w:rsidR="004D1F9D" w:rsidRDefault="00D72C86" w:rsidP="00D72C86">
          <w:pPr>
            <w:pStyle w:val="821DDE5DD88C4DC3B849C515FE2657DC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639E321D0644223A91C20E0B762C6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D67D22-B014-435D-A802-AA75697BF212}"/>
      </w:docPartPr>
      <w:docPartBody>
        <w:p w:rsidR="004D1F9D" w:rsidRDefault="00D72C86" w:rsidP="00D72C86">
          <w:pPr>
            <w:pStyle w:val="D639E321D0644223A91C20E0B762C610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DDA1F8-1D86-44C5-A828-BE221A4CE80F}"/>
      </w:docPartPr>
      <w:docPartBody>
        <w:p w:rsidR="005D1BEF" w:rsidRDefault="004D1F9D">
          <w:r w:rsidRPr="001706B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7B2D6FC47FE4B6A8411FDB36144CDA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310F2F-9401-4CC4-B063-DC2AABE1D97B}"/>
      </w:docPartPr>
      <w:docPartBody>
        <w:p w:rsidR="00F15805" w:rsidRDefault="005D1BEF" w:rsidP="005D1BEF">
          <w:pPr>
            <w:pStyle w:val="07B2D6FC47FE4B6A8411FDB36144CDA2"/>
          </w:pPr>
          <w:r w:rsidRPr="00783ECD">
            <w:rPr>
              <w:rStyle w:val="PlaceholderText"/>
            </w:rPr>
            <w:t>Click here to enter text.</w:t>
          </w:r>
        </w:p>
      </w:docPartBody>
    </w:docPart>
    <w:docPart>
      <w:docPartPr>
        <w:name w:val="C041559BC8B142E286D3EDDA3728B6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5FF384-3E42-4FF0-81FF-0D23420E7E78}"/>
      </w:docPartPr>
      <w:docPartBody>
        <w:p w:rsidR="000E6FA9" w:rsidRDefault="000D0AAD" w:rsidP="000D0AAD">
          <w:pPr>
            <w:pStyle w:val="C041559BC8B142E286D3EDDA3728B608"/>
          </w:pPr>
          <w:r w:rsidRPr="00B31CC1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48243152D7041FD801B900A1A9EBA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7AACB8-DC01-4B8D-A7D9-2F27C193EBAF}"/>
      </w:docPartPr>
      <w:docPartBody>
        <w:p w:rsidR="000E6FA9" w:rsidRDefault="000D0AAD" w:rsidP="000D0AAD">
          <w:pPr>
            <w:pStyle w:val="D48243152D7041FD801B900A1A9EBA58"/>
          </w:pPr>
          <w:r w:rsidRPr="00B31CC1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05ADC"/>
    <w:rsid w:val="000D0AAD"/>
    <w:rsid w:val="000E6FA9"/>
    <w:rsid w:val="00281485"/>
    <w:rsid w:val="002A1CC9"/>
    <w:rsid w:val="00485D1F"/>
    <w:rsid w:val="004C74A2"/>
    <w:rsid w:val="004D1F9D"/>
    <w:rsid w:val="004D6253"/>
    <w:rsid w:val="005D1BEF"/>
    <w:rsid w:val="0065034B"/>
    <w:rsid w:val="007A64E2"/>
    <w:rsid w:val="00930259"/>
    <w:rsid w:val="009575B4"/>
    <w:rsid w:val="00A97C90"/>
    <w:rsid w:val="00AF695F"/>
    <w:rsid w:val="00B56AF6"/>
    <w:rsid w:val="00D05ADC"/>
    <w:rsid w:val="00D72C86"/>
    <w:rsid w:val="00D832EC"/>
    <w:rsid w:val="00E45027"/>
    <w:rsid w:val="00EE345F"/>
    <w:rsid w:val="00F05179"/>
    <w:rsid w:val="00F15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D0AAD"/>
    <w:rPr>
      <w:color w:val="808080"/>
    </w:rPr>
  </w:style>
  <w:style w:type="paragraph" w:customStyle="1" w:styleId="4DEC134EE68E46C1B4C5B9BCACB68F85">
    <w:name w:val="4DEC134EE68E46C1B4C5B9BCACB68F85"/>
    <w:rsid w:val="00D05ADC"/>
  </w:style>
  <w:style w:type="paragraph" w:customStyle="1" w:styleId="A578C2DFC0E04969B66B9B6FF2EFD99E">
    <w:name w:val="A578C2DFC0E04969B66B9B6FF2EFD99E"/>
    <w:rsid w:val="00D05ADC"/>
  </w:style>
  <w:style w:type="paragraph" w:customStyle="1" w:styleId="50977F581B13431E9EE384B09586DB80">
    <w:name w:val="50977F581B13431E9EE384B09586DB80"/>
    <w:rsid w:val="00D05ADC"/>
  </w:style>
  <w:style w:type="paragraph" w:customStyle="1" w:styleId="920691A00BFA46CA9EA3314B43F5AEE1">
    <w:name w:val="920691A00BFA46CA9EA3314B43F5AEE1"/>
    <w:rsid w:val="00D05ADC"/>
  </w:style>
  <w:style w:type="paragraph" w:customStyle="1" w:styleId="D9BE6E13B5444CB599C0256E0F6875E7">
    <w:name w:val="D9BE6E13B5444CB599C0256E0F6875E7"/>
    <w:rsid w:val="00D05ADC"/>
  </w:style>
  <w:style w:type="paragraph" w:customStyle="1" w:styleId="40FF2C39256148E49A0D42FCBB5D7AF9">
    <w:name w:val="40FF2C39256148E49A0D42FCBB5D7AF9"/>
    <w:rsid w:val="00D05ADC"/>
  </w:style>
  <w:style w:type="paragraph" w:customStyle="1" w:styleId="D40C7FF5403748F797E92E9E483A5449">
    <w:name w:val="D40C7FF5403748F797E92E9E483A5449"/>
    <w:rsid w:val="00D05ADC"/>
  </w:style>
  <w:style w:type="paragraph" w:customStyle="1" w:styleId="F797B36F1AF6460C81CCBC513942295D">
    <w:name w:val="F797B36F1AF6460C81CCBC513942295D"/>
    <w:rsid w:val="00D05ADC"/>
  </w:style>
  <w:style w:type="paragraph" w:customStyle="1" w:styleId="9658E6CE7EB942A6911C5E9C71E209C6">
    <w:name w:val="9658E6CE7EB942A6911C5E9C71E209C6"/>
    <w:rsid w:val="00D05ADC"/>
  </w:style>
  <w:style w:type="paragraph" w:customStyle="1" w:styleId="F6E220B0FCC54D6D93072AEC4E207731">
    <w:name w:val="F6E220B0FCC54D6D93072AEC4E207731"/>
    <w:rsid w:val="00D05ADC"/>
  </w:style>
  <w:style w:type="paragraph" w:customStyle="1" w:styleId="E75F7F8197954E4BB25340D33CAE312B">
    <w:name w:val="E75F7F8197954E4BB25340D33CAE312B"/>
    <w:rsid w:val="00D05ADC"/>
  </w:style>
  <w:style w:type="paragraph" w:customStyle="1" w:styleId="4DDBEE593B9F444AAA7B4193A6631176">
    <w:name w:val="4DDBEE593B9F444AAA7B4193A6631176"/>
    <w:rsid w:val="00D05ADC"/>
  </w:style>
  <w:style w:type="paragraph" w:customStyle="1" w:styleId="952A8435749047F587B8E98072B7D243">
    <w:name w:val="952A8435749047F587B8E98072B7D243"/>
    <w:rsid w:val="00D05ADC"/>
  </w:style>
  <w:style w:type="paragraph" w:customStyle="1" w:styleId="4BCB1EBB9CEC4883B484D289B5FB061D">
    <w:name w:val="4BCB1EBB9CEC4883B484D289B5FB061D"/>
    <w:rsid w:val="00D05ADC"/>
  </w:style>
  <w:style w:type="paragraph" w:customStyle="1" w:styleId="0AEE67F9895048F883A7F127DC2B5575">
    <w:name w:val="0AEE67F9895048F883A7F127DC2B5575"/>
    <w:rsid w:val="00D05ADC"/>
  </w:style>
  <w:style w:type="paragraph" w:customStyle="1" w:styleId="9F80A2FDA08740968B6B5B32F2C049B8">
    <w:name w:val="9F80A2FDA08740968B6B5B32F2C049B8"/>
    <w:rsid w:val="00D05ADC"/>
  </w:style>
  <w:style w:type="paragraph" w:customStyle="1" w:styleId="ECF533CA8B6C4D908977A8365DE08A95">
    <w:name w:val="ECF533CA8B6C4D908977A8365DE08A95"/>
    <w:rsid w:val="00D05ADC"/>
  </w:style>
  <w:style w:type="paragraph" w:customStyle="1" w:styleId="BFAB112D89834578928F4DAE2890984D">
    <w:name w:val="BFAB112D89834578928F4DAE2890984D"/>
    <w:rsid w:val="00D05ADC"/>
  </w:style>
  <w:style w:type="paragraph" w:customStyle="1" w:styleId="328FA2BAB5D94A7AAD03E2C770C7ADE7">
    <w:name w:val="328FA2BAB5D94A7AAD03E2C770C7ADE7"/>
    <w:rsid w:val="00D05ADC"/>
  </w:style>
  <w:style w:type="paragraph" w:customStyle="1" w:styleId="693F331A4E424D6CBC378AA610D8384A">
    <w:name w:val="693F331A4E424D6CBC378AA610D8384A"/>
    <w:rsid w:val="00D05ADC"/>
  </w:style>
  <w:style w:type="paragraph" w:customStyle="1" w:styleId="8B9E147DFCDF4E93888164658FE85B29">
    <w:name w:val="8B9E147DFCDF4E93888164658FE85B29"/>
    <w:rsid w:val="00D05ADC"/>
  </w:style>
  <w:style w:type="paragraph" w:customStyle="1" w:styleId="5A0FDE7C4422471EA6E4071CC2DCC3DE">
    <w:name w:val="5A0FDE7C4422471EA6E4071CC2DCC3DE"/>
    <w:rsid w:val="00D05ADC"/>
  </w:style>
  <w:style w:type="paragraph" w:customStyle="1" w:styleId="1E1FBECECCA947E9B88801BF3D0D34A0">
    <w:name w:val="1E1FBECECCA947E9B88801BF3D0D34A0"/>
    <w:rsid w:val="00D05ADC"/>
  </w:style>
  <w:style w:type="paragraph" w:customStyle="1" w:styleId="80FE3EC1266F48248241B14BF681AEC9">
    <w:name w:val="80FE3EC1266F48248241B14BF681AEC9"/>
    <w:rsid w:val="00D05ADC"/>
  </w:style>
  <w:style w:type="paragraph" w:customStyle="1" w:styleId="6D7E234011CE4BC6972EF75AA033B9C5">
    <w:name w:val="6D7E234011CE4BC6972EF75AA033B9C5"/>
    <w:rsid w:val="00D05ADC"/>
  </w:style>
  <w:style w:type="paragraph" w:customStyle="1" w:styleId="7DEDFDE2AC47430E8B887815972BB19A">
    <w:name w:val="7DEDFDE2AC47430E8B887815972BB19A"/>
    <w:rsid w:val="00D05ADC"/>
  </w:style>
  <w:style w:type="paragraph" w:customStyle="1" w:styleId="25863D929E76432CBA790EB686500C91">
    <w:name w:val="25863D929E76432CBA790EB686500C91"/>
    <w:rsid w:val="00D05ADC"/>
  </w:style>
  <w:style w:type="paragraph" w:customStyle="1" w:styleId="249BF4F3242845B1B1BC59283CC196AF">
    <w:name w:val="249BF4F3242845B1B1BC59283CC196AF"/>
    <w:rsid w:val="00D05ADC"/>
  </w:style>
  <w:style w:type="paragraph" w:customStyle="1" w:styleId="C5D255C67897424598022960B3DEF60C">
    <w:name w:val="C5D255C67897424598022960B3DEF60C"/>
    <w:rsid w:val="00D05ADC"/>
  </w:style>
  <w:style w:type="paragraph" w:customStyle="1" w:styleId="BD7D3B664A6A4569A0066FEF8B9EC832">
    <w:name w:val="BD7D3B664A6A4569A0066FEF8B9EC832"/>
    <w:rsid w:val="00D05ADC"/>
  </w:style>
  <w:style w:type="paragraph" w:customStyle="1" w:styleId="A104D55D120A410AB546C019B41467AF">
    <w:name w:val="A104D55D120A410AB546C019B41467AF"/>
    <w:rsid w:val="00D05ADC"/>
  </w:style>
  <w:style w:type="paragraph" w:customStyle="1" w:styleId="5FC427F50F77447ABA85480AC0B1580A">
    <w:name w:val="5FC427F50F77447ABA85480AC0B1580A"/>
    <w:rsid w:val="00D05ADC"/>
  </w:style>
  <w:style w:type="paragraph" w:customStyle="1" w:styleId="A68703291B294166906D1CE5F6772217">
    <w:name w:val="A68703291B294166906D1CE5F6772217"/>
    <w:rsid w:val="00D05ADC"/>
  </w:style>
  <w:style w:type="paragraph" w:customStyle="1" w:styleId="614919D5FB7D46A6A4A010D767BB1C28">
    <w:name w:val="614919D5FB7D46A6A4A010D767BB1C28"/>
    <w:rsid w:val="00D05ADC"/>
  </w:style>
  <w:style w:type="paragraph" w:customStyle="1" w:styleId="3833B833E2C242138C57941B24FF6BA0">
    <w:name w:val="3833B833E2C242138C57941B24FF6BA0"/>
    <w:rsid w:val="00D05ADC"/>
  </w:style>
  <w:style w:type="paragraph" w:customStyle="1" w:styleId="C3D73989DD164C689F0D7224BE75F769">
    <w:name w:val="C3D73989DD164C689F0D7224BE75F769"/>
    <w:rsid w:val="00D05ADC"/>
  </w:style>
  <w:style w:type="paragraph" w:customStyle="1" w:styleId="7E5A55E8FD6C4C2EAA071BB20F8CB583">
    <w:name w:val="7E5A55E8FD6C4C2EAA071BB20F8CB583"/>
    <w:rsid w:val="00D05ADC"/>
  </w:style>
  <w:style w:type="paragraph" w:customStyle="1" w:styleId="388F8E9AA8004552A7964C7EF853EA73">
    <w:name w:val="388F8E9AA8004552A7964C7EF853EA73"/>
    <w:rsid w:val="00D05ADC"/>
  </w:style>
  <w:style w:type="paragraph" w:customStyle="1" w:styleId="9DC4790520AE4691AFD76A21A56E3EBF">
    <w:name w:val="9DC4790520AE4691AFD76A21A56E3EBF"/>
    <w:rsid w:val="00D05ADC"/>
  </w:style>
  <w:style w:type="paragraph" w:customStyle="1" w:styleId="4DB48B9AAECB4FF58D5F38163AFB1608">
    <w:name w:val="4DB48B9AAECB4FF58D5F38163AFB1608"/>
    <w:rsid w:val="00D05ADC"/>
  </w:style>
  <w:style w:type="paragraph" w:customStyle="1" w:styleId="2AD4D4533A864AE8AFD86BB8D99511F2">
    <w:name w:val="2AD4D4533A864AE8AFD86BB8D99511F2"/>
    <w:rsid w:val="00D05ADC"/>
  </w:style>
  <w:style w:type="paragraph" w:customStyle="1" w:styleId="711F68D8E4614479966202C86AC1CD81">
    <w:name w:val="711F68D8E4614479966202C86AC1CD81"/>
    <w:rsid w:val="00D05ADC"/>
  </w:style>
  <w:style w:type="paragraph" w:customStyle="1" w:styleId="087707988F3745ABACA01FE4E40A007E">
    <w:name w:val="087707988F3745ABACA01FE4E40A007E"/>
    <w:rsid w:val="00D05ADC"/>
  </w:style>
  <w:style w:type="paragraph" w:customStyle="1" w:styleId="82EFD588785843B0B2A5770E7AE63814">
    <w:name w:val="82EFD588785843B0B2A5770E7AE63814"/>
    <w:rsid w:val="00D05ADC"/>
  </w:style>
  <w:style w:type="paragraph" w:customStyle="1" w:styleId="6A5FB52404BC4ADFB76132B84108800B">
    <w:name w:val="6A5FB52404BC4ADFB76132B84108800B"/>
    <w:rsid w:val="00D05ADC"/>
  </w:style>
  <w:style w:type="paragraph" w:customStyle="1" w:styleId="7AF142B0D1944EB79B4009F2F2E1509E">
    <w:name w:val="7AF142B0D1944EB79B4009F2F2E1509E"/>
    <w:rsid w:val="00E45027"/>
  </w:style>
  <w:style w:type="paragraph" w:customStyle="1" w:styleId="DCEB2B1BFAC243248C1C25EA5C9C52C8">
    <w:name w:val="DCEB2B1BFAC243248C1C25EA5C9C52C8"/>
    <w:rsid w:val="00E45027"/>
  </w:style>
  <w:style w:type="paragraph" w:customStyle="1" w:styleId="ECC67515B6914439BEB70ADFE28B3F93">
    <w:name w:val="ECC67515B6914439BEB70ADFE28B3F93"/>
    <w:rsid w:val="00E45027"/>
  </w:style>
  <w:style w:type="paragraph" w:customStyle="1" w:styleId="41C9982677BC4C189DFE7A83FADA53CB">
    <w:name w:val="41C9982677BC4C189DFE7A83FADA53CB"/>
    <w:rsid w:val="00E45027"/>
  </w:style>
  <w:style w:type="paragraph" w:customStyle="1" w:styleId="925896F1A6EF4422959A0E7A47175D1B">
    <w:name w:val="925896F1A6EF4422959A0E7A47175D1B"/>
    <w:rsid w:val="00E45027"/>
  </w:style>
  <w:style w:type="paragraph" w:customStyle="1" w:styleId="F81C9674A86C4A349B8ADDB18FFEB431">
    <w:name w:val="F81C9674A86C4A349B8ADDB18FFEB431"/>
    <w:rsid w:val="00E45027"/>
  </w:style>
  <w:style w:type="paragraph" w:customStyle="1" w:styleId="07C2B66ACCFB493FB47B765AF42AC8D2">
    <w:name w:val="07C2B66ACCFB493FB47B765AF42AC8D2"/>
    <w:rsid w:val="00E45027"/>
  </w:style>
  <w:style w:type="paragraph" w:customStyle="1" w:styleId="161E906960F6496190CA90DA514140AC">
    <w:name w:val="161E906960F6496190CA90DA514140AC"/>
    <w:rsid w:val="00E45027"/>
  </w:style>
  <w:style w:type="paragraph" w:customStyle="1" w:styleId="5E7B65D6884B4435A9D630242A27B295">
    <w:name w:val="5E7B65D6884B4435A9D630242A27B295"/>
    <w:rsid w:val="00E45027"/>
  </w:style>
  <w:style w:type="paragraph" w:customStyle="1" w:styleId="745390135D7848F682D93342987BDC80">
    <w:name w:val="745390135D7848F682D93342987BDC80"/>
    <w:rsid w:val="00E45027"/>
  </w:style>
  <w:style w:type="paragraph" w:customStyle="1" w:styleId="C4D653AA239E49739BE1BCDA8DC51CEE">
    <w:name w:val="C4D653AA239E49739BE1BCDA8DC51CEE"/>
    <w:rsid w:val="00E45027"/>
  </w:style>
  <w:style w:type="paragraph" w:customStyle="1" w:styleId="F2996AC6F8944E9497BFD806B8199F2A">
    <w:name w:val="F2996AC6F8944E9497BFD806B8199F2A"/>
    <w:rsid w:val="00E45027"/>
  </w:style>
  <w:style w:type="paragraph" w:customStyle="1" w:styleId="B79FD9B61C524CB7BF8A80F6EF9D853B">
    <w:name w:val="B79FD9B61C524CB7BF8A80F6EF9D853B"/>
    <w:rsid w:val="00E45027"/>
  </w:style>
  <w:style w:type="paragraph" w:customStyle="1" w:styleId="44AA7DF4857B40E5B62566811518C740">
    <w:name w:val="44AA7DF4857B40E5B62566811518C740"/>
    <w:rsid w:val="00E45027"/>
  </w:style>
  <w:style w:type="paragraph" w:customStyle="1" w:styleId="5BD884D9716144C78B9D21FD4728C8DE">
    <w:name w:val="5BD884D9716144C78B9D21FD4728C8DE"/>
    <w:rsid w:val="00E45027"/>
  </w:style>
  <w:style w:type="paragraph" w:customStyle="1" w:styleId="4065494570F246BCABF97BD23108054A">
    <w:name w:val="4065494570F246BCABF97BD23108054A"/>
    <w:rsid w:val="00E45027"/>
  </w:style>
  <w:style w:type="paragraph" w:customStyle="1" w:styleId="C57F5D35ECE3481B80DBE25C600399E1">
    <w:name w:val="C57F5D35ECE3481B80DBE25C600399E1"/>
    <w:rsid w:val="00E45027"/>
  </w:style>
  <w:style w:type="paragraph" w:customStyle="1" w:styleId="8FCBB01DD85E4CB2B5513A9EBF73AF70">
    <w:name w:val="8FCBB01DD85E4CB2B5513A9EBF73AF70"/>
    <w:rsid w:val="00E45027"/>
  </w:style>
  <w:style w:type="paragraph" w:customStyle="1" w:styleId="8359B4F203F6400DA80120C3CEC97B8B">
    <w:name w:val="8359B4F203F6400DA80120C3CEC97B8B"/>
    <w:rsid w:val="00E45027"/>
  </w:style>
  <w:style w:type="paragraph" w:customStyle="1" w:styleId="28505AF7E5814983891A557880275574">
    <w:name w:val="28505AF7E5814983891A557880275574"/>
    <w:rsid w:val="00E45027"/>
  </w:style>
  <w:style w:type="paragraph" w:customStyle="1" w:styleId="D05B77BAFD3C4806BE28E0AD09EC1E8C">
    <w:name w:val="D05B77BAFD3C4806BE28E0AD09EC1E8C"/>
    <w:rsid w:val="00E45027"/>
  </w:style>
  <w:style w:type="paragraph" w:customStyle="1" w:styleId="9A27D4E28D554D028A6E315599228095">
    <w:name w:val="9A27D4E28D554D028A6E315599228095"/>
    <w:rsid w:val="00E45027"/>
  </w:style>
  <w:style w:type="paragraph" w:customStyle="1" w:styleId="6987EBC7C5BE491A9223F181243EFBAB">
    <w:name w:val="6987EBC7C5BE491A9223F181243EFBAB"/>
    <w:rsid w:val="00E45027"/>
  </w:style>
  <w:style w:type="paragraph" w:customStyle="1" w:styleId="601B6C8C6FDB44DA9801D080063548E3">
    <w:name w:val="601B6C8C6FDB44DA9801D080063548E3"/>
    <w:rsid w:val="00E45027"/>
  </w:style>
  <w:style w:type="paragraph" w:customStyle="1" w:styleId="8E107BCF07D745458FB35DEA5C1EF868">
    <w:name w:val="8E107BCF07D745458FB35DEA5C1EF868"/>
    <w:rsid w:val="00E45027"/>
  </w:style>
  <w:style w:type="paragraph" w:customStyle="1" w:styleId="F54475ED40B140B5917D3CA65E7D2903">
    <w:name w:val="F54475ED40B140B5917D3CA65E7D2903"/>
    <w:rsid w:val="00E45027"/>
  </w:style>
  <w:style w:type="paragraph" w:customStyle="1" w:styleId="BDF1D3F92A5C4A8C935B394E0C4C738C">
    <w:name w:val="BDF1D3F92A5C4A8C935B394E0C4C738C"/>
    <w:rsid w:val="00E45027"/>
  </w:style>
  <w:style w:type="paragraph" w:customStyle="1" w:styleId="A7BACB4F32454C2E9F28368BFE3BD476">
    <w:name w:val="A7BACB4F32454C2E9F28368BFE3BD476"/>
    <w:rsid w:val="00E45027"/>
  </w:style>
  <w:style w:type="paragraph" w:customStyle="1" w:styleId="B68BEB85BCE4446BBD40526CE05E366A">
    <w:name w:val="B68BEB85BCE4446BBD40526CE05E366A"/>
    <w:rsid w:val="00E45027"/>
  </w:style>
  <w:style w:type="paragraph" w:customStyle="1" w:styleId="C594F51493014A2C8C3102973928A4E2">
    <w:name w:val="C594F51493014A2C8C3102973928A4E2"/>
    <w:rsid w:val="00E45027"/>
  </w:style>
  <w:style w:type="paragraph" w:customStyle="1" w:styleId="AEDFAE7973B54DA18E34A004BB90830E">
    <w:name w:val="AEDFAE7973B54DA18E34A004BB90830E"/>
    <w:rsid w:val="00E45027"/>
  </w:style>
  <w:style w:type="paragraph" w:customStyle="1" w:styleId="9287D603BEFE47049083B9A3B1234274">
    <w:name w:val="9287D603BEFE47049083B9A3B1234274"/>
    <w:rsid w:val="00E45027"/>
  </w:style>
  <w:style w:type="paragraph" w:customStyle="1" w:styleId="C6BD66AFA4CF4A91899986FCBB09C9B7">
    <w:name w:val="C6BD66AFA4CF4A91899986FCBB09C9B7"/>
    <w:rsid w:val="00E45027"/>
  </w:style>
  <w:style w:type="paragraph" w:customStyle="1" w:styleId="E6B91E2832C64A4EB0282B0BA694EA89">
    <w:name w:val="E6B91E2832C64A4EB0282B0BA694EA89"/>
    <w:rsid w:val="00E45027"/>
  </w:style>
  <w:style w:type="paragraph" w:customStyle="1" w:styleId="501DE68E8A27481AA4D8416D80E0C2B1">
    <w:name w:val="501DE68E8A27481AA4D8416D80E0C2B1"/>
    <w:rsid w:val="00E45027"/>
  </w:style>
  <w:style w:type="paragraph" w:customStyle="1" w:styleId="AE9BBA4EBCE642F584071221E3254828">
    <w:name w:val="AE9BBA4EBCE642F584071221E3254828"/>
    <w:rsid w:val="00E45027"/>
  </w:style>
  <w:style w:type="paragraph" w:customStyle="1" w:styleId="FFDA12B4DCE34F94B3820BAAFC62573B">
    <w:name w:val="FFDA12B4DCE34F94B3820BAAFC62573B"/>
    <w:rsid w:val="00E45027"/>
  </w:style>
  <w:style w:type="paragraph" w:customStyle="1" w:styleId="EF822B86F7474C909C88489EB6BD9EB5">
    <w:name w:val="EF822B86F7474C909C88489EB6BD9EB5"/>
    <w:rsid w:val="00E45027"/>
  </w:style>
  <w:style w:type="paragraph" w:customStyle="1" w:styleId="866C16E8914945E380BFDEE46053DFF8">
    <w:name w:val="866C16E8914945E380BFDEE46053DFF8"/>
    <w:rsid w:val="00E45027"/>
  </w:style>
  <w:style w:type="paragraph" w:customStyle="1" w:styleId="0C9A73E161EE410CA673109F52667D85">
    <w:name w:val="0C9A73E161EE410CA673109F52667D85"/>
    <w:rsid w:val="00E45027"/>
  </w:style>
  <w:style w:type="paragraph" w:customStyle="1" w:styleId="3DBA637FBEDA417985C3D1F3F77F0AD8">
    <w:name w:val="3DBA637FBEDA417985C3D1F3F77F0AD8"/>
    <w:rsid w:val="00E45027"/>
  </w:style>
  <w:style w:type="paragraph" w:customStyle="1" w:styleId="483C77159FA44EB480FD3380B055BA97">
    <w:name w:val="483C77159FA44EB480FD3380B055BA97"/>
    <w:rsid w:val="00E45027"/>
  </w:style>
  <w:style w:type="paragraph" w:customStyle="1" w:styleId="DC9B735C7AD94CE1A15440DEF9F98377">
    <w:name w:val="DC9B735C7AD94CE1A15440DEF9F98377"/>
    <w:rsid w:val="00E45027"/>
  </w:style>
  <w:style w:type="paragraph" w:customStyle="1" w:styleId="D96654DFCFE94D97AC43C81A3F9AD72A">
    <w:name w:val="D96654DFCFE94D97AC43C81A3F9AD72A"/>
    <w:rsid w:val="00E45027"/>
  </w:style>
  <w:style w:type="paragraph" w:customStyle="1" w:styleId="6285EA66D1A9466E9615EDF583AB411E">
    <w:name w:val="6285EA66D1A9466E9615EDF583AB411E"/>
    <w:rsid w:val="00E45027"/>
  </w:style>
  <w:style w:type="paragraph" w:customStyle="1" w:styleId="52483D5BD3A04392A93BC4283A70E688">
    <w:name w:val="52483D5BD3A04392A93BC4283A70E688"/>
    <w:rsid w:val="00E45027"/>
  </w:style>
  <w:style w:type="paragraph" w:customStyle="1" w:styleId="3F7147E7BE7446119FD219DCB453672D">
    <w:name w:val="3F7147E7BE7446119FD219DCB453672D"/>
    <w:rsid w:val="00E45027"/>
  </w:style>
  <w:style w:type="paragraph" w:customStyle="1" w:styleId="CB5E2B847CFD4864B2988CC463AF0FC9">
    <w:name w:val="CB5E2B847CFD4864B2988CC463AF0FC9"/>
    <w:rsid w:val="00281485"/>
  </w:style>
  <w:style w:type="paragraph" w:customStyle="1" w:styleId="43DBC2F63F24425B868BA526E92D069F">
    <w:name w:val="43DBC2F63F24425B868BA526E92D069F"/>
    <w:rsid w:val="00281485"/>
  </w:style>
  <w:style w:type="paragraph" w:customStyle="1" w:styleId="BB4DF878670043C0A4AACF144363537B">
    <w:name w:val="BB4DF878670043C0A4AACF144363537B"/>
    <w:rsid w:val="00281485"/>
  </w:style>
  <w:style w:type="paragraph" w:customStyle="1" w:styleId="821DDE5DD88C4DC3B849C515FE2657DC">
    <w:name w:val="821DDE5DD88C4DC3B849C515FE2657DC"/>
    <w:rsid w:val="00D72C86"/>
  </w:style>
  <w:style w:type="paragraph" w:customStyle="1" w:styleId="D639E321D0644223A91C20E0B762C610">
    <w:name w:val="D639E321D0644223A91C20E0B762C610"/>
    <w:rsid w:val="00D72C86"/>
  </w:style>
  <w:style w:type="paragraph" w:customStyle="1" w:styleId="07B2D6FC47FE4B6A8411FDB36144CDA2">
    <w:name w:val="07B2D6FC47FE4B6A8411FDB36144CDA2"/>
    <w:rsid w:val="005D1BEF"/>
    <w:rPr>
      <w:lang w:val="da-DK" w:eastAsia="da-DK"/>
    </w:rPr>
  </w:style>
  <w:style w:type="paragraph" w:customStyle="1" w:styleId="A7E6ECDBF985452DB419B4C5F244ADC7">
    <w:name w:val="A7E6ECDBF985452DB419B4C5F244ADC7"/>
    <w:rsid w:val="00F15805"/>
  </w:style>
  <w:style w:type="paragraph" w:customStyle="1" w:styleId="A2C5D683FBBE46739F684C5B4B5A4D4A">
    <w:name w:val="A2C5D683FBBE46739F684C5B4B5A4D4A"/>
    <w:rsid w:val="00F15805"/>
  </w:style>
  <w:style w:type="paragraph" w:customStyle="1" w:styleId="DFBE93A7C4894EBF9F02CE9E28C6C609">
    <w:name w:val="DFBE93A7C4894EBF9F02CE9E28C6C609"/>
    <w:rsid w:val="000D0AAD"/>
  </w:style>
  <w:style w:type="paragraph" w:customStyle="1" w:styleId="B2455DB245A24ECCAAB5D853224C8758">
    <w:name w:val="B2455DB245A24ECCAAB5D853224C8758"/>
    <w:rsid w:val="000D0AAD"/>
  </w:style>
  <w:style w:type="paragraph" w:customStyle="1" w:styleId="C041559BC8B142E286D3EDDA3728B608">
    <w:name w:val="C041559BC8B142E286D3EDDA3728B608"/>
    <w:rsid w:val="000D0AAD"/>
  </w:style>
  <w:style w:type="paragraph" w:customStyle="1" w:styleId="D48243152D7041FD801B900A1A9EBA58">
    <w:name w:val="D48243152D7041FD801B900A1A9EBA58"/>
    <w:rsid w:val="000D0AA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3.xml>��< ? x m l   v e r s i o n = " 1 . 0 "   e n c o d i n g = " u t f - 1 6 " ? >  
 < N a v W o r d R e p o r t X m l P a r t   x m l n s = " u r n : m i c r o s o f t - d y n a m i c s - n a v / r e p o r t s / S t a n d a r d _ S a l e s _ O r d e r _ C o n f / 1 3 0 5 / " >  
     < H e a d e r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C o p y T e x t > D o c u m e n t C o p y T e x t < / D o c u m e n t C o p y T e x t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L b l > E M a i l _ L b l < / E M a i l _ L b l >  
         < E x c h a n g e R a t e A s T e x t > E x c h a n g e R a t e A s T e x t < / E x c h a n g e R a t e A s T e x t >  
         < E x t D o c N o _ S a l e s H e a d e r > E x t D o c N o _ S a l e s H e a d e r < / E x t D o c N o _ S a l e s H e a d e r >  
         < E x t D o c N o _ S a l e s H e a d e r _ L b l > E x t D o c N o _ S a l e s H e a d e r _ L b l < / E x t D o c N o _ S a l e s H e a d e r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L b l > H o m e P a g e _ L b l < / H o m e P a g e _ L b l >  
         < I n v o i c e D i s c o u n t A m o u n t _ L b l > I n v o i c e D i s c o u n t A m o u n t _ L b l < / I n v o i c e D i s c o u n t A m o u n t _ L b l >  
         < I n v o i c e D i s c o u n t B a s e A m o u n t _ L b l > I n v o i c e D i s c o u n t B a s e A m o u n t _ L b l < / I n v o i c e D i s c o u n t B a s e A m o u n t _ L b l >  
         < L e g a l E n t i t y T y p e > L e g a l E n t i t y T y p e < / L e g a l E n t i t y T y p e >  
         < L e g a l E n t i t y T y p e _ L b l > L e g a l E n t i t y T y p e _ L b l < / L e g a l E n t i t y T y p e _ L b l >  
         < L i n e A m o u n t A f t e r I n v o i c e D i s c o u n t _ L b l > L i n e A m o u n t A f t e r I n v o i c e D i s c o u n t _ L b l < / L i n e A m o u n t A f t e r I n v o i c e D i s c o u n t _ L b l >  
         < L o c a l C u r r e n c y _ L b l > L o c a l C u r r e n c y _ L b l < / L o c a l C u r r e n c y _ L b l >  
         < P a g e _ L b l > P a g e _ L b l < / P a g e _ L b l >  
         < P a y m e n t M e t h o d D e s c r i p t i o n > P a y m e n t M e t h o d D e s c r i p t i o n < / P a y m e n t M e t h o d D e s c r i p t i o n >  
         < P a y m e n t M e t h o d D e s c r i p t i o n _ L b l > P a y m e n t M e t h o d D e s c r i p t i o n _ L b l < / P a y m e n t M e t h o d D e s c r i p t i o n _ L b l >  
         < P a y m e n t T e r m s D e s c r i p t i o n > P a y m e n t T e r m s D e s c r i p t i o n < / P a y m e n t T e r m s D e s c r i p t i o n >  
         < P a y m e n t T e r m s D e s c r i p t i o n _ L b l > P a y m e n t T e r m s D e s c r i p t i o n _ L b l < / P a y m e n t T e r m s D e s c r i p t i o n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o t e N o > Q u o t e N o < / Q u o t e N o >  
         < Q u o t e N o _ L b l > Q u o t e N o _ L b l < / Q u o t e N o _ L b l >  
         < S a l e s I n v o i c e L i n e D i s c o u n t _ L b l > S a l e s I n v o i c e L i n e D i s c o u n t _ L b l < / S a l e s I n v o i c e L i n e D i s c o u n t _ L b l >  
         < S a l e s P e r s o n _ L b l > S a l e s P e r s o n _ L b l < / S a l e s P e r s o n _ L b l >  
         < S a l e s P e r s o n N a m e > S a l e s P e r s o n N a m e < / S a l e s P e r s o n N a m e >  
         < S a l e s P e r s o n T e x t _ L b l > S a l e s P e r s o n T e x t _ L b l < / S a l e s P e r s o n T e x t _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e l l T o F a x N o > S e l l T o F a x N o < / S e l l T o F a x N o >  
         < S e l l T o P h o n e N o > S e l l T o P h o n e N o < / S e l l T o P h o n e N o >  
         < S h i p m e n t _ L b l > S h i p m e n t _ L b l < / S h i p m e n t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S h i p p i n g A d d r e s s > S h o w S h i p p i n g A d d r e s s < / S h o w S h i p p i n g A d d r e s s >  
         < S h o w W o r k D e s c r i p t i o n > S h o w W o r k D e s c r i p t i o n < / S h o w W o r k D e s c r i p t i o n >  
         < S u b t o t a l _ L b l > S u b t o t a l _ L b l < / S u b t o t a l _ L b l >  
         < T o t a l _ L b l > T o t a l _ L b l < / T o t a l _ L b l >  
         < V A T A m o u n t _ L b l > V A T A m o u n t _ L b l < / V A T A m o u n t _ L b l >  
         < V A T A m o u n t S p e c i f i c a t i o n _ L b l > V A T A m o u n t S p e c i f i c a t i o n _ L b l < / V A T A m o u n t S p e c i f i c a t i o n _ L b l >  
         < V A T B a s e _ L b l > V A T B a s e _ L b l < / V A T B a s e _ L b l >  
         < V A T C l a u s e _ L b l > V A T C l a u s e _ L b l < / V A T C l a u s e _ L b l >  
         < V A T C l a u s e s _ L b l > V A T C l a u s e s _ L b l < / V A T C l a u s e s _ L b l >  
         < V A T I d e n t i f i e r _ L b l > V A T I d e n t i f i e r _ L b l < / V A T I d e n t i f i e r _ L b l >  
         < V A T P e r c e n t a g e _ L b l > V A T P e r c e n t a g e _ L b l < / V A T P e r c e n t a g e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R e f e r e n c e > Y o u r R e f e r e n c e < / Y o u r R e f e r e n c e >  
         < Y o u r R e f e r e n c e _ L b l > Y o u r R e f e r e n c e _ L b l < / Y o u r R e f e r e n c e _ L b l >  
         < L i n e >  
             < A m o u n t E x c l u d i n g V A T _ L i n e > A m o u n t E x c l u d i n g V A T _ L i n e < / A m o u n t E x c l u d i n g V A T _ L i n e >  
             < A m o u n t E x c l u d i n g V A T _ L i n e _ L b l > A m o u n t E x c l u d i n g V A T _ L i n e _ L b l < / A m o u n t E x c l u d i n g V A T _ L i n e _ L b l >  
             < A m o u n t I n c l u d i n g V A T _ L i n e > A m o u n t I n c l u d i n g V A T _ L i n e < / A m o u n t I n c l u d i n g V A T _ L i n e >  
             < A m o u n t I n c l u d i n g V A T _ L i n e _ L b l > A m o u n t I n c l u d i n g V A T _ L i n e _ L b l < / A m o u n t I n c l u d i n g V A T _ L i n e _ L b l >  
             < C r o s s R e f e r e n c e N o > C r o s s R e f e r e n c e N o < / C r o s s R e f e r e n c e N o >  
             < C r o s s R e f e r e n c e N o _ L b l > C r o s s R e f e r e n c e N o _ L b l < / C r o s s R e f e r e n c e N o _ L b l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L i n e A m o u n t _ L i n e > L i n e A m o u n t _ L i n e < / L i n e A m o u n t _ L i n e >  
             < L i n e A m o u n t _ L i n e _ L b l > L i n e A m o u n t _ L i n e _ L b l < / L i n e A m o u n t _ L i n e _ L b l >  
             < L i n e D i s c o u n t P e r c e n t _ L i n e > L i n e D i s c o u n t P e r c e n t _ L i n e < / L i n e D i s c o u n t P e r c e n t _ L i n e >  
             < L i n e D i s c o u n t P e r c e n t T e x t _ L i n e > L i n e D i s c o u n t P e r c e n t T e x t _ L i n e < / L i n e D i s c o u n t P e r c e n t T e x t _ L i n e >  
             < L i n e N o _ L i n e > L i n e N o _ L i n e < / L i n e N o _ L i n e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r a n s H e a d e r A m o u n t > T r a n s H e a d e r A m o u n t < / T r a n s H e a d e r A m o u n t >  
             < T y p e _ L i n e > T y p e _ L i n e < / T y p e _ L i n e >  
             < U n i t O f M e a s u r e > U n i t O f M e a s u r e < / U n i t O f M e a s u r e >  
             < U n i t O f M e a s u r e _ L b l > U n i t O f M e a s u r e _ L b l < / U n i t O f M e a s u r e _ L b l >  
             < U n i t P r i c e > U n i t P r i c e < / U n i t P r i c e >  
             < U n i t P r i c e _ L b l > U n i t P r i c e _ L b l < / U n i t P r i c e _ L b l >  
             < V A T I d e n t i f i e r _ L i n e > V A T I d e n t i f i e r _ L i n e < / V A T I d e n t i f i e r _ L i n e >  
             < V A T I d e n t i f i e r _ L i n e _ L b l > V A T I d e n t i f i e r _ L i n e _ L b l < / V A T I d e n t i f i e r _ L i n e _ L b l >  
             < V A T P c t _ L i n e > V A T P c t _ L i n e < / V A T P c t _ L i n e >  
             < V A T P c t _ L i n e _ L b l > V A T P c t _ L i n e _ L b l < / V A T P c t _ L i n e _ L b l >  
             < A s s e m b l y L i n e >  
                 < D e s c r i p t i o n _ A s s e m b l y L i n e > D e s c r i p t i o n _ A s s e m b l y L i n e < / D e s c r i p t i o n _ A s s e m b l y L i n e >  
                 < L i n e N o _ A s s e m b l y L i n e > L i n e N o _ A s s e m b l y L i n e < / L i n e N o _ A s s e m b l y L i n e >  
                 < Q u a n t i t y _ A s s e m b l y L i n e > Q u a n t i t y _ A s s e m b l y L i n e < / Q u a n t i t y _ A s s e m b l y L i n e >  
                 < U n i t O f M e a s u r e _ A s s e m b l y L i n e > U n i t O f M e a s u r e _ A s s e m b l y L i n e < / U n i t O f M e a s u r e _ A s s e m b l y L i n e >  
                 < V a r i a n t C o d e _ A s s e m b l y L i n e > V a r i a n t C o d e _ A s s e m b l y L i n e < / V a r i a n t C o d e _ A s s e m b l y L i n e >  
             < / A s s e m b l y L i n e >  
         < / L i n e >  
         < W o r k D e s c r i p t i o n L i n e s >  
             < W o r k D e s c r i p t i o n L i n e > W o r k D e s c r i p t i o n L i n e < / W o r k D e s c r i p t i o n L i n e >  
             < W o r k D e s c r i p t i o n L i n e N u m b e r > W o r k D e s c r i p t i o n L i n e N u m b e r < / W o r k D e s c r i p t i o n L i n e N u m b e r >  
         < / W o r k D e s c r i p t i o n L i n e s >  
         < V A T A m o u n t L i n e >  
             < E C A m o u n t _ V a t A m o u n t L i n e > E C A m o u n t _ V a t A m o u n t L i n e < / E C A m o u n t _ V a t A m o u n t L i n e >  
             < E C A m o u n t _ V a t A m o u n t L i n e _ L b l > E C A m o u n t _ V a t A m o u n t L i n e _ L b l < / E C A m o u n t _ V a t A m o u n t L i n e _ L b l >  
             < E C A m o u n t L C Y _ V a t A m o u n t L i n e > E C A m o u n t L C Y _ V a t A m o u n t L i n e < / E C A m o u n t L C Y _ V a t A m o u n t L i n e >  
             < E C A m o u n t L C Y _ V a t A m o u n t L i n e _ L b l > E C A m o u n t L C Y _ V a t A m o u n t L i n e _ L b l < / E C A m o u n t L C Y _ V a t A m o u n t L i n e _ L b l >  
             < E C P c t _ V a t A m o u n t L i n e > E C P c t _ V a t A m o u n t L i n e < / E C P c t _ V a t A m o u n t L i n e >  
             < E C P c t _ V a t A m o u n t L i n e _ L b l > E C P c t _ V a t A m o u n t L i n e _ L b l < / E C P c t _ V a t A m o u n t L i n e _ L b l >  
             < I n v o i c e D i s c o u n t A m o u n t _ V A T A m o u n t L i n e > I n v o i c e D i s c o u n t A m o u n t _ V A T A m o u n t L i n e < / I n v o i c e D i s c o u n t A m o u n t _ V A T A m o u n t L i n e >  
             < I n v o i c e D i s c o u n t A m o u n t _ V A T A m o u n t L i n e _ L b l > I n v o i c e D i s c o u n t A m o u n t _ V A T A m o u n t L i n e _ L b l < / I n v o i c e D i s c o u n t A m o u n t _ V A T A m o u n t L i n e _ L b l >  
             < I n v o i c e D i s c o u n t B a s e A m o u n t _ V A T A m o u n t L i n e > I n v o i c e D i s c o u n t B a s e A m o u n t _ V A T A m o u n t L i n e < / I n v o i c e D i s c o u n t B a s e A m o u n t _ V A T A m o u n t L i n e >  
             < I n v o i c e D i s c o u n t B a s e A m o u n t _ V A T A m o u n t L i n e _ L b l > I n v o i c e D i s c o u n t B a s e A m o u n t _ V A T A m o u n t L i n e _ L b l < / I n v o i c e D i s c o u n t B a s e A m o u n t _ V A T A m o u n t L i n e _ L b l >  
             < L i n e A m o u n t _ V a t A m o u n t L i n e > L i n e A m o u n t _ V a t A m o u n t L i n e < / L i n e A m o u n t _ V a t A m o u n t L i n e >  
             < L i n e A m o u n t _ V a t A m o u n t L i n e _ L b l > L i n e A m o u n t _ V a t A m o u n t L i n e _ L b l < / L i n e A m o u n t _ V a t A m o u n t L i n e _ L b l >  
             < N o O f V A T I d e n t i f i e r s > N o O f V A T I d e n t i f i e r s < / N o O f V A T I d e n t i f i e r s >  
             < V A T A m o u n t _ V a t A m o u n t L i n e > V A T A m o u n t _ V a t A m o u n t L i n e < / V A T A m o u n t _ V a t A m o u n t L i n e >  
             < V A T A m o u n t _ V a t A m o u n t L i n e _ L b l > V A T A m o u n t _ V a t A m o u n t L i n e _ L b l < / V A T A m o u n t _ V a t A m o u n t L i n e _ L b l >  
             < V A T A m o u n t L C Y _ V A T A m o u n t L i n e > V A T A m o u n t L C Y _ V A T A m o u n t L i n e < / V A T A m o u n t L C Y _ V A T A m o u n t L i n e >  
             < V A T A m o u n t L C Y _ V A T A m o u n t L i n e _ L b l > V A T A m o u n t L C Y _ V A T A m o u n t L i n e _ L b l < / V A T A m o u n t L C Y _ V A T A m o u n t L i n e _ L b l >  
             < V A T B a s e _ V a t A m o u n t L i n e > V A T B a s e _ V a t A m o u n t L i n e < / V A T B a s e _ V a t A m o u n t L i n e >  
             < V A T B a s e _ V a t A m o u n t L i n e _ L b l > V A T B a s e _ V a t A m o u n t L i n e _ L b l < / V A T B a s e _ V a t A m o u n t L i n e _ L b l >  
             < V A T B a s e L C Y _ V A T A m o u n t L i n e > V A T B a s e L C Y _ V A T A m o u n t L i n e < / V A T B a s e L C Y _ V A T A m o u n t L i n e >  
             < V A T B a s e L C Y _ V A T A m o u n t L i n e _ L b l > V A T B a s e L C Y _ V A T A m o u n t L i n e _ L b l < / V A T B a s e L C Y _ V A T A m o u n t L i n e _ L b l >  
             < V A T I d e n t i f i e r _ V a t A m o u n t L i n e > V A T I d e n t i f i e r _ V a t A m o u n t L i n e < / V A T I d e n t i f i e r _ V a t A m o u n t L i n e >  
             < V A T I d e n t i f i e r _ V a t A m o u n t L i n e _ L b l > V A T I d e n t i f i e r _ V a t A m o u n t L i n e _ L b l < / V A T I d e n t i f i e r _ V a t A m o u n t L i n e _ L b l >  
             < V A T P c t _ V a t A m o u n t L i n e > V A T P c t _ V a t A m o u n t L i n e < / V A T P c t _ V a t A m o u n t L i n e >  
             < V A T P c t _ V a t A m o u n t L i n e _ L b l > V A T P c t _ V a t A m o u n t L i n e _ L b l < / V A T P c t _ V a t A m o u n t L i n e _ L b l >  
         < / V A T A m o u n t L i n e >  
         < V A T C l a u s e L i n e >  
             < C o d e _ V A T C l a u s e L i n e > C o d e _ V A T C l a u s e L i n e < / C o d e _ V A T C l a u s e L i n e >  
             < C o d e _ V A T C l a u s e L i n e _ L b l > C o d e _ V A T C l a u s e L i n e _ L b l < / C o d e _ V A T C l a u s e L i n e _ L b l >  
             < D e s c r i p t i o n _ V A T C l a u s e L i n e > D e s c r i p t i o n _ V A T C l a u s e L i n e < / D e s c r i p t i o n _ V A T C l a u s e L i n e >  
             < D e s c r i p t i o n 2 _ V A T C l a u s e L i n e > D e s c r i p t i o n 2 _ V A T C l a u s e L i n e < / D e s c r i p t i o n 2 _ V A T C l a u s e L i n e >  
             < N o O f V A T C l a u s e s > N o O f V A T C l a u s e s < / N o O f V A T C l a u s e s >  
             < V A T A m o u n t _ V A T C l a u s e L i n e > V A T A m o u n t _ V A T C l a u s e L i n e < / V A T A m o u n t _ V A T C l a u s e L i n e >  
             < V A T I d e n t i f i e r _ V A T C l a u s e L i n e > V A T I d e n t i f i e r _ V A T C l a u s e L i n e < / V A T I d e n t i f i e r _ V A T C l a u s e L i n e >  
         < / V A T C l a u s e L i n e >  
         < R e p o r t T o t a l s L i n e >  
             < A m o u n t _ R e p o r t T o t a l s L i n e > A m o u n t _ R e p o r t T o t a l s L i n e < / A m o u n t _ R e p o r t T o t a l s L i n e >  
             < A m o u n t F o r m a t t e d _ R e p o r t T o t a l s L i n e > A m o u n t F o r m a t t e d _ R e p o r t T o t a l s L i n e < / A m o u n t F o r m a t t e d _ R e p o r t T o t a l s L i n e >  
             < D e s c r i p t i o n _ R e p o r t T o t a l s L i n e > D e s c r i p t i o n _ R e p o r t T o t a l s L i n e < / D e s c r i p t i o n _ R e p o r t T o t a l s L i n e >  
             < F o n t B o l d _ R e p o r t T o t a l s L i n e > F o n t B o l d _ R e p o r t T o t a l s L i n e < / F o n t B o l d _ R e p o r t T o t a l s L i n e >  
             < F o n t U n d e r l i n e _ R e p o r t T o t a l s L i n e > F o n t U n d e r l i n e _ R e p o r t T o t a l s L i n e < / F o n t U n d e r l i n e _ R e p o r t T o t a l s L i n e >  
         < / R e p o r t T o t a l s L i n e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    < P m t D i s c T e x t > P m t D i s c T e x t < / P m t D i s c T e x t >  
         < / L e t t e r T e x t >  
         < T o t a l s >  
             < T o t a l A m o u n t I n c l u d i n g V A T > T o t a l A m o u n t I n c l u d i n g V A T < / T o t a l A m o u n t I n c l u d i n g V A T >  
             < T o t a l E C A m o u n t > T o t a l E C A m o u n t < / T o t a l E C A m o u n t >  
             < T o t a l E C A m o u n t L C Y > T o t a l E C A m o u n t L C Y < / T o t a l E C A m o u n t L C Y >  
             < T o t a l E x c l u d i n g V A T T e x t > T o t a l E x c l u d i n g V A T T e x t < / T o t a l E x c l u d i n g V A T T e x t >  
             < T o t a l I n c l u d i n g V A T T e x t > T o t a l I n c l u d i n g V A T T e x t < / T o t a l I n c l u d i n g V A T T e x t >  
             < T o t a l I n v o i c e D i s c o u n t A m o u n t > T o t a l I n v o i c e D i s c o u n t A m o u n t < / T o t a l I n v o i c e D i s c o u n t A m o u n t >  
             < T o t a l N e t A m o u n t > T o t a l N e t A m o u n t < / T o t a l N e t A m o u n t >  
             < T o t a l P a y m e n t D i s c o u n t O n V A T > T o t a l P a y m e n t D i s c o u n t O n V A T < / T o t a l P a y m e n t D i s c o u n t O n V A T >  
             < T o t a l S u b T o t a l > T o t a l S u b T o t a l < / T o t a l S u b T o t a l >  
             < T o t a l S u b T o t a l M i n u s I n v o i c e D i s c o u n t > T o t a l S u b T o t a l M i n u s I n v o i c e D i s c o u n t < / T o t a l S u b T o t a l M i n u s I n v o i c e D i s c o u n t >  
             < T o t a l T e x t > T o t a l T e x t < / T o t a l T e x t >  
             < T o t a l V A T A m o u n t > T o t a l V A T A m o u n t < / T o t a l V A T A m o u n t >  
             < T o t a l V A T A m o u n t L C Y > T o t a l V A T A m o u n t L C Y < / T o t a l V A T A m o u n t L C Y >  
             < T o t a l V A T A m o u n t T e x t > T o t a l V A T A m o u n t T e x t < / T o t a l V A T A m o u n t T e x t >  
             < T o t a l V A T B a s e L C Y > T o t a l V A T B a s e L C Y < / T o t a l V A T B a s e L C Y >  
             < T o t a l V a t M i n u s E C A m o u n t > T o t a l V a t M i n u s E C A m o u n t < / T o t a l V a t M i n u s E C A m o u n t >  
         < / T o t a l s >  
     < / H e a d e r >  
 < / N a v W o r d R e p o r t X m l P a r t > 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2.xml><?xml version="1.0" encoding="utf-8"?>
<ds:datastoreItem xmlns:ds="http://schemas.openxmlformats.org/officeDocument/2006/customXml" ds:itemID="{A2FD67B6-FDC3-4EFF-8D27-92644EBB5169}">
  <ds:schemaRefs>
    <ds:schemaRef ds:uri="http://schemas.openxmlformats.org/officeDocument/2006/bibliography"/>
  </ds:schemaRefs>
</ds:datastoreItem>
</file>

<file path=docProps/app.xml><?xml version="1.0" encoding="utf-8"?>
<ap:Properties xmlns:vt="http://schemas.openxmlformats.org/officeDocument/2006/docPropsVTypes" xmlns:ap="http://schemas.openxmlformats.org/officeDocument/2006/extended-properties">
  <ap:Template>Simplified Sales Document.dotx</ap:Template>
  <ap:TotalTime>0</ap:TotalTime>
  <ap:Pages>0</ap:Pages>
  <ap:Words>138</ap:Words>
  <ap:Characters>0</ap:Characters>
  <ap:Application>Microsoft Office Word</ap:Application>
  <ap:DocSecurity>0</ap:DocSecurity>
  <ap:Lines>0</ap:Lines>
  <ap:Paragraphs>1</ap:Paragraphs>
  <ap:ScaleCrop>false</ap:ScaleCrop>
  <ap:HeadingPairs>
    <vt:vector baseType="variant" size="2">
      <vt:variant>
        <vt:lpstr>Title</vt:lpstr>
      </vt:variant>
      <vt:variant>
        <vt:i4>1</vt:i4>
      </vt:variant>
    </vt:vector>
  </ap:HeadingPairs>
  <ap:TitlesOfParts>
    <vt:vector baseType="lpstr" size="1">
      <vt:lpstr/>
    </vt:vector>
  </ap:TitlesOfParts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/>
  <keywords/>
  <dc:description/>
  <lastModifiedBy/>
  <revision>1</revision>
  <dcterms:created xsi:type="dcterms:W3CDTF">2019-02-20T12:33:27.1642645Z</dcterms:created>
  <dcterms:modified xsi:type="dcterms:W3CDTF">2019-02-20T12:33:27.1642645Z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Ref">
    <vt:lpwstr>https://api.informationprotection.azure.com/api/72f988bf-86f1-41af-91ab-2d7cd011db47</vt:lpwstr>
  </property>
  <property fmtid="{D5CDD505-2E9C-101B-9397-08002B2CF9AE}" pid="5" name="MSIP_Label_f42aa342-8706-4288-bd11-ebb85995028c_SetBy">
    <vt:lpwstr>v-seiazo@microsoft.com</vt:lpwstr>
  </property>
  <property fmtid="{D5CDD505-2E9C-101B-9397-08002B2CF9AE}" pid="6" name="MSIP_Label_f42aa342-8706-4288-bd11-ebb85995028c_SetDate">
    <vt:lpwstr>2017-06-08T12:55:40.4445172+03:00</vt:lpwstr>
  </property>
  <property fmtid="{D5CDD505-2E9C-101B-9397-08002B2CF9AE}" pid="7" name="MSIP_Label_f42aa342-8706-4288-bd11-ebb85995028c_Name">
    <vt:lpwstr>General</vt:lpwstr>
  </property>
  <property fmtid="{D5CDD505-2E9C-101B-9397-08002B2CF9AE}" pid="8" name="MSIP_Label_f42aa342-8706-4288-bd11-ebb85995028c_Application">
    <vt:lpwstr>Microsoft Azure Information Protection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</Properties>
</file>