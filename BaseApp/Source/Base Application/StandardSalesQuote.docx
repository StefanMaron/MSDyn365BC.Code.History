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03"/>
        <w:gridCol w:w="5103"/>
      </w:tblGrid>
      <w:tr w:rsidRPr="00245B0E" w:rsidR="005C273C" w:rsidTr="00DB757F" w14:paraId="690073FF" w14:textId="77777777">
        <w:tc>
          <w:tcPr>
            <w:tcW w:w="2500" w:type="pct"/>
          </w:tcPr>
          <w:p w:rsidRPr="00245B0E" w:rsidR="005C273C" w:rsidP="00DB757F" w:rsidRDefault="005E50A2" w14:paraId="44CA2EDD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_Sales_Quote/1304"/>
                <w:id w:val="-346637227"/>
                <w:placeholder>
                  <w:docPart w:val="18ECDB4E735444248662DE2B13ECDE27"/>
                </w:placeholder>
                <w:dataBinding w:prefixMappings="xmlns:ns0='urn:microsoft-dynamics-nav/reports/Standard_Sales_Quote/1304/'" w:xpath="/ns0:NavWordReportXmlPart[1]/ns0:Header[1]/ns0:CustomerAddress1[1]" w:storeItemID="{698CEE62-D454-4755-B874-1C16AD01E098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5C273C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1B74C042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_Sales_Quote/1304"/>
                <w:id w:val="-1171950695"/>
                <w:placeholder>
                  <w:docPart w:val="59F3843398E743F4AC86CE600F56C9F9"/>
                </w:placeholder>
                <w:dataBinding w:prefixMappings="xmlns:ns0='urn:microsoft-dynamics-nav/reports/Standard_Sales_Quote/1304/'" w:xpath="/ns0:NavWordReportXmlPart[1]/ns0:Header[1]/ns0:CompanyAddress1[1]" w:storeItemID="{698CEE62-D454-4755-B874-1C16AD01E098}"/>
                <w:text/>
              </w:sdtPr>
              <w:sdtEndPr/>
              <w:sdtContent>
                <w:r w:rsidRPr="00245B0E" w:rsidR="005C273C">
                  <w:t>CompanyAddress1</w:t>
                </w:r>
              </w:sdtContent>
            </w:sdt>
          </w:p>
        </w:tc>
      </w:tr>
      <w:tr w:rsidRPr="00245B0E" w:rsidR="005C273C" w:rsidTr="00DB757F" w14:paraId="14B0EE1F" w14:textId="77777777">
        <w:tc>
          <w:tcPr>
            <w:tcW w:w="2500" w:type="pct"/>
          </w:tcPr>
          <w:p w:rsidRPr="00245B0E" w:rsidR="005C273C" w:rsidP="00DB757F" w:rsidRDefault="005E50A2" w14:paraId="516EFD8A" w14:textId="77777777">
            <w:pPr>
              <w:pStyle w:val="NoSpacing"/>
            </w:pPr>
            <w:sdt>
              <w:sdtPr>
                <w:alias w:val="#Nav: /Header/CustomerAddress2"/>
                <w:tag w:val="#Nav: Standard_Sales_Quote/1304"/>
                <w:id w:val="2121793087"/>
                <w:placeholder>
                  <w:docPart w:val="2F34EED7068C4D88AF02DA5EDCEF4F77"/>
                </w:placeholder>
                <w:dataBinding w:prefixMappings="xmlns:ns0='urn:microsoft-dynamics-nav/reports/Standard_Sales_Quote/1304/'" w:xpath="/ns0:NavWordReportXmlPart[1]/ns0:Header[1]/ns0:CustomerAddress2[1]" w:storeItemID="{698CEE62-D454-4755-B874-1C16AD01E098}"/>
                <w:text/>
              </w:sdtPr>
              <w:sdtEndPr/>
              <w:sdtContent>
                <w:r w:rsidRPr="00245B0E" w:rsidR="005C273C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2A01734C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_Sales_Quote/1304"/>
                <w:id w:val="1521665205"/>
                <w:placeholder>
                  <w:docPart w:val="B9A829857B8F42CCA7AF65F5DA104A42"/>
                </w:placeholder>
                <w:dataBinding w:prefixMappings="xmlns:ns0='urn:microsoft-dynamics-nav/reports/Standard_Sales_Quote/1304/'" w:xpath="/ns0:NavWordReportXmlPart[1]/ns0:Header[1]/ns0:CompanyAddress2[1]" w:storeItemID="{698CEE62-D454-4755-B874-1C16AD01E098}"/>
                <w:text/>
              </w:sdtPr>
              <w:sdtEndPr/>
              <w:sdtContent>
                <w:r w:rsidRPr="00245B0E" w:rsidR="005C273C">
                  <w:t>CompanyAddress2</w:t>
                </w:r>
              </w:sdtContent>
            </w:sdt>
          </w:p>
        </w:tc>
      </w:tr>
      <w:tr w:rsidRPr="00245B0E" w:rsidR="005C273C" w:rsidTr="00DB757F" w14:paraId="410FCD6C" w14:textId="77777777">
        <w:tc>
          <w:tcPr>
            <w:tcW w:w="2500" w:type="pct"/>
          </w:tcPr>
          <w:p w:rsidRPr="00245B0E" w:rsidR="005C273C" w:rsidP="00DB757F" w:rsidRDefault="005E50A2" w14:paraId="62ABE7FD" w14:textId="77777777">
            <w:pPr>
              <w:pStyle w:val="NoSpacing"/>
            </w:pPr>
            <w:sdt>
              <w:sdtPr>
                <w:alias w:val="#Nav: /Header/CustomerAddress3"/>
                <w:tag w:val="#Nav: Standard_Sales_Quote/1304"/>
                <w:id w:val="536395156"/>
                <w:placeholder>
                  <w:docPart w:val="B558D5F557424E7580F2C33A7245551E"/>
                </w:placeholder>
                <w:dataBinding w:prefixMappings="xmlns:ns0='urn:microsoft-dynamics-nav/reports/Standard_Sales_Quote/1304/'" w:xpath="/ns0:NavWordReportXmlPart[1]/ns0:Header[1]/ns0:CustomerAddress3[1]" w:storeItemID="{698CEE62-D454-4755-B874-1C16AD01E098}"/>
                <w:text/>
              </w:sdtPr>
              <w:sdtEndPr/>
              <w:sdtContent>
                <w:r w:rsidRPr="00245B0E" w:rsidR="005C273C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EFAEBF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_Sales_Quote/1304"/>
                <w:id w:val="-1053613660"/>
                <w:placeholder>
                  <w:docPart w:val="EFC0FD1BB77C414CAEADE5BC3F86D0EF"/>
                </w:placeholder>
                <w:dataBinding w:prefixMappings="xmlns:ns0='urn:microsoft-dynamics-nav/reports/Standard_Sales_Quote/1304/'" w:xpath="/ns0:NavWordReportXmlPart[1]/ns0:Header[1]/ns0:CompanyAddress3[1]" w:storeItemID="{698CEE62-D454-4755-B874-1C16AD01E098}"/>
                <w:text/>
              </w:sdtPr>
              <w:sdtEndPr/>
              <w:sdtContent>
                <w:r w:rsidRPr="00245B0E" w:rsidR="005C273C">
                  <w:t>CompanyAddress3</w:t>
                </w:r>
              </w:sdtContent>
            </w:sdt>
          </w:p>
        </w:tc>
      </w:tr>
      <w:tr w:rsidRPr="00245B0E" w:rsidR="005C273C" w:rsidTr="00DB757F" w14:paraId="0EDE0D3C" w14:textId="77777777">
        <w:tc>
          <w:tcPr>
            <w:tcW w:w="2500" w:type="pct"/>
          </w:tcPr>
          <w:p w:rsidRPr="00245B0E" w:rsidR="005C273C" w:rsidP="00DB757F" w:rsidRDefault="005E50A2" w14:paraId="164881C7" w14:textId="77777777">
            <w:pPr>
              <w:pStyle w:val="NoSpacing"/>
            </w:pPr>
            <w:sdt>
              <w:sdtPr>
                <w:alias w:val="#Nav: /Header/CustomerAddress4"/>
                <w:tag w:val="#Nav: Standard_Sales_Quote/1304"/>
                <w:id w:val="1229109116"/>
                <w:placeholder>
                  <w:docPart w:val="18DDE567520A4EFC9378CCA4C87E4DDF"/>
                </w:placeholder>
                <w:dataBinding w:prefixMappings="xmlns:ns0='urn:microsoft-dynamics-nav/reports/Standard_Sales_Quote/1304/'" w:xpath="/ns0:NavWordReportXmlPart[1]/ns0:Header[1]/ns0:CustomerAddress4[1]" w:storeItemID="{698CEE62-D454-4755-B874-1C16AD01E098}"/>
                <w:text/>
              </w:sdtPr>
              <w:sdtEndPr/>
              <w:sdtContent>
                <w:r w:rsidRPr="00245B0E" w:rsidR="005C273C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6A76517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_Sales_Quote/1304"/>
                <w:id w:val="-843252946"/>
                <w:placeholder>
                  <w:docPart w:val="CF22DB901D5644609DBD9B606390CF97"/>
                </w:placeholder>
                <w:dataBinding w:prefixMappings="xmlns:ns0='urn:microsoft-dynamics-nav/reports/Standard_Sales_Quote/1304/'" w:xpath="/ns0:NavWordReportXmlPart[1]/ns0:Header[1]/ns0:CompanyAddress4[1]" w:storeItemID="{698CEE62-D454-4755-B874-1C16AD01E098}"/>
                <w:text/>
              </w:sdtPr>
              <w:sdtEndPr/>
              <w:sdtContent>
                <w:r w:rsidRPr="00245B0E" w:rsidR="005C273C">
                  <w:t>CompanyAddress4</w:t>
                </w:r>
              </w:sdtContent>
            </w:sdt>
          </w:p>
        </w:tc>
      </w:tr>
      <w:tr w:rsidRPr="00245B0E" w:rsidR="005C273C" w:rsidTr="00DB757F" w14:paraId="4699B2DC" w14:textId="77777777">
        <w:tc>
          <w:tcPr>
            <w:tcW w:w="2500" w:type="pct"/>
          </w:tcPr>
          <w:p w:rsidRPr="00245B0E" w:rsidR="005C273C" w:rsidP="00DB757F" w:rsidRDefault="005E50A2" w14:paraId="77AE5D3B" w14:textId="77777777">
            <w:pPr>
              <w:pStyle w:val="NoSpacing"/>
            </w:pPr>
            <w:sdt>
              <w:sdtPr>
                <w:alias w:val="#Nav: /Header/CustomerAddress5"/>
                <w:tag w:val="#Nav: Standard_Sales_Quote/1304"/>
                <w:id w:val="1814057176"/>
                <w:placeholder>
                  <w:docPart w:val="1B3FC965A2AF4D7D8BB278817E8B0A34"/>
                </w:placeholder>
                <w:dataBinding w:prefixMappings="xmlns:ns0='urn:microsoft-dynamics-nav/reports/Standard_Sales_Quote/1304/'" w:xpath="/ns0:NavWordReportXmlPart[1]/ns0:Header[1]/ns0:CustomerAddress5[1]" w:storeItemID="{698CEE62-D454-4755-B874-1C16AD01E098}"/>
                <w:text/>
              </w:sdtPr>
              <w:sdtEndPr/>
              <w:sdtContent>
                <w:r w:rsidRPr="00245B0E" w:rsidR="005C273C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73BA79A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_Sales_Quote/1304"/>
                <w:id w:val="-1834985711"/>
                <w:placeholder>
                  <w:docPart w:val="EAAF8D4E278E4278AD200C0628BFB94B"/>
                </w:placeholder>
                <w:dataBinding w:prefixMappings="xmlns:ns0='urn:microsoft-dynamics-nav/reports/Standard_Sales_Quote/1304/'" w:xpath="/ns0:NavWordReportXmlPart[1]/ns0:Header[1]/ns0:CompanyAddress5[1]" w:storeItemID="{698CEE62-D454-4755-B874-1C16AD01E098}"/>
                <w:text/>
              </w:sdtPr>
              <w:sdtEndPr/>
              <w:sdtContent>
                <w:r w:rsidRPr="00245B0E" w:rsidR="005C273C">
                  <w:t>CompanyAddress5</w:t>
                </w:r>
              </w:sdtContent>
            </w:sdt>
          </w:p>
        </w:tc>
      </w:tr>
      <w:tr w:rsidRPr="00245B0E" w:rsidR="005C273C" w:rsidTr="00DB757F" w14:paraId="7A38AFFA" w14:textId="77777777">
        <w:tc>
          <w:tcPr>
            <w:tcW w:w="2500" w:type="pct"/>
          </w:tcPr>
          <w:p w:rsidRPr="00245B0E" w:rsidR="005C273C" w:rsidP="00DB757F" w:rsidRDefault="005E50A2" w14:paraId="116F7BC4" w14:textId="77777777">
            <w:pPr>
              <w:pStyle w:val="NoSpacing"/>
            </w:pPr>
            <w:sdt>
              <w:sdtPr>
                <w:alias w:val="#Nav: /Header/CustomerAddress6"/>
                <w:tag w:val="#Nav: Standard_Sales_Quote/1304"/>
                <w:id w:val="-2064325541"/>
                <w:placeholder>
                  <w:docPart w:val="E3734E30A5ED4EC1980236FEB539BEAC"/>
                </w:placeholder>
                <w:dataBinding w:prefixMappings="xmlns:ns0='urn:microsoft-dynamics-nav/reports/Standard_Sales_Quote/1304/'" w:xpath="/ns0:NavWordReportXmlPart[1]/ns0:Header[1]/ns0:CustomerAddress6[1]" w:storeItemID="{698CEE62-D454-4755-B874-1C16AD01E098}"/>
                <w:text/>
              </w:sdtPr>
              <w:sdtEndPr/>
              <w:sdtContent>
                <w:r w:rsidRPr="00245B0E" w:rsidR="005C273C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7CEBB982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_Sales_Quote/1304"/>
                <w:id w:val="-2005736487"/>
                <w:placeholder>
                  <w:docPart w:val="4C7CBF38C5EA4C6E88B82768E56F4463"/>
                </w:placeholder>
                <w:dataBinding w:prefixMappings="xmlns:ns0='urn:microsoft-dynamics-nav/reports/Standard_Sales_Quote/1304/'" w:xpath="/ns0:NavWordReportXmlPart[1]/ns0:Header[1]/ns0:CompanyAddress6[1]" w:storeItemID="{698CEE62-D454-4755-B874-1C16AD01E098}"/>
                <w:text/>
              </w:sdtPr>
              <w:sdtEndPr/>
              <w:sdtContent>
                <w:r w:rsidRPr="00245B0E" w:rsidR="005C273C">
                  <w:t>CompanyAddress6</w:t>
                </w:r>
              </w:sdtContent>
            </w:sdt>
          </w:p>
        </w:tc>
      </w:tr>
      <w:tr w:rsidRPr="00245B0E" w:rsidR="005C273C" w:rsidTr="00DB757F" w14:paraId="7048065E" w14:textId="77777777">
        <w:tc>
          <w:tcPr>
            <w:tcW w:w="2500" w:type="pct"/>
          </w:tcPr>
          <w:p w:rsidRPr="00245B0E" w:rsidR="005C273C" w:rsidP="00DB757F" w:rsidRDefault="005E50A2" w14:paraId="6BC3FE7B" w14:textId="77777777">
            <w:pPr>
              <w:pStyle w:val="NoSpacing"/>
            </w:pPr>
            <w:sdt>
              <w:sdtPr>
                <w:alias w:val="#Nav: /Header/CustomerAddress7"/>
                <w:tag w:val="#Nav: Standard_Sales_Quote/1304"/>
                <w:id w:val="-762605892"/>
                <w:placeholder>
                  <w:docPart w:val="6D50E62DE5704DC3A5636FDAAA73CCBA"/>
                </w:placeholder>
                <w:dataBinding w:prefixMappings="xmlns:ns0='urn:microsoft-dynamics-nav/reports/Standard_Sales_Quote/1304/'" w:xpath="/ns0:NavWordReportXmlPart[1]/ns0:Header[1]/ns0:CustomerAddress7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5C273C" w:rsidP="00DB757F" w:rsidRDefault="005E50A2" w14:paraId="5906ADD7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Quote/1304"/>
                <w:id w:val="-1616430546"/>
                <w:placeholder>
                  <w:docPart w:val="572342047EEA4A598B011F25F5498032"/>
                </w:placeholder>
                <w:dataBinding w:prefixMappings="xmlns:ns0='urn:microsoft-dynamics-nav/reports/Standard_Sales_Quote/1304/'" w:xpath="/ns0:NavWordReportXmlPart[1]/ns0:Header[1]/ns0:CompanyLegalOffice_Lbl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CompanyLegalOffice_Lbl</w:t>
                </w:r>
              </w:sdtContent>
            </w:sdt>
            <w:r w:rsidRPr="00245B0E" w:rsidR="005C273C">
              <w:t xml:space="preserve"> </w:t>
            </w:r>
            <w:sdt>
              <w:sdtPr>
                <w:alias w:val="#Nav: /Header/CompanyLegalOffice"/>
                <w:tag w:val="#Nav: Standard_Sales_Quote/1304"/>
                <w:id w:val="1332101128"/>
                <w:placeholder>
                  <w:docPart w:val="B2398CECCE1A4AD1A81E04EF7E0CEA7E"/>
                </w:placeholder>
                <w:dataBinding w:prefixMappings="xmlns:ns0='urn:microsoft-dynamics-nav/reports/Standard_Sales_Quote/1304/'" w:xpath="/ns0:NavWordReportXmlPart[1]/ns0:Header[1]/ns0:CompanyLegalOffice[1]" w:storeItemID="{698CEE62-D454-4755-B874-1C16AD01E098}"/>
                <w:text/>
              </w:sdtPr>
              <w:sdtEndPr/>
              <w:sdtContent>
                <w:r w:rsidRPr="00245B0E" w:rsidR="005C273C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5C273C" w:rsidTr="00DB757F" w14:paraId="6BB28C89" w14:textId="77777777">
        <w:tc>
          <w:tcPr>
            <w:tcW w:w="2500" w:type="pct"/>
          </w:tcPr>
          <w:sdt>
            <w:sdtPr>
              <w:alias w:val="#Nav: /Header/CustomerAddress8"/>
              <w:tag w:val="#Nav: Standard_Sales_Quote/1304"/>
              <w:id w:val="571465082"/>
              <w:placeholder>
                <w:docPart w:val="956CDC42C9E141AFAC9F698AFF0EFAC8"/>
              </w:placeholder>
              <w:dataBinding w:prefixMappings="xmlns:ns0='urn:microsoft-dynamics-nav/reports/Standard_Sales_Quote/1304/'" w:xpath="/ns0:NavWordReportXmlPart[1]/ns0:Header[1]/ns0:CustomerAddress8[1]" w:storeItemID="{698CEE62-D454-4755-B874-1C16AD01E098}"/>
              <w:text/>
            </w:sdtPr>
            <w:sdtEndPr/>
            <w:sdtContent>
              <w:p w:rsidRPr="00245B0E" w:rsidR="005C273C" w:rsidP="00DB757F" w:rsidRDefault="005C273C" w14:paraId="16292841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5C273C" w:rsidP="00DB757F" w:rsidRDefault="005C273C" w14:paraId="43FA12DD" w14:textId="77777777">
            <w:pPr>
              <w:pStyle w:val="NoSpacing"/>
              <w:jc w:val="right"/>
            </w:pPr>
          </w:p>
        </w:tc>
      </w:tr>
      <w:tr w:rsidRPr="00245B0E" w:rsidR="00C129EC" w:rsidTr="00DB757F" w14:paraId="06099B7A" w14:textId="77777777">
        <w:tc>
          <w:tcPr>
            <w:tcW w:w="2500" w:type="pct"/>
          </w:tcPr>
          <w:p w:rsidR="00C129EC" w:rsidP="00DB757F" w:rsidRDefault="00C129EC" w14:paraId="44BC7471" w14:textId="3D404B5D">
            <w:pPr>
              <w:pStyle w:val="NoSpacing"/>
            </w:pPr>
            <w:sdt>
              <w:sdtPr>
                <w:id w:val="1874719965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_Lbl[1]" w:storeItemID="{698CEE62-D454-4755-B874-1C16AD01E098}"/>
                <w:text/>
                <w:alias w:val="#Nav: /Header/VATRegistrationNo_Lbl"/>
                <w:tag w:val="#Nav: Standard_Sales_Quote/1304"/>
              </w:sdtPr>
              <w:sdtContent>
                <w:proofErr w:type="spellStart"/>
                <w:r>
                  <w:t>VATRegistrationNo_Lbl</w:t>
                </w:r>
                <w:proofErr w:type="spellEnd"/>
              </w:sdtContent>
            </w:sdt>
            <w:r>
              <w:t xml:space="preserve"> </w:t>
            </w:r>
            <w:sdt>
              <w:sdtPr>
                <w:id w:val="1117644462"/>
                <w:placeholder>
                  <w:docPart w:val="DefaultPlaceholder_1081868574"/>
                </w:placeholder>
                <w:dataBinding w:prefixMappings="xmlns:ns0='urn:microsoft-dynamics-nav/reports/Standard_Sales_Quote/1304/'" w:xpath="/ns0:NavWordReportXmlPart[1]/ns0:Header[1]/ns0:VATRegistrationNo[1]" w:storeItemID="{698CEE62-D454-4755-B874-1C16AD01E098}"/>
                <w:text/>
                <w:alias w:val="#Nav: /Header/VATRegistrationNo"/>
                <w:tag w:val="#Nav: Standard_Sales_Quote/1304"/>
              </w:sdtPr>
              <w:sdtContent>
                <w:proofErr w:type="spellStart"/>
                <w:r>
                  <w:t>VATRegistrationNo</w:t>
                </w:r>
                <w:proofErr w:type="spellEnd"/>
              </w:sdtContent>
            </w:sdt>
          </w:p>
        </w:tc>
        <w:tc>
          <w:tcPr>
            <w:tcW w:w="2500" w:type="pct"/>
          </w:tcPr>
          <w:p w:rsidRPr="00245B0E" w:rsidR="00C129EC" w:rsidP="00DB757F" w:rsidRDefault="00C129EC" w14:paraId="0CCBEB2B" w14:textId="77777777">
            <w:pPr>
              <w:pStyle w:val="NoSpacing"/>
              <w:jc w:val="right"/>
            </w:pPr>
          </w:p>
        </w:tc>
      </w:tr>
    </w:tbl>
    <w:p w:rsidRPr="000D5A6D" w:rsidR="005C273C" w:rsidP="005C273C" w:rsidRDefault="005C273C" w14:paraId="3BC66552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042"/>
        <w:gridCol w:w="2041"/>
        <w:gridCol w:w="2041"/>
        <w:gridCol w:w="2041"/>
        <w:gridCol w:w="2041"/>
      </w:tblGrid>
      <w:tr w:rsidRPr="005C273C" w:rsidR="00EF78C1" w:rsidTr="00EF78C1" w14:paraId="2F83CA15" w14:textId="77777777">
        <w:sdt>
          <w:sdtPr>
            <w:alias w:val="#Nav: /Header/YourReference__Lbl"/>
            <w:tag w:val="#Nav: Standard_Sales_Quote/1304"/>
            <w:id w:val="-566887149"/>
            <w:placeholder>
              <w:docPart w:val="829C780A82D54599A9AEFB7B135ED0A0"/>
            </w:placeholder>
            <w:dataBinding w:prefixMappings="xmlns:ns0='urn:microsoft-dynamics-nav/reports/Standard_Sales_Quote/1304/'" w:xpath="/ns0:NavWordReportXmlPart[1]/ns0:Header[1]/ns0:YourReference_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4529D6E0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YourReference__Lbl</w:t>
                </w:r>
              </w:p>
            </w:tc>
          </w:sdtContent>
        </w:sdt>
        <w:sdt>
          <w:sdtPr>
            <w:rPr>
              <w:rStyle w:val="Heading1Char"/>
              <w:b/>
            </w:rPr>
            <w:alias w:val="#Nav: /Header/QuoteValidToDate_Lbl"/>
            <w:tag w:val="#Nav: Standard_Sales_Quote/1304"/>
            <w:id w:val="-1119598358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="00EF78C1" w:rsidP="005C273C" w:rsidRDefault="00476C05" w14:paraId="50F1C8DA" w14:textId="0AE8EDA8">
                <w:pPr>
                  <w:pStyle w:val="Heading1"/>
                  <w:outlineLvl w:val="0"/>
                  <w:rPr>
                    <w:rStyle w:val="Heading1Char"/>
                    <w:b/>
                  </w:rPr>
                </w:pPr>
                <w:proofErr w:type="spellStart"/>
                <w:r>
                  <w:rPr>
                    <w:rStyle w:val="Heading1Char"/>
                    <w:b/>
                  </w:rPr>
                  <w:t>QuoteValidToDate_Lbl</w:t>
                </w:r>
                <w:proofErr w:type="spellEnd"/>
              </w:p>
            </w:tc>
          </w:sdtContent>
        </w:sdt>
        <w:sdt>
          <w:sdtPr>
            <w:rPr>
              <w:rStyle w:val="Heading1Char"/>
              <w:b/>
            </w:rPr>
            <w:alias w:val="#Nav: /Header/SalesPersonBlank_Lbl"/>
            <w:tag w:val="#Nav: Standard_Sales_Quote/1304"/>
            <w:id w:val="-244584271"/>
            <w:placeholder>
              <w:docPart w:val="E0C5958E289F4EA6AEF3FF2D3A623991"/>
            </w:placeholder>
            <w:dataBinding w:prefixMappings="xmlns:ns0='urn:microsoft-dynamics-nav/reports/Standard_Sales_Quote/1304/'" w:xpath="/ns0:NavWordReportXmlPart[1]/ns0:Header[1]/ns0:SalesPersonBlank_Lbl[1]" w:storeItemID="{698CEE62-D454-4755-B874-1C16AD01E098}"/>
            <w:text/>
          </w:sdtPr>
          <w:sdtEndPr>
            <w:rPr>
              <w:rStyle w:val="Heading1Char"/>
            </w:rPr>
          </w:sdtEndPr>
          <w:sdtContent>
            <w:tc>
              <w:tcPr>
                <w:tcW w:w="1000" w:type="pct"/>
              </w:tcPr>
              <w:p w:rsidRPr="005C273C" w:rsidR="00EF78C1" w:rsidP="005C273C" w:rsidRDefault="00EF78C1" w14:paraId="71253247" w14:textId="3029DC36">
                <w:pPr>
                  <w:pStyle w:val="Heading1"/>
                  <w:outlineLvl w:val="0"/>
                </w:pPr>
                <w:proofErr w:type="spellStart"/>
                <w:r w:rsidRPr="005C273C">
                  <w:rPr>
                    <w:rStyle w:val="Heading1Char"/>
                    <w:b/>
                  </w:rPr>
                  <w:t>SalesPersonBlank_Lbl</w:t>
                </w:r>
                <w:proofErr w:type="spellEnd"/>
              </w:p>
            </w:tc>
          </w:sdtContent>
        </w:sdt>
        <w:sdt>
          <w:sdtPr>
            <w:alias w:val="#Nav: /Header/PaymentTermsDescription_Lbl"/>
            <w:tag w:val="#Nav: Standard_Sales_Quote/1304"/>
            <w:id w:val="-2080432702"/>
            <w:placeholder>
              <w:docPart w:val="BA20A71A9C2B4FC2894F4A35B4A19C83"/>
            </w:placeholder>
            <w:dataBinding w:prefixMappings="xmlns:ns0='urn:microsoft-dynamics-nav/reports/Standard_Sales_Quote/1304/'" w:xpath="/ns0:NavWordReportXmlPart[1]/ns0:Header[1]/ns0:PaymentTermsDescription_Lbl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5C273C" w:rsidR="00EF78C1" w:rsidP="005C273C" w:rsidRDefault="00EF78C1" w14:paraId="3B06C501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PaymentTermsDescription_Lbl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Quote/1304"/>
            <w:id w:val="-89551258"/>
            <w:placeholder>
              <w:docPart w:val="8EBECE8351A6449480F4BD12D35DFD67"/>
            </w:placeholder>
            <w:dataBinding w:prefixMappings="xmlns:ns0='urn:microsoft-dynamics-nav/reports/Standard_Sales_Quote/1304/'" w:xpath="/ns0:NavWordReportXmlPart[1]/ns0:Header[1]/ns0:ShipmentMethodDescription_Lbl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5C273C" w:rsidR="00EF78C1" w:rsidP="005C273C" w:rsidRDefault="00EF78C1" w14:paraId="0DC090E8" w14:textId="77777777">
                <w:pPr>
                  <w:pStyle w:val="Heading1"/>
                  <w:outlineLvl w:val="0"/>
                </w:pPr>
                <w:proofErr w:type="spellStart"/>
                <w:r w:rsidRPr="005C273C">
                  <w:t>ShipmentMethodDescription_Lbl</w:t>
                </w:r>
                <w:proofErr w:type="spellEnd"/>
              </w:p>
            </w:tc>
          </w:sdtContent>
        </w:sdt>
      </w:tr>
      <w:tr w:rsidRPr="00245B0E" w:rsidR="00EF78C1" w:rsidTr="00EF78C1" w14:paraId="6D4C75B4" w14:textId="77777777">
        <w:tc>
          <w:tcPr>
            <w:tcW w:w="1000" w:type="pct"/>
          </w:tcPr>
          <w:p w:rsidRPr="00245B0E" w:rsidR="00EF78C1" w:rsidP="005C273C" w:rsidRDefault="005E50A2" w14:paraId="6DEC4B23" w14:textId="77777777">
            <w:sdt>
              <w:sdtPr>
                <w:alias w:val="#Nav: /Header/YourReference"/>
                <w:tag w:val="#Nav: Standard_Sales_Quote/1304"/>
                <w:id w:val="520907351"/>
                <w:placeholder>
                  <w:docPart w:val="C66719FE3F7142DE9BE99D774F5857FE"/>
                </w:placeholder>
                <w:dataBinding w:prefixMappings="xmlns:ns0='urn:microsoft-dynamics-nav/reports/Standard_Sales_Quote/1304/'" w:xpath="/ns0:NavWordReportXmlPart[1]/ns0:Header[1]/ns0:YourReference[1]" w:storeItemID="{698CEE62-D454-4755-B874-1C16AD01E098}"/>
                <w:text/>
              </w:sdtPr>
              <w:sdtEndPr/>
              <w:sdtContent>
                <w:r w:rsidRPr="00245B0E" w:rsidR="00EF78C1">
                  <w:rPr>
                    <w:lang w:val="da-DK"/>
                  </w:rPr>
                  <w:t>YourReference</w:t>
                </w:r>
              </w:sdtContent>
            </w:sdt>
          </w:p>
        </w:tc>
        <w:sdt>
          <w:sdtPr>
            <w:alias w:val="#Nav: /Header/QuoteValidToDate"/>
            <w:tag w:val="#Nav: Standard_Sales_Quote/1304"/>
            <w:id w:val="1521969404"/>
            <w:placeholder>
              <w:docPart w:val="DefaultPlaceholder_-1854013440"/>
            </w:placeholder>
            <w:dataBinding w:prefixMappings="xmlns:ns0='urn:microsoft-dynamics-nav/reports/Standard_Sales_Quote/1304/'" w:xpath="/ns0:NavWordReportXmlPart[1]/ns0:Header[1]/ns0:QuoteValidToDat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="00EF78C1" w:rsidP="005C273C" w:rsidRDefault="00476C05" w14:paraId="01E20ECF" w14:textId="4E8FBC94">
                <w:proofErr w:type="spellStart"/>
                <w:r>
                  <w:t>QuoteValidToDate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Quote/1304"/>
            <w:id w:val="647404406"/>
            <w:placeholder>
              <w:docPart w:val="C201E33FE8E7497D9622F8E39C98775E"/>
            </w:placeholder>
            <w:dataBinding w:prefixMappings="xmlns:ns0='urn:microsoft-dynamics-nav/reports/Standard_Sales_Quote/1304/'" w:xpath="/ns0:NavWordReportXmlPart[1]/ns0:Header[1]/ns0:SalesPersonName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1D0B70CF" w14:textId="66B326BD">
                <w:r w:rsidRPr="00245B0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PaymentTermsDescription"/>
            <w:tag w:val="#Nav: Standard_Sales_Quote/1304"/>
            <w:id w:val="-352657912"/>
            <w:placeholder>
              <w:docPart w:val="7371BF76BD59439582BCD043A6B514D0"/>
            </w:placeholder>
            <w:dataBinding w:prefixMappings="xmlns:ns0='urn:microsoft-dynamics-nav/reports/Standard_Sales_Quote/1304/'" w:xpath="/ns0:NavWordReportXmlPart[1]/ns0:Header[1]/ns0:PaymentTermsDescription[1]" w:storeItemID="{698CEE62-D454-4755-B874-1C16AD01E098}"/>
            <w:text/>
          </w:sdtPr>
          <w:sdtEndPr/>
          <w:sdtContent>
            <w:tc>
              <w:tcPr>
                <w:tcW w:w="1000" w:type="pct"/>
              </w:tcPr>
              <w:p w:rsidRPr="00245B0E" w:rsidR="00EF78C1" w:rsidP="005C273C" w:rsidRDefault="00EF78C1" w14:paraId="5AF368AC" w14:textId="77777777">
                <w:r w:rsidRPr="00982950">
                  <w:rPr>
                    <w:lang w:val="da-DK"/>
                  </w:rPr>
                  <w:t>PaymentTermsDescription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Quote/1304"/>
            <w:id w:val="760792698"/>
            <w:placeholder>
              <w:docPart w:val="A4855FA9D66342F7867385510C7771E2"/>
            </w:placeholder>
            <w:dataBinding w:prefixMappings="xmlns:ns0='urn:microsoft-dynamics-nav/reports/Standard_Sales_Quote/1304/'" w:xpath="/ns0:NavWordReportXmlPart[1]/ns0:Header[1]/ns0:ShipmentMethodDescription[1]" w:storeItemID="{698CEE62-D454-4755-B874-1C16AD01E098}"/>
            <w:text/>
          </w:sdtPr>
          <w:sdtEndPr/>
          <w:sdtContent>
            <w:tc>
              <w:tcPr>
                <w:tcW w:w="1000" w:type="pct"/>
                <w:tcMar>
                  <w:right w:w="0" w:type="dxa"/>
                </w:tcMar>
              </w:tcPr>
              <w:p w:rsidRPr="00245B0E" w:rsidR="00EF78C1" w:rsidP="005C273C" w:rsidRDefault="00EF78C1" w14:paraId="47038685" w14:textId="77777777">
                <w:r w:rsidRPr="00982950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Quote/1304"/>
        <w:id w:val="-156540891"/>
        <w15:dataBinding w:prefixMappings="xmlns:ns0='urn:microsoft-dynamics-nav/reports/Standard_Sales_Quote/1304/'" w:xpath="/ns0:NavWordReportXmlPart[1]/ns0:Header[1]/ns0:WorkDescriptionLines" w:storeItemID="{698CEE62-D454-4755-B874-1C16AD01E098}"/>
        <w15:repeatingSection/>
      </w:sdtPr>
      <w:sdtEndPr/>
      <w:sdtContent>
        <w:sdt>
          <w:sdtPr>
            <w:id w:val="1484192828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Quote/1304"/>
                <w:id w:val="1295334976"/>
                <w:placeholder>
                  <w:docPart w:val="DefaultPlaceholder_-1854013440"/>
                </w:placeholder>
                <w:dataBinding w:prefixMappings="xmlns:ns0='urn:microsoft-dynamics-nav/reports/Standard_Sales_Quote/1304/'" w:xpath="/ns0:NavWordReportXmlPart[1]/ns0:Header[1]/ns0:WorkDescriptionLines[1]/ns0:WorkDescriptionLine[1]" w:storeItemID="{698CEE62-D454-4755-B874-1C16AD01E098}"/>
                <w:text/>
              </w:sdtPr>
              <w:sdtEndPr/>
              <w:sdtContent>
                <w:p w:rsidR="005C273C" w:rsidP="00C129EC" w:rsidRDefault="001F12B5" w14:paraId="294C6EF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0D5A6D" w:rsidR="001F12B5" w:rsidP="005C273C" w:rsidRDefault="001F12B5" w14:paraId="744A5EEF" w14:textId="77777777">
      <w:pPr>
        <w:pStyle w:val="NoSpacing"/>
      </w:pPr>
    </w:p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66"/>
        <w:gridCol w:w="2989"/>
        <w:gridCol w:w="897"/>
        <w:gridCol w:w="818"/>
        <w:gridCol w:w="1393"/>
        <w:gridCol w:w="734"/>
        <w:gridCol w:w="708"/>
        <w:gridCol w:w="1701"/>
      </w:tblGrid>
      <w:tr w:rsidRPr="00543913" w:rsidR="005C273C" w:rsidTr="00207B33" w14:paraId="38492872" w14:textId="77777777">
        <w:trPr>
          <w:cantSplit/>
          <w:trHeight w:val="546"/>
          <w:tblHeader/>
        </w:trPr>
        <w:sdt>
          <w:sdtPr>
            <w:alias w:val="#Nav: /Header/Line/ItemNo_Line_Lbl"/>
            <w:tag w:val="#Nav: Standard_Sales_Quote/1304"/>
            <w:id w:val="771446451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ItemNo_Line_Lbl[1]" w:storeItemID="{698CEE62-D454-4755-B874-1C16AD01E098}"/>
            <w:text/>
          </w:sdtPr>
          <w:sdtEndPr/>
          <w:sdtContent>
            <w:tc>
              <w:tcPr>
                <w:tcW w:w="966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6428E92A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Quote/1304"/>
            <w:id w:val="154539984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Description_Line_Lbl[1]" w:storeItemID="{698CEE62-D454-4755-B874-1C16AD01E098}"/>
            <w:text/>
          </w:sdtPr>
          <w:sdtEndPr/>
          <w:sdtContent>
            <w:tc>
              <w:tcPr>
                <w:tcW w:w="2989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1085D14B" w14:textId="77777777">
                <w:pPr>
                  <w:pStyle w:val="Heading1"/>
                  <w:outlineLvl w:val="0"/>
                </w:pPr>
                <w:proofErr w:type="spellStart"/>
                <w:r w:rsidRPr="00543913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Quote/1304"/>
            <w:id w:val="616415257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Quantity_Line_Lbl[1]" w:storeItemID="{698CEE62-D454-4755-B874-1C16AD01E098}"/>
            <w:text/>
          </w:sdtPr>
          <w:sdtEndPr/>
          <w:sdtContent>
            <w:tc>
              <w:tcPr>
                <w:tcW w:w="897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78BAE656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Quantity_Line_Lbl</w:t>
                </w:r>
                <w:proofErr w:type="spellEnd"/>
              </w:p>
            </w:tc>
          </w:sdtContent>
        </w:sdt>
        <w:tc>
          <w:tcPr>
            <w:tcW w:w="818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3523650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Quote/1304"/>
            <w:id w:val="-152107923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UnitPrice_Lbl[1]" w:storeItemID="{698CEE62-D454-4755-B874-1C16AD01E098}"/>
            <w:text/>
          </w:sdtPr>
          <w:sdtEndPr/>
          <w:sdtContent>
            <w:tc>
              <w:tcPr>
                <w:tcW w:w="1393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29E6C9A1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UnitPrice_Lbl</w:t>
                </w:r>
                <w:proofErr w:type="spellEnd"/>
              </w:p>
            </w:tc>
          </w:sdtContent>
        </w:sdt>
        <w:tc>
          <w:tcPr>
            <w:tcW w:w="734" w:type="dxa"/>
            <w:tcBorders>
              <w:bottom w:val="single" w:color="auto" w:sz="4" w:space="0"/>
            </w:tcBorders>
            <w:vAlign w:val="bottom"/>
          </w:tcPr>
          <w:p w:rsidRPr="00543913" w:rsidR="005C273C" w:rsidP="00DB757F" w:rsidRDefault="005C273C" w14:paraId="15D1FF68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Quote/1304"/>
            <w:id w:val="1291246806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VATPct_Line_Lbl[1]" w:storeItemID="{698CEE62-D454-4755-B874-1C16AD01E098}"/>
            <w:text/>
          </w:sdtPr>
          <w:sdtEndPr/>
          <w:sdtContent>
            <w:tc>
              <w:tcPr>
                <w:tcW w:w="708" w:type="dxa"/>
                <w:tcBorders>
                  <w:bottom w:val="single" w:color="auto" w:sz="4" w:space="0"/>
                </w:tcBorders>
                <w:vAlign w:val="bottom"/>
              </w:tcPr>
              <w:p w:rsidRPr="00543913" w:rsidR="005C273C" w:rsidP="00DB757F" w:rsidRDefault="005C273C" w14:paraId="343FEB0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Quote/1304"/>
            <w:id w:val="153223453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Line[1]/ns0:LineAmount_Line_Lbl[1]" w:storeItemID="{698CEE62-D454-4755-B874-1C16AD01E098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5C273C" w:rsidP="00DB757F" w:rsidRDefault="005C273C" w14:paraId="132973B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543913">
                  <w:t>LineAmount_Line_Lbl</w:t>
                </w:r>
                <w:proofErr w:type="spellEnd"/>
              </w:p>
            </w:tc>
          </w:sdtContent>
        </w:sdt>
      </w:tr>
      <w:tr w:rsidRPr="005C273C" w:rsidR="005C273C" w:rsidTr="00207B33" w14:paraId="27F506FF" w14:textId="77777777">
        <w:trPr>
          <w:cantSplit/>
          <w:trHeight w:val="182"/>
        </w:trPr>
        <w:tc>
          <w:tcPr>
            <w:tcW w:w="966" w:type="dxa"/>
            <w:tcBorders>
              <w:top w:val="single" w:color="auto" w:sz="4" w:space="0"/>
            </w:tcBorders>
          </w:tcPr>
          <w:p w:rsidRPr="005C273C" w:rsidR="005C273C" w:rsidP="005C273C" w:rsidRDefault="005C273C" w14:paraId="69A165A5" w14:textId="77777777">
            <w:pPr>
              <w:pStyle w:val="NoSpacing"/>
            </w:pPr>
          </w:p>
        </w:tc>
        <w:tc>
          <w:tcPr>
            <w:tcW w:w="2989" w:type="dxa"/>
            <w:tcBorders>
              <w:top w:val="single" w:color="auto" w:sz="4" w:space="0"/>
            </w:tcBorders>
          </w:tcPr>
          <w:p w:rsidRPr="005C273C" w:rsidR="005C273C" w:rsidP="005C273C" w:rsidRDefault="005C273C" w14:paraId="6FC548AD" w14:textId="77777777">
            <w:pPr>
              <w:pStyle w:val="NoSpacing"/>
            </w:pPr>
          </w:p>
        </w:tc>
        <w:tc>
          <w:tcPr>
            <w:tcW w:w="897" w:type="dxa"/>
            <w:tcBorders>
              <w:top w:val="single" w:color="auto" w:sz="4" w:space="0"/>
            </w:tcBorders>
          </w:tcPr>
          <w:p w:rsidRPr="005C273C" w:rsidR="005C273C" w:rsidP="005C273C" w:rsidRDefault="005C273C" w14:paraId="7E81F79A" w14:textId="77777777">
            <w:pPr>
              <w:pStyle w:val="NoSpacing"/>
            </w:pPr>
          </w:p>
        </w:tc>
        <w:tc>
          <w:tcPr>
            <w:tcW w:w="818" w:type="dxa"/>
            <w:tcBorders>
              <w:top w:val="single" w:color="auto" w:sz="4" w:space="0"/>
            </w:tcBorders>
          </w:tcPr>
          <w:p w:rsidRPr="005C273C" w:rsidR="005C273C" w:rsidP="005C273C" w:rsidRDefault="005C273C" w14:paraId="5B04B85E" w14:textId="77777777">
            <w:pPr>
              <w:pStyle w:val="NoSpacing"/>
            </w:pPr>
          </w:p>
        </w:tc>
        <w:tc>
          <w:tcPr>
            <w:tcW w:w="1393" w:type="dxa"/>
            <w:tcBorders>
              <w:top w:val="single" w:color="auto" w:sz="4" w:space="0"/>
            </w:tcBorders>
          </w:tcPr>
          <w:p w:rsidRPr="005C273C" w:rsidR="005C273C" w:rsidP="005C273C" w:rsidRDefault="005C273C" w14:paraId="5F21DDDD" w14:textId="77777777">
            <w:pPr>
              <w:pStyle w:val="NoSpacing"/>
            </w:pPr>
          </w:p>
        </w:tc>
        <w:tc>
          <w:tcPr>
            <w:tcW w:w="734" w:type="dxa"/>
            <w:tcBorders>
              <w:top w:val="single" w:color="auto" w:sz="4" w:space="0"/>
            </w:tcBorders>
          </w:tcPr>
          <w:p w:rsidRPr="005C273C" w:rsidR="005C273C" w:rsidP="005C273C" w:rsidRDefault="005C273C" w14:paraId="314960D2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5C273C" w:rsidR="005C273C" w:rsidP="005C273C" w:rsidRDefault="005C273C" w14:paraId="67142397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5C273C" w:rsidP="005C273C" w:rsidRDefault="005C273C" w14:paraId="0AA646C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Quote/1304"/>
          <w:id w:val="1327254768"/>
          <w15:dataBinding w:prefixMappings="xmlns:ns0='urn:microsoft-dynamics-nav/reports/Standard_Sales_Quote/1304/'" w:xpath="/ns0:NavWordReportXmlPart[1]/ns0:Header[1]/ns0:Line" w:storeItemID="{698CEE62-D454-4755-B874-1C16AD01E098}"/>
          <w15:repeatingSection/>
        </w:sdtPr>
        <w:sdtEndPr/>
        <w:sdtContent>
          <w:sdt>
            <w:sdtPr>
              <w:id w:val="872800820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1AA7E9A9" w14:textId="77777777">
                <w:trPr>
                  <w:cantSplit/>
                  <w:trHeight w:val="227"/>
                </w:trPr>
                <w:sdt>
                  <w:sdtPr>
                    <w:alias w:val="#Nav: /Header/Line/ItemNo_Line"/>
                    <w:tag w:val="#Nav: Standard_Sales_Quote/1304"/>
                    <w:id w:val="-1032108260"/>
                    <w:placeholder>
                      <w:docPart w:val="DEB5D457638B4B3BADC17E5F83CD3BEA"/>
                    </w:placeholder>
                    <w:dataBinding w:prefixMappings="xmlns:ns0='urn:microsoft-dynamics-nav/reports/Standard_Sales_Quote/1304/'" w:xpath="/ns0:NavWordReportXmlPart[1]/ns0:Header[1]/ns0:Line[1]/ns0:ItemNo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966" w:type="dxa"/>
                      </w:tcPr>
                      <w:p w:rsidRPr="005C273C" w:rsidR="005C273C" w:rsidP="00C129EC" w:rsidRDefault="005C273C" w14:paraId="7E1A36E8" w14:textId="77777777">
                        <w:proofErr w:type="spellStart"/>
                        <w:r w:rsidRPr="005C273C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Quote/1304"/>
                    <w:id w:val="-1420935410"/>
                    <w:placeholder>
                      <w:docPart w:val="02FCF6F021E849649C78D8D7580E8391"/>
                    </w:placeholder>
                    <w:dataBinding w:prefixMappings="xmlns:ns0='urn:microsoft-dynamics-nav/reports/Standard_Sales_Quote/1304/'" w:xpath="/ns0:NavWordReportXmlPart[1]/ns0:Header[1]/ns0:Line[1]/ns0:Description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989" w:type="dxa"/>
                      </w:tcPr>
                      <w:p w:rsidRPr="005C273C" w:rsidR="005C273C" w:rsidP="00C129EC" w:rsidRDefault="005C273C" w14:paraId="4EB94D0E" w14:textId="77777777">
                        <w:proofErr w:type="spellStart"/>
                        <w:r w:rsidRPr="005C273C"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897" w:type="dxa"/>
                  </w:tcPr>
                  <w:p w:rsidRPr="005C273C" w:rsidR="005C273C" w:rsidP="00D241D5" w:rsidRDefault="005E50A2" w14:paraId="35CDE5C8" w14:textId="77777777">
                    <w:pPr>
                      <w:jc w:val="right"/>
                    </w:pPr>
                    <w:sdt>
                      <w:sdtPr>
                        <w:alias w:val="#Nav: /Header/Line/Quantity_Line"/>
                        <w:tag w:val="#Nav: Standard_Sales_Quote/1304"/>
                        <w:id w:val="382909601"/>
                        <w:placeholder>
                          <w:docPart w:val="1C4445099D0747588FD8AE93C1DFA82F"/>
                        </w:placeholder>
                        <w:dataBinding w:prefixMappings="xmlns:ns0='urn:microsoft-dynamics-nav/reports/Standard_Sales_Quote/1304/'" w:xpath="/ns0:NavWordReportXmlPart[1]/ns0:Header[1]/ns0:Line[1]/ns0:Quantity_Line[1]" w:storeItemID="{698CEE62-D454-4755-B874-1C16AD01E098}"/>
                        <w:text/>
                      </w:sdtPr>
                      <w:sdtEndPr/>
                      <w:sdtContent>
                        <w:proofErr w:type="spellStart"/>
                        <w:r w:rsidRPr="005C273C" w:rsidR="005C273C">
                          <w:t>Quantity_Line</w:t>
                        </w:r>
                        <w:proofErr w:type="spellEnd"/>
                      </w:sdtContent>
                    </w:sdt>
                    <w:r w:rsidRPr="005C273C" w:rsidR="005C273C">
                      <w:t xml:space="preserve"> </w:t>
                    </w:r>
                  </w:p>
                </w:tc>
                <w:sdt>
                  <w:sdtPr>
                    <w:alias w:val="#Nav: /Header/Line/UnitOfMeasure"/>
                    <w:tag w:val="#Nav: Standard_Sales_Quote/1304"/>
                    <w:id w:val="436108881"/>
                    <w:placeholder>
                      <w:docPart w:val="6D6A3BA876A641639F7A526F3BFAFBB0"/>
                    </w:placeholder>
                    <w:dataBinding w:prefixMappings="xmlns:ns0='urn:microsoft-dynamics-nav/reports/Standard_Sales_Quote/1304/'" w:xpath="/ns0:NavWordReportXmlPart[1]/ns0:Header[1]/ns0:Line[1]/ns0:UnitOfMeasur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818" w:type="dxa"/>
                      </w:tcPr>
                      <w:p w:rsidRPr="005C273C" w:rsidR="005C273C" w:rsidP="00C129EC" w:rsidRDefault="005C273C" w14:paraId="36F4FF60" w14:textId="77777777">
                        <w:proofErr w:type="spellStart"/>
                        <w:r w:rsidRPr="005C273C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Quote/1304"/>
                    <w:id w:val="773364929"/>
                    <w:placeholder>
                      <w:docPart w:val="EACE6141740F4759B8BAA80F2436F018"/>
                    </w:placeholder>
                    <w:dataBinding w:prefixMappings="xmlns:ns0='urn:microsoft-dynamics-nav/reports/Standard_Sales_Quote/1304/'" w:xpath="/ns0:NavWordReportXmlPart[1]/ns0:Header[1]/ns0:Line[1]/ns0:UnitPric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393" w:type="dxa"/>
                      </w:tcPr>
                      <w:p w:rsidRPr="005C273C" w:rsidR="005C273C" w:rsidP="00C129EC" w:rsidRDefault="005C273C" w14:paraId="6FF5D7EB" w14:textId="77777777">
                        <w:proofErr w:type="spellStart"/>
                        <w:r w:rsidRPr="005C273C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Quote/1304"/>
                    <w:id w:val="114875444"/>
                    <w:placeholder>
                      <w:docPart w:val="244D1BD89CCD442AB7CB0E4058E2F3C1"/>
                    </w:placeholder>
                    <w:dataBinding w:prefixMappings="xmlns:ns0='urn:microsoft-dynamics-nav/reports/Standard_Sales_Quote/1304/'" w:xpath="/ns0:NavWordReportXmlPart[1]/ns0:Header[1]/ns0:Line[1]/ns0:LineDiscountPercentTex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34" w:type="dxa"/>
                      </w:tcPr>
                      <w:p w:rsidRPr="005C273C" w:rsidR="005C273C" w:rsidP="00C129EC" w:rsidRDefault="005C273C" w14:paraId="45694E9A" w14:textId="77777777">
                        <w:proofErr w:type="spellStart"/>
                        <w:r w:rsidRPr="005C273C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Quote/1304"/>
                    <w:id w:val="1684940473"/>
                    <w:placeholder>
                      <w:docPart w:val="7694C953668D42F5930B18E0AA40B719"/>
                    </w:placeholder>
                    <w:dataBinding w:prefixMappings="xmlns:ns0='urn:microsoft-dynamics-nav/reports/Standard_Sales_Quote/1304/'" w:xpath="/ns0:NavWordReportXmlPart[1]/ns0:Header[1]/ns0:Line[1]/ns0:VATPc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5C273C" w:rsidR="005C273C" w:rsidP="00C129EC" w:rsidRDefault="005C273C" w14:paraId="73F94A13" w14:textId="77777777">
                        <w:proofErr w:type="spellStart"/>
                        <w:r w:rsidRPr="005C273C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Quote/1304"/>
                    <w:id w:val="-1829895906"/>
                    <w:placeholder>
                      <w:docPart w:val="34B5636816334117AF7CC33826250A39"/>
                    </w:placeholder>
                    <w:dataBinding w:prefixMappings="xmlns:ns0='urn:microsoft-dynamics-nav/reports/Standard_Sales_Quote/1304/'" w:xpath="/ns0:NavWordReportXmlPart[1]/ns0:Header[1]/ns0:Line[1]/ns0:LineAmount_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3D9BBCD4" w14:textId="77777777">
                        <w:proofErr w:type="spellStart"/>
                        <w:r w:rsidRPr="005C273C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267A4201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36BBA74D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580E0392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2CABE6A2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59BBB296" w14:textId="77777777">
            <w:pPr>
              <w:pStyle w:val="NoSpacing"/>
            </w:pPr>
          </w:p>
        </w:tc>
        <w:tc>
          <w:tcPr>
            <w:tcW w:w="1393" w:type="dxa"/>
          </w:tcPr>
          <w:p w:rsidRPr="005C273C" w:rsidR="005C273C" w:rsidP="005C273C" w:rsidRDefault="005C273C" w14:paraId="10BF0740" w14:textId="77777777">
            <w:pPr>
              <w:pStyle w:val="NoSpacing"/>
            </w:pPr>
          </w:p>
        </w:tc>
        <w:tc>
          <w:tcPr>
            <w:tcW w:w="734" w:type="dxa"/>
          </w:tcPr>
          <w:p w:rsidRPr="005C273C" w:rsidR="005C273C" w:rsidP="005C273C" w:rsidRDefault="005C273C" w14:paraId="0B85E52A" w14:textId="77777777">
            <w:pPr>
              <w:pStyle w:val="NoSpacing"/>
            </w:pPr>
          </w:p>
        </w:tc>
        <w:tc>
          <w:tcPr>
            <w:tcW w:w="708" w:type="dxa"/>
          </w:tcPr>
          <w:p w:rsidRPr="005C273C" w:rsidR="005C273C" w:rsidP="005C273C" w:rsidRDefault="005C273C" w14:paraId="2AB5379A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0522E36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Quote/1304"/>
          <w:id w:val="1981810996"/>
          <w15:dataBinding w:prefixMappings="xmlns:ns0='urn:microsoft-dynamics-nav/reports/Standard_Sales_Quote/1304/'" w:xpath="/ns0:NavWordReportXmlPart[1]/ns0:Header[1]/ns0:ReportTotalsLine" w:storeItemID="{698CEE62-D454-4755-B874-1C16AD01E098}"/>
          <w15:repeatingSection/>
        </w:sdtPr>
        <w:sdtEndPr/>
        <w:sdtContent>
          <w:sdt>
            <w:sdtPr>
              <w:id w:val="768507247"/>
              <w:placeholder>
                <w:docPart w:val="F0282430B4D44F4290830D9288D14D3B"/>
              </w:placeholder>
              <w15:repeatingSectionItem/>
            </w:sdtPr>
            <w:sdtEndPr/>
            <w:sdtContent>
              <w:tr w:rsidRPr="005C273C" w:rsidR="005C273C" w:rsidTr="0043195D" w14:paraId="08292165" w14:textId="77777777">
                <w:trPr>
                  <w:cantSplit/>
                  <w:trHeight w:val="227"/>
                </w:trPr>
                <w:tc>
                  <w:tcPr>
                    <w:tcW w:w="966" w:type="dxa"/>
                  </w:tcPr>
                  <w:p w:rsidRPr="005C273C" w:rsidR="005C273C" w:rsidP="005C273C" w:rsidRDefault="005C273C" w14:paraId="3B42EF90" w14:textId="77777777">
                    <w:pPr>
                      <w:pStyle w:val="NoSpacing"/>
                    </w:pPr>
                  </w:p>
                </w:tc>
                <w:tc>
                  <w:tcPr>
                    <w:tcW w:w="2989" w:type="dxa"/>
                  </w:tcPr>
                  <w:p w:rsidRPr="005C273C" w:rsidR="005C273C" w:rsidP="005C273C" w:rsidRDefault="005C273C" w14:paraId="11ED40EE" w14:textId="77777777">
                    <w:pPr>
                      <w:pStyle w:val="NoSpacing"/>
                    </w:pPr>
                  </w:p>
                </w:tc>
                <w:tc>
                  <w:tcPr>
                    <w:tcW w:w="897" w:type="dxa"/>
                  </w:tcPr>
                  <w:p w:rsidRPr="005C273C" w:rsidR="005C273C" w:rsidP="005C273C" w:rsidRDefault="005C273C" w14:paraId="55E0A73A" w14:textId="77777777">
                    <w:pPr>
                      <w:pStyle w:val="NoSpacing"/>
                    </w:pPr>
                  </w:p>
                </w:tc>
                <w:tc>
                  <w:tcPr>
                    <w:tcW w:w="818" w:type="dxa"/>
                  </w:tcPr>
                  <w:p w:rsidRPr="005C273C" w:rsidR="005C273C" w:rsidP="005C273C" w:rsidRDefault="005C273C" w14:paraId="267C41D3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Quote/1304"/>
                    <w:id w:val="1468313313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Description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2835" w:type="dxa"/>
                        <w:gridSpan w:val="3"/>
                      </w:tcPr>
                      <w:p w:rsidRPr="005C273C" w:rsidR="005C273C" w:rsidP="00C129EC" w:rsidRDefault="005C273C" w14:paraId="07F608C2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Quote/1304"/>
                    <w:id w:val="1520812946"/>
                    <w:placeholder>
                      <w:docPart w:val="2E83E9F4BA244B06B4DB5D21636C1E0A"/>
                    </w:placeholder>
                    <w:dataBinding w:prefixMappings="xmlns:ns0='urn:microsoft-dynamics-nav/reports/Standard_Sales_Quote/1304/'" w:xpath="/ns0:NavWordReportXmlPart[1]/ns0:Header[1]/ns0:ReportTotalsLine[1]/ns0:Amount_ReportTotalsLine[1]" w:storeItemID="{698CEE62-D454-4755-B874-1C16AD01E098}"/>
                    <w:text/>
                  </w:sdtPr>
                  <w:sdtEndPr/>
                  <w:sdtContent>
                    <w:tc>
                      <w:tcPr>
                        <w:tcW w:w="1701" w:type="dxa"/>
                        <w:tcMar>
                          <w:right w:w="0" w:type="dxa"/>
                        </w:tcMar>
                      </w:tcPr>
                      <w:p w:rsidRPr="005C273C" w:rsidR="005C273C" w:rsidP="00C129EC" w:rsidRDefault="005C273C" w14:paraId="04BAAA6F" w14:textId="77777777">
                        <w:pPr>
                          <w:pStyle w:val="NoSpacing"/>
                        </w:pPr>
                        <w:proofErr w:type="spellStart"/>
                        <w:r w:rsidRPr="005C273C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5C273C" w:rsidR="005C273C" w:rsidTr="00207B33" w14:paraId="65444445" w14:textId="77777777">
        <w:trPr>
          <w:cantSplit/>
          <w:trHeight w:val="113"/>
        </w:trPr>
        <w:tc>
          <w:tcPr>
            <w:tcW w:w="966" w:type="dxa"/>
          </w:tcPr>
          <w:p w:rsidRPr="005C273C" w:rsidR="005C273C" w:rsidP="005C273C" w:rsidRDefault="005C273C" w14:paraId="2CF2D498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7AD287D5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79B1F48E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3AFFE74B" w14:textId="77777777">
            <w:pPr>
              <w:pStyle w:val="NoSpacing"/>
            </w:pPr>
          </w:p>
        </w:tc>
        <w:tc>
          <w:tcPr>
            <w:tcW w:w="2835" w:type="dxa"/>
            <w:gridSpan w:val="3"/>
          </w:tcPr>
          <w:p w:rsidRPr="005C273C" w:rsidR="005C273C" w:rsidP="005C273C" w:rsidRDefault="005C273C" w14:paraId="0658FDE5" w14:textId="77777777">
            <w:pPr>
              <w:pStyle w:val="NoSpacing"/>
            </w:pPr>
          </w:p>
        </w:tc>
        <w:tc>
          <w:tcPr>
            <w:tcW w:w="1701" w:type="dxa"/>
            <w:tcMar>
              <w:right w:w="0" w:type="dxa"/>
            </w:tcMar>
          </w:tcPr>
          <w:p w:rsidRPr="005C273C" w:rsidR="005C273C" w:rsidP="005C273C" w:rsidRDefault="005C273C" w14:paraId="1F10DEE9" w14:textId="77777777">
            <w:pPr>
              <w:pStyle w:val="NoSpacing"/>
            </w:pPr>
          </w:p>
        </w:tc>
      </w:tr>
      <w:tr w:rsidRPr="005C273C" w:rsidR="005C273C" w:rsidTr="00207B33" w14:paraId="562EAEDE" w14:textId="77777777">
        <w:trPr>
          <w:cantSplit/>
          <w:trHeight w:val="227"/>
        </w:trPr>
        <w:tc>
          <w:tcPr>
            <w:tcW w:w="966" w:type="dxa"/>
          </w:tcPr>
          <w:p w:rsidRPr="005C273C" w:rsidR="005C273C" w:rsidP="005C273C" w:rsidRDefault="005C273C" w14:paraId="06FBEAAE" w14:textId="77777777">
            <w:pPr>
              <w:pStyle w:val="NoSpacing"/>
            </w:pPr>
          </w:p>
        </w:tc>
        <w:tc>
          <w:tcPr>
            <w:tcW w:w="2989" w:type="dxa"/>
          </w:tcPr>
          <w:p w:rsidRPr="005C273C" w:rsidR="005C273C" w:rsidP="005C273C" w:rsidRDefault="005C273C" w14:paraId="0966C000" w14:textId="77777777">
            <w:pPr>
              <w:pStyle w:val="NoSpacing"/>
            </w:pPr>
          </w:p>
        </w:tc>
        <w:tc>
          <w:tcPr>
            <w:tcW w:w="897" w:type="dxa"/>
          </w:tcPr>
          <w:p w:rsidRPr="005C273C" w:rsidR="005C273C" w:rsidP="005C273C" w:rsidRDefault="005C273C" w14:paraId="45E0689C" w14:textId="77777777">
            <w:pPr>
              <w:pStyle w:val="NoSpacing"/>
            </w:pPr>
          </w:p>
        </w:tc>
        <w:tc>
          <w:tcPr>
            <w:tcW w:w="818" w:type="dxa"/>
          </w:tcPr>
          <w:p w:rsidRPr="005C273C" w:rsidR="005C273C" w:rsidP="005C273C" w:rsidRDefault="005C273C" w14:paraId="4D1A13B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Quote/1304"/>
            <w:id w:val="1496384203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IncludingVATTex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2835" w:type="dxa"/>
                <w:gridSpan w:val="3"/>
                <w:tcBorders>
                  <w:bottom w:val="single" w:color="auto" w:sz="4" w:space="0"/>
                </w:tcBorders>
              </w:tcPr>
              <w:p w:rsidRPr="005C273C" w:rsidR="005C273C" w:rsidP="005C273C" w:rsidRDefault="005C273C" w14:paraId="7C744F83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Quote/1304"/>
            <w:id w:val="1661501859"/>
            <w:placeholder>
              <w:docPart w:val="2E83E9F4BA244B06B4DB5D21636C1E0A"/>
            </w:placeholder>
            <w:dataBinding w:prefixMappings="xmlns:ns0='urn:microsoft-dynamics-nav/reports/Standard_Sales_Quote/1304/'" w:xpath="/ns0:NavWordReportXmlPart[1]/ns0:Header[1]/ns0:Totals[1]/ns0:TotalAmountIncludingVAT[1]" w:storeItemID="{698CEE62-D454-4755-B874-1C16AD01E098}"/>
            <w:text/>
          </w:sdtPr>
          <w:sdtEndPr>
            <w:rPr>
              <w:rStyle w:val="Strong"/>
            </w:rPr>
          </w:sdtEndPr>
          <w:sdtContent>
            <w:tc>
              <w:tcPr>
                <w:tcW w:w="1701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5C273C" w:rsidR="005C273C" w:rsidP="005C273C" w:rsidRDefault="005C273C" w14:paraId="151B5F96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5C273C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="005C273C" w:rsidP="00D241D5" w:rsidRDefault="005C273C" w14:paraId="57F76F63" w14:textId="77777777">
      <w:pPr>
        <w:keepNext/>
        <w:spacing w:after="600"/>
        <w:rPr>
          <w:sz w:val="16"/>
          <w:szCs w:val="16"/>
        </w:rPr>
      </w:pPr>
    </w:p>
    <w:sectPr w:rsidR="005C273C" w:rsidSect="00207B3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50A2" w:rsidP="00E40C63" w:rsidRDefault="005E50A2" w14:paraId="044DE8ED" w14:textId="77777777">
      <w:pPr>
        <w:spacing w:after="0"/>
      </w:pPr>
      <w:r>
        <w:separator/>
      </w:r>
    </w:p>
  </w:endnote>
  <w:endnote w:type="continuationSeparator" w:id="0">
    <w:p w:rsidR="005E50A2" w:rsidP="00E40C63" w:rsidRDefault="005E50A2" w14:paraId="22830DB9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62CA14D6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D241D5" w:rsidTr="00D241D5" w14:paraId="0020E86D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65379974"/>
            <w:placeholder>
              <w:docPart w:val="793055E079F94161B6DB65B71A1E06D9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D241D5" w:rsidP="00D241D5" w:rsidRDefault="00D241D5" w14:paraId="66810EC7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098141F1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Pr="00982950" w:rsidR="005C273C" w:rsidTr="006220F3" w14:paraId="1EA84D21" w14:textId="77777777">
      <w:trPr>
        <w:cantSplit/>
        <w:trHeight w:val="227"/>
      </w:trPr>
      <w:tc>
        <w:tcPr>
          <w:tcW w:w="5000" w:type="pct"/>
          <w:gridSpan w:val="4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Standard_Sales_Quote/1304"/>
            <w:id w:val="-1233780754"/>
            <w:placeholder>
              <w:docPart w:val="11E91ADE68C44861BD08E0811A89194D"/>
            </w:placeholder>
            <w:dataBinding w:prefixMappings="xmlns:ns0='urn:microsoft-dynamics-nav/reports/Standard_Sales_Quote/1304/'" w:xpath="/ns0:NavWordReportXmlPart[1]/ns0:Header[1]/ns0:CompanyLegalStatement[1]" w:storeItemID="{698CEE62-D454-4755-B874-1C16AD01E098}"/>
            <w:text/>
          </w:sdtPr>
          <w:sdtEndPr/>
          <w:sdtContent>
            <w:p w:rsidR="005C273C" w:rsidP="005C273C" w:rsidRDefault="005C273C" w14:paraId="7473EF17" w14:textId="77777777">
              <w:pPr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  <w:tr w:rsidRPr="005C273C" w:rsidR="005C273C" w:rsidTr="006220F3" w14:paraId="78C3C3F0" w14:textId="77777777">
      <w:trPr>
        <w:cantSplit/>
        <w:trHeight w:val="227"/>
      </w:trPr>
      <w:sdt>
        <w:sdtPr>
          <w:alias w:val="#Nav: /Header/CompanyVATRegistrationNo_Lbl"/>
          <w:tag w:val="#Nav: Standard_Sales_Quote/1304"/>
          <w:id w:val="-128280955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9A3A38F" w14:textId="77777777">
              <w:pPr>
                <w:pStyle w:val="Heading2"/>
                <w:outlineLvl w:val="1"/>
              </w:pPr>
              <w:proofErr w:type="spellStart"/>
              <w:r w:rsidRPr="005C273C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Quote/1304"/>
          <w:id w:val="-1282405612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HomePage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55C6841B" w14:textId="77777777">
              <w:pPr>
                <w:pStyle w:val="Heading2"/>
                <w:outlineLvl w:val="1"/>
              </w:pPr>
              <w:proofErr w:type="spellStart"/>
              <w:r w:rsidRPr="005C273C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Quote/1304"/>
          <w:id w:val="-1848700174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_Lbl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C273C" w:rsidR="005C273C" w:rsidP="005C273C" w:rsidRDefault="005C273C" w14:paraId="3BC6F3E0" w14:textId="77777777">
              <w:pPr>
                <w:pStyle w:val="Heading2"/>
                <w:outlineLvl w:val="1"/>
              </w:pPr>
              <w:proofErr w:type="spellStart"/>
              <w:r w:rsidRPr="005C273C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Quote/1304"/>
          <w:id w:val="-1578736837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EMail_Lb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C273C" w:rsidR="005C273C" w:rsidP="005C273C" w:rsidRDefault="005C273C" w14:paraId="5A8699B6" w14:textId="77777777">
              <w:pPr>
                <w:pStyle w:val="Heading2"/>
                <w:outlineLvl w:val="1"/>
              </w:pPr>
              <w:proofErr w:type="spellStart"/>
              <w:r w:rsidRPr="005C273C">
                <w:t>EMail_Lbl</w:t>
              </w:r>
              <w:proofErr w:type="spellEnd"/>
            </w:p>
          </w:tc>
        </w:sdtContent>
      </w:sdt>
    </w:tr>
    <w:tr w:rsidRPr="00543913" w:rsidR="005C273C" w:rsidTr="006220F3" w14:paraId="2D714D84" w14:textId="77777777">
      <w:trPr>
        <w:cantSplit/>
        <w:trHeight w:val="227"/>
      </w:trPr>
      <w:sdt>
        <w:sdtPr>
          <w:alias w:val="#Nav: /Header/CompanyVATRegistrationNo"/>
          <w:tag w:val="#Nav: Standard_Sales_Quote/1304"/>
          <w:id w:val="1186173595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VATRegistration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0940D2D0" w14:textId="77777777">
              <w:pPr>
                <w:pStyle w:val="NoSpacing"/>
              </w:pPr>
              <w:r w:rsidRPr="00543913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Quote/1304"/>
          <w:id w:val="1099912146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HomePage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16E43C86" w14:textId="77777777">
              <w:pPr>
                <w:pStyle w:val="NoSpacing"/>
              </w:pPr>
              <w:r w:rsidRPr="00543913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Quote/1304"/>
          <w:id w:val="204378218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PhoneNo[1]" w:storeItemID="{698CEE62-D454-4755-B874-1C16AD01E098}"/>
          <w:text/>
        </w:sdtPr>
        <w:sdtEndPr/>
        <w:sdtContent>
          <w:tc>
            <w:tcPr>
              <w:tcW w:w="1250" w:type="pct"/>
            </w:tcPr>
            <w:p w:rsidRPr="00543913" w:rsidR="005C273C" w:rsidP="006220F3" w:rsidRDefault="005C273C" w14:paraId="4CF294AE" w14:textId="77777777">
              <w:pPr>
                <w:pStyle w:val="NoSpacing"/>
              </w:pPr>
              <w:r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Quote/1304"/>
          <w:id w:val="387000539"/>
          <w:placeholder>
            <w:docPart w:val="F60D021828DE440AB60A57F81B574D32"/>
          </w:placeholder>
          <w:dataBinding w:prefixMappings="xmlns:ns0='urn:microsoft-dynamics-nav/reports/Standard_Sales_Quote/1304/'" w:xpath="/ns0:NavWordReportXmlPart[1]/ns0:Header[1]/ns0:CompanyEMail[1]" w:storeItemID="{698CEE62-D454-4755-B874-1C16AD01E098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543913" w:rsidR="005C273C" w:rsidP="006220F3" w:rsidRDefault="005C273C" w14:paraId="113EB34D" w14:textId="77777777">
              <w:pPr>
                <w:pStyle w:val="NoSpacing"/>
              </w:pPr>
              <w:r>
                <w:rPr>
                  <w:lang w:val="da-DK"/>
                </w:rPr>
                <w:t>CompanyEMail</w:t>
              </w:r>
            </w:p>
          </w:tc>
        </w:sdtContent>
      </w:sdt>
    </w:tr>
  </w:tbl>
  <w:p w:rsidRPr="00D241D5" w:rsidR="005C273C" w:rsidRDefault="005C273C" w14:paraId="6EB791CC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50A2" w:rsidP="00E40C63" w:rsidRDefault="005E50A2" w14:paraId="18D378DA" w14:textId="77777777">
      <w:pPr>
        <w:spacing w:after="0"/>
      </w:pPr>
      <w:r>
        <w:separator/>
      </w:r>
    </w:p>
  </w:footnote>
  <w:footnote w:type="continuationSeparator" w:id="0">
    <w:p w:rsidR="005E50A2" w:rsidP="00E40C63" w:rsidRDefault="005E50A2" w14:paraId="5CE08E86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C1" w:rsidRDefault="00EF78C1" w14:paraId="59269D54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4C0BCBC0" w14:textId="77777777">
      <w:tc>
        <w:tcPr>
          <w:tcW w:w="5098" w:type="dxa"/>
        </w:tcPr>
        <w:p w:rsidRPr="00D241D5" w:rsidR="00D241D5" w:rsidP="00D241D5" w:rsidRDefault="005E50A2" w14:paraId="34872A0E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Quote/1304"/>
              <w:id w:val="1061445566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Quote/1304"/>
              <w:id w:val="1543556682"/>
              <w:placeholder>
                <w:docPart w:val="C42934AA6A9C4AB7B7AFF124B2496D4D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5E50A2" w14:paraId="40651D19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1113322487"/>
              <w:placeholder>
                <w:docPart w:val="63FC68B69B794CC0AF2B3027146DD849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5E50A2" w14:paraId="021A22E6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Standard_Sales_Quote/1304"/>
              <w:id w:val="-1469811355"/>
              <w:placeholder>
                <w:docPart w:val="FF625D7257C44EA4BB61D91263F50DEA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3FB98ABA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7B946ED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103"/>
      <w:gridCol w:w="5103"/>
    </w:tblGrid>
    <w:tr w:rsidR="005C273C" w:rsidTr="005421C5" w14:paraId="64DB537B" w14:textId="77777777">
      <w:tc>
        <w:tcPr>
          <w:tcW w:w="2500" w:type="pct"/>
        </w:tcPr>
        <w:p w:rsidRPr="00E111C4" w:rsidR="005C273C" w:rsidP="005C273C" w:rsidRDefault="005E50A2" w14:paraId="1DD5BC42" w14:textId="77777777">
          <w:pPr>
            <w:pStyle w:val="Title"/>
          </w:pPr>
          <w:sdt>
            <w:sdtPr>
              <w:alias w:val="#Nav: /Header/DocumentTitle_Lbl"/>
              <w:tag w:val="#Nav: Standard_Sales_Quote/1304"/>
              <w:id w:val="-807468989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Title_Lbl[1]" w:storeItemID="{698CEE62-D454-4755-B874-1C16AD01E098}"/>
              <w:text/>
            </w:sdtPr>
            <w:sdtEndPr/>
            <w:sdtContent>
              <w:proofErr w:type="spellStart"/>
              <w:r w:rsidRPr="00E111C4" w:rsidR="005C273C">
                <w:t>DocumentTitle_Lbl</w:t>
              </w:r>
              <w:proofErr w:type="spellEnd"/>
            </w:sdtContent>
          </w:sdt>
          <w:r w:rsidRPr="00E111C4" w:rsidR="005C273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_Sales_Quote/1304"/>
              <w:id w:val="1256330535"/>
              <w:placeholder>
                <w:docPart w:val="4BE75748E74141829A5BC447504D1AE2"/>
              </w:placeholder>
              <w:dataBinding w:prefixMappings="xmlns:ns0='urn:microsoft-dynamics-nav/reports/Standard_Sales_Quote/1304/'" w:xpath="/ns0:NavWordReportXmlPart[1]/ns0:Header[1]/ns0:DocumentNo[1]" w:storeItemID="{698CEE62-D454-4755-B874-1C16AD01E098}"/>
              <w:text/>
            </w:sdtPr>
            <w:sdtEndPr>
              <w:rPr>
                <w:rStyle w:val="TitleChar"/>
              </w:rPr>
            </w:sdtEndPr>
            <w:sdtContent>
              <w:proofErr w:type="spellStart"/>
              <w:r w:rsidRPr="00E111C4" w:rsidR="005C273C">
                <w:rPr>
                  <w:rStyle w:val="TitleChar"/>
                </w:rPr>
                <w:t>DocumentNo</w:t>
              </w:r>
              <w:proofErr w:type="spellEnd"/>
            </w:sdtContent>
          </w:sdt>
        </w:p>
        <w:p w:rsidRPr="004B22F6" w:rsidR="005C273C" w:rsidP="005C273C" w:rsidRDefault="005E50A2" w14:paraId="2BA3EB2C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_Sales_Quote/1304"/>
              <w:id w:val="-873225728"/>
              <w:placeholder>
                <w:docPart w:val="3B86EBAA86EF427F8999CACB0C5F9878"/>
              </w:placeholder>
              <w:dataBinding w:prefixMappings="xmlns:ns0='urn:microsoft-dynamics-nav/reports/Standard_Sales_Quote/1304/'" w:xpath="/ns0:NavWordReportXmlPart[1]/ns0:Header[1]/ns0:DocumentDate[1]" w:storeItemID="{698CEE62-D454-4755-B874-1C16AD01E098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5C273C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Pr="004B22F6" w:rsidR="005C273C" w:rsidP="005C273C" w:rsidRDefault="005E50A2" w14:paraId="4A81BD7E" w14:textId="77777777">
          <w:pPr>
            <w:pStyle w:val="Subtitle"/>
          </w:pPr>
          <w:sdt>
            <w:sdtPr>
              <w:alias w:val="#Nav: /Header/Page_Lbl"/>
              <w:tag w:val="#Nav: Standard_Sales_Quote/1304"/>
              <w:id w:val="894861004"/>
              <w:placeholder>
                <w:docPart w:val="0D1279AEBC2B402F92746D967F36C974"/>
              </w:placeholder>
              <w:dataBinding w:prefixMappings="xmlns:ns0='urn:microsoft-dynamics-nav/reports/Standard_Sales_Quote/1304/'" w:xpath="/ns0:NavWordReportXmlPart[1]/ns0:Header[1]/ns0:Page_Lbl[1]" w:storeItemID="{698CEE62-D454-4755-B874-1C16AD01E098}"/>
              <w:text/>
            </w:sdtPr>
            <w:sdtEndPr/>
            <w:sdtContent>
              <w:proofErr w:type="spellStart"/>
              <w:r w:rsidRPr="004B22F6" w:rsidR="005C273C">
                <w:t>Page_Lbl</w:t>
              </w:r>
              <w:proofErr w:type="spellEnd"/>
            </w:sdtContent>
          </w:sdt>
          <w:r w:rsidRPr="004B22F6" w:rsidR="005C273C">
            <w:t xml:space="preserve"> 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PAGE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  <w:r w:rsidRPr="004B22F6" w:rsidR="005C273C">
            <w:t xml:space="preserve"> / </w:t>
          </w:r>
          <w:r w:rsidRPr="004B22F6" w:rsidR="005C273C">
            <w:rPr>
              <w:bCs/>
            </w:rPr>
            <w:fldChar w:fldCharType="begin"/>
          </w:r>
          <w:r w:rsidRPr="004B22F6" w:rsidR="005C273C">
            <w:rPr>
              <w:bCs/>
            </w:rPr>
            <w:instrText xml:space="preserve"> NUMPAGES  \* Arabic  \* MERGEFORMAT </w:instrText>
          </w:r>
          <w:r w:rsidRPr="004B22F6" w:rsidR="005C273C">
            <w:rPr>
              <w:bCs/>
            </w:rPr>
            <w:fldChar w:fldCharType="separate"/>
          </w:r>
          <w:r w:rsidR="00C129EC">
            <w:rPr>
              <w:bCs/>
              <w:noProof/>
            </w:rPr>
            <w:t>1</w:t>
          </w:r>
          <w:r w:rsidRPr="004B22F6" w:rsidR="005C273C">
            <w:rPr>
              <w:bCs/>
            </w:rPr>
            <w:fldChar w:fldCharType="end"/>
          </w:r>
        </w:p>
        <w:p w:rsidR="005C273C" w:rsidP="005C273C" w:rsidRDefault="005C273C" w14:paraId="6E4F61B0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5C273C" w:rsidP="00DC6F05" w:rsidRDefault="005E50A2" w14:paraId="766391BF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Quote/1304"/>
              <w:id w:val="-1330981123"/>
              <w:dataBinding w:prefixMappings="xmlns:ns0='urn:microsoft-dynamics-nav/reports/Standard_Sales_Quote/1304/'" w:xpath="/ns0:NavWordReportXmlPart[1]/ns0:Header[1]/ns0:CompanyPicture[1]" w:storeItemID="{698CEE62-D454-4755-B874-1C16AD01E098}"/>
              <w:picture/>
            </w:sdtPr>
            <w:sdtEndPr/>
            <w:sdtContent>
              <w:r w:rsidR="005C273C">
                <w:rPr>
                  <w:noProof/>
                  <w:lang w:val="da-DK" w:eastAsia="da-DK"/>
                </w:rPr>
                <w:drawing>
                  <wp:inline distT="0" distB="0" distL="0" distR="0" wp14:anchorId="7E4300F9" wp14:editId="6B893AEE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C273C" w:rsidRDefault="005C273C" w14:paraId="4D1E82B4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3C"/>
    <w:rsid w:val="000167C0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621D9"/>
    <w:rsid w:val="001B793C"/>
    <w:rsid w:val="001D1CE2"/>
    <w:rsid w:val="001D6807"/>
    <w:rsid w:val="001F12B5"/>
    <w:rsid w:val="0020108A"/>
    <w:rsid w:val="00207B33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01B76"/>
    <w:rsid w:val="0043195D"/>
    <w:rsid w:val="00476C05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21C5"/>
    <w:rsid w:val="00543913"/>
    <w:rsid w:val="00552846"/>
    <w:rsid w:val="00563DCD"/>
    <w:rsid w:val="005731CF"/>
    <w:rsid w:val="00587157"/>
    <w:rsid w:val="00595F7F"/>
    <w:rsid w:val="005963DE"/>
    <w:rsid w:val="005A0994"/>
    <w:rsid w:val="005C273C"/>
    <w:rsid w:val="005E50A2"/>
    <w:rsid w:val="005F2559"/>
    <w:rsid w:val="005F5EC9"/>
    <w:rsid w:val="005F6BCC"/>
    <w:rsid w:val="0060202A"/>
    <w:rsid w:val="00610A30"/>
    <w:rsid w:val="00612ABF"/>
    <w:rsid w:val="006220F3"/>
    <w:rsid w:val="006245DA"/>
    <w:rsid w:val="006408B5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A60B3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1927"/>
    <w:rsid w:val="00966D04"/>
    <w:rsid w:val="00970D66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129EC"/>
    <w:rsid w:val="00C27C1A"/>
    <w:rsid w:val="00C36F18"/>
    <w:rsid w:val="00C40BE4"/>
    <w:rsid w:val="00C41DE3"/>
    <w:rsid w:val="00C47206"/>
    <w:rsid w:val="00C50A59"/>
    <w:rsid w:val="00C557F2"/>
    <w:rsid w:val="00CA6394"/>
    <w:rsid w:val="00CB70AD"/>
    <w:rsid w:val="00CD1B92"/>
    <w:rsid w:val="00D02938"/>
    <w:rsid w:val="00D21D63"/>
    <w:rsid w:val="00D235D0"/>
    <w:rsid w:val="00D241D5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C6F05"/>
    <w:rsid w:val="00DF30F1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78C1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48792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2cfb04cd21c4403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8ECDB4E735444248662DE2B13ECD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7CA2D7-F2A7-4E27-B561-72A8E3EF4599}"/>
      </w:docPartPr>
      <w:docPartBody>
        <w:p w:rsidR="00D67D5F" w:rsidRDefault="007F0EB0" w:rsidP="007F0EB0">
          <w:pPr>
            <w:pStyle w:val="18ECDB4E735444248662DE2B13ECDE2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9F3843398E743F4AC86CE600F56C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A8B9FB-EB5D-4F88-8DD0-C9677B168338}"/>
      </w:docPartPr>
      <w:docPartBody>
        <w:p w:rsidR="00D67D5F" w:rsidRDefault="007F0EB0" w:rsidP="007F0EB0">
          <w:pPr>
            <w:pStyle w:val="59F3843398E743F4AC86CE600F56C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F34EED7068C4D88AF02DA5EDCEF4F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CBF272-F17B-41AF-83C5-D3FE8ACBB45A}"/>
      </w:docPartPr>
      <w:docPartBody>
        <w:p w:rsidR="00D67D5F" w:rsidRDefault="007F0EB0" w:rsidP="007F0EB0">
          <w:pPr>
            <w:pStyle w:val="2F34EED7068C4D88AF02DA5EDCEF4F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9A829857B8F42CCA7AF65F5DA104A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29C6E5-8ED4-4469-BB88-FCDE5D490B74}"/>
      </w:docPartPr>
      <w:docPartBody>
        <w:p w:rsidR="00D67D5F" w:rsidRDefault="007F0EB0" w:rsidP="007F0EB0">
          <w:pPr>
            <w:pStyle w:val="B9A829857B8F42CCA7AF65F5DA104A42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B558D5F557424E7580F2C33A724555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882C25-4B82-4820-9F3A-0FA757AFFA4F}"/>
      </w:docPartPr>
      <w:docPartBody>
        <w:p w:rsidR="00D67D5F" w:rsidRDefault="007F0EB0" w:rsidP="007F0EB0">
          <w:pPr>
            <w:pStyle w:val="B558D5F557424E7580F2C33A724555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0FD1BB77C414CAEADE5BC3F86D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F91886-D10A-41DF-9C18-06D041E826BA}"/>
      </w:docPartPr>
      <w:docPartBody>
        <w:p w:rsidR="00D67D5F" w:rsidRDefault="007F0EB0" w:rsidP="007F0EB0">
          <w:pPr>
            <w:pStyle w:val="EFC0FD1BB77C414CAEADE5BC3F86D0E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8DDE567520A4EFC9378CCA4C87E4D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14AF-8DF4-404B-914B-1C339A6E2542}"/>
      </w:docPartPr>
      <w:docPartBody>
        <w:p w:rsidR="00D67D5F" w:rsidRDefault="007F0EB0" w:rsidP="007F0EB0">
          <w:pPr>
            <w:pStyle w:val="18DDE567520A4EFC9378CCA4C87E4DD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22DB901D5644609DBD9B606390CF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C29589-5FF4-4571-9FDB-54931B27D403}"/>
      </w:docPartPr>
      <w:docPartBody>
        <w:p w:rsidR="00D67D5F" w:rsidRDefault="007F0EB0" w:rsidP="007F0EB0">
          <w:pPr>
            <w:pStyle w:val="CF22DB901D5644609DBD9B606390CF9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1B3FC965A2AF4D7D8BB278817E8B0A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0DB29-07EA-4DA1-BB30-883DEE941660}"/>
      </w:docPartPr>
      <w:docPartBody>
        <w:p w:rsidR="00D67D5F" w:rsidRDefault="007F0EB0" w:rsidP="007F0EB0">
          <w:pPr>
            <w:pStyle w:val="1B3FC965A2AF4D7D8BB278817E8B0A3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AF8D4E278E4278AD200C0628BFB9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0410A0-7C92-4FC3-BA80-BCA1DB077388}"/>
      </w:docPartPr>
      <w:docPartBody>
        <w:p w:rsidR="00D67D5F" w:rsidRDefault="007F0EB0" w:rsidP="007F0EB0">
          <w:pPr>
            <w:pStyle w:val="EAAF8D4E278E4278AD200C0628BFB94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3734E30A5ED4EC1980236FEB539BE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006862-A2CE-4E76-A5C9-3CD3E9727DF0}"/>
      </w:docPartPr>
      <w:docPartBody>
        <w:p w:rsidR="00D67D5F" w:rsidRDefault="007F0EB0" w:rsidP="007F0EB0">
          <w:pPr>
            <w:pStyle w:val="E3734E30A5ED4EC1980236FEB539BEA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C7CBF38C5EA4C6E88B82768E56F44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A6F38-DE21-4E6B-A13A-49663F775E4D}"/>
      </w:docPartPr>
      <w:docPartBody>
        <w:p w:rsidR="00D67D5F" w:rsidRDefault="007F0EB0" w:rsidP="007F0EB0">
          <w:pPr>
            <w:pStyle w:val="4C7CBF38C5EA4C6E88B82768E56F446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D50E62DE5704DC3A5636FDAAA73CC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ABBBE-FF42-44C1-AB03-DA577A0F7F4B}"/>
      </w:docPartPr>
      <w:docPartBody>
        <w:p w:rsidR="00D67D5F" w:rsidRDefault="007F0EB0" w:rsidP="007F0EB0">
          <w:pPr>
            <w:pStyle w:val="6D50E62DE5704DC3A5636FDAAA73CCB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72342047EEA4A598B011F25F54980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B9E293-DAB2-4755-AD9B-7EC062A21CA0}"/>
      </w:docPartPr>
      <w:docPartBody>
        <w:p w:rsidR="00D67D5F" w:rsidRDefault="007F0EB0" w:rsidP="007F0EB0">
          <w:pPr>
            <w:pStyle w:val="572342047EEA4A598B011F25F549803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2398CECCE1A4AD1A81E04EF7E0CE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479701-CBCC-4903-A03A-453F1EACE57F}"/>
      </w:docPartPr>
      <w:docPartBody>
        <w:p w:rsidR="00D67D5F" w:rsidRDefault="007F0EB0" w:rsidP="007F0EB0">
          <w:pPr>
            <w:pStyle w:val="B2398CECCE1A4AD1A81E04EF7E0CEA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6CDC42C9E141AFAC9F698AFF0EFA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698793-6E06-4D19-A013-BAF5EABB073C}"/>
      </w:docPartPr>
      <w:docPartBody>
        <w:p w:rsidR="00D67D5F" w:rsidRDefault="007F0EB0" w:rsidP="007F0EB0">
          <w:pPr>
            <w:pStyle w:val="956CDC42C9E141AFAC9F698AFF0EFA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E83E9F4BA244B06B4DB5D21636C1E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C3031-E27F-4CBA-9E7F-489375F6B6D3}"/>
      </w:docPartPr>
      <w:docPartBody>
        <w:p w:rsidR="00D67D5F" w:rsidRDefault="007F0EB0" w:rsidP="007F0EB0">
          <w:pPr>
            <w:pStyle w:val="2E83E9F4BA244B06B4DB5D21636C1E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0282430B4D44F4290830D9288D14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F0B966-875F-482D-B9A1-CBAA20E0386C}"/>
      </w:docPartPr>
      <w:docPartBody>
        <w:p w:rsidR="00D67D5F" w:rsidRDefault="007F0EB0" w:rsidP="007F0EB0">
          <w:pPr>
            <w:pStyle w:val="F0282430B4D44F4290830D9288D14D3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B5D457638B4B3BADC17E5F83CD3B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99CB8-262F-4785-A04C-3DF2D5BDE8C7}"/>
      </w:docPartPr>
      <w:docPartBody>
        <w:p w:rsidR="00D67D5F" w:rsidRDefault="007F0EB0" w:rsidP="007F0EB0">
          <w:pPr>
            <w:pStyle w:val="DEB5D457638B4B3BADC17E5F83CD3B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FCF6F021E849649C78D8D7580E83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682194-26FB-406F-AF0C-C6796D112149}"/>
      </w:docPartPr>
      <w:docPartBody>
        <w:p w:rsidR="00D67D5F" w:rsidRDefault="007F0EB0" w:rsidP="007F0EB0">
          <w:pPr>
            <w:pStyle w:val="02FCF6F021E849649C78D8D7580E83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4445099D0747588FD8AE93C1DFA8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0E7D5-CC90-4E93-86A4-B9FF1998151B}"/>
      </w:docPartPr>
      <w:docPartBody>
        <w:p w:rsidR="00D67D5F" w:rsidRDefault="007F0EB0" w:rsidP="007F0EB0">
          <w:pPr>
            <w:pStyle w:val="1C4445099D0747588FD8AE93C1DFA82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D6A3BA876A641639F7A526F3BFAFBB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EA8882-62FA-4A44-9F6C-EB3EA0851842}"/>
      </w:docPartPr>
      <w:docPartBody>
        <w:p w:rsidR="00D67D5F" w:rsidRDefault="007F0EB0" w:rsidP="007F0EB0">
          <w:pPr>
            <w:pStyle w:val="6D6A3BA876A641639F7A526F3BFAFBB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CE6141740F4759B8BAA80F2436F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6B911F-3812-4E81-8F65-DC9494A4427C}"/>
      </w:docPartPr>
      <w:docPartBody>
        <w:p w:rsidR="00D67D5F" w:rsidRDefault="007F0EB0" w:rsidP="007F0EB0">
          <w:pPr>
            <w:pStyle w:val="EACE6141740F4759B8BAA80F2436F01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4D1BD89CCD442AB7CB0E4058E2F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73BA0D-546D-43E7-8D4B-73BFC2C91ADE}"/>
      </w:docPartPr>
      <w:docPartBody>
        <w:p w:rsidR="00D67D5F" w:rsidRDefault="007F0EB0" w:rsidP="007F0EB0">
          <w:pPr>
            <w:pStyle w:val="244D1BD89CCD442AB7CB0E4058E2F3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694C953668D42F5930B18E0AA40B7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A0EEC7-AF0C-43FE-B048-6D81DFF65D5D}"/>
      </w:docPartPr>
      <w:docPartBody>
        <w:p w:rsidR="00D67D5F" w:rsidRDefault="007F0EB0" w:rsidP="007F0EB0">
          <w:pPr>
            <w:pStyle w:val="7694C953668D42F5930B18E0AA40B71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B5636816334117AF7CC33826250A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C2CAE9-08FE-499E-B93D-02E935AF3CE5}"/>
      </w:docPartPr>
      <w:docPartBody>
        <w:p w:rsidR="00D67D5F" w:rsidRDefault="007F0EB0" w:rsidP="007F0EB0">
          <w:pPr>
            <w:pStyle w:val="34B5636816334117AF7CC33826250A3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E75748E74141829A5BC447504D1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7D6825-5F1F-46F2-B0F9-473AF36454FA}"/>
      </w:docPartPr>
      <w:docPartBody>
        <w:p w:rsidR="00D67D5F" w:rsidRDefault="007F0EB0" w:rsidP="007F0EB0">
          <w:pPr>
            <w:pStyle w:val="4BE75748E74141829A5BC447504D1A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86EBAA86EF427F8999CACB0C5F9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6791D5-87EB-4DD5-B642-367AD6C12EEF}"/>
      </w:docPartPr>
      <w:docPartBody>
        <w:p w:rsidR="00D67D5F" w:rsidRDefault="007F0EB0" w:rsidP="007F0EB0">
          <w:pPr>
            <w:pStyle w:val="3B86EBAA86EF427F8999CACB0C5F98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D1279AEBC2B402F92746D967F36C9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D1F6E9-27EF-4F8F-822C-AB7F3D0715EA}"/>
      </w:docPartPr>
      <w:docPartBody>
        <w:p w:rsidR="00D67D5F" w:rsidRDefault="007F0EB0" w:rsidP="007F0EB0">
          <w:pPr>
            <w:pStyle w:val="0D1279AEBC2B402F92746D967F36C9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1E91ADE68C44861BD08E0811A8919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0491C9-268B-462D-AB4C-EF9E16DF60CA}"/>
      </w:docPartPr>
      <w:docPartBody>
        <w:p w:rsidR="00D67D5F" w:rsidRDefault="007F0EB0" w:rsidP="007F0EB0">
          <w:pPr>
            <w:pStyle w:val="11E91ADE68C44861BD08E0811A8919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60D021828DE440AB60A57F81B574D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5A65A6-AB5C-4542-BBBD-CEBCD0DFAE1A}"/>
      </w:docPartPr>
      <w:docPartBody>
        <w:p w:rsidR="00D67D5F" w:rsidRDefault="007F0EB0" w:rsidP="007F0EB0">
          <w:pPr>
            <w:pStyle w:val="F60D021828DE440AB60A57F81B574D32"/>
          </w:pPr>
          <w:r w:rsidRPr="0013251C">
            <w:rPr>
              <w:rStyle w:val="PlaceholderText"/>
            </w:rPr>
            <w:t>Click here to enter text.</w:t>
          </w:r>
        </w:p>
      </w:docPartBody>
    </w:docPart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57820-EB97-451E-BA35-B2A9AA6DF96E}"/>
      </w:docPartPr>
      <w:docPartBody>
        <w:p w:rsidR="00FB1D97" w:rsidRDefault="008139A2"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D5CD57-4242-4019-B1FC-1F574DC8D201}"/>
      </w:docPartPr>
      <w:docPartBody>
        <w:p w:rsidR="00FB1D97" w:rsidRDefault="008139A2">
          <w:r w:rsidRPr="00B31CC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9C780A82D54599A9AEFB7B135ED0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E437D-C014-47DE-A524-6F5D34F95B63}"/>
      </w:docPartPr>
      <w:docPartBody>
        <w:p w:rsidR="00152CA1" w:rsidRDefault="00FB1D97" w:rsidP="00FB1D97">
          <w:pPr>
            <w:pStyle w:val="829C780A82D54599A9AEFB7B135ED0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C5958E289F4EA6AEF3FF2D3A6239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78D383-9875-406C-95F8-EC5B04F7CB0C}"/>
      </w:docPartPr>
      <w:docPartBody>
        <w:p w:rsidR="00152CA1" w:rsidRDefault="00FB1D97" w:rsidP="00FB1D97">
          <w:pPr>
            <w:pStyle w:val="E0C5958E289F4EA6AEF3FF2D3A6239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A20A71A9C2B4FC2894F4A35B4A19C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00F387-A2E1-47F8-BA3B-D73125369197}"/>
      </w:docPartPr>
      <w:docPartBody>
        <w:p w:rsidR="00152CA1" w:rsidRDefault="00FB1D97" w:rsidP="00FB1D97">
          <w:pPr>
            <w:pStyle w:val="BA20A71A9C2B4FC2894F4A35B4A19C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BECE8351A6449480F4BD12D35DF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F043D9-4E60-4B1D-BC29-5E1CB0F4B589}"/>
      </w:docPartPr>
      <w:docPartBody>
        <w:p w:rsidR="00152CA1" w:rsidRDefault="00FB1D97" w:rsidP="00FB1D97">
          <w:pPr>
            <w:pStyle w:val="8EBECE8351A6449480F4BD12D35DFD6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6719FE3F7142DE9BE99D774F5857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A20F53-B213-49A4-896B-A90025B91583}"/>
      </w:docPartPr>
      <w:docPartBody>
        <w:p w:rsidR="00152CA1" w:rsidRDefault="00FB1D97" w:rsidP="00FB1D97">
          <w:pPr>
            <w:pStyle w:val="C66719FE3F7142DE9BE99D774F5857F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201E33FE8E7497D9622F8E39C9877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5DFEAF-0996-417C-AC9A-C6873FAAA3AE}"/>
      </w:docPartPr>
      <w:docPartBody>
        <w:p w:rsidR="00152CA1" w:rsidRDefault="00FB1D97" w:rsidP="00FB1D97">
          <w:pPr>
            <w:pStyle w:val="C201E33FE8E7497D9622F8E39C98775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371BF76BD59439582BCD043A6B5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A4EADA-EB6A-4192-A42B-CABA60941666}"/>
      </w:docPartPr>
      <w:docPartBody>
        <w:p w:rsidR="00152CA1" w:rsidRDefault="00FB1D97" w:rsidP="00FB1D97">
          <w:pPr>
            <w:pStyle w:val="7371BF76BD59439582BCD043A6B514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4855FA9D66342F7867385510C7771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02BCE8-A812-48ED-A87C-C302D911CC0C}"/>
      </w:docPartPr>
      <w:docPartBody>
        <w:p w:rsidR="00152CA1" w:rsidRDefault="00FB1D97" w:rsidP="00FB1D97">
          <w:pPr>
            <w:pStyle w:val="A4855FA9D66342F7867385510C7771E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F287F-32F8-48E3-A75C-363C3672B9A7}"/>
      </w:docPartPr>
      <w:docPartBody>
        <w:p w:rsidR="00000000" w:rsidRDefault="00152CA1">
          <w:r w:rsidRPr="00270371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0EB0"/>
    <w:rsid w:val="00152CA1"/>
    <w:rsid w:val="002A00F8"/>
    <w:rsid w:val="00391C2E"/>
    <w:rsid w:val="00401A56"/>
    <w:rsid w:val="00401A72"/>
    <w:rsid w:val="007F0EB0"/>
    <w:rsid w:val="008139A2"/>
    <w:rsid w:val="008506F4"/>
    <w:rsid w:val="00AA4803"/>
    <w:rsid w:val="00B105BB"/>
    <w:rsid w:val="00D67D5F"/>
    <w:rsid w:val="00E7673F"/>
    <w:rsid w:val="00ED68E7"/>
    <w:rsid w:val="00EE2183"/>
    <w:rsid w:val="00FB1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52CA1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8D90E69FF743491199BA19DFD7D6F1DF">
    <w:name w:val="8D90E69FF743491199BA19DFD7D6F1DF"/>
    <w:rsid w:val="00FB1D97"/>
    <w:rPr>
      <w:lang w:val="da-DK" w:eastAsia="da-DK"/>
    </w:rPr>
  </w:style>
  <w:style w:type="paragraph" w:customStyle="1" w:styleId="3F0229936FF94E0D91F069840003EE3B">
    <w:name w:val="3F0229936FF94E0D91F069840003EE3B"/>
    <w:rsid w:val="00FB1D97"/>
    <w:rPr>
      <w:lang w:val="da-DK" w:eastAsia="da-DK"/>
    </w:rPr>
  </w:style>
  <w:style w:type="paragraph" w:customStyle="1" w:styleId="31F38A167CA64AA7B82033E17DA968EE">
    <w:name w:val="31F38A167CA64AA7B82033E17DA968EE"/>
    <w:rsid w:val="00FB1D97"/>
    <w:rPr>
      <w:lang w:val="da-DK" w:eastAsia="da-DK"/>
    </w:rPr>
  </w:style>
  <w:style w:type="paragraph" w:customStyle="1" w:styleId="0747731A4FA14FEEBDC229754A7F311F">
    <w:name w:val="0747731A4FA14FEEBDC229754A7F311F"/>
    <w:rsid w:val="00FB1D97"/>
    <w:rPr>
      <w:lang w:val="da-DK" w:eastAsia="da-DK"/>
    </w:rPr>
  </w:style>
  <w:style w:type="paragraph" w:customStyle="1" w:styleId="D95F37FB69004568B36D9BF511BDE565">
    <w:name w:val="D95F37FB69004568B36D9BF511BDE565"/>
    <w:rsid w:val="00FB1D97"/>
    <w:rPr>
      <w:lang w:val="da-DK" w:eastAsia="da-DK"/>
    </w:rPr>
  </w:style>
  <w:style w:type="paragraph" w:customStyle="1" w:styleId="030C51F695814A18864F991657A519DD">
    <w:name w:val="030C51F695814A18864F991657A519DD"/>
    <w:rsid w:val="00FB1D97"/>
    <w:rPr>
      <w:lang w:val="da-DK" w:eastAsia="da-DK"/>
    </w:rPr>
  </w:style>
  <w:style w:type="paragraph" w:customStyle="1" w:styleId="53E856BA6A2D4A99B41FE2C828A7A52A">
    <w:name w:val="53E856BA6A2D4A99B41FE2C828A7A52A"/>
    <w:rsid w:val="00FB1D97"/>
    <w:rPr>
      <w:lang w:val="da-DK" w:eastAsia="da-DK"/>
    </w:rPr>
  </w:style>
  <w:style w:type="paragraph" w:customStyle="1" w:styleId="916C9C7A8E244AACB7FB84EECFDF2C2A">
    <w:name w:val="916C9C7A8E244AACB7FB84EECFDF2C2A"/>
    <w:rsid w:val="00FB1D97"/>
    <w:rPr>
      <w:lang w:val="da-DK" w:eastAsia="da-DK"/>
    </w:rPr>
  </w:style>
  <w:style w:type="paragraph" w:customStyle="1" w:styleId="829C780A82D54599A9AEFB7B135ED0A0">
    <w:name w:val="829C780A82D54599A9AEFB7B135ED0A0"/>
    <w:rsid w:val="00FB1D97"/>
    <w:rPr>
      <w:lang w:val="da-DK" w:eastAsia="da-DK"/>
    </w:rPr>
  </w:style>
  <w:style w:type="paragraph" w:customStyle="1" w:styleId="E0C5958E289F4EA6AEF3FF2D3A623991">
    <w:name w:val="E0C5958E289F4EA6AEF3FF2D3A623991"/>
    <w:rsid w:val="00FB1D97"/>
    <w:rPr>
      <w:lang w:val="da-DK" w:eastAsia="da-DK"/>
    </w:rPr>
  </w:style>
  <w:style w:type="paragraph" w:customStyle="1" w:styleId="BA20A71A9C2B4FC2894F4A35B4A19C83">
    <w:name w:val="BA20A71A9C2B4FC2894F4A35B4A19C83"/>
    <w:rsid w:val="00FB1D97"/>
    <w:rPr>
      <w:lang w:val="da-DK" w:eastAsia="da-DK"/>
    </w:rPr>
  </w:style>
  <w:style w:type="paragraph" w:customStyle="1" w:styleId="8EBECE8351A6449480F4BD12D35DFD67">
    <w:name w:val="8EBECE8351A6449480F4BD12D35DFD67"/>
    <w:rsid w:val="00FB1D97"/>
    <w:rPr>
      <w:lang w:val="da-DK" w:eastAsia="da-DK"/>
    </w:rPr>
  </w:style>
  <w:style w:type="paragraph" w:customStyle="1" w:styleId="C66719FE3F7142DE9BE99D774F5857FE">
    <w:name w:val="C66719FE3F7142DE9BE99D774F5857FE"/>
    <w:rsid w:val="00FB1D97"/>
    <w:rPr>
      <w:lang w:val="da-DK" w:eastAsia="da-DK"/>
    </w:rPr>
  </w:style>
  <w:style w:type="paragraph" w:customStyle="1" w:styleId="C201E33FE8E7497D9622F8E39C98775E">
    <w:name w:val="C201E33FE8E7497D9622F8E39C98775E"/>
    <w:rsid w:val="00FB1D97"/>
    <w:rPr>
      <w:lang w:val="da-DK" w:eastAsia="da-DK"/>
    </w:rPr>
  </w:style>
  <w:style w:type="paragraph" w:customStyle="1" w:styleId="7371BF76BD59439582BCD043A6B514D0">
    <w:name w:val="7371BF76BD59439582BCD043A6B514D0"/>
    <w:rsid w:val="00FB1D97"/>
    <w:rPr>
      <w:lang w:val="da-DK" w:eastAsia="da-DK"/>
    </w:rPr>
  </w:style>
  <w:style w:type="paragraph" w:customStyle="1" w:styleId="A4855FA9D66342F7867385510C7771E2">
    <w:name w:val="A4855FA9D66342F7867385510C7771E2"/>
    <w:rsid w:val="00FB1D97"/>
    <w:rPr>
      <w:lang w:val="da-DK" w:eastAsia="da-DK"/>
    </w:rPr>
  </w:style>
  <w:style w:type="paragraph" w:customStyle="1" w:styleId="83AD056885D844058691578D9A53A45C">
    <w:name w:val="83AD056885D844058691578D9A53A45C"/>
    <w:rsid w:val="00FB1D97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Q u o t e / 1 3 0 4 / " >  
     < H e a d e r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_ L b l > Y o u r R e f e r e n c e _ _ L b l < / Y o u r R e f e r e n c e _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b l > S h i p m e n t D a t e _ L b l < / S h i p m e n t D a t e _ L b l >  
             < S h i p m e n t D a t e _ L i n e > S h i p m e n t D a t e _ L i n e < / S h i p m e n t D a t e _ L i n e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C u r r e n c y C o d e > C u r r e n c y C o d e < / C u r r e n c y C o d e >  
             < C u r r e n c y S y m b o l > C u r r e n c y S y m b o l < / C u r r e n c y S y m b o l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B6A9C85-1B59-4644-A949-D4419A89B0C2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</ap:Template>
  <ap:TotalTime>0</ap:TotalTime>
  <ap:Pages>0</ap:Pages>
  <ap:Words>146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2019-03-11T13:56:00.7927658Z</dcterms:created>
  <dcterms:modified xsi:type="dcterms:W3CDTF">2019-03-11T13:56:00.7927658Z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2018-08-28T07:42:07.7691080Z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