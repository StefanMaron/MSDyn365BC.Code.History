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</w:pPr>
          </w:p>
        </w:tc>
        <w:sdt>
          <w:sdtPr>
            <w:rPr>
              <w:color w:val="5B9BD5" w:themeColor="accent1"/>
            </w:r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C9D7B99-3F0A-4DC8-9D28-B3E523DBEA5C}"/>
            <w:text/>
          </w:sdtPr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</w:pPr>
                <w:proofErr w:type="spellStart"/>
                <w:r w:rsidRPr="00842DC7">
                  <w:rPr>
                    <w:color w:val="5B9BD5" w:themeColor="accent1"/>
                  </w:rPr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C9D7B99-3F0A-4DC8-9D28-B3E523DBEA5C}"/>
            <w:text/>
          </w:sdtPr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C9D7B99-3F0A-4DC8-9D28-B3E523DBEA5C}"/>
            <w:text/>
          </w:sdtPr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C9D7B99-3F0A-4DC8-9D28-B3E523DBEA5C}"/>
            <w:text/>
          </w:sdtPr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C9D7B99-3F0A-4DC8-9D28-B3E523DBEA5C}"/>
            <w:text/>
          </w:sdtPr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C9D7B99-3F0A-4DC8-9D28-B3E523DBEA5C}"/>
            <w:text/>
          </w:sdtPr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C9D7B99-3F0A-4DC8-9D28-B3E523DBEA5C}"/>
            <w:text/>
          </w:sdtPr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C9D7B99-3F0A-4DC8-9D28-B3E523DBEA5C}"/>
            <w:text/>
          </w:sdtPr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C9D7B99-3F0A-4DC8-9D28-B3E523DBEA5C}"/>
            <w:text/>
          </w:sdtPr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C9D7B99-3F0A-4DC8-9D28-B3E523DBEA5C}"/>
            <w:text/>
          </w:sdtPr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C9D7B99-3F0A-4DC8-9D28-B3E523DBEA5C}"/>
            <w:text/>
          </w:sdtPr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C9D7B99-3F0A-4DC8-9D28-B3E523DBEA5C}"/>
            <w:text/>
          </w:sdtPr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C9D7B99-3F0A-4DC8-9D28-B3E523DBEA5C}"/>
            <w:text/>
          </w:sdtPr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C9D7B99-3F0A-4DC8-9D28-B3E523DBEA5C}"/>
            <w:text/>
          </w:sdtPr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C9D7B99-3F0A-4DC8-9D28-B3E523DBEA5C}"/>
            <w:text/>
          </w:sdtPr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C9D7B99-3F0A-4DC8-9D28-B3E523DBEA5C}"/>
            <w:text/>
          </w:sdtPr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C9D7B99-3F0A-4DC8-9D28-B3E523DBEA5C}"/>
            <w:text/>
          </w:sdtPr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C9D7B99-3F0A-4DC8-9D28-B3E523DBEA5C}"/>
            <w:text/>
          </w:sdtPr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rPr>
              <w:color w:val="5B9BD5" w:themeColor="accent1"/>
            </w:r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C9D7B99-3F0A-4DC8-9D28-B3E523DBEA5C}"/>
            <w:text/>
          </w:sdtPr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</w:pPr>
                <w:proofErr w:type="spellStart"/>
                <w:r w:rsidRPr="00842DC7">
                  <w:rPr>
                    <w:color w:val="5B9BD5" w:themeColor="accent1"/>
                  </w:rPr>
                  <w:t>PaymentTermsDesc_Lbl</w:t>
                </w:r>
                <w:proofErr w:type="spellEnd"/>
              </w:p>
            </w:tc>
          </w:sdtContent>
        </w:sdt>
        <w:sdt>
          <w:sdtPr>
            <w:rPr>
              <w:color w:val="5B9BD5" w:themeColor="accent1"/>
            </w:r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C9D7B99-3F0A-4DC8-9D28-B3E523DBEA5C}"/>
            <w:text/>
          </w:sdtPr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</w:pPr>
                <w:proofErr w:type="spellStart"/>
                <w:r w:rsidRPr="00842DC7">
                  <w:rPr>
                    <w:color w:val="5B9BD5" w:themeColor="accent1"/>
                  </w:rPr>
                  <w:t>Buyer_Lbl</w:t>
                </w:r>
                <w:proofErr w:type="spellEnd"/>
              </w:p>
            </w:tc>
          </w:sdtContent>
        </w:sdt>
        <w:sdt>
          <w:sdtPr>
            <w:rPr>
              <w:color w:val="5B9BD5" w:themeColor="accent1"/>
            </w:r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C9D7B99-3F0A-4DC8-9D28-B3E523DBEA5C}"/>
            <w:text/>
          </w:sdtPr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</w:pPr>
                <w:proofErr w:type="spellStart"/>
                <w:r w:rsidRPr="00842DC7">
                  <w:rPr>
                    <w:color w:val="5B9BD5" w:themeColor="accent1"/>
                  </w:rPr>
                  <w:t>Receiveby_Lbl</w:t>
                </w:r>
                <w:proofErr w:type="spellEnd"/>
              </w:p>
            </w:tc>
          </w:sdtContent>
        </w:sdt>
        <w:sdt>
          <w:sdtPr>
            <w:rPr>
              <w:color w:val="5B9BD5" w:themeColor="accent1"/>
            </w:r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C9D7B99-3F0A-4DC8-9D28-B3E523DBEA5C}"/>
            <w:text/>
          </w:sdtPr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</w:pPr>
                <w:proofErr w:type="spellStart"/>
                <w:r w:rsidRPr="00842DC7">
                  <w:rPr>
                    <w:color w:val="5B9BD5" w:themeColor="accent1"/>
                  </w:rPr>
                  <w:t>ShipmentMethodDesc_Lbl</w:t>
                </w:r>
                <w:proofErr w:type="spellEnd"/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C9D7B99-3F0A-4DC8-9D28-B3E523DBEA5C}"/>
            <w:text/>
          </w:sdtPr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C9D7B99-3F0A-4DC8-9D28-B3E523DBEA5C}"/>
            <w:text/>
          </w:sdtPr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C9D7B99-3F0A-4DC8-9D28-B3E523DBEA5C}"/>
            <w:text/>
          </w:sdtPr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C9D7B99-3F0A-4DC8-9D28-B3E523DBEA5C}"/>
            <w:text/>
          </w:sdtPr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 w14:paraId="19460E64" w14:textId="77777777">
        <w:sdt>
          <w:sdtPr>
            <w:rPr>
              <w:color w:val="5B9BD5" w:themeColor="accent1"/>
            </w:r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C9D7B99-3F0A-4DC8-9D28-B3E523DBEA5C}"/>
            <w:text/>
          </w:sdtPr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</w:pPr>
                <w:proofErr w:type="spellStart"/>
                <w:r w:rsidRPr="00842DC7">
                  <w:rPr>
                    <w:color w:val="5B9BD5" w:themeColor="accent1"/>
                  </w:rPr>
                  <w:t>PricesInclVAT_PurchHeader_Lbl</w:t>
                </w:r>
                <w:proofErr w:type="spellEnd"/>
              </w:p>
            </w:tc>
          </w:sdtContent>
        </w:sdt>
        <w:sdt>
          <w:sdtPr>
            <w:rPr>
              <w:color w:val="5B9BD5" w:themeColor="accent1"/>
            </w:r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C9D7B99-3F0A-4DC8-9D28-B3E523DBEA5C}"/>
            <w:text/>
          </w:sdtPr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</w:pPr>
                <w:proofErr w:type="spellStart"/>
                <w:r w:rsidRPr="00842DC7">
                  <w:rPr>
                    <w:color w:val="5B9BD5" w:themeColor="accent1"/>
                  </w:rPr>
                  <w:t>CompanyVATRegistrationNo_Lbl</w:t>
                </w:r>
                <w:proofErr w:type="spellEnd"/>
              </w:p>
            </w:tc>
          </w:sdtContent>
        </w:sdt>
        <w:sdt>
          <w:sdtPr>
            <w:rPr>
              <w:color w:val="5B9BD5" w:themeColor="accent1"/>
            </w:r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C9D7B99-3F0A-4DC8-9D28-B3E523DBEA5C}"/>
            <w:text/>
          </w:sdtPr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</w:pPr>
                <w:proofErr w:type="spellStart"/>
                <w:r w:rsidRPr="00842DC7">
                  <w:rPr>
                    <w:color w:val="5B9BD5" w:themeColor="accent1"/>
                  </w:rP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C9D7B99-3F0A-4DC8-9D28-B3E523DBEA5C}"/>
            <w:text/>
          </w:sdtPr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C9D7B99-3F0A-4DC8-9D28-B3E523DBEA5C}"/>
            <w:text/>
          </w:sdtPr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C9D7B99-3F0A-4DC8-9D28-B3E523DBEA5C}"/>
            <w:text/>
          </w:sdtPr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rPr>
              <w:color w:val="5B9BD5" w:themeColor="accent1"/>
            </w:r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C9D7B99-3F0A-4DC8-9D28-B3E523DBEA5C}"/>
            <w:text/>
          </w:sdtPr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</w:pPr>
                <w:proofErr w:type="spellStart"/>
                <w:r w:rsidRPr="00842DC7">
                  <w:rPr>
                    <w:color w:val="5B9BD5" w:themeColor="accent1"/>
                  </w:rPr>
                  <w:t>VendorInvoiceNo_Lbl</w:t>
                </w:r>
                <w:proofErr w:type="spellEnd"/>
              </w:p>
            </w:tc>
          </w:sdtContent>
        </w:sdt>
        <w:sdt>
          <w:sdtPr>
            <w:rPr>
              <w:color w:val="5B9BD5" w:themeColor="accent1"/>
            </w:r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C9D7B99-3F0A-4DC8-9D28-B3E523DBEA5C}"/>
            <w:text/>
          </w:sdtPr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</w:pPr>
                <w:r w:rsidRPr="00842DC7">
                  <w:rPr>
                    <w:color w:val="5B9BD5" w:themeColor="accent1"/>
                  </w:rP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C9D7B99-3F0A-4DC8-9D28-B3E523DBEA5C}"/>
            <w:text/>
          </w:sdtPr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C9D7B99-3F0A-4DC8-9D28-B3E523DBEA5C}"/>
            <w:text/>
          </w:sdtPr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842DC7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C9D7B99-3F0A-4DC8-9D28-B3E523DBEA5C}"/>
            <w:text/>
          </w:sdtPr>
          <w:sdtContent>
            <w:tc>
              <w:tcPr>
                <w:tcW w:w="994" w:type="dxa"/>
                <w:tcBorders>
                  <w:bottom w:val="single" w:color="auto" w:sz="4" w:space="0"/>
                </w:tcBorders>
                <w:shd w:val="clear" w:color="auto" w:fill="5B9BD5" w:themeFill="accent1"/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C9D7B99-3F0A-4DC8-9D28-B3E523DBEA5C}"/>
            <w:text/>
          </w:sdtPr>
          <w:sdtContent>
            <w:tc>
              <w:tcPr>
                <w:tcW w:w="3139" w:type="dxa"/>
                <w:tcBorders>
                  <w:bottom w:val="single" w:color="auto" w:sz="4" w:space="0"/>
                </w:tcBorders>
                <w:shd w:val="clear" w:color="auto" w:fill="5B9BD5" w:themeFill="accent1"/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C9D7B99-3F0A-4DC8-9D28-B3E523DBEA5C}"/>
            <w:text/>
          </w:sdtPr>
          <w:sdtContent>
            <w:tc>
              <w:tcPr>
                <w:tcW w:w="1080" w:type="dxa"/>
                <w:tcBorders>
                  <w:bottom w:val="single" w:color="auto" w:sz="4" w:space="0"/>
                </w:tcBorders>
                <w:shd w:val="clear" w:color="auto" w:fill="5B9BD5" w:themeFill="accent1"/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C9D7B99-3F0A-4DC8-9D28-B3E523DBEA5C}"/>
            <w:text/>
          </w:sdtPr>
          <w:sdtContent>
            <w:tc>
              <w:tcPr>
                <w:tcW w:w="994" w:type="dxa"/>
                <w:tcBorders>
                  <w:bottom w:val="single" w:color="auto" w:sz="4" w:space="0"/>
                </w:tcBorders>
                <w:shd w:val="clear" w:color="auto" w:fill="5B9BD5" w:themeFill="accent1"/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C9D7B99-3F0A-4DC8-9D28-B3E523DBEA5C}"/>
            <w:text/>
          </w:sdtPr>
          <w:sdtContent>
            <w:tc>
              <w:tcPr>
                <w:tcW w:w="1282" w:type="dxa"/>
                <w:tcBorders>
                  <w:bottom w:val="single" w:color="auto" w:sz="4" w:space="0"/>
                </w:tcBorders>
                <w:shd w:val="clear" w:color="auto" w:fill="5B9BD5" w:themeFill="accent1"/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/Purchase_Header/VATAmtLineVAT_Lbl"/>
            <w:tag w:val="#Nav:/Purchase_Header/VATAmtLineVAT_Lbl"/>
            <w:id w:val="8815896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VATAmtLineVAT_Lbl[1]" w:storeItemID="{7C9D7B99-3F0A-4DC8-9D28-B3E523DBEA5C}"/>
            <w:text/>
          </w:sdtPr>
          <w:sdtContent>
            <w:tc>
              <w:tcPr>
                <w:tcW w:w="1368" w:type="dxa"/>
                <w:tcBorders>
                  <w:bottom w:val="single" w:color="auto" w:sz="4" w:space="0"/>
                </w:tcBorders>
                <w:shd w:val="clear" w:color="auto" w:fill="5B9BD5" w:themeFill="accent1"/>
                <w:vAlign w:val="bottom"/>
              </w:tcPr>
              <w:p w:rsidRPr="007A2170" w:rsidR="00A64E32" w:rsidP="007A2170" w:rsidRDefault="002C4945" w14:paraId="10F12E5C" w14:textId="27996F90">
                <w:pPr>
                  <w:pStyle w:val="Heading1"/>
                  <w:jc w:val="right"/>
                </w:pPr>
                <w:proofErr w:type="spellStart"/>
                <w:r>
                  <w:t>VATAmtLineVAT_Lbl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C9D7B99-3F0A-4DC8-9D28-B3E523DBEA5C}"/>
            <w:text/>
          </w:sdtPr>
          <w:sdtContent>
            <w:tc>
              <w:tcPr>
                <w:tcW w:w="1368" w:type="dxa"/>
                <w:tcBorders>
                  <w:bottom w:val="single" w:color="auto" w:sz="4" w:space="0"/>
                </w:tcBorders>
                <w:shd w:val="clear" w:color="auto" w:fill="5B9BD5" w:themeFill="accent1"/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C9D7B99-3F0A-4DC8-9D28-B3E523DBEA5C}"/>
          <w15:repeatingSection/>
        </w:sdtPr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C9D7B99-3F0A-4DC8-9D28-B3E523DBEA5C}"/>
                    <w:text/>
                  </w:sdtPr>
                  <w:sdtContent>
                    <w:tc>
                      <w:tcPr>
                        <w:tcW w:w="994" w:type="dxa"/>
                      </w:tcPr>
                      <w:p w:rsidRPr="001D4852" w:rsidR="00A64E32" w:rsidP="00842DC7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C9D7B99-3F0A-4DC8-9D28-B3E523DBEA5C}"/>
                    <w:text/>
                  </w:sdtPr>
                  <w:sdtContent>
                    <w:tc>
                      <w:tcPr>
                        <w:tcW w:w="3139" w:type="dxa"/>
                      </w:tcPr>
                      <w:p w:rsidRPr="001D4852" w:rsidR="00A64E32" w:rsidP="00842DC7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C9D7B99-3F0A-4DC8-9D28-B3E523DBEA5C}"/>
                    <w:text/>
                  </w:sdtPr>
                  <w:sdtContent>
                    <w:tc>
                      <w:tcPr>
                        <w:tcW w:w="1080" w:type="dxa"/>
                      </w:tcPr>
                      <w:p w:rsidRPr="001D4852" w:rsidR="00A64E32" w:rsidP="00842DC7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C9D7B99-3F0A-4DC8-9D28-B3E523DBEA5C}"/>
                    <w:text/>
                  </w:sdtPr>
                  <w:sdtContent>
                    <w:tc>
                      <w:tcPr>
                        <w:tcW w:w="994" w:type="dxa"/>
                      </w:tcPr>
                      <w:p w:rsidRPr="001D4852" w:rsidR="00A64E32" w:rsidP="00842DC7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C9D7B99-3F0A-4DC8-9D28-B3E523DBEA5C}"/>
                    <w:text/>
                  </w:sdtPr>
                  <w:sdtContent>
                    <w:tc>
                      <w:tcPr>
                        <w:tcW w:w="1282" w:type="dxa"/>
                      </w:tcPr>
                      <w:p w:rsidRPr="001D4852" w:rsidR="00A64E32" w:rsidP="00842DC7" w:rsidRDefault="00F37E8E" w14:paraId="6C12A0C7" w14:textId="7F293573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PurchLine_VATPct"/>
                    <w:tag w:val="#Nav: Standard_Purchase_Order/1322"/>
                    <w:id w:val="-435137641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PurchLine_VATPct[1]" w:storeItemID="{7C9D7B99-3F0A-4DC8-9D28-B3E523DBEA5C}"/>
                    <w:text/>
                  </w:sdtPr>
                  <w:sdtContent>
                    <w:tc>
                      <w:tcPr>
                        <w:tcW w:w="1368" w:type="dxa"/>
                      </w:tcPr>
                      <w:p w:rsidRPr="001D4852" w:rsidR="00A64E32" w:rsidP="00842DC7" w:rsidRDefault="00255327" w14:paraId="21AEE1CA" w14:textId="4DFF5B5A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PurchLine_VATPct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C9D7B99-3F0A-4DC8-9D28-B3E523DBEA5C}"/>
                    <w:text/>
                  </w:sdtPr>
                  <w:sdtContent>
                    <w:tc>
                      <w:tcPr>
                        <w:tcW w:w="1368" w:type="dxa"/>
                      </w:tcPr>
                      <w:p w:rsidRPr="001D4852" w:rsidR="00A64E32" w:rsidP="00842DC7" w:rsidRDefault="008A3400" w14:paraId="4D18C0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842DC7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</w:pPr>
          </w:p>
        </w:tc>
        <w:tc>
          <w:tcPr>
            <w:tcW w:w="1368" w:type="dxa"/>
            <w:tcBorders>
              <w:bottom w:val="single" w:color="5B9BD5" w:themeColor="accent1" w:sz="4" w:space="0"/>
            </w:tcBorders>
          </w:tcPr>
          <w:p w:rsidR="00A64E32" w:rsidP="00A9275C" w:rsidRDefault="00A64E32" w14:paraId="2FE74162" w14:textId="77777777">
            <w:pPr>
              <w:pStyle w:val="Heading1"/>
            </w:pPr>
          </w:p>
        </w:tc>
        <w:tc>
          <w:tcPr>
            <w:tcW w:w="1368" w:type="dxa"/>
            <w:tcBorders>
              <w:bottom w:val="single" w:color="5B9BD5" w:themeColor="accent1" w:sz="4" w:space="0"/>
            </w:tcBorders>
          </w:tcPr>
          <w:p w:rsidR="00A64E32" w:rsidP="00A9275C" w:rsidRDefault="00A64E32" w14:paraId="55C406AC" w14:textId="77777777">
            <w:pPr>
              <w:pStyle w:val="Heading1"/>
            </w:pPr>
          </w:p>
        </w:tc>
      </w:tr>
      <w:tr w:rsidR="004D1000" w:rsidTr="00842DC7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C9D7B99-3F0A-4DC8-9D28-B3E523DBEA5C}"/>
            <w:text/>
          </w:sdtPr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C9D7B99-3F0A-4DC8-9D28-B3E523DBEA5C}"/>
            <w:text/>
          </w:sdtPr>
          <w:sdtContent>
            <w:tc>
              <w:tcPr>
                <w:tcW w:w="1368" w:type="dxa"/>
                <w:tcBorders>
                  <w:top w:val="single" w:color="5B9BD5" w:themeColor="accent1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842DC7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C9D7B99-3F0A-4DC8-9D28-B3E523DBEA5C}"/>
            <w:text/>
          </w:sdtPr>
          <w:sdtContent>
            <w:tc>
              <w:tcPr>
                <w:tcW w:w="1368" w:type="dxa"/>
                <w:tcBorders>
                  <w:bottom w:val="single" w:color="5B9BD5" w:themeColor="accent1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C9D7B99-3F0A-4DC8-9D28-B3E523DBEA5C}"/>
            <w:text/>
          </w:sdtPr>
          <w:sdtContent>
            <w:tc>
              <w:tcPr>
                <w:tcW w:w="1368" w:type="dxa"/>
                <w:tcBorders>
                  <w:bottom w:val="single" w:color="5B9BD5" w:themeColor="accent1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842DC7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C9D7B99-3F0A-4DC8-9D28-B3E523DBEA5C}"/>
            <w:text/>
          </w:sdtPr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C9D7B99-3F0A-4DC8-9D28-B3E523DBEA5C}"/>
            <w:text/>
          </w:sdtPr>
          <w:sdtContent>
            <w:tc>
              <w:tcPr>
                <w:tcW w:w="1368" w:type="dxa"/>
                <w:tcBorders>
                  <w:top w:val="single" w:color="5B9BD5" w:themeColor="accent1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378A6" w:rsidP="00E40C63" w:rsidRDefault="00F378A6" w14:paraId="05FCB6B3" w14:textId="77777777">
      <w:pPr>
        <w:spacing w:after="0"/>
      </w:pPr>
      <w:r>
        <w:separator/>
      </w:r>
    </w:p>
  </w:endnote>
  <w:endnote w:type="continuationSeparator" w:id="0">
    <w:p w:rsidR="00F378A6" w:rsidP="00E40C63" w:rsidRDefault="00F378A6" w14:paraId="63E414A8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rPr>
            <w:color w:val="5B9BD5" w:themeColor="accent1"/>
          </w:r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C9D7B99-3F0A-4DC8-9D28-B3E523DBEA5C}"/>
          <w:text/>
        </w:sdtPr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</w:pPr>
              <w:proofErr w:type="spellStart"/>
              <w:r w:rsidRPr="00842DC7">
                <w:rPr>
                  <w:color w:val="5B9BD5" w:themeColor="accent1"/>
                </w:rPr>
                <w:t>CompanyHomePage_Lbl</w:t>
              </w:r>
              <w:proofErr w:type="spellEnd"/>
            </w:p>
          </w:tc>
        </w:sdtContent>
      </w:sdt>
      <w:sdt>
        <w:sdtPr>
          <w:rPr>
            <w:color w:val="5B9BD5" w:themeColor="accent1"/>
          </w:r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C9D7B99-3F0A-4DC8-9D28-B3E523DBEA5C}"/>
          <w:text/>
        </w:sdtPr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</w:pPr>
              <w:proofErr w:type="spellStart"/>
              <w:r w:rsidRPr="00842DC7">
                <w:rPr>
                  <w:color w:val="5B9BD5" w:themeColor="accent1"/>
                </w:rPr>
                <w:t>CompanyPhoneNo_Lbl</w:t>
              </w:r>
              <w:proofErr w:type="spellEnd"/>
            </w:p>
          </w:tc>
        </w:sdtContent>
      </w:sdt>
      <w:sdt>
        <w:sdtPr>
          <w:rPr>
            <w:color w:val="5B9BD5" w:themeColor="accent1"/>
          </w:r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C9D7B99-3F0A-4DC8-9D28-B3E523DBEA5C}"/>
          <w:text/>
        </w:sdtPr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</w:pPr>
              <w:proofErr w:type="spellStart"/>
              <w:r w:rsidRPr="00842DC7">
                <w:rPr>
                  <w:color w:val="5B9BD5" w:themeColor="accent1"/>
                </w:rPr>
                <w:t>CompanyEmail_Lbl</w:t>
              </w:r>
              <w:proofErr w:type="spellEnd"/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C9D7B99-3F0A-4DC8-9D28-B3E523DBEA5C}"/>
          <w:text/>
        </w:sdtPr>
        <w:sdtContent>
          <w:tc>
            <w:tcPr>
              <w:tcW w:w="4118" w:type="dxa"/>
            </w:tcPr>
            <w:p w:rsidR="004E6401" w:rsidP="004E6401" w:rsidRDefault="004E6401" w14:paraId="7E62B6B7" w14:textId="77777777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C9D7B99-3F0A-4DC8-9D28-B3E523DBEA5C}"/>
          <w:text/>
        </w:sdtPr>
        <w:sdtContent>
          <w:tc>
            <w:tcPr>
              <w:tcW w:w="1958" w:type="dxa"/>
            </w:tcPr>
            <w:p w:rsidR="004E6401" w:rsidP="004E6401" w:rsidRDefault="004E6401" w14:paraId="2C0884B1" w14:textId="77777777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C9D7B99-3F0A-4DC8-9D28-B3E523DBEA5C}"/>
          <w:text/>
        </w:sdtPr>
        <w:sdtContent>
          <w:tc>
            <w:tcPr>
              <w:tcW w:w="4118" w:type="dxa"/>
            </w:tcPr>
            <w:p w:rsidR="004E6401" w:rsidP="004E6401" w:rsidRDefault="004E6401" w14:paraId="5DD737AA" w14:textId="77777777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378A6" w:rsidP="00E40C63" w:rsidRDefault="00F378A6" w14:paraId="4097FA9D" w14:textId="77777777">
      <w:pPr>
        <w:spacing w:after="0"/>
      </w:pPr>
      <w:r>
        <w:separator/>
      </w:r>
    </w:p>
  </w:footnote>
  <w:footnote w:type="continuationSeparator" w:id="0">
    <w:p w:rsidR="00F378A6" w:rsidP="00E40C63" w:rsidRDefault="00F378A6" w14:paraId="4C96638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000000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C9D7B99-3F0A-4DC8-9D28-B3E523DBEA5C}"/>
              <w:text/>
            </w:sdtPr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C9D7B99-3F0A-4DC8-9D28-B3E523DBEA5C}"/>
              <w:text/>
            </w:sdtPr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C9D7B99-3F0A-4DC8-9D28-B3E523DBEA5C}"/>
            <w:text/>
          </w:sdtPr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000000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C9D7B99-3F0A-4DC8-9D28-B3E523DBEA5C}"/>
              <w:text/>
            </w:sdtPr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Pr="00842DC7" w:rsidR="00C43401" w:rsidP="00291EF5" w:rsidRDefault="00000000" w14:paraId="40183AF9" w14:textId="77777777">
          <w:pPr>
            <w:pStyle w:val="Title"/>
            <w:rPr>
              <w:color w:val="5B9BD5" w:themeColor="accent1"/>
            </w:rPr>
          </w:pPr>
          <w:sdt>
            <w:sdtPr>
              <w:rPr>
                <w:color w:val="5B9BD5" w:themeColor="accent1"/>
              </w:r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C9D7B99-3F0A-4DC8-9D28-B3E523DBEA5C}"/>
              <w:text/>
            </w:sdtPr>
            <w:sdtContent>
              <w:proofErr w:type="spellStart"/>
              <w:r w:rsidRPr="00842DC7" w:rsidR="00BD2158">
                <w:rPr>
                  <w:color w:val="5B9BD5" w:themeColor="accent1"/>
                </w:rPr>
                <w:t>DocumentTitle_Lbl</w:t>
              </w:r>
              <w:proofErr w:type="spellEnd"/>
            </w:sdtContent>
          </w:sdt>
          <w:r w:rsidRPr="00842DC7" w:rsidR="00FA08E4">
            <w:rPr>
              <w:color w:val="5B9BD5" w:themeColor="accent1"/>
            </w:rPr>
            <w:t xml:space="preserve"> </w:t>
          </w:r>
          <w:sdt>
            <w:sdtPr>
              <w:rPr>
                <w:color w:val="5B9BD5" w:themeColor="accent1"/>
              </w:r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C9D7B99-3F0A-4DC8-9D28-B3E523DBEA5C}"/>
              <w:text/>
            </w:sdtPr>
            <w:sdtContent>
              <w:proofErr w:type="spellStart"/>
              <w:r w:rsidRPr="00842DC7" w:rsidR="00BD2158">
                <w:rPr>
                  <w:color w:val="5B9BD5" w:themeColor="accent1"/>
                </w:rPr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C9D7B99-3F0A-4DC8-9D28-B3E523DBEA5C}"/>
            <w:text/>
          </w:sdtPr>
          <w:sdtContent>
            <w:p w:rsidR="00E55D9E" w:rsidP="00DA0734" w:rsidRDefault="00DA0734" w14:paraId="7C9B485B" w14:textId="77777777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000000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C9D7B99-3F0A-4DC8-9D28-B3E523DBEA5C}"/>
              <w:text/>
            </w:sdtPr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C9D7B99-3F0A-4DC8-9D28-B3E523DBEA5C}"/>
              <w:picture/>
            </w:sdtPr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458AA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E1978"/>
    <w:rsid w:val="001F6AD2"/>
    <w:rsid w:val="001F76A3"/>
    <w:rsid w:val="0020108A"/>
    <w:rsid w:val="0021125E"/>
    <w:rsid w:val="002334A5"/>
    <w:rsid w:val="002342C4"/>
    <w:rsid w:val="00235CA0"/>
    <w:rsid w:val="00245B0E"/>
    <w:rsid w:val="00255327"/>
    <w:rsid w:val="00261876"/>
    <w:rsid w:val="0026269B"/>
    <w:rsid w:val="002669DB"/>
    <w:rsid w:val="002709C8"/>
    <w:rsid w:val="00273BA9"/>
    <w:rsid w:val="00291BFF"/>
    <w:rsid w:val="00291EF5"/>
    <w:rsid w:val="00294D03"/>
    <w:rsid w:val="0029628E"/>
    <w:rsid w:val="002A29DF"/>
    <w:rsid w:val="002A382C"/>
    <w:rsid w:val="002B6B46"/>
    <w:rsid w:val="002B7249"/>
    <w:rsid w:val="002C2A8C"/>
    <w:rsid w:val="002C4945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0A3B"/>
    <w:rsid w:val="003C2C96"/>
    <w:rsid w:val="003D120B"/>
    <w:rsid w:val="003D4B80"/>
    <w:rsid w:val="003D7AD7"/>
    <w:rsid w:val="003E2178"/>
    <w:rsid w:val="003F77E2"/>
    <w:rsid w:val="00417ABE"/>
    <w:rsid w:val="00451877"/>
    <w:rsid w:val="004530BB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3EFF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4E6F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4382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26006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173C"/>
    <w:rsid w:val="007E323C"/>
    <w:rsid w:val="007E74D6"/>
    <w:rsid w:val="00802B5B"/>
    <w:rsid w:val="00807754"/>
    <w:rsid w:val="00815D27"/>
    <w:rsid w:val="008179F0"/>
    <w:rsid w:val="00817EE6"/>
    <w:rsid w:val="00820262"/>
    <w:rsid w:val="00836184"/>
    <w:rsid w:val="00842DC7"/>
    <w:rsid w:val="00843F81"/>
    <w:rsid w:val="00844D12"/>
    <w:rsid w:val="00845DAF"/>
    <w:rsid w:val="00845E08"/>
    <w:rsid w:val="00846FB9"/>
    <w:rsid w:val="008533EF"/>
    <w:rsid w:val="00856BBF"/>
    <w:rsid w:val="00862E42"/>
    <w:rsid w:val="008874E0"/>
    <w:rsid w:val="008A3400"/>
    <w:rsid w:val="008A54A2"/>
    <w:rsid w:val="008C2DE2"/>
    <w:rsid w:val="008C3901"/>
    <w:rsid w:val="008D7475"/>
    <w:rsid w:val="008E1DFF"/>
    <w:rsid w:val="008E6A01"/>
    <w:rsid w:val="008E766D"/>
    <w:rsid w:val="008F0A38"/>
    <w:rsid w:val="008F2709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1BFD"/>
    <w:rsid w:val="00B22FDE"/>
    <w:rsid w:val="00B2674F"/>
    <w:rsid w:val="00B32D4B"/>
    <w:rsid w:val="00B402B9"/>
    <w:rsid w:val="00B437D5"/>
    <w:rsid w:val="00B57659"/>
    <w:rsid w:val="00B60D54"/>
    <w:rsid w:val="00B63554"/>
    <w:rsid w:val="00B74119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10D8E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2F11"/>
    <w:rsid w:val="00E5471C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8A6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493"/>
    <w:rsid w:val="00FD6A00"/>
    <w:rsid w:val="00FE1868"/>
    <w:rsid w:val="00FF12C1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A0C7D2"/>
  <w15:chartTrackingRefBased/>
  <w15:docId w15:val="{CF68B76C-CE6C-43BB-91F6-F3CE65B92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1F4967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4D3EFF"/>
    <w:rsid w:val="0052071E"/>
    <w:rsid w:val="005954E4"/>
    <w:rsid w:val="005B4F45"/>
    <w:rsid w:val="005C05B6"/>
    <w:rsid w:val="005E1886"/>
    <w:rsid w:val="006427AC"/>
    <w:rsid w:val="00672748"/>
    <w:rsid w:val="00676164"/>
    <w:rsid w:val="006802F3"/>
    <w:rsid w:val="006C7475"/>
    <w:rsid w:val="007306EB"/>
    <w:rsid w:val="007355F6"/>
    <w:rsid w:val="007B0F74"/>
    <w:rsid w:val="007C1213"/>
    <w:rsid w:val="00814E65"/>
    <w:rsid w:val="0082504B"/>
    <w:rsid w:val="008268BB"/>
    <w:rsid w:val="00826E4A"/>
    <w:rsid w:val="00845ABD"/>
    <w:rsid w:val="008640A4"/>
    <w:rsid w:val="00875991"/>
    <w:rsid w:val="008A67AC"/>
    <w:rsid w:val="008C48D7"/>
    <w:rsid w:val="008E72B8"/>
    <w:rsid w:val="00911A0F"/>
    <w:rsid w:val="0094520C"/>
    <w:rsid w:val="00947668"/>
    <w:rsid w:val="009A3957"/>
    <w:rsid w:val="00A45317"/>
    <w:rsid w:val="00AA7B04"/>
    <w:rsid w:val="00AD1E20"/>
    <w:rsid w:val="00AD7508"/>
    <w:rsid w:val="00AE1CD3"/>
    <w:rsid w:val="00AE701E"/>
    <w:rsid w:val="00AF1763"/>
    <w:rsid w:val="00B104BA"/>
    <w:rsid w:val="00B66C6B"/>
    <w:rsid w:val="00B7711D"/>
    <w:rsid w:val="00B87D0B"/>
    <w:rsid w:val="00BA07E4"/>
    <w:rsid w:val="00BD367F"/>
    <w:rsid w:val="00C02972"/>
    <w:rsid w:val="00C605B7"/>
    <w:rsid w:val="00CC28C1"/>
    <w:rsid w:val="00CE0159"/>
    <w:rsid w:val="00D16157"/>
    <w:rsid w:val="00D20429"/>
    <w:rsid w:val="00D61155"/>
    <w:rsid w:val="00D94A8F"/>
    <w:rsid w:val="00DB4061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55F6"/>
    <w:rPr>
      <w:color w:val="808080"/>
    </w:rPr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9485722AD625498C8BC2196EF140A656">
    <w:name w:val="9485722AD625498C8BC2196EF140A656"/>
    <w:rsid w:val="00C02972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6BBB53A26AA84408BF854D29A3581C5C">
    <w:name w:val="6BBB53A26AA84408BF854D29A3581C5C"/>
    <w:rsid w:val="000878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P r i c e _ L b l > I t e m U n i t P r i c e _ L b l < / I t e m U n i t P r i c e _ L b l >  
         < I t e m U n i t _ L b l > I t e m U n i t _ L b l < / I t e m U n i t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t x t > P r i c e s I n c l V A T t x t < / P r i c e s I n c l V A T t x t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h i p T o P h o n e N o > S h i p T o P h o n e N o < / S h i p T o P h o n e N o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A m t _ L b l > V A T A m t L i n e V A T A m t _ L b l < / V A T A m t L i n e V A T A m t _ L b l >  
         < V A T A m t L i n e V A T _ L b l > V A T A m t L i n e V A T _ L b l < / V A T A m t L i n e V A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t x t > A l l o w I n v D i s c t x t < / A l l o w I n v D i s c t x t >  
             < A l l o w I n v D i s c _ P u r c h L i n e > A l l o w I n v D i s c _ P u r c h L i n e < / A l l o w I n v D i s c _ P u r c h L i n e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P u r c h L i n e _ V A T P c t > P u r c h L i n e _ V A T P c t < / P u r c h L i n e _ V A T P c t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D7B99-3F0A-4DC8-9D28-B3E523DBEA5C}">
  <ds:schemaRefs>
    <ds:schemaRef ds:uri="urn:microsoft-dynamics-nav/reports/Standard_Purchase_Order/1322/"/>
  </ds:schemaRefs>
</ds:datastoreItem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7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Rishabh Shukla (All e Technologies Ltd)</cp:lastModifiedBy>
  <cp:revision>2</cp:revision>
  <dcterms:created xsi:type="dcterms:W3CDTF">2018-03-14T15:58:00Z</dcterms:created>
  <dcterms:modified xsi:type="dcterms:W3CDTF">2024-06-25T09:20:00Z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SetDate">
    <vt:lpwstr>2020-02-18T08:25:39.9928245Z</vt:lpwstr>
  </property>
  <property fmtid="{D5CDD505-2E9C-101B-9397-08002B2CF9AE}" pid="5" name="MSIP_Label_f42aa342-8706-4288-bd11-ebb85995028c_Name">
    <vt:lpwstr>General</vt:lpwstr>
  </property>
  <property fmtid="{D5CDD505-2E9C-101B-9397-08002B2CF9AE}" pid="6" name="MSIP_Label_f42aa342-8706-4288-bd11-ebb85995028c_ActionId">
    <vt:lpwstr>970a44bf-6853-46f2-aea4-32584e8bca36</vt:lpwstr>
  </property>
  <property fmtid="{D5CDD505-2E9C-101B-9397-08002B2CF9AE}" pid="7" name="MSIP_Label_f42aa342-8706-4288-bd11-ebb85995028c_Extended_MSFT_Method">
    <vt:lpwstr>Automatic</vt:lpwstr>
  </property>
  <property fmtid="{D5CDD505-2E9C-101B-9397-08002B2CF9AE}" pid="8" name="Sensitivity">
    <vt:lpwstr>General</vt:lpwstr>
  </property>
</Properties>
</file>