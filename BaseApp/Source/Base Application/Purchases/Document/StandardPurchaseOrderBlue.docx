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8"/>
        <w:gridCol w:w="1382"/>
        <w:gridCol w:w="1641"/>
        <w:gridCol w:w="1296"/>
        <w:gridCol w:w="2938"/>
        <w:gridCol w:w="12"/>
      </w:tblGrid>
      <w:tr w:rsidR="00255D8C" w:rsidTr="00200EBE" w14:paraId="208DFFAC" w14:textId="77777777">
        <w:trPr>
          <w:trHeight w:val="1584"/>
        </w:trPr>
        <w:tc>
          <w:tcPr>
            <w:tcW w:w="2920" w:type="pct"/>
            <w:gridSpan w:val="3"/>
            <w:vAlign w:val="center"/>
          </w:tcPr>
          <w:p w:rsidR="00551624" w:rsidP="004622E9" w:rsidRDefault="00000000" w14:paraId="3EBF931D" w14:textId="77777777">
            <w:pPr>
              <w:pStyle w:val="NoSpacing"/>
            </w:pPr>
            <w:sdt>
              <w:sdtPr>
                <w:rPr>
                  <w:rFonts w:ascii="Century Gothic" w:hAnsi="Century Gothic"/>
                  <w:color w:val="0070C0"/>
                  <w:sz w:val="48"/>
                  <w:szCs w:val="48"/>
                </w:rPr>
                <w:alias w:val="#Nav: /Purchase_Header/DocumentTitle_Lbl"/>
                <w:tag w:val="#Nav: Standard_Purchase_Order/1322"/>
                <w:id w:val="-2116054582"/>
                <w:placeholder>
                  <w:docPart w:val="04B4D0EC2A534844BAACECFDF594D12C"/>
                </w:placeholder>
  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  <w:text/>
              </w:sdtPr>
              <w:sdtContent>
                <w:r w:rsidRPr="004622E9" w:rsidR="008B680E">
                  <w:rPr>
                    <w:rFonts w:ascii="Century Gothic" w:hAnsi="Century Gothic"/>
                    <w:color w:val="0070C0"/>
                    <w:sz w:val="48"/>
                    <w:szCs w:val="48"/>
                  </w:rPr>
                  <w:t>DocumentTitle_Lbl</w:t>
                </w:r>
              </w:sdtContent>
            </w:sdt>
            <w:r w:rsidR="00551624">
              <w:t xml:space="preserve"> </w:t>
            </w:r>
          </w:p>
          <w:p w:rsidRPr="004622E9" w:rsidR="00255D8C" w:rsidP="004622E9" w:rsidRDefault="00000000" w14:paraId="567B939B" w14:textId="77777777">
            <w:pPr>
              <w:pStyle w:val="Title"/>
              <w:rPr>
                <w:rFonts w:ascii="Garamond" w:hAnsi="Garamond" w:cstheme="minorHAnsi"/>
                <w:sz w:val="22"/>
              </w:rPr>
            </w:pPr>
            <w:sdt>
              <w:sdtPr>
                <w:rPr>
                  <w:rFonts w:ascii="Garamond" w:hAnsi="Garamond" w:cstheme="minorHAnsi"/>
                  <w:sz w:val="22"/>
                </w:rPr>
                <w:alias w:val="#Nav: /Purchase_Header/No_PurchHeader"/>
                <w:tag w:val="#Nav: Standard_Purchase_Order/1322"/>
                <w:id w:val="1251390288"/>
                <w:placeholder>
                  <w:docPart w:val="04B4D0EC2A534844BAACECFDF594D12C"/>
                </w:placeholder>
  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  <w:text/>
              </w:sdtPr>
              <w:sdtContent>
                <w:r w:rsidR="008B680E">
                  <w:rPr>
                    <w:rFonts w:ascii="Garamond" w:hAnsi="Garamond" w:cstheme="minorHAnsi"/>
                    <w:sz w:val="22"/>
                  </w:rPr>
                  <w:t>No_PurchHeader</w:t>
                </w:r>
              </w:sdtContent>
            </w:sdt>
          </w:p>
        </w:tc>
        <w:tc>
          <w:tcPr>
            <w:tcW w:w="2080" w:type="pct"/>
            <w:gridSpan w:val="3"/>
          </w:tcPr>
          <w:p w:rsidR="00255D8C" w:rsidP="00200EBE" w:rsidRDefault="00255D8C" w14:paraId="5DDA7381" w14:textId="77777777">
            <w:pPr>
              <w:pStyle w:val="Header"/>
              <w:tabs>
                <w:tab w:val="left" w:pos="1155"/>
              </w:tabs>
              <w:jc w:val="right"/>
              <w:rPr>
                <w:b/>
              </w:rPr>
            </w:pPr>
            <w:r>
              <w:rPr>
                <w:b/>
              </w:rPr>
              <w:tab/>
            </w:r>
            <w:sdt>
              <w:sdtPr>
                <w:rPr>
                  <w:b/>
                </w:rPr>
                <w:alias w:val="#Nav: /Purchase_Header/CompanyPicture"/>
                <w:tag w:val="#Nav: Standard_Purchase_Order/1322"/>
                <w:id w:val="1660889920"/>
                <w:showingPlcHdr/>
  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  <w:picture/>
              </w:sdtPr>
              <w:sdtContent>
                <w:r>
                  <w:rPr>
                    <w:b/>
                    <w:noProof/>
                  </w:rPr>
                  <w:drawing>
                    <wp:inline distT="0" distB="0" distL="0" distR="0" wp14:anchorId="1B27BDB4" wp14:editId="5EA56AFF">
                      <wp:extent cx="1962150" cy="1057275"/>
                      <wp:effectExtent l="0" t="0" r="0" b="9525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62150" cy="1057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0008C0" w:rsidTr="00255D8C" w14:paraId="1623D780" w14:textId="77777777">
        <w:trPr>
          <w:gridAfter w:val="1"/>
          <w:wAfter w:w="5" w:type="pct"/>
          <w:trHeight w:val="324"/>
        </w:trPr>
        <w:tc>
          <w:tcPr>
            <w:tcW w:w="1439" w:type="pct"/>
          </w:tcPr>
          <w:p w:rsidRPr="008E6A01" w:rsidR="000008C0" w:rsidP="000008C0" w:rsidRDefault="000008C0" w14:paraId="02961ADE" w14:textId="77777777">
            <w:pPr>
              <w:pStyle w:val="Heading1"/>
              <w:outlineLvl w:val="0"/>
            </w:pPr>
          </w:p>
        </w:tc>
        <w:tc>
          <w:tcPr>
            <w:tcW w:w="677" w:type="pct"/>
          </w:tcPr>
          <w:p w:rsidR="000008C0" w:rsidP="000008C0" w:rsidRDefault="000008C0" w14:paraId="53915EA9" w14:textId="77777777">
            <w:pPr>
              <w:pStyle w:val="Heading1"/>
              <w:outlineLvl w:val="0"/>
            </w:pPr>
          </w:p>
        </w:tc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toAddress_Lbl"/>
            <w:tag w:val="#Nav: Standard_Purchase_Order/1322"/>
            <w:id w:val="-1743247001"/>
            <w:placeholder>
              <w:docPart w:val="39CD754D62C84EA3BBE4A866EDC80BB2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Content>
            <w:tc>
              <w:tcPr>
                <w:tcW w:w="1439" w:type="pct"/>
                <w:gridSpan w:val="2"/>
                <w:vAlign w:val="bottom"/>
              </w:tcPr>
              <w:p w:rsidRPr="0034230C" w:rsidR="000008C0" w:rsidP="002007D3" w:rsidRDefault="008B680E" w14:paraId="0AE95317" w14:textId="77777777">
                <w:pPr>
                  <w:pStyle w:val="Heading1"/>
                  <w:outlineLvl w:val="0"/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ShiptoAddress_Lbl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0070C0"/>
              <w:sz w:val="28"/>
              <w:szCs w:val="28"/>
            </w:rPr>
            <w:alias w:val="#Nav: /Purchase_Header/CompanyAddress1"/>
            <w:tag w:val="#Nav: Standard_Purchase_Order/1322"/>
            <w:id w:val="543332441"/>
            <w:placeholder>
              <w:docPart w:val="4FD85A42ED754B3E980CDE4E7D636234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Content>
            <w:tc>
              <w:tcPr>
                <w:tcW w:w="1439" w:type="pct"/>
                <w:vAlign w:val="center"/>
              </w:tcPr>
              <w:p w:rsidRPr="002007D3" w:rsidR="000008C0" w:rsidP="002007D3" w:rsidRDefault="008B680E" w14:paraId="34254DBB" w14:textId="77777777">
                <w:pPr>
                  <w:pStyle w:val="NoSpacing"/>
                  <w:jc w:val="right"/>
                  <w:rPr>
                    <w:rFonts w:ascii="Century Gothic" w:hAnsi="Century Gothic"/>
                    <w:color w:val="0070C0"/>
                    <w:sz w:val="28"/>
                    <w:szCs w:val="28"/>
                  </w:rPr>
                </w:pPr>
                <w:r>
                  <w:rPr>
                    <w:rFonts w:ascii="Century Gothic" w:hAnsi="Century Gothic"/>
                    <w:color w:val="0070C0"/>
                    <w:sz w:val="28"/>
                    <w:szCs w:val="28"/>
                  </w:rPr>
                  <w:t>CompanyAddress1</w:t>
                </w:r>
              </w:p>
            </w:tc>
          </w:sdtContent>
        </w:sdt>
      </w:tr>
      <w:tr w:rsidR="000008C0" w:rsidTr="00255D8C" w14:paraId="7D897AC5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1"/>
            <w:tag w:val="#Nav: Standard_Purchase_Order/1322"/>
            <w:id w:val="1115949697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780F17CC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BuyFromAddr1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7610E631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1"/>
            <w:tag w:val="#Nav: Standard_Purchase_Order/1322"/>
            <w:id w:val="-1477758454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015BD406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00F6C7684B48457EA2FC39C383FF74DA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3AE1A526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CompanyAddress2</w:t>
                </w:r>
              </w:p>
            </w:tc>
          </w:sdtContent>
        </w:sdt>
      </w:tr>
      <w:tr w:rsidR="000008C0" w:rsidTr="00255D8C" w14:paraId="151054F6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2"/>
            <w:tag w:val="#Nav: Standard_Purchase_Order/1322"/>
            <w:id w:val="-1412156141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1E37C650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BuyFromAddr2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5CBFB08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2"/>
            <w:tag w:val="#Nav: Standard_Purchase_Order/1322"/>
            <w:id w:val="-229392333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40E3C6C4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115B6182D15942289C60AFEB119FF3DB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7D4D2EFB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CompanyAddress3</w:t>
                </w:r>
              </w:p>
            </w:tc>
          </w:sdtContent>
        </w:sdt>
      </w:tr>
      <w:tr w:rsidR="000008C0" w:rsidTr="00255D8C" w14:paraId="1B6358B2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3"/>
            <w:tag w:val="#Nav: Standard_Purchase_Order/1322"/>
            <w:id w:val="1819614024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2E982BEC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BuyFromAddr3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1ED9CC50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3"/>
            <w:tag w:val="#Nav: Standard_Purchase_Order/1322"/>
            <w:id w:val="-1181434376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247FC8CB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32BA4E7D7B164B1A86C77261043DF5CC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5546E245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CompanyAddress4</w:t>
                </w:r>
              </w:p>
            </w:tc>
          </w:sdtContent>
        </w:sdt>
      </w:tr>
      <w:tr w:rsidR="000008C0" w:rsidTr="00255D8C" w14:paraId="7E7AC4A4" w14:textId="77777777">
        <w:trPr>
          <w:gridAfter w:val="1"/>
          <w:wAfter w:w="5" w:type="pct"/>
          <w:trHeight w:val="80"/>
        </w:trPr>
        <w:sdt>
          <w:sdtPr>
            <w:rPr>
              <w:rFonts w:ascii="Garamond" w:hAnsi="Garamond" w:cstheme="minorHAnsi"/>
              <w:b/>
            </w:rPr>
            <w:alias w:val="#Nav: /Purchase_Header/BuyFromAddr4"/>
            <w:tag w:val="#Nav: Standard_Purchase_Order/1322"/>
            <w:id w:val="-267086038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4D4E6028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BuyFromAddr4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52CBC0E9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4"/>
            <w:tag w:val="#Nav: Standard_Purchase_Order/1322"/>
            <w:id w:val="1116787563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6DB49770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ascii="Garamond" w:hAnsi="Garamond"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CB061DD91AA4452FA5EDFE5B5FDE16B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44229A00" w14:textId="77777777">
                <w:pPr>
                  <w:pStyle w:val="NoSpacing"/>
                  <w:jc w:val="right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CompanyAddress5</w:t>
                </w:r>
              </w:p>
            </w:tc>
          </w:sdtContent>
        </w:sdt>
      </w:tr>
      <w:tr w:rsidR="000008C0" w:rsidTr="00255D8C" w14:paraId="261E1870" w14:textId="77777777">
        <w:trPr>
          <w:gridAfter w:val="1"/>
          <w:wAfter w:w="5" w:type="pct"/>
        </w:trPr>
        <w:sdt>
          <w:sdtPr>
            <w:rPr>
              <w:rFonts w:ascii="Garamond" w:hAnsi="Garamond" w:cstheme="minorHAnsi"/>
              <w:b/>
            </w:rPr>
            <w:alias w:val="#Nav: /Purchase_Header/BuyFromAddr5"/>
            <w:tag w:val="#Nav: Standard_Purchase_Order/1322"/>
            <w:id w:val="2143303583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Content>
            <w:tc>
              <w:tcPr>
                <w:tcW w:w="1439" w:type="pct"/>
              </w:tcPr>
              <w:p w:rsidRPr="000008C0" w:rsidR="000008C0" w:rsidP="000008C0" w:rsidRDefault="008B680E" w14:paraId="46D6D531" w14:textId="77777777">
                <w:pPr>
                  <w:pStyle w:val="NoSpacing"/>
                  <w:rPr>
                    <w:rFonts w:ascii="Garamond" w:hAnsi="Garamond" w:cstheme="minorHAnsi"/>
                    <w:b/>
                  </w:rPr>
                </w:pPr>
                <w:r>
                  <w:rPr>
                    <w:rFonts w:ascii="Garamond" w:hAnsi="Garamond" w:cstheme="minorHAnsi"/>
                    <w:b/>
                  </w:rPr>
                  <w:t>BuyFromAddr5</w:t>
                </w:r>
              </w:p>
            </w:tc>
          </w:sdtContent>
        </w:sdt>
        <w:tc>
          <w:tcPr>
            <w:tcW w:w="677" w:type="pct"/>
          </w:tcPr>
          <w:p w:rsidR="000008C0" w:rsidP="000008C0" w:rsidRDefault="000008C0" w14:paraId="3ABD9E54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ascii="Garamond" w:hAnsi="Garamond" w:cstheme="minorHAnsi"/>
            </w:rPr>
            <w:alias w:val="#Nav: /Purchase_Header/ShipToAddr5"/>
            <w:tag w:val="#Nav: Standard_Purchase_Order/1322"/>
            <w:id w:val="260579305"/>
            <w:placeholder>
              <w:docPart w:val="853DBB44BE364198B53AF45DD6594DAD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Content>
            <w:tc>
              <w:tcPr>
                <w:tcW w:w="1439" w:type="pct"/>
                <w:gridSpan w:val="2"/>
              </w:tcPr>
              <w:p w:rsidRPr="000008C0" w:rsidR="000008C0" w:rsidP="000008C0" w:rsidRDefault="008B680E" w14:paraId="176FDB14" w14:textId="77777777">
                <w:pPr>
                  <w:pStyle w:val="NoSpacing"/>
                  <w:rPr>
                    <w:rFonts w:ascii="Garamond" w:hAnsi="Garamond" w:cstheme="minorHAnsi"/>
                  </w:rPr>
                </w:pPr>
                <w:r>
                  <w:rPr>
                    <w:rFonts w:ascii="Garamond" w:hAnsi="Garamond" w:cstheme="minorHAnsi"/>
                  </w:rPr>
                  <w:t>ShipToAddr5</w:t>
                </w:r>
              </w:p>
            </w:tc>
          </w:sdtContent>
        </w:sdt>
        <w:tc>
          <w:tcPr>
            <w:tcW w:w="1439" w:type="pct"/>
          </w:tcPr>
          <w:p w:rsidRPr="000008C0" w:rsidR="000008C0" w:rsidP="000008C0" w:rsidRDefault="000008C0" w14:paraId="39344A95" w14:textId="77777777">
            <w:pPr>
              <w:pStyle w:val="NoSpacing"/>
              <w:rPr>
                <w:rFonts w:ascii="Garamond" w:hAnsi="Garamond" w:cstheme="minorHAnsi"/>
              </w:rPr>
            </w:pPr>
          </w:p>
        </w:tc>
      </w:tr>
    </w:tbl>
    <w:p w:rsidR="007A0A53" w:rsidP="001541E0" w:rsidRDefault="007A0A53" w14:paraId="6B9C4026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18558967" w14:textId="77777777">
        <w:sdt>
          <w:sdtPr>
            <w:rPr>
              <w:rFonts w:ascii="Century Gothic" w:hAnsi="Century Gothic"/>
              <w:b w:val="0"/>
              <w:color w:val="0070C0"/>
            </w:r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7A2170" w:rsidRDefault="008B680E" w14:paraId="6455EC3C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PaymentTermsDesc_Lbl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7A2170" w:rsidRDefault="008B680E" w14:paraId="4F54B281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Buyer_Lbl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7A2170" w:rsidRDefault="008B680E" w14:paraId="7F50F09A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Receiveby_Lbl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Content>
            <w:tc>
              <w:tcPr>
                <w:tcW w:w="3744" w:type="dxa"/>
              </w:tcPr>
              <w:p w:rsidRPr="000534CB" w:rsidR="00E96245" w:rsidP="007A2170" w:rsidRDefault="008B680E" w14:paraId="5F2B39CE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ShipmentMethodDesc_Lbl</w:t>
                </w:r>
              </w:p>
            </w:tc>
          </w:sdtContent>
        </w:sdt>
      </w:tr>
      <w:tr w:rsidR="00E96245" w:rsidTr="0098571A" w14:paraId="3D603D8C" w14:textId="77777777">
        <w:sdt>
          <w:sdtPr>
            <w:rPr>
              <w:rFonts w:ascii="Garamond" w:hAnsi="Garamond"/>
            </w:r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981D1E" w:rsidRDefault="008B680E" w14:paraId="2484E7AC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PaymentTermsDesc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981D1E" w:rsidRDefault="008B680E" w14:paraId="19B86E41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SalesPurchPersonName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Content>
            <w:tc>
              <w:tcPr>
                <w:tcW w:w="2160" w:type="dxa"/>
              </w:tcPr>
              <w:p w:rsidRPr="000534CB" w:rsidR="00E96245" w:rsidP="00981D1E" w:rsidRDefault="008B680E" w14:paraId="536A7300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ExptRecptDt_PurchaseHeader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Content>
            <w:tc>
              <w:tcPr>
                <w:tcW w:w="3744" w:type="dxa"/>
              </w:tcPr>
              <w:p w:rsidRPr="000534CB" w:rsidR="00E96245" w:rsidP="00981D1E" w:rsidRDefault="008B680E" w14:paraId="35CABA77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ShipmentMethodDesc</w:t>
                </w:r>
              </w:p>
            </w:tc>
          </w:sdtContent>
        </w:sdt>
      </w:tr>
    </w:tbl>
    <w:p w:rsidR="00E96245" w:rsidP="001541E0" w:rsidRDefault="00E96245" w14:paraId="3026074A" w14:textId="77777777">
      <w:pPr>
        <w:pStyle w:val="Style1"/>
        <w:rPr>
          <w:sz w:val="20"/>
        </w:rPr>
      </w:pPr>
    </w:p>
    <w:tbl>
      <w:tblPr>
        <w:tblStyle w:val="TableGrid"/>
        <w:tblW w:w="52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2551"/>
      </w:tblGrid>
      <w:tr w:rsidRPr="000534CB" w:rsidR="00350261" w:rsidTr="00350261" w14:paraId="19D0220E" w14:textId="77777777">
        <w:sdt>
          <w:sdtPr>
            <w:rPr>
              <w:rFonts w:ascii="Century Gothic" w:hAnsi="Century Gothic"/>
              <w:b w:val="0"/>
              <w:color w:val="0070C0"/>
            </w:rPr>
            <w:alias w:val="#Nav: /Purchase_Header/VendorInvoiceNo_Lbl"/>
            <w:tag w:val="#Nav: Standard_Purchase_Order/1322"/>
            <w:id w:val="254489581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</w:sdtPr>
          <w:sdtContent>
            <w:tc>
              <w:tcPr>
                <w:tcW w:w="2694" w:type="dxa"/>
              </w:tcPr>
              <w:p w:rsidRPr="000534CB" w:rsidR="00350261" w:rsidP="0011017D" w:rsidRDefault="00350261" w14:paraId="3DF27D25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VendorInvoiceNo_Lbl</w:t>
                </w:r>
              </w:p>
            </w:tc>
          </w:sdtContent>
        </w:sdt>
        <w:sdt>
          <w:sdtPr>
            <w:rPr>
              <w:rFonts w:ascii="Century Gothic" w:hAnsi="Century Gothic"/>
              <w:b w:val="0"/>
              <w:color w:val="0070C0"/>
            </w:rPr>
            <w:alias w:val="#Nav: /Purchase_Header/VendorOrderNo_Lbl"/>
            <w:tag w:val="#Nav: Standard_Purchase_Order/1322"/>
            <w:id w:val="166250414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</w:sdtPr>
          <w:sdtContent>
            <w:tc>
              <w:tcPr>
                <w:tcW w:w="2551" w:type="dxa"/>
              </w:tcPr>
              <w:p w:rsidRPr="000534CB" w:rsidR="00350261" w:rsidP="0011017D" w:rsidRDefault="00350261" w14:paraId="1AB7D76D" w14:textId="77777777">
                <w:pPr>
                  <w:pStyle w:val="Heading1"/>
                  <w:outlineLvl w:val="0"/>
                  <w:rPr>
                    <w:rFonts w:ascii="Century Gothic" w:hAnsi="Century Gothic"/>
                    <w:b w:val="0"/>
                    <w:color w:val="0070C0"/>
                  </w:rPr>
                </w:pPr>
                <w:r>
                  <w:rPr>
                    <w:rFonts w:ascii="Century Gothic" w:hAnsi="Century Gothic"/>
                    <w:b w:val="0"/>
                    <w:color w:val="0070C0"/>
                  </w:rPr>
                  <w:t>VendorOrderNo_Lbl</w:t>
                </w:r>
              </w:p>
            </w:tc>
          </w:sdtContent>
        </w:sdt>
      </w:tr>
      <w:tr w:rsidRPr="000534CB" w:rsidR="00350261" w:rsidTr="00350261" w14:paraId="3A09527F" w14:textId="77777777">
        <w:sdt>
          <w:sdtPr>
            <w:rPr>
              <w:rFonts w:ascii="Garamond" w:hAnsi="Garamond"/>
            </w:rPr>
            <w:alias w:val="#Nav: /Purchase_Header/VendorInvoiceNo"/>
            <w:tag w:val="#Nav: Standard_Purchase_Order/1322"/>
            <w:id w:val="-1553452184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</w:sdtPr>
          <w:sdtContent>
            <w:tc>
              <w:tcPr>
                <w:tcW w:w="2694" w:type="dxa"/>
              </w:tcPr>
              <w:p w:rsidRPr="000534CB" w:rsidR="00350261" w:rsidP="0011017D" w:rsidRDefault="00350261" w14:paraId="60B72210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VendorInvoiceNo</w:t>
                </w:r>
              </w:p>
            </w:tc>
          </w:sdtContent>
        </w:sdt>
        <w:sdt>
          <w:sdtPr>
            <w:rPr>
              <w:rFonts w:ascii="Garamond" w:hAnsi="Garamond"/>
            </w:rPr>
            <w:alias w:val="#Nav: /Purchase_Header/VendorOrderNo"/>
            <w:tag w:val="#Nav: Standard_Purchase_Order/1322"/>
            <w:id w:val="-7559534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</w:sdtPr>
          <w:sdtContent>
            <w:tc>
              <w:tcPr>
                <w:tcW w:w="2551" w:type="dxa"/>
              </w:tcPr>
              <w:p w:rsidRPr="000534CB" w:rsidR="00350261" w:rsidP="0011017D" w:rsidRDefault="00350261" w14:paraId="6CA2BBBE" w14:textId="77777777">
                <w:pPr>
                  <w:rPr>
                    <w:rFonts w:ascii="Garamond" w:hAnsi="Garamond"/>
                  </w:rPr>
                </w:pPr>
                <w:r>
                  <w:rPr>
                    <w:rFonts w:ascii="Garamond" w:hAnsi="Garamond"/>
                  </w:rPr>
                  <w:t>VendorOrderNo</w:t>
                </w:r>
              </w:p>
            </w:tc>
          </w:sdtContent>
        </w:sdt>
      </w:tr>
    </w:tbl>
    <w:p w:rsidR="00350261" w:rsidP="001541E0" w:rsidRDefault="00350261" w14:paraId="12AEB053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534CB" w14:paraId="51E39C74" w14:textId="77777777">
        <w:trPr>
          <w:trHeight w:val="593"/>
        </w:trPr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52AF1FFE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No_PurchLine_Lbl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Content>
            <w:tc>
              <w:tcPr>
                <w:tcW w:w="342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236B23D3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Desc_PurchLine_Lbl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Content>
            <w:tc>
              <w:tcPr>
                <w:tcW w:w="144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604A133E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Qty_PurchLine_Lbl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Content>
            <w:tc>
              <w:tcPr>
                <w:tcW w:w="1080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14D11734" w14:textId="77777777">
                <w:pPr>
                  <w:pStyle w:val="Heading1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UOM_PurchLine_Lbl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Content>
            <w:tc>
              <w:tcPr>
                <w:tcW w:w="1233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7A2170" w:rsidRDefault="008B680E" w14:paraId="3473EC06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DirectUniCost_Lbl</w:t>
                </w:r>
              </w:p>
            </w:tc>
          </w:sdtContent>
        </w:sdt>
        <w:sdt>
          <w:sdtPr>
            <w:rPr>
              <w:rFonts w:ascii="Century Gothic" w:hAnsi="Century Gothic"/>
              <w:color w:val="FFFFFF" w:themeColor="background1"/>
            </w:r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Content>
            <w:tc>
              <w:tcPr>
                <w:tcW w:w="1621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0534CB" w:rsidR="008D2D2F" w:rsidP="006E60E9" w:rsidRDefault="008B680E" w14:paraId="5E327C9E" w14:textId="77777777">
                <w:pPr>
                  <w:pStyle w:val="Heading1"/>
                  <w:jc w:val="right"/>
                  <w:outlineLvl w:val="0"/>
                  <w:rPr>
                    <w:rFonts w:ascii="Century Gothic" w:hAnsi="Century Gothic"/>
                    <w:color w:val="FFFFFF" w:themeColor="background1"/>
                  </w:rPr>
                </w:pPr>
                <w:r>
                  <w:rPr>
                    <w:rFonts w:ascii="Century Gothic" w:hAnsi="Century Gothic"/>
                    <w:color w:val="FFFFFF" w:themeColor="background1"/>
                  </w:rPr>
                  <w:t>ItemLineAmount_Lbl</w:t>
                </w:r>
              </w:p>
            </w:tc>
          </w:sdtContent>
        </w:sdt>
      </w:tr>
      <w:sdt>
        <w:sdtPr>
          <w:rPr>
            <w:rFonts w:ascii="Garamond" w:hAnsi="Garamond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Content>
          <w:sdt>
            <w:sdtPr>
              <w:rPr>
                <w:rFonts w:ascii="Garamond" w:hAnsi="Garamond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Content>
              <w:tr w:rsidR="008D2D2F" w:rsidTr="00CE6A9E" w14:paraId="401609D3" w14:textId="77777777">
                <w:trPr>
                  <w:trHeight w:val="202"/>
                </w:trPr>
                <w:sdt>
                  <w:sdtPr>
                    <w:rPr>
                      <w:rFonts w:ascii="Garamond" w:hAnsi="Garamond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Content>
                    <w:tc>
                      <w:tcPr>
                        <w:tcW w:w="144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23F5ECED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Content>
                    <w:tc>
                      <w:tcPr>
                        <w:tcW w:w="342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2C8F1152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Content>
                    <w:tc>
                      <w:tcPr>
                        <w:tcW w:w="144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07984CBC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Content>
                    <w:tc>
                      <w:tcPr>
                        <w:tcW w:w="1080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78C488E2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Content>
                    <w:tc>
                      <w:tcPr>
                        <w:tcW w:w="1233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26C435F9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Garamond" w:hAnsi="Garamond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Content>
                    <w:tc>
                      <w:tcPr>
                        <w:tcW w:w="1621" w:type="dxa"/>
                        <w:tcBorders>
                          <w:bottom w:val="single" w:color="767171" w:themeColor="background2" w:themeShade="80" w:sz="4" w:space="0"/>
                        </w:tcBorders>
                      </w:tcPr>
                      <w:p w:rsidRPr="000534CB" w:rsidR="008D2D2F" w:rsidP="00505E7D" w:rsidRDefault="008B680E" w14:paraId="50574C46" w14:textId="77777777">
                        <w:pPr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Garamond" w:hAnsi="Garamond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075AA8" w:rsidTr="00CE6A9E" w14:paraId="59DEC879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2883A8D0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Title"/>
            <w:tag w:val="#Nav: Standard_Purchase_Order/1322"/>
            <w:id w:val="-95101511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 w14:paraId="5DF00023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BreakdownTitle</w:t>
                </w:r>
              </w:p>
            </w:tc>
          </w:sdtContent>
        </w:sdt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5B4230FB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155DE71A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Subtotal_Lbl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4E7782B9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TotalSubTotal</w:t>
                </w:r>
              </w:p>
            </w:tc>
          </w:sdtContent>
        </w:sdt>
      </w:tr>
      <w:tr w:rsidR="00075AA8" w:rsidTr="00CE6A9E" w14:paraId="3C7EC4BD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52BDBEEB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1"/>
            <w:tag w:val="#Nav: Standard_Purchase_Order/1322"/>
            <w:id w:val="40256785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 w14:paraId="54522BF7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1"/>
            <w:tag w:val="#Nav: Standard_Purchase_Order/1322"/>
            <w:id w:val="-2718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F1A553DA-C3F2-4CE6-8EDE-11DD994976F7}"/>
            <w:text/>
          </w:sdtPr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B36099" w:rsidRDefault="008E3E0C" w14:paraId="6F6D8077" w14:textId="77777777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BreakdownAmt1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56E637FC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InvoiceDiscountCaption_Lbl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58FEA7F8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TotalInvoiceDiscountAmount</w:t>
                </w:r>
              </w:p>
            </w:tc>
          </w:sdtContent>
        </w:sdt>
      </w:tr>
      <w:tr w:rsidR="00075AA8" w:rsidTr="00CE6A9E" w14:paraId="4115BA88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075AA8" w:rsidP="00B36099" w:rsidRDefault="00075AA8" w14:paraId="664E52DC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Label2"/>
            <w:tag w:val="#Nav: Standard_Purchase_Order/1322"/>
            <w:id w:val="-9897959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F1A553DA-C3F2-4CE6-8EDE-11DD994976F7}"/>
            <w:text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8E3E0C" w:rsidRDefault="008E3E0C" w14:paraId="65CDB7B5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BreakdownLabel2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Breakdown/BreakdownAmt2"/>
            <w:tag w:val="#Nav: Standard_Purchase_Order/1322"/>
            <w:id w:val="81538209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F1A553DA-C3F2-4CE6-8EDE-11DD994976F7}"/>
            <w:text/>
          </w:sdtPr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8E3E0C" w:rsidR="00075AA8" w:rsidP="00B36099" w:rsidRDefault="008E3E0C" w14:paraId="200D8947" w14:textId="77777777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8E3E0C">
                  <w:rPr>
                    <w:rFonts w:ascii="Garamond" w:hAnsi="Garamond"/>
                    <w:sz w:val="22"/>
                    <w:szCs w:val="22"/>
                  </w:rPr>
                  <w:t>BreakdownAmt2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42581932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Tax_Lbl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Pr="00B36099" w:rsidR="00075AA8" w:rsidP="0079081D" w:rsidRDefault="008B680E" w14:paraId="48CB7A0A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sz w:val="22"/>
                    <w:szCs w:val="22"/>
                  </w:rPr>
                  <w:t>TaxAmount</w:t>
                </w:r>
              </w:p>
            </w:tc>
          </w:sdtContent>
        </w:sdt>
      </w:tr>
      <w:tr w:rsidR="00505E7D" w:rsidTr="00CE6A9E" w14:paraId="327F4612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505E7D" w:rsidP="00B36099" w:rsidRDefault="00505E7D" w14:paraId="14377077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id w:val="-91516786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3[1]" w:storeItemID="{F1A553DA-C3F2-4CE6-8EDE-11DD994976F7}"/>
            <w:text/>
            <w:alias w:val="#Nav: /Purchase_Header/TaxBreakdown/BreakdownLabel3"/>
            <w:tag w:val="#Nav: Standard_Purchase_Order/1322"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="00505E7D" w:rsidP="008E3E0C" w:rsidRDefault="00505E7D" w14:paraId="2DE25063" w14:textId="5B2E3C44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BreakdownLabel3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id w:val="173928656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3[1]" w:storeItemID="{F1A553DA-C3F2-4CE6-8EDE-11DD994976F7}"/>
            <w:text/>
            <w:alias w:val="#Nav: /Purchase_Header/TaxBreakdown/BreakdownAmt3"/>
            <w:tag w:val="#Nav: Standard_Purchase_Order/1322"/>
          </w:sdtPr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="00505E7D" w:rsidP="00B36099" w:rsidRDefault="00505E7D" w14:paraId="5E32A08F" w14:textId="702E68D4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BreakdownAmt3</w:t>
                </w:r>
              </w:p>
            </w:tc>
          </w:sdtContent>
        </w:sdt>
        <w:tc>
          <w:tcPr>
            <w:tcW w:w="2313" w:type="dxa"/>
            <w:gridSpan w:val="2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="00505E7D" w:rsidP="0079081D" w:rsidRDefault="00505E7D" w14:paraId="57466970" w14:textId="77777777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="00505E7D" w:rsidP="0079081D" w:rsidRDefault="00505E7D" w14:paraId="4347BF36" w14:textId="77777777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</w:tr>
      <w:tr w:rsidR="00505E7D" w:rsidTr="00CE6A9E" w14:paraId="0362D93E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Pr="000534CB" w:rsidR="00505E7D" w:rsidP="00B36099" w:rsidRDefault="00505E7D" w14:paraId="5C1D19E3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sz w:val="22"/>
              <w:szCs w:val="22"/>
            </w:rPr>
            <w:id w:val="-102770826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4[1]" w:storeItemID="{F1A553DA-C3F2-4CE6-8EDE-11DD994976F7}"/>
            <w:text/>
            <w:alias w:val="#Nav: /Purchase_Header/TaxBreakdown/BreakdownLabel4"/>
            <w:tag w:val="#Nav: Standard_Purchase_Order/1322"/>
          </w:sdtPr>
          <w:sdtContent>
            <w:tc>
              <w:tcPr>
                <w:tcW w:w="342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="00505E7D" w:rsidP="008E3E0C" w:rsidRDefault="00505E7D" w14:paraId="6376EECE" w14:textId="47F52559">
                <w:pPr>
                  <w:pStyle w:val="Heading2"/>
                  <w:jc w:val="right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BreakdownLabel4</w:t>
                </w:r>
              </w:p>
            </w:tc>
          </w:sdtContent>
        </w:sdt>
        <w:sdt>
          <w:sdtPr>
            <w:rPr>
              <w:rFonts w:ascii="Garamond" w:hAnsi="Garamond"/>
              <w:sz w:val="22"/>
              <w:szCs w:val="22"/>
            </w:rPr>
            <w:id w:val="14177983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4[1]" w:storeItemID="{F1A553DA-C3F2-4CE6-8EDE-11DD994976F7}"/>
            <w:text/>
            <w:alias w:val="#Nav: /Purchase_Header/TaxBreakdown/BreakdownAmt4"/>
            <w:tag w:val="#Nav: Standard_Purchase_Order/1322"/>
          </w:sdtPr>
          <w:sdtContent>
            <w:tc>
              <w:tcPr>
                <w:tcW w:w="1440" w:type="dxa"/>
                <w:tcBorders>
                  <w:top w:val="single" w:color="767171" w:themeColor="background2" w:themeShade="80" w:sz="4" w:space="0"/>
                  <w:bottom w:val="single" w:color="767171" w:themeColor="background2" w:themeShade="80" w:sz="4" w:space="0"/>
                </w:tcBorders>
              </w:tcPr>
              <w:p w:rsidR="00505E7D" w:rsidP="00B36099" w:rsidRDefault="00505E7D" w14:paraId="64B450C4" w14:textId="18884AF0">
                <w:pPr>
                  <w:pStyle w:val="Heading2"/>
                  <w:outlineLvl w:val="1"/>
                  <w:rPr>
                    <w:rFonts w:ascii="Garamond" w:hAnsi="Garamond"/>
                    <w:sz w:val="22"/>
                    <w:szCs w:val="22"/>
                  </w:rPr>
                </w:pPr>
                <w:r>
                  <w:rPr>
                    <w:rFonts w:ascii="Garamond" w:hAnsi="Garamond"/>
                    <w:sz w:val="22"/>
                    <w:szCs w:val="22"/>
                  </w:rPr>
                  <w:t>BreakdownAmt4</w:t>
                </w:r>
              </w:p>
            </w:tc>
          </w:sdtContent>
        </w:sdt>
        <w:tc>
          <w:tcPr>
            <w:tcW w:w="2313" w:type="dxa"/>
            <w:gridSpan w:val="2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="00505E7D" w:rsidP="0079081D" w:rsidRDefault="00505E7D" w14:paraId="748B59AC" w14:textId="77777777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  <w:tc>
          <w:tcPr>
            <w:tcW w:w="1621" w:type="dxa"/>
            <w:tcBorders>
              <w:top w:val="single" w:color="767171" w:themeColor="background2" w:themeShade="80" w:sz="4" w:space="0"/>
              <w:bottom w:val="single" w:color="767171" w:themeColor="background2" w:themeShade="80" w:sz="4" w:space="0"/>
            </w:tcBorders>
          </w:tcPr>
          <w:p w:rsidR="00505E7D" w:rsidP="0079081D" w:rsidRDefault="00505E7D" w14:paraId="20FC1FF6" w14:textId="77777777">
            <w:pPr>
              <w:pStyle w:val="Heading2"/>
              <w:jc w:val="right"/>
              <w:outlineLvl w:val="1"/>
              <w:rPr>
                <w:rFonts w:ascii="Garamond" w:hAnsi="Garamond"/>
                <w:sz w:val="22"/>
                <w:szCs w:val="22"/>
              </w:rPr>
            </w:pPr>
          </w:p>
        </w:tc>
      </w:tr>
      <w:tr w:rsidR="00075AA8" w:rsidTr="00CE6A9E" w14:paraId="4E039683" w14:textId="77777777">
        <w:trPr>
          <w:trHeight w:val="202"/>
        </w:trPr>
        <w:tc>
          <w:tcPr>
            <w:tcW w:w="144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 w14:paraId="79A1D8A2" w14:textId="77777777">
            <w:pPr>
              <w:pStyle w:val="Heading2"/>
              <w:outlineLvl w:val="1"/>
            </w:pPr>
          </w:p>
        </w:tc>
        <w:tc>
          <w:tcPr>
            <w:tcW w:w="342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 w14:paraId="5100A7E6" w14:textId="77777777">
            <w:pPr>
              <w:pStyle w:val="Heading2"/>
              <w:outlineLvl w:val="1"/>
            </w:pPr>
          </w:p>
        </w:tc>
        <w:tc>
          <w:tcPr>
            <w:tcW w:w="1440" w:type="dxa"/>
            <w:tcBorders>
              <w:top w:val="single" w:color="767171" w:themeColor="background2" w:themeShade="80" w:sz="4" w:space="0"/>
              <w:bottom w:val="single" w:color="auto" w:sz="4" w:space="0"/>
            </w:tcBorders>
          </w:tcPr>
          <w:p w:rsidRPr="000534CB" w:rsidR="00075AA8" w:rsidP="00B36099" w:rsidRDefault="00075AA8" w14:paraId="213615DF" w14:textId="77777777">
            <w:pPr>
              <w:pStyle w:val="Heading2"/>
              <w:outlineLvl w:val="1"/>
            </w:pPr>
          </w:p>
        </w:tc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Content>
            <w:tc>
              <w:tcPr>
                <w:tcW w:w="2313" w:type="dxa"/>
                <w:gridSpan w:val="2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B36099" w:rsidR="00075AA8" w:rsidP="0079081D" w:rsidRDefault="008B680E" w14:paraId="32F1D465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TotalText</w:t>
                </w:r>
              </w:p>
            </w:tc>
          </w:sdtContent>
        </w:sdt>
        <w:sdt>
          <w:sdtPr>
            <w:rPr>
              <w:rFonts w:ascii="Garamond" w:hAnsi="Garamond"/>
              <w:b/>
              <w:sz w:val="22"/>
              <w:szCs w:val="22"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Content>
            <w:tc>
              <w:tcPr>
                <w:tcW w:w="1621" w:type="dxa"/>
                <w:tcBorders>
                  <w:top w:val="single" w:color="767171" w:themeColor="background2" w:themeShade="80" w:sz="4" w:space="0"/>
                  <w:bottom w:val="single" w:color="auto" w:sz="4" w:space="0"/>
                </w:tcBorders>
              </w:tcPr>
              <w:p w:rsidRPr="00B36099" w:rsidR="00075AA8" w:rsidP="0079081D" w:rsidRDefault="008B680E" w14:paraId="026DEC01" w14:textId="77777777">
                <w:pPr>
                  <w:pStyle w:val="Heading2"/>
                  <w:jc w:val="right"/>
                  <w:outlineLvl w:val="1"/>
                  <w:rPr>
                    <w:rFonts w:ascii="Garamond" w:hAnsi="Garamond"/>
                    <w:b/>
                    <w:sz w:val="22"/>
                    <w:szCs w:val="22"/>
                  </w:rPr>
                </w:pPr>
                <w:r w:rsidRPr="00B36099">
                  <w:rPr>
                    <w:rFonts w:ascii="Garamond" w:hAnsi="Garamond"/>
                    <w:b/>
                    <w:sz w:val="22"/>
                    <w:szCs w:val="22"/>
                  </w:rPr>
                  <w:t>TotalAmount</w:t>
                </w:r>
              </w:p>
            </w:tc>
          </w:sdtContent>
        </w:sdt>
      </w:tr>
    </w:tbl>
    <w:p w:rsidR="00255D8C" w:rsidP="001541E0" w:rsidRDefault="00255D8C" w14:paraId="7AB2099D" w14:textId="77777777">
      <w:pPr>
        <w:pStyle w:val="Style1"/>
        <w:rPr>
          <w:sz w:val="20"/>
        </w:rPr>
      </w:pPr>
    </w:p>
    <w:sectPr w:rsidR="00255D8C" w:rsidSect="00200E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2" w:right="562" w:bottom="562" w:left="1138" w:header="562" w:footer="5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2627" w:rsidP="00E40C63" w:rsidRDefault="00F22627" w14:paraId="637A7C49" w14:textId="77777777">
      <w:pPr>
        <w:spacing w:after="0"/>
      </w:pPr>
      <w:r>
        <w:separator/>
      </w:r>
    </w:p>
  </w:endnote>
  <w:endnote w:type="continuationSeparator" w:id="0">
    <w:p w:rsidR="00F22627" w:rsidP="00E40C63" w:rsidRDefault="00F22627" w14:paraId="0A0A5B3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C16" w:rsidRDefault="00A90C16" w14:paraId="6E30CA6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7"/>
    </w:tblGrid>
    <w:tr w:rsidRPr="00982950" w:rsidR="001D1CE2" w:rsidTr="00C43401" w14:paraId="0F1BD19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6"/>
          </w:tblGrid>
          <w:tr w:rsidR="00C43401" w:rsidTr="00C43401" w14:paraId="62EA763F" w14:textId="77777777">
            <w:tc>
              <w:tcPr>
                <w:tcW w:w="5000" w:type="pct"/>
              </w:tcPr>
              <w:p w:rsidR="00C43401" w:rsidP="0090637C" w:rsidRDefault="00C43401" w14:paraId="5A0A945C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57C72D25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945407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674C520" w14:textId="77777777">
      <w:sdt>
        <w:sdtPr>
          <w:rPr>
            <w:rFonts w:ascii="Century Gothic" w:hAnsi="Century Gothic"/>
            <w:color w:val="0070C0"/>
          </w:r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Content>
          <w:tc>
            <w:tcPr>
              <w:tcW w:w="4118" w:type="dxa"/>
            </w:tcPr>
            <w:p w:rsidRPr="000534CB" w:rsidR="004E6401" w:rsidP="004E6401" w:rsidRDefault="004E6401" w14:paraId="56A10752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CompanyHomePage_Lbl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Content>
          <w:tc>
            <w:tcPr>
              <w:tcW w:w="1958" w:type="dxa"/>
            </w:tcPr>
            <w:p w:rsidRPr="000534CB" w:rsidR="004E6401" w:rsidP="004E6401" w:rsidRDefault="004E6401" w14:paraId="7AA2ACAD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CompanyPhoneNo_Lbl</w:t>
              </w:r>
            </w:p>
          </w:tc>
        </w:sdtContent>
      </w:sdt>
      <w:sdt>
        <w:sdtPr>
          <w:rPr>
            <w:rFonts w:ascii="Century Gothic" w:hAnsi="Century Gothic"/>
            <w:color w:val="0070C0"/>
          </w:r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Content>
          <w:tc>
            <w:tcPr>
              <w:tcW w:w="4118" w:type="dxa"/>
            </w:tcPr>
            <w:p w:rsidRPr="000534CB" w:rsidR="004E6401" w:rsidP="004E6401" w:rsidRDefault="004E6401" w14:paraId="4DC76B86" w14:textId="77777777">
              <w:pPr>
                <w:pStyle w:val="Heading2"/>
                <w:outlineLvl w:val="1"/>
                <w:rPr>
                  <w:rFonts w:ascii="Century Gothic" w:hAnsi="Century Gothic"/>
                  <w:color w:val="0070C0"/>
                </w:rPr>
              </w:pPr>
              <w:r w:rsidRPr="000534CB">
                <w:rPr>
                  <w:rFonts w:ascii="Century Gothic" w:hAnsi="Century Gothic"/>
                  <w:color w:val="0070C0"/>
                </w:rPr>
                <w:t>CompanyEmail_Lbl</w:t>
              </w:r>
            </w:p>
          </w:tc>
        </w:sdtContent>
      </w:sdt>
    </w:tr>
    <w:tr w:rsidR="004E6401" w:rsidTr="00AC60A2" w14:paraId="35B2159B" w14:textId="77777777">
      <w:sdt>
        <w:sdtPr>
          <w:rPr>
            <w:rFonts w:ascii="Garamond" w:hAnsi="Garamond"/>
          </w:r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Content>
          <w:tc>
            <w:tcPr>
              <w:tcW w:w="4118" w:type="dxa"/>
            </w:tcPr>
            <w:p w:rsidRPr="000534CB" w:rsidR="004E6401" w:rsidP="004E6401" w:rsidRDefault="004E6401" w14:paraId="78BB4778" w14:textId="77777777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CompanyHomePage</w:t>
              </w:r>
            </w:p>
          </w:tc>
        </w:sdtContent>
      </w:sdt>
      <w:sdt>
        <w:sdtPr>
          <w:rPr>
            <w:rFonts w:ascii="Garamond" w:hAnsi="Garamond"/>
          </w:r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Content>
          <w:tc>
            <w:tcPr>
              <w:tcW w:w="1958" w:type="dxa"/>
            </w:tcPr>
            <w:p w:rsidRPr="000534CB" w:rsidR="004E6401" w:rsidP="004E6401" w:rsidRDefault="004E6401" w14:paraId="43B1C7B2" w14:textId="77777777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CompanyPhoneNo</w:t>
              </w:r>
            </w:p>
          </w:tc>
        </w:sdtContent>
      </w:sdt>
      <w:sdt>
        <w:sdtPr>
          <w:rPr>
            <w:rFonts w:ascii="Garamond" w:hAnsi="Garamond"/>
          </w:r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Content>
          <w:tc>
            <w:tcPr>
              <w:tcW w:w="4118" w:type="dxa"/>
            </w:tcPr>
            <w:p w:rsidRPr="000534CB" w:rsidR="004E6401" w:rsidP="004E6401" w:rsidRDefault="004E6401" w14:paraId="1646D04F" w14:textId="77777777">
              <w:pPr>
                <w:rPr>
                  <w:rFonts w:ascii="Garamond" w:hAnsi="Garamond"/>
                </w:rPr>
              </w:pPr>
              <w:r w:rsidRPr="000534CB">
                <w:rPr>
                  <w:rFonts w:ascii="Garamond" w:hAnsi="Garamond"/>
                </w:rPr>
                <w:t>CompanyEMail</w:t>
              </w:r>
            </w:p>
          </w:tc>
        </w:sdtContent>
      </w:sdt>
    </w:tr>
  </w:tbl>
  <w:p w:rsidR="00F17602" w:rsidRDefault="00F17602" w14:paraId="0BF3A9E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2627" w:rsidP="00E40C63" w:rsidRDefault="00F22627" w14:paraId="5E4FE1AD" w14:textId="77777777">
      <w:pPr>
        <w:spacing w:after="0"/>
      </w:pPr>
      <w:r>
        <w:separator/>
      </w:r>
    </w:p>
  </w:footnote>
  <w:footnote w:type="continuationSeparator" w:id="0">
    <w:p w:rsidR="00F22627" w:rsidP="00E40C63" w:rsidRDefault="00F22627" w14:paraId="21E840E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C16" w:rsidRDefault="00A90C16" w14:paraId="7CF0D59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8"/>
    </w:tblGrid>
    <w:tr w:rsidR="00C43401" w:rsidTr="004903A9" w14:paraId="2E60727D" w14:textId="77777777">
      <w:tc>
        <w:tcPr>
          <w:tcW w:w="2929" w:type="pct"/>
        </w:tcPr>
        <w:p w:rsidRPr="00F17602" w:rsidR="00F17602" w:rsidP="00F17602" w:rsidRDefault="00000000" w14:paraId="7B55489F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Content>
            <w:p w:rsidRPr="00F17602" w:rsidR="00F17602" w:rsidP="00F17602" w:rsidRDefault="00F17602" w14:paraId="11CFE9E9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000000" w14:paraId="704D43B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255D8C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F2BCCE6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45150492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90C16" w:rsidRDefault="00A90C16" w14:paraId="4F2F02F6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08C0"/>
    <w:rsid w:val="00013FC3"/>
    <w:rsid w:val="00020B1F"/>
    <w:rsid w:val="00032E69"/>
    <w:rsid w:val="000357EB"/>
    <w:rsid w:val="000515C0"/>
    <w:rsid w:val="00052E9D"/>
    <w:rsid w:val="000534C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1E25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07D3"/>
    <w:rsid w:val="00200EBE"/>
    <w:rsid w:val="0020108A"/>
    <w:rsid w:val="002334A5"/>
    <w:rsid w:val="002342C4"/>
    <w:rsid w:val="00235CA0"/>
    <w:rsid w:val="00245B0E"/>
    <w:rsid w:val="00250145"/>
    <w:rsid w:val="00255D8C"/>
    <w:rsid w:val="00261876"/>
    <w:rsid w:val="0026269B"/>
    <w:rsid w:val="002669DB"/>
    <w:rsid w:val="00270060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0261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22E9"/>
    <w:rsid w:val="004639DD"/>
    <w:rsid w:val="0047114E"/>
    <w:rsid w:val="00472618"/>
    <w:rsid w:val="004903A9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05E7D"/>
    <w:rsid w:val="0051660C"/>
    <w:rsid w:val="00524FE6"/>
    <w:rsid w:val="00536A73"/>
    <w:rsid w:val="00543913"/>
    <w:rsid w:val="00551624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163F1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081D"/>
    <w:rsid w:val="00797305"/>
    <w:rsid w:val="00797749"/>
    <w:rsid w:val="007A0A2F"/>
    <w:rsid w:val="007A0A53"/>
    <w:rsid w:val="007A2170"/>
    <w:rsid w:val="007B235B"/>
    <w:rsid w:val="007E323C"/>
    <w:rsid w:val="007E6DB5"/>
    <w:rsid w:val="008026D8"/>
    <w:rsid w:val="00802B5B"/>
    <w:rsid w:val="00807754"/>
    <w:rsid w:val="00815D27"/>
    <w:rsid w:val="008179F0"/>
    <w:rsid w:val="00817EE6"/>
    <w:rsid w:val="00820262"/>
    <w:rsid w:val="0083454F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B680E"/>
    <w:rsid w:val="008C3901"/>
    <w:rsid w:val="008D2D2F"/>
    <w:rsid w:val="008D7475"/>
    <w:rsid w:val="008E1DFF"/>
    <w:rsid w:val="008E3E0C"/>
    <w:rsid w:val="008E6A01"/>
    <w:rsid w:val="008E766D"/>
    <w:rsid w:val="008F0A38"/>
    <w:rsid w:val="008F4193"/>
    <w:rsid w:val="0090637C"/>
    <w:rsid w:val="009072D1"/>
    <w:rsid w:val="00913DA3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352DE"/>
    <w:rsid w:val="00A42BE5"/>
    <w:rsid w:val="00A539C4"/>
    <w:rsid w:val="00A55682"/>
    <w:rsid w:val="00A64E32"/>
    <w:rsid w:val="00A76F36"/>
    <w:rsid w:val="00A9010E"/>
    <w:rsid w:val="00A90C16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AF7837"/>
    <w:rsid w:val="00B01DA6"/>
    <w:rsid w:val="00B10D67"/>
    <w:rsid w:val="00B12F34"/>
    <w:rsid w:val="00B22FDE"/>
    <w:rsid w:val="00B2674F"/>
    <w:rsid w:val="00B32D4B"/>
    <w:rsid w:val="00B36099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876B0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CE6A9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364B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22627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F4B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CD754D62C84EA3BBE4A866EDC80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CD1E-4C69-42D7-A8DF-440B409075C6}"/>
      </w:docPartPr>
      <w:docPartBody>
        <w:p w:rsidR="0027684A" w:rsidRDefault="00C93470" w:rsidP="00C93470">
          <w:pPr>
            <w:pStyle w:val="39CD754D62C84EA3BBE4A866EDC80BB2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D85A42ED754B3E980CDE4E7D636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2ADA2-488B-45CC-8B62-11B3924D3B93}"/>
      </w:docPartPr>
      <w:docPartBody>
        <w:p w:rsidR="0027684A" w:rsidRDefault="00C93470" w:rsidP="00C93470">
          <w:pPr>
            <w:pStyle w:val="4FD85A42ED754B3E980CDE4E7D63623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DBB44BE364198B53AF45DD6594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5EC55-4E89-4A24-AC53-6D3236276748}"/>
      </w:docPartPr>
      <w:docPartBody>
        <w:p w:rsidR="0027684A" w:rsidRDefault="00C93470" w:rsidP="00C93470">
          <w:pPr>
            <w:pStyle w:val="853DBB44BE364198B53AF45DD6594DAD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F6C7684B48457EA2FC39C383FF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F1A3-BAF5-486C-93CA-309E263B5667}"/>
      </w:docPartPr>
      <w:docPartBody>
        <w:p w:rsidR="0027684A" w:rsidRDefault="00C93470" w:rsidP="00C93470">
          <w:pPr>
            <w:pStyle w:val="00F6C7684B48457EA2FC39C383FF74D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5B6182D15942289C60AFEB119F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0CAC5-1AA1-459A-B9E8-D3B7554AB6EB}"/>
      </w:docPartPr>
      <w:docPartBody>
        <w:p w:rsidR="0027684A" w:rsidRDefault="00C93470" w:rsidP="00C93470">
          <w:pPr>
            <w:pStyle w:val="115B6182D15942289C60AFEB119FF3D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BA4E7D7B164B1A86C77261043DF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1990-3772-45B7-9237-D82C9F80B7A7}"/>
      </w:docPartPr>
      <w:docPartBody>
        <w:p w:rsidR="0027684A" w:rsidRDefault="00C93470" w:rsidP="00C93470">
          <w:pPr>
            <w:pStyle w:val="32BA4E7D7B164B1A86C77261043DF5C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61DD91AA4452FA5EDFE5B5FDE1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C7409-5665-4726-AF33-890058F9D04A}"/>
      </w:docPartPr>
      <w:docPartBody>
        <w:p w:rsidR="0027684A" w:rsidRDefault="00C93470" w:rsidP="00C93470">
          <w:pPr>
            <w:pStyle w:val="CB061DD91AA4452FA5EDFE5B5FDE16B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B4D0EC2A534844BAACECFDF594D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65A9-A09B-487C-B926-C7CDA1C62201}"/>
      </w:docPartPr>
      <w:docPartBody>
        <w:p w:rsidR="0027684A" w:rsidRDefault="0027684A" w:rsidP="0027684A">
          <w:pPr>
            <w:pStyle w:val="04B4D0EC2A534844BAACECFDF594D12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B2924-1E0D-48CC-AAE5-2366D3B95211}"/>
      </w:docPartPr>
      <w:docPartBody>
        <w:p w:rsidR="00046A31" w:rsidRDefault="00FB6346">
          <w:r w:rsidRPr="004C0B6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6A31"/>
    <w:rsid w:val="000472D7"/>
    <w:rsid w:val="000524FD"/>
    <w:rsid w:val="00065643"/>
    <w:rsid w:val="0008782E"/>
    <w:rsid w:val="000E70CA"/>
    <w:rsid w:val="00111379"/>
    <w:rsid w:val="00130E70"/>
    <w:rsid w:val="00134E96"/>
    <w:rsid w:val="00140901"/>
    <w:rsid w:val="00160AD2"/>
    <w:rsid w:val="001A482E"/>
    <w:rsid w:val="0020281A"/>
    <w:rsid w:val="00203B2C"/>
    <w:rsid w:val="002221B4"/>
    <w:rsid w:val="002607E2"/>
    <w:rsid w:val="0027684A"/>
    <w:rsid w:val="00277793"/>
    <w:rsid w:val="0028032F"/>
    <w:rsid w:val="00280539"/>
    <w:rsid w:val="0029741B"/>
    <w:rsid w:val="002F0F71"/>
    <w:rsid w:val="002F228D"/>
    <w:rsid w:val="00321F55"/>
    <w:rsid w:val="00377D7B"/>
    <w:rsid w:val="003A2B45"/>
    <w:rsid w:val="003B4E73"/>
    <w:rsid w:val="003E39BD"/>
    <w:rsid w:val="004A6305"/>
    <w:rsid w:val="0052071E"/>
    <w:rsid w:val="00590652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051FE"/>
    <w:rsid w:val="00AA7B04"/>
    <w:rsid w:val="00AD1E20"/>
    <w:rsid w:val="00AE1CD3"/>
    <w:rsid w:val="00AE701E"/>
    <w:rsid w:val="00AF1763"/>
    <w:rsid w:val="00B104BA"/>
    <w:rsid w:val="00B34EE7"/>
    <w:rsid w:val="00B751CF"/>
    <w:rsid w:val="00B7711D"/>
    <w:rsid w:val="00B77277"/>
    <w:rsid w:val="00BA07E4"/>
    <w:rsid w:val="00C02972"/>
    <w:rsid w:val="00C93470"/>
    <w:rsid w:val="00CA38BB"/>
    <w:rsid w:val="00CE0159"/>
    <w:rsid w:val="00D16157"/>
    <w:rsid w:val="00D20429"/>
    <w:rsid w:val="00D61155"/>
    <w:rsid w:val="00D94A8F"/>
    <w:rsid w:val="00DD6387"/>
    <w:rsid w:val="00DF2317"/>
    <w:rsid w:val="00E02452"/>
    <w:rsid w:val="00E603E8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74FD0"/>
    <w:rsid w:val="00F93C3D"/>
    <w:rsid w:val="00FB6346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6346"/>
    <w:rPr>
      <w:color w:val="808080"/>
    </w:rPr>
  </w:style>
  <w:style w:type="paragraph" w:customStyle="1" w:styleId="9485722AD625498C8BC2196EF140A656">
    <w:name w:val="9485722AD625498C8BC2196EF140A656"/>
    <w:rsid w:val="00C02972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39CD754D62C84EA3BBE4A866EDC80BB2">
    <w:name w:val="39CD754D62C84EA3BBE4A866EDC80BB2"/>
    <w:rsid w:val="00C93470"/>
  </w:style>
  <w:style w:type="paragraph" w:customStyle="1" w:styleId="4FD85A42ED754B3E980CDE4E7D636234">
    <w:name w:val="4FD85A42ED754B3E980CDE4E7D636234"/>
    <w:rsid w:val="00C93470"/>
  </w:style>
  <w:style w:type="paragraph" w:customStyle="1" w:styleId="853DBB44BE364198B53AF45DD6594DAD">
    <w:name w:val="853DBB44BE364198B53AF45DD6594DAD"/>
    <w:rsid w:val="00C93470"/>
  </w:style>
  <w:style w:type="paragraph" w:customStyle="1" w:styleId="00F6C7684B48457EA2FC39C383FF74DA">
    <w:name w:val="00F6C7684B48457EA2FC39C383FF74DA"/>
    <w:rsid w:val="00C93470"/>
  </w:style>
  <w:style w:type="paragraph" w:customStyle="1" w:styleId="115B6182D15942289C60AFEB119FF3DB">
    <w:name w:val="115B6182D15942289C60AFEB119FF3DB"/>
    <w:rsid w:val="00C93470"/>
  </w:style>
  <w:style w:type="paragraph" w:customStyle="1" w:styleId="32BA4E7D7B164B1A86C77261043DF5CC">
    <w:name w:val="32BA4E7D7B164B1A86C77261043DF5CC"/>
    <w:rsid w:val="00C93470"/>
  </w:style>
  <w:style w:type="paragraph" w:customStyle="1" w:styleId="CB061DD91AA4452FA5EDFE5B5FDE16B4">
    <w:name w:val="CB061DD91AA4452FA5EDFE5B5FDE16B4"/>
    <w:rsid w:val="00C93470"/>
  </w:style>
  <w:style w:type="paragraph" w:customStyle="1" w:styleId="04B4D0EC2A534844BAACECFDF594D12C">
    <w:name w:val="04B4D0EC2A534844BAACECFDF594D12C"/>
    <w:rsid w:val="00276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a x _ L b l > T a x _ L b l < / T a x _ L b l >  
         < T o C a p t i o n _ L b l > T o C a p t i o n _ L b l < / T o C a p t i o n _ L b l >  
         < T o t a l P r i c e C a p t i o n _ L b l > T o t a l P r i c e C a p t i o n _ L b l < / T o t a l P r i c e C a p t i o n _ L b l >  
         < T o t a l T a x L a b e l > T o t a l T a x L a b e l < / T o t a l T a x L a b e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T a x A m t I n v D i s c o u n t A m t > L i n e A m t T a x A m t I n v D i s c o u n t A m t < / L i n e A m t T a x A m t I n v D i s c o u n t A m t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73ACE21F-B265-4F7D-83C4-106A3596770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2018-03-15T15:57:00Z</dcterms:created>
  <dcterms:modified xsi:type="dcterms:W3CDTF">2022-12-31T09:36:00Z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2020-02-18T10:23:15.4195312Z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5fddd886-87e8-4e83-a50e-0c1eee626a96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