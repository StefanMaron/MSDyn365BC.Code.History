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05D1FB3E-2488-4746-81C6-F1C98C80D44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05D1FB3E-2488-4746-81C6-F1C98C80D44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05D1FB3E-2488-4746-81C6-F1C98C80D44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05D1FB3E-2488-4746-81C6-F1C98C80D44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05D1FB3E-2488-4746-81C6-F1C98C80D44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05D1FB3E-2488-4746-81C6-F1C98C80D44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05D1FB3E-2488-4746-81C6-F1C98C80D44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05D1FB3E-2488-4746-81C6-F1C98C80D44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05D1FB3E-2488-4746-81C6-F1C98C80D44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05D1FB3E-2488-4746-81C6-F1C98C80D447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05D1FB3E-2488-4746-81C6-F1C98C80D447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05D1FB3E-2488-4746-81C6-F1C98C80D447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05D1FB3E-2488-4746-81C6-F1C98C80D447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05D1FB3E-2488-4746-81C6-F1C98C80D447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05D1FB3E-2488-4746-81C6-F1C98C80D447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05D1FB3E-2488-4746-81C6-F1C98C80D447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05D1FB3E-2488-4746-81C6-F1C98C80D44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05D1FB3E-2488-4746-81C6-F1C98C80D447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05D1FB3E-2488-4746-81C6-F1C98C80D447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05D1FB3E-2488-4746-81C6-F1C98C80D44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05D1FB3E-2488-4746-81C6-F1C98C80D447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536E6F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05D1FB3E-2488-4746-81C6-F1C98C80D447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536E6F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05D1FB3E-2488-4746-81C6-F1C98C80D447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536E6F" w:rsidRDefault="008D2D2F" w14:paraId="559E4164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05D1FB3E-2488-4746-81C6-F1C98C80D44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536E6F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05D1FB3E-2488-4746-81C6-F1C98C80D447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536E6F" w:rsidRDefault="008D2D2F" w14:paraId="24434985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05D1FB3E-2488-4746-81C6-F1C98C80D447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536E6F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05D1FB3E-2488-4746-81C6-F1C98C80D44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proofErr w:type="spellStart"/>
                <w:r>
                  <w:t>BreakdownTitle</w:t>
                </w:r>
                <w:proofErr w:type="spellEnd"/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05D1FB3E-2488-4746-81C6-F1C98C80D44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proofErr w:type="spellStart"/>
                <w:r>
                  <w:t>Subtotal_Lbl</w:t>
                </w:r>
                <w:proofErr w:type="spellEnd"/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05D1FB3E-2488-4746-81C6-F1C98C80D44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proofErr w:type="spellStart"/>
                <w:r>
                  <w:t>TotalSubTotal</w:t>
                </w:r>
                <w:proofErr w:type="spellEnd"/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05D1FB3E-2488-4746-81C6-F1C98C80D44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05D1FB3E-2488-4746-81C6-F1C98C80D447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05D1FB3E-2488-4746-81C6-F1C98C80D44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proofErr w:type="spellStart"/>
                <w:r>
                  <w:t>InvoiceDiscountCaption_Lbl</w:t>
                </w:r>
                <w:proofErr w:type="spellEnd"/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05D1FB3E-2488-4746-81C6-F1C98C80D44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proofErr w:type="spellStart"/>
                <w:r>
                  <w:t>TotalInvoiceDiscountAmount</w:t>
                </w:r>
                <w:proofErr w:type="spellEnd"/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05D1FB3E-2488-4746-81C6-F1C98C80D44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05D1FB3E-2488-4746-81C6-F1C98C80D447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05D1FB3E-2488-4746-81C6-F1C98C80D44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proofErr w:type="spellStart"/>
                <w:r>
                  <w:t>Tax_Lbl</w:t>
                </w:r>
                <w:proofErr w:type="spellEnd"/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05D1FB3E-2488-4746-81C6-F1C98C80D44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proofErr w:type="spellStart"/>
                <w:r>
                  <w:t>TaxAmount</w:t>
                </w:r>
                <w:proofErr w:type="spellEnd"/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05D1FB3E-2488-4746-81C6-F1C98C80D447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05D1FB3E-2488-4746-81C6-F1C98C80D447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6019" w:rsidP="00E40C63" w:rsidRDefault="00D36019" w14:paraId="21856727" w14:textId="77777777">
      <w:pPr>
        <w:spacing w:after="0"/>
      </w:pPr>
      <w:r>
        <w:separator/>
      </w:r>
    </w:p>
  </w:endnote>
  <w:endnote w:type="continuationSeparator" w:id="0">
    <w:p w:rsidR="00D36019" w:rsidP="00E40C63" w:rsidRDefault="00D36019" w14:paraId="5C3E07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05D1FB3E-2488-4746-81C6-F1C98C80D447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05D1FB3E-2488-4746-81C6-F1C98C80D447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05D1FB3E-2488-4746-81C6-F1C98C80D447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05D1FB3E-2488-4746-81C6-F1C98C80D447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05D1FB3E-2488-4746-81C6-F1C98C80D447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05D1FB3E-2488-4746-81C6-F1C98C80D447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6019" w:rsidP="00E40C63" w:rsidRDefault="00D36019" w14:paraId="5B79E8EE" w14:textId="77777777">
      <w:pPr>
        <w:spacing w:after="0"/>
      </w:pPr>
      <w:r>
        <w:separator/>
      </w:r>
    </w:p>
  </w:footnote>
  <w:footnote w:type="continuationSeparator" w:id="0">
    <w:p w:rsidR="00D36019" w:rsidP="00E40C63" w:rsidRDefault="00D36019" w14:paraId="1F1520AF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D36019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05D1FB3E-2488-4746-81C6-F1C98C80D44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05D1FB3E-2488-4746-81C6-F1C98C80D44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05D1FB3E-2488-4746-81C6-F1C98C80D447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D36019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05D1FB3E-2488-4746-81C6-F1C98C80D44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D36019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05D1FB3E-2488-4746-81C6-F1C98C80D44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05D1FB3E-2488-4746-81C6-F1C98C80D44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05D1FB3E-2488-4746-81C6-F1C98C80D447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D36019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05D1FB3E-2488-4746-81C6-F1C98C80D44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F7280A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05D1FB3E-2488-4746-81C6-F1C98C80D44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36E6F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36019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A7A15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9485722AD625498C8BC2196EF140A656">
    <w:name w:val="9485722AD625498C8BC2196EF140A656"/>
    <w:rsid w:val="00C02972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h i p T o P h o n e N o > S h i p T o P h o n e N o < / S h i p T o P h o n e N o >  
         < S u b t o t a l _ L b l > S u b t o t a l _ L b l < / S u b t o t a l _ L b l >  
         < T a x I d e n t T y p e C a p t i o n _ L b l > T a x I d e n t T y p e C a p t i o n _ L b l < / T a x I d e n t T y p e C a p t i o n _ L b l >  
         < T a x _ L b l > T a x _ L b l < / T a x _ L b l >  
         < T o C a p t i o n _ L b l > T o C a p t i o n _ L b l < / T o C a p t i o n _ L b l >  
         < T o t a l P r i c e C a p t i o n _ L b l > T o t a l P r i c e C a p t i o n _ L b l < / T o t a l P r i c e C a p t i o n _ L b l >  
         < T o t a l T a x L a b e l > T o t a l T a x L a b e l < / T o t a l T a x L a b e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T a x A m t I n v D i s c o u n t A m t > L i n e A m t T a x A m t I n v D i s c o u n t A m t < / L i n e A m t T a x A m t I n v D i s c o u n t A m t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D1FB3E-2488-4746-81C6-F1C98C80D447}">
  <ds:schemaRefs>
    <ds:schemaRef ds:uri="urn:microsoft-dynamics-nav/reports/Standard_Purchase_Order/1322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2022-02-07T15:33:00Z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