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707F1306" w14:textId="77777777">
        <w:tc>
          <w:tcPr>
            <w:tcW w:w="2500" w:type="pct"/>
          </w:tcPr>
          <w:p w:rsidRPr="00245B0E" w:rsidR="005C273C" w:rsidP="00DB757F" w:rsidRDefault="002975C6" w14:paraId="7ECB1C8E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Draft_Invoice/1303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Draft_Invoice/1303/'" w:xpath="/ns0:NavWordReportXmlPart[1]/ns0:Header[1]/ns0:CustomerAddress1[1]" w:storeItemID="{57684F2E-0FFC-4878-8DB9-8A197F473465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511367B9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Draft_Invoice/1303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Draft_Invoice/1303/'" w:xpath="/ns0:NavWordReportXmlPart[1]/ns0:Header[1]/ns0:CompanyAddress1[1]" w:storeItemID="{57684F2E-0FFC-4878-8DB9-8A197F473465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4E830A5A" w14:textId="77777777">
        <w:tc>
          <w:tcPr>
            <w:tcW w:w="2500" w:type="pct"/>
          </w:tcPr>
          <w:p w:rsidRPr="00245B0E" w:rsidR="005C273C" w:rsidP="00DB757F" w:rsidRDefault="002975C6" w14:paraId="5609BFD2" w14:textId="77777777">
            <w:pPr>
              <w:pStyle w:val="NoSpacing"/>
            </w:pPr>
            <w:sdt>
              <w:sdtPr>
                <w:alias w:val="#Nav: /Header/CustomerAddress2"/>
                <w:tag w:val="#Nav: Standard_Sales_Draft_Invoice/1303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Draft_Invoice/1303/'" w:xpath="/ns0:NavWordReportXmlPart[1]/ns0:Header[1]/ns0:CustomerAddress2[1]" w:storeItemID="{57684F2E-0FFC-4878-8DB9-8A197F473465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F10B1D5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Draft_Invoice/1303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Draft_Invoice/1303/'" w:xpath="/ns0:NavWordReportXmlPart[1]/ns0:Header[1]/ns0:CompanyAddress2[1]" w:storeItemID="{57684F2E-0FFC-4878-8DB9-8A197F473465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0ED37168" w14:textId="77777777">
        <w:tc>
          <w:tcPr>
            <w:tcW w:w="2500" w:type="pct"/>
          </w:tcPr>
          <w:p w:rsidRPr="00245B0E" w:rsidR="005C273C" w:rsidP="00DB757F" w:rsidRDefault="002975C6" w14:paraId="1430ED99" w14:textId="77777777">
            <w:pPr>
              <w:pStyle w:val="NoSpacing"/>
            </w:pPr>
            <w:sdt>
              <w:sdtPr>
                <w:alias w:val="#Nav: /Header/CustomerAddress3"/>
                <w:tag w:val="#Nav: Standard_Sales_Draft_Invoice/1303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Draft_Invoice/1303/'" w:xpath="/ns0:NavWordReportXmlPart[1]/ns0:Header[1]/ns0:CustomerAddress3[1]" w:storeItemID="{57684F2E-0FFC-4878-8DB9-8A197F473465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417C453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Draft_Invoice/1303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Draft_Invoice/1303/'" w:xpath="/ns0:NavWordReportXmlPart[1]/ns0:Header[1]/ns0:CompanyAddress3[1]" w:storeItemID="{57684F2E-0FFC-4878-8DB9-8A197F473465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71027F7E" w14:textId="77777777">
        <w:tc>
          <w:tcPr>
            <w:tcW w:w="2500" w:type="pct"/>
          </w:tcPr>
          <w:p w:rsidRPr="00245B0E" w:rsidR="005C273C" w:rsidP="00DB757F" w:rsidRDefault="002975C6" w14:paraId="60B260AC" w14:textId="77777777">
            <w:pPr>
              <w:pStyle w:val="NoSpacing"/>
            </w:pPr>
            <w:sdt>
              <w:sdtPr>
                <w:alias w:val="#Nav: /Header/CustomerAddress4"/>
                <w:tag w:val="#Nav: Standard_Sales_Draft_Invoice/1303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Draft_Invoice/1303/'" w:xpath="/ns0:NavWordReportXmlPart[1]/ns0:Header[1]/ns0:CustomerAddress4[1]" w:storeItemID="{57684F2E-0FFC-4878-8DB9-8A197F473465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363381AC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Draft_Invoice/1303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Draft_Invoice/1303/'" w:xpath="/ns0:NavWordReportXmlPart[1]/ns0:Header[1]/ns0:CompanyAddress4[1]" w:storeItemID="{57684F2E-0FFC-4878-8DB9-8A197F473465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0C337BFA" w14:textId="77777777">
        <w:tc>
          <w:tcPr>
            <w:tcW w:w="2500" w:type="pct"/>
          </w:tcPr>
          <w:p w:rsidRPr="00245B0E" w:rsidR="005C273C" w:rsidP="00DB757F" w:rsidRDefault="002975C6" w14:paraId="07E20714" w14:textId="77777777">
            <w:pPr>
              <w:pStyle w:val="NoSpacing"/>
            </w:pPr>
            <w:sdt>
              <w:sdtPr>
                <w:alias w:val="#Nav: /Header/CustomerAddress5"/>
                <w:tag w:val="#Nav: Standard_Sales_Draft_Invoice/1303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Draft_Invoice/1303/'" w:xpath="/ns0:NavWordReportXmlPart[1]/ns0:Header[1]/ns0:CustomerAddress5[1]" w:storeItemID="{57684F2E-0FFC-4878-8DB9-8A197F473465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053638F3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Draft_Invoice/1303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Draft_Invoice/1303/'" w:xpath="/ns0:NavWordReportXmlPart[1]/ns0:Header[1]/ns0:CompanyAddress5[1]" w:storeItemID="{57684F2E-0FFC-4878-8DB9-8A197F473465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2FE5132" w14:textId="77777777">
        <w:tc>
          <w:tcPr>
            <w:tcW w:w="2500" w:type="pct"/>
          </w:tcPr>
          <w:p w:rsidRPr="00245B0E" w:rsidR="005C273C" w:rsidP="00DB757F" w:rsidRDefault="002975C6" w14:paraId="2E27D40D" w14:textId="77777777">
            <w:pPr>
              <w:pStyle w:val="NoSpacing"/>
            </w:pPr>
            <w:sdt>
              <w:sdtPr>
                <w:alias w:val="#Nav: /Header/CustomerAddress6"/>
                <w:tag w:val="#Nav: Standard_Sales_Draft_Invoice/1303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Draft_Invoice/1303/'" w:xpath="/ns0:NavWordReportXmlPart[1]/ns0:Header[1]/ns0:CustomerAddress6[1]" w:storeItemID="{57684F2E-0FFC-4878-8DB9-8A197F473465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48FED355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Draft_Invoice/1303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Draft_Invoice/1303/'" w:xpath="/ns0:NavWordReportXmlPart[1]/ns0:Header[1]/ns0:CompanyAddress6[1]" w:storeItemID="{57684F2E-0FFC-4878-8DB9-8A197F473465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0D8B64A8" w14:textId="77777777">
        <w:tc>
          <w:tcPr>
            <w:tcW w:w="2500" w:type="pct"/>
          </w:tcPr>
          <w:p w:rsidRPr="00245B0E" w:rsidR="005C273C" w:rsidP="00DB757F" w:rsidRDefault="002975C6" w14:paraId="217DEBE5" w14:textId="77777777">
            <w:pPr>
              <w:pStyle w:val="NoSpacing"/>
            </w:pPr>
            <w:sdt>
              <w:sdtPr>
                <w:alias w:val="#Nav: /Header/CustomerAddress7"/>
                <w:tag w:val="#Nav: Standard_Sales_Draft_Invoice/1303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Draft_Invoice/1303/'" w:xpath="/ns0:NavWordReportXmlPart[1]/ns0:Header[1]/ns0:CustomerAddress7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2975C6" w14:paraId="76CF6610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Draft_Invoice/1303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Draft_Invoice/1303/'" w:xpath="/ns0:NavWordReportXmlPart[1]/ns0:Header[1]/ns0:CompanyLegalOffice_Lbl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Draft_Invoice/1303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Draft_Invoice/1303/'" w:xpath="/ns0:NavWordReportXmlPart[1]/ns0:Header[1]/ns0:CompanyLegalOffi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144639E5" w14:textId="77777777">
        <w:tc>
          <w:tcPr>
            <w:tcW w:w="2500" w:type="pct"/>
          </w:tcPr>
          <w:sdt>
            <w:sdtPr>
              <w:alias w:val="#Nav: /Header/CustomerAddress8"/>
              <w:tag w:val="#Nav: Standard_Sales_Draft_Invoice/1303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Draft_Invoice/1303/'" w:xpath="/ns0:NavWordReportXmlPart[1]/ns0:Header[1]/ns0:CustomerAddress8[1]" w:storeItemID="{57684F2E-0FFC-4878-8DB9-8A197F473465}"/>
              <w:text/>
            </w:sdtPr>
            <w:sdtEndPr/>
            <w:sdtContent>
              <w:p w:rsidRPr="00245B0E" w:rsidR="005C273C" w:rsidP="00DB757F" w:rsidRDefault="005C273C" w14:paraId="37A149CA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1988C2C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6527CBB9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1"/>
        <w:gridCol w:w="2552"/>
        <w:gridCol w:w="2552"/>
      </w:tblGrid>
      <w:tr w:rsidRPr="005C273C" w:rsidR="005C273C" w:rsidTr="005C273C" w14:paraId="74FB68C3" w14:textId="77777777">
        <w:sdt>
          <w:sdtPr>
            <w:alias w:val="#Nav: /Header/YourReference__Lbl"/>
            <w:tag w:val="#Nav: Standard_Sales_Draft_Invoice/1303"/>
            <w:id w:val="-566887149"/>
            <w:placeholder>
              <w:docPart w:val="C4027D464B5D4815A0BC6751F25356F2"/>
            </w:placeholder>
            <w:dataBinding w:prefixMappings="xmlns:ns0='urn:microsoft-dynamics-nav/reports/Standard_Sales_Draft_Invoice/1303/'" w:xpath="/ns0:NavWordReportXmlPart[1]/ns0:Header[1]/ns0:YourReference_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43195D" w14:paraId="42BF67A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Draft_Invoice/1303"/>
            <w:id w:val="-244584271"/>
            <w:placeholder>
              <w:docPart w:val="56F5F8E90F5643FAA719A81EA6F884BF"/>
            </w:placeholder>
            <w:dataBinding w:prefixMappings="xmlns:ns0='urn:microsoft-dynamics-nav/reports/Standard_Sales_Draft_Invoice/1303/'" w:xpath="/ns0:NavWordReportXmlPart[1]/ns0:Header[1]/ns0:SalesPersonBlank_Lbl[1]" w:storeItemID="{57684F2E-0FFC-4878-8DB9-8A197F473465}"/>
            <w:text/>
          </w:sdtPr>
          <w:sdtEndPr>
            <w:rPr>
              <w:rStyle w:val="Heading1Char"/>
            </w:rPr>
          </w:sdtEndPr>
          <w:sdtContent>
            <w:tc>
              <w:tcPr>
                <w:tcW w:w="1250" w:type="pct"/>
              </w:tcPr>
              <w:p w:rsidRPr="005C273C" w:rsidR="005C273C" w:rsidP="005C273C" w:rsidRDefault="005C273C" w14:paraId="43F742C9" w14:textId="77777777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Draft_Invoice/1303"/>
            <w:id w:val="-2080432702"/>
            <w:placeholder>
              <w:docPart w:val="10143EF8F5694C75B253BF47962E16A1"/>
            </w:placeholder>
            <w:dataBinding w:prefixMappings="xmlns:ns0='urn:microsoft-dynamics-nav/reports/Standard_Sales_Draft_Invoice/1303/'" w:xpath="/ns0:NavWordReportXmlPart[1]/ns0:Header[1]/ns0:PaymentTermsDescription_Lbl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5C273C" w:rsidR="005C273C" w:rsidP="005C273C" w:rsidRDefault="005C273C" w14:paraId="7FC9F4CE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Draft_Invoice/1303"/>
            <w:id w:val="-89551258"/>
            <w:placeholder>
              <w:docPart w:val="BD6775A7FCC648749F70749DDD7C7C3A"/>
            </w:placeholder>
            <w:dataBinding w:prefixMappings="xmlns:ns0='urn:microsoft-dynamics-nav/reports/Standard_Sales_Draft_Invoice/1303/'" w:xpath="/ns0:NavWordReportXmlPart[1]/ns0:Header[1]/ns0:ShipmentMethodDescription_Lbl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5C273C" w:rsidR="005C273C" w:rsidP="005C273C" w:rsidRDefault="005C273C" w14:paraId="01C1703C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5C273C" w:rsidTr="005C273C" w14:paraId="572175CC" w14:textId="77777777">
        <w:tc>
          <w:tcPr>
            <w:tcW w:w="1250" w:type="pct"/>
          </w:tcPr>
          <w:p w:rsidRPr="00245B0E" w:rsidR="005C273C" w:rsidP="005C273C" w:rsidRDefault="002975C6" w14:paraId="6BEEFF2B" w14:textId="77777777">
            <w:sdt>
              <w:sdtPr>
                <w:alias w:val="#Nav: /Header/YourReference"/>
                <w:tag w:val="#Nav: Standard_Sales_Draft_Invoice/1303"/>
                <w:id w:val="520907351"/>
                <w:placeholder>
                  <w:docPart w:val="B0C2B043F3D34C0084D795C2D42292ED"/>
                </w:placeholder>
                <w:dataBinding w:prefixMappings="xmlns:ns0='urn:microsoft-dynamics-nav/reports/Standard_Sales_Draft_Invoice/1303/'" w:xpath="/ns0:NavWordReportXmlPart[1]/ns0:Header[1]/ns0:YourReference[1]" w:storeItemID="{57684F2E-0FFC-4878-8DB9-8A197F473465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SalesPersonName"/>
            <w:tag w:val="#Nav: Standard_Sales_Draft_Invoice/1303"/>
            <w:id w:val="647404406"/>
            <w:placeholder>
              <w:docPart w:val="8762CFA600EA484C895E036535919189"/>
            </w:placeholder>
            <w:dataBinding w:prefixMappings="xmlns:ns0='urn:microsoft-dynamics-nav/reports/Standard_Sales_Draft_Invoice/1303/'" w:xpath="/ns0:NavWordReportXmlPart[1]/ns0:Header[1]/ns0:SalesPersonName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AC00EFB" w14:textId="77777777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Draft_Invoice/1303"/>
            <w:id w:val="-352657912"/>
            <w:placeholder>
              <w:docPart w:val="64298F63108D4484ADC5C739D6DBB600"/>
            </w:placeholder>
            <w:dataBinding w:prefixMappings="xmlns:ns0='urn:microsoft-dynamics-nav/reports/Standard_Sales_Draft_Invoice/1303/'" w:xpath="/ns0:NavWordReportXmlPart[1]/ns0:Header[1]/ns0:PaymentTermsDescription[1]" w:storeItemID="{57684F2E-0FFC-4878-8DB9-8A197F473465}"/>
            <w:text/>
          </w:sdtPr>
          <w:sdtEndPr/>
          <w:sdtContent>
            <w:tc>
              <w:tcPr>
                <w:tcW w:w="1250" w:type="pct"/>
              </w:tcPr>
              <w:p w:rsidRPr="00245B0E" w:rsidR="005C273C" w:rsidP="005C273C" w:rsidRDefault="005C273C" w14:paraId="450B7E7D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Draft_Invoice/1303"/>
            <w:id w:val="760792698"/>
            <w:placeholder>
              <w:docPart w:val="8C59D29E114A44AD86C9351100884520"/>
            </w:placeholder>
            <w:dataBinding w:prefixMappings="xmlns:ns0='urn:microsoft-dynamics-nav/reports/Standard_Sales_Draft_Invoice/1303/'" w:xpath="/ns0:NavWordReportXmlPart[1]/ns0:Header[1]/ns0:ShipmentMethodDescription[1]" w:storeItemID="{57684F2E-0FFC-4878-8DB9-8A197F473465}"/>
            <w:text/>
          </w:sdtPr>
          <w:sdtEndPr/>
          <w:sdtContent>
            <w:tc>
              <w:tcPr>
                <w:tcW w:w="1250" w:type="pct"/>
                <w:tcMar>
                  <w:right w:w="0" w:type="dxa"/>
                </w:tcMar>
              </w:tcPr>
              <w:p w:rsidRPr="00245B0E" w:rsidR="005C273C" w:rsidP="005C273C" w:rsidRDefault="005C273C" w14:paraId="650049F0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Draft_Invoice/1303"/>
        <w:id w:val="-156540891"/>
        <w15:dataBinding w:prefixMappings="xmlns:ns0='urn:microsoft-dynamics-nav/reports/Standard_Sales_Draft_Invoice/1303/'" w:xpath="/ns0:NavWordReportXmlPart[1]/ns0:Header[1]/ns0:WorkDescriptionLines" w:storeItemID="{57684F2E-0FFC-4878-8DB9-8A197F473465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Draft_Invoice/1303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Draft_Invoice/1303/'" w:xpath="/ns0:NavWordReportXmlPart[1]/ns0:Header[1]/ns0:WorkDescriptionLines[1]/ns0:WorkDescriptionLine[1]" w:storeItemID="{57684F2E-0FFC-4878-8DB9-8A197F473465}"/>
                <w:text/>
              </w:sdtPr>
              <w:sdtEndPr/>
              <w:sdtContent>
                <w:p w:rsidR="005C273C" w:rsidP="0008026D" w:rsidRDefault="001F12B5" w14:paraId="39B0E562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525CA503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652AC5A0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Draft_Invoice/1303"/>
            <w:id w:val="771446451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ItemNo_Line_Lbl[1]" w:storeItemID="{57684F2E-0FFC-4878-8DB9-8A197F473465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473337B6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Draft_Invoice/1303"/>
            <w:id w:val="154539984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Description_Line_Lbl[1]" w:storeItemID="{57684F2E-0FFC-4878-8DB9-8A197F473465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2ED0FDF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Draft_Invoice/1303"/>
            <w:id w:val="616415257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Quantity_Line_Lbl[1]" w:storeItemID="{57684F2E-0FFC-4878-8DB9-8A197F473465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B868DD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63FB606B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Draft_Invoice/1303"/>
            <w:id w:val="-152107923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UnitPrice_Lbl[1]" w:storeItemID="{57684F2E-0FFC-4878-8DB9-8A197F473465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DAECC60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75E3611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Draft_Invoice/1303"/>
            <w:id w:val="1291246806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VATPct_Line_Lbl[1]" w:storeItemID="{57684F2E-0FFC-4878-8DB9-8A197F473465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F1127A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Draft_Invoice/1303"/>
            <w:id w:val="153223453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Line[1]/ns0:LineAmount_Line_Lbl[1]" w:storeItemID="{57684F2E-0FFC-4878-8DB9-8A197F473465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402BA37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092C485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34EC6A36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CB36059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38842228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401F1AB1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044FE10E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07798705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5C3D6F61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3BE6CEA8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Draft_Invoice/1303"/>
          <w:id w:val="1327254768"/>
          <w15:dataBinding w:prefixMappings="xmlns:ns0='urn:microsoft-dynamics-nav/reports/Standard_Sales_Draft_Invoice/1303/'" w:xpath="/ns0:NavWordReportXmlPart[1]/ns0:Header[1]/ns0:Line" w:storeItemID="{57684F2E-0FFC-4878-8DB9-8A197F473465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572941F6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Draft_Invoice/1303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Draft_Invoice/1303/'" w:xpath="/ns0:NavWordReportXmlPart[1]/ns0:Header[1]/ns0:Line[1]/ns0:ItemNo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08026D" w:rsidRDefault="005C273C" w14:paraId="3989F2B7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Draft_Invoice/1303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Draft_Invoice/1303/'" w:xpath="/ns0:NavWordReportXmlPart[1]/ns0:Header[1]/ns0:Line[1]/ns0:Description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08026D" w:rsidRDefault="005C273C" w14:paraId="7C312C7F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2975C6" w14:paraId="0584F20F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Draft_Invoice/1303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Draft_Invoice/1303/'" w:xpath="/ns0:NavWordReportXmlPart[1]/ns0:Header[1]/ns0:Line[1]/ns0:Quantity_Line[1]" w:storeItemID="{57684F2E-0FFC-4878-8DB9-8A197F473465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Draft_Invoice/1303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Draft_Invoice/1303/'" w:xpath="/ns0:NavWordReportXmlPart[1]/ns0:Header[1]/ns0:Line[1]/ns0:UnitOfMeasur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08026D" w:rsidRDefault="005C273C" w14:paraId="5846EEE8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Draft_Invoice/1303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Draft_Invoice/1303/'" w:xpath="/ns0:NavWordReportXmlPart[1]/ns0:Header[1]/ns0:Line[1]/ns0:UnitPric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08026D" w:rsidRDefault="005C273C" w14:paraId="344822B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Draft_Invoice/1303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Draft_Invoice/1303/'" w:xpath="/ns0:NavWordReportXmlPart[1]/ns0:Header[1]/ns0:Line[1]/ns0:LineDiscountPercentTex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08026D" w:rsidRDefault="005C273C" w14:paraId="4E6941B7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Draft_Invoice/1303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Draft_Invoice/1303/'" w:xpath="/ns0:NavWordReportXmlPart[1]/ns0:Header[1]/ns0:Line[1]/ns0:VATPc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08026D" w:rsidRDefault="005C273C" w14:paraId="370AE4E5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Draft_Invoice/1303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Draft_Invoice/1303/'" w:xpath="/ns0:NavWordReportXmlPart[1]/ns0:Header[1]/ns0:Line[1]/ns0:LineAmount_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7FBEFBF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134E024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64D4507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401F8D64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5801CF5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EE39E7F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2D445085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30D1C4D3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7A78A991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20E147E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Draft_Invoice/1303"/>
          <w:id w:val="1981810996"/>
          <w15:dataBinding w:prefixMappings="xmlns:ns0='urn:microsoft-dynamics-nav/reports/Standard_Sales_Draft_Invoice/1303/'" w:xpath="/ns0:NavWordReportXmlPart[1]/ns0:Header[1]/ns0:ReportTotalsLine" w:storeItemID="{57684F2E-0FFC-4878-8DB9-8A197F473465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66FB63C3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1487B207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34C58525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1891A4AD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673839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Draft_Invoice/1303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Description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08026D" w:rsidRDefault="005C273C" w14:paraId="60E49F19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Draft_Invoice/1303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Draft_Invoice/1303/'" w:xpath="/ns0:NavWordReportXmlPart[1]/ns0:Header[1]/ns0:ReportTotalsLine[1]/ns0:Amount_ReportTotalsLine[1]" w:storeItemID="{57684F2E-0FFC-4878-8DB9-8A197F473465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08026D" w:rsidRDefault="005C273C" w14:paraId="3DB86B5B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70589E32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552F2AA5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D83F0FC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19C09C63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0D3C3538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59D2621C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770AB1EC" w14:textId="77777777">
            <w:pPr>
              <w:pStyle w:val="NoSpacing"/>
            </w:pPr>
          </w:p>
        </w:tc>
      </w:tr>
      <w:tr w:rsidRPr="005C273C" w:rsidR="005C273C" w:rsidTr="00207B33" w14:paraId="4108713A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12B9E0EC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FF681D7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EE01994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664221FF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Draft_Invoice/1303"/>
            <w:id w:val="1496384203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IncludingVATTex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121F2EAC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Draft_Invoice/1303"/>
            <w:id w:val="1661501859"/>
            <w:placeholder>
              <w:docPart w:val="2E83E9F4BA244B06B4DB5D21636C1E0A"/>
            </w:placeholder>
            <w:dataBinding w:prefixMappings="xmlns:ns0='urn:microsoft-dynamics-nav/reports/Standard_Sales_Draft_Invoice/1303/'" w:xpath="/ns0:NavWordReportXmlPart[1]/ns0:Header[1]/ns0:Totals[1]/ns0:TotalAmountIncludingVAT[1]" w:storeItemID="{57684F2E-0FFC-4878-8DB9-8A197F473465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514E39B3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D94AB8" w:rsidP="00D241D5" w:rsidRDefault="00D94AB8" w14:paraId="1EC75104" w14:textId="77777777">
      <w:pPr>
        <w:keepNext/>
        <w:spacing w:after="600"/>
        <w:rPr>
          <w:sz w:val="16"/>
          <w:szCs w:val="16"/>
        </w:rPr>
      </w:pPr>
    </w:p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D94AB8" w:rsidTr="00CB5C9D" w14:paraId="1EF0EA73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Draft_Invoice/1303"/>
            <w:id w:val="1875570075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D94AB8" w:rsidP="00CB5C9D" w:rsidRDefault="00D94AB8" w14:paraId="2A369E83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D94AB8" w:rsidP="00CB5C9D" w:rsidRDefault="00D94AB8" w14:paraId="0C6BCF00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D94AB8" w:rsidTr="00CB5C9D" w14:paraId="024BA6BC" w14:textId="77777777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Draft_Invoice/1303"/>
            <w:id w:val="-853264483"/>
            <w:placeholder>
              <w:docPart w:val="DF463869F5E04A7C9B5B33A40C204126"/>
            </w:placeholder>
            <w:dataBinding w:prefixMappings="xmlns:ns0='urn:microsoft-dynamics-nav/reports/Standard_Sales_Draft_Invoice/1303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D94AB8" w:rsidP="00CB5C9D" w:rsidRDefault="00D94AB8" w14:paraId="1B5F0124" w14:textId="77777777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D94AB8" w:rsidP="00CB5C9D" w:rsidRDefault="00D94AB8" w14:paraId="26BB80DF" w14:textId="77777777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  <w:szCs w:val="18"/>
          </w:rPr>
          <w:alias w:val="#Nav: /Header/VATClauseLine"/>
          <w:tag w:val="#Nav: Standard_Sales_Draft_Invoice/1303"/>
          <w:id w:val="1234901919"/>
          <w15:dataBinding w:prefixMappings="xmlns:ns0='urn:microsoft-dynamics-nav/reports/Standard_Sales_Draft_Invoice/1303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  <w:szCs w:val="18"/>
              </w:rPr>
              <w:id w:val="2007249026"/>
              <w:placeholder>
                <w:docPart w:val="E5E141D5A4AC4D7CAA11E491CDAC5E5A"/>
              </w:placeholder>
              <w15:repeatingSectionItem/>
            </w:sdtPr>
            <w:sdtEndPr/>
            <w:sdtContent>
              <w:tr w:rsidR="00D94AB8" w:rsidTr="00CB5C9D" w14:paraId="0F8400A3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  <w:szCs w:val="18"/>
                    </w:rPr>
                    <w:alias w:val="#Nav: /Header/VATClauseLine/VATIdentifier_VATClauseLine"/>
                    <w:tag w:val="#Nav: Standard_Sales_Draft_Invoice/1303"/>
                    <w:id w:val="-483620067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B4824DC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Description_VATClauseLine"/>
                    <w:tag w:val="#Nav: Standard_Sales_Draft_Invoice/1303"/>
                    <w:id w:val="983973089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09BAC5FF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VATClauseLine/VATAmount_VATClauseLine"/>
                    <w:tag w:val="#Nav: Standard_Sales_Draft_Invoice/1303"/>
                    <w:id w:val="-143220015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5D4A8959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r w:rsidRPr="00130FAB">
                          <w:rPr>
                            <w:sz w:val="18"/>
                            <w:szCs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D94AB8" w:rsidTr="00CB5C9D" w14:paraId="3454E314" w14:textId="77777777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61936DE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sz w:val="18"/>
                      <w:szCs w:val="18"/>
                    </w:rPr>
                    <w:alias w:val="#Nav: /Header/VATClauseLine/Description2_VATClauseLine"/>
                    <w:tag w:val="#Nav: Standard_Sales_Draft_Invoice/1303"/>
                    <w:id w:val="-751972114"/>
                    <w:placeholder>
                      <w:docPart w:val="DF463869F5E04A7C9B5B33A40C204126"/>
                    </w:placeholder>
                    <w:dataBinding w:prefixMappings="xmlns:ns0='urn:microsoft-dynamics-nav/reports/Standard_Sales_Draft_Invoice/1303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130FAB" w:rsidR="00D94AB8" w:rsidP="0008026D" w:rsidRDefault="00D94AB8" w14:paraId="205AD1B2" w14:textId="77777777">
                        <w:pPr>
                          <w:pStyle w:val="NoSpacing"/>
                          <w:rPr>
                            <w:sz w:val="18"/>
                            <w:szCs w:val="18"/>
                          </w:rPr>
                        </w:pPr>
                        <w:r w:rsidRPr="00130FAB">
                          <w:rPr>
                            <w:sz w:val="18"/>
                            <w:szCs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130FAB" w:rsidR="00D94AB8" w:rsidP="0008026D" w:rsidRDefault="00D94AB8" w14:paraId="572B547B" w14:textId="77777777">
                    <w:pPr>
                      <w:pStyle w:val="NoSpacing"/>
                      <w:rPr>
                        <w:sz w:val="18"/>
                        <w:szCs w:val="18"/>
                      </w:rPr>
                    </w:pPr>
                  </w:p>
                </w:tc>
              </w:tr>
            </w:sdtContent>
          </w:sdt>
        </w:sdtContent>
      </w:sdt>
    </w:tbl>
    <w:p w:rsidR="00D94AB8" w:rsidP="00D241D5" w:rsidRDefault="00D94AB8" w14:paraId="5F7BC4B8" w14:textId="77777777">
      <w:pPr>
        <w:keepNext/>
        <w:spacing w:after="600"/>
        <w:rPr>
          <w:sz w:val="16"/>
          <w:szCs w:val="16"/>
        </w:rPr>
      </w:pPr>
    </w:p>
    <w:sectPr w:rsidR="00D94AB8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75C6" w:rsidP="00E40C63" w:rsidRDefault="002975C6" w14:paraId="2AACA31B" w14:textId="77777777">
      <w:pPr>
        <w:spacing w:after="0"/>
      </w:pPr>
      <w:r>
        <w:separator/>
      </w:r>
    </w:p>
  </w:endnote>
  <w:endnote w:type="continuationSeparator" w:id="0">
    <w:p w:rsidR="002975C6" w:rsidP="00E40C63" w:rsidRDefault="002975C6" w14:paraId="05691B23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5E2551B3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43F4F9FF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65379974"/>
            <w:placeholder>
              <w:docPart w:val="793055E079F94161B6DB65B71A1E06D9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D241D5" w:rsidP="00D241D5" w:rsidRDefault="00D241D5" w14:paraId="44E2982E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28278AF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74D3A910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Draft_Invoice/1303"/>
            <w:id w:val="-1233780754"/>
            <w:placeholder>
              <w:docPart w:val="11E91ADE68C44861BD08E0811A89194D"/>
            </w:placeholder>
            <w:dataBinding w:prefixMappings="xmlns:ns0='urn:microsoft-dynamics-nav/reports/Standard_Sales_Draft_Invoice/1303/'" w:xpath="/ns0:NavWordReportXmlPart[1]/ns0:Header[1]/ns0:CompanyLegalStatement[1]" w:storeItemID="{57684F2E-0FFC-4878-8DB9-8A197F473465}"/>
            <w:text/>
          </w:sdtPr>
          <w:sdtEndPr/>
          <w:sdtContent>
            <w:p w:rsidR="005C273C" w:rsidP="005C273C" w:rsidRDefault="005C273C" w14:paraId="77B4F97A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256BE16F" w14:textId="77777777">
      <w:trPr>
        <w:cantSplit/>
        <w:trHeight w:val="227"/>
      </w:trPr>
      <w:sdt>
        <w:sdtPr>
          <w:alias w:val="#Nav: /Header/CompanyVATRegistrationNo_Lbl"/>
          <w:tag w:val="#Nav: Standard_Sales_Draft_Invoice/1303"/>
          <w:id w:val="-128280955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7709D2CE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Draft_Invoice/1303"/>
          <w:id w:val="-1282405612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HomePage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4EE91CC0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Draft_Invoice/1303"/>
          <w:id w:val="-1848700174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_Lbl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6000CB96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Draft_Invoice/1303"/>
          <w:id w:val="-1578736837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EMail_Lb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198F3188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735479CA" w14:textId="77777777">
      <w:trPr>
        <w:cantSplit/>
        <w:trHeight w:val="227"/>
      </w:trPr>
      <w:sdt>
        <w:sdtPr>
          <w:alias w:val="#Nav: /Header/CompanyVATRegistrationNo"/>
          <w:tag w:val="#Nav: Standard_Sales_Draft_Invoice/1303"/>
          <w:id w:val="1186173595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VATRegistration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6B42D8D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Draft_Invoice/1303"/>
          <w:id w:val="1099912146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HomePage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394445FA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Draft_Invoice/1303"/>
          <w:id w:val="204378218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PhoneNo[1]" w:storeItemID="{57684F2E-0FFC-4878-8DB9-8A197F473465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B3D53CD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Draft_Invoice/1303"/>
          <w:id w:val="387000539"/>
          <w:placeholder>
            <w:docPart w:val="F60D021828DE440AB60A57F81B574D32"/>
          </w:placeholder>
          <w:dataBinding w:prefixMappings="xmlns:ns0='urn:microsoft-dynamics-nav/reports/Standard_Sales_Draft_Invoice/1303/'" w:xpath="/ns0:NavWordReportXmlPart[1]/ns0:Header[1]/ns0:CompanyEMail[1]" w:storeItemID="{57684F2E-0FFC-4878-8DB9-8A197F473465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4AC499FE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0AD13665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75C6" w:rsidP="00E40C63" w:rsidRDefault="002975C6" w14:paraId="0EBDE73C" w14:textId="77777777">
      <w:pPr>
        <w:spacing w:after="0"/>
      </w:pPr>
      <w:r>
        <w:separator/>
      </w:r>
    </w:p>
  </w:footnote>
  <w:footnote w:type="continuationSeparator" w:id="0">
    <w:p w:rsidR="002975C6" w:rsidP="00E40C63" w:rsidRDefault="002975C6" w14:paraId="4A73B4A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31D7F" w:rsidRDefault="00F31D7F" w14:paraId="69E68FDA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3378FF2C" w14:textId="77777777">
      <w:tc>
        <w:tcPr>
          <w:tcW w:w="5098" w:type="dxa"/>
        </w:tcPr>
        <w:p w:rsidRPr="00D241D5" w:rsidR="00D241D5" w:rsidP="00D241D5" w:rsidRDefault="002975C6" w14:paraId="4DF40027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Draft_Invoice/1303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Draft_Invoice/1303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2975C6" w14:paraId="24B6B588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2975C6" w14:paraId="105EE253" w14:textId="757F6964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Draft_Invoice/1303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EA4599">
            <w:rPr>
              <w:bCs/>
              <w:noProof/>
            </w:rPr>
            <w:t>2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231D3B4F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43E1FAA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09236602" w14:textId="77777777">
      <w:tc>
        <w:tcPr>
          <w:tcW w:w="2500" w:type="pct"/>
        </w:tcPr>
        <w:p w:rsidRPr="00E111C4" w:rsidR="005C273C" w:rsidP="005C273C" w:rsidRDefault="002975C6" w14:paraId="74819DAE" w14:textId="77777777">
          <w:pPr>
            <w:pStyle w:val="Title"/>
          </w:pPr>
          <w:sdt>
            <w:sdtPr>
              <w:alias w:val="#Nav: /Header/DocumentTitle_Lbl"/>
              <w:tag w:val="#Nav: Standard_Sales_Draft_Invoice/1303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Title_Lbl[1]" w:storeItemID="{57684F2E-0FFC-4878-8DB9-8A197F473465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Draft_Invoice/1303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Draft_Invoice/1303/'" w:xpath="/ns0:NavWordReportXmlPart[1]/ns0:Header[1]/ns0:DocumentNo[1]" w:storeItemID="{57684F2E-0FFC-4878-8DB9-8A197F473465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="005C273C" w:rsidP="005C273C" w:rsidRDefault="002975C6" w14:paraId="2B8B05C9" w14:textId="0EC62777">
          <w:pPr>
            <w:pStyle w:val="Subtitle"/>
            <w:rPr>
              <w:rStyle w:val="SubtitleChar"/>
            </w:rPr>
          </w:pPr>
          <w:sdt>
            <w:sdtPr>
              <w:rPr>
                <w:rStyle w:val="SubtitleChar"/>
              </w:rPr>
              <w:alias w:val="#Nav: /Header/DocumentDate"/>
              <w:tag w:val="#Nav: Standard_Sales_Draft_Invoice/1303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Draft_Invoice/1303/'" w:xpath="/ns0:NavWordReportXmlPart[1]/ns0:Header[1]/ns0:DocumentDate[1]" w:storeItemID="{57684F2E-0FFC-4878-8DB9-8A197F473465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  <w:r w:rsidR="00083AB2">
            <w:rPr>
              <w:rStyle w:val="SubtitleChar"/>
            </w:rPr>
            <w:t xml:space="preserve"> </w:t>
          </w:r>
        </w:p>
        <w:sdt>
          <w:sdtPr>
            <w:rPr>
              <w:rStyle w:val="SubtitleChar"/>
            </w:rPr>
            <w:alias w:val="#Nav: /Header/ExternalDocumentNo__Lbl"/>
            <w:tag w:val="#Nav: Standard_Sales_Draft_Invoice/1303"/>
            <w:id w:val="-1864978722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__Lbl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="0083753F" w:rsidP="0083753F" w:rsidRDefault="00AF7338" w14:paraId="62E4AF82" w14:textId="0A750520">
              <w:pPr>
                <w:pStyle w:val="Subtitle"/>
                <w:rPr>
                  <w:rStyle w:val="SubtitleChar"/>
                </w:rPr>
              </w:pPr>
              <w:proofErr w:type="spellStart"/>
              <w:r w:rsidRPr="00AF7338">
                <w:rPr>
                  <w:rStyle w:val="SubtitleChar"/>
                </w:rPr>
                <w:t>ExternalDocumentNo</w:t>
              </w:r>
              <w:proofErr w:type="spellEnd"/>
              <w:r w:rsidRPr="00AF7338">
                <w:rPr>
                  <w:rStyle w:val="SubtitleChar"/>
                </w:rPr>
                <w:t>__</w:t>
              </w:r>
              <w:proofErr w:type="spellStart"/>
              <w:r w:rsidRPr="00AF7338">
                <w:rPr>
                  <w:rStyle w:val="SubtitleChar"/>
                </w:rPr>
                <w:t>Lbl</w:t>
              </w:r>
              <w:proofErr w:type="spellEnd"/>
            </w:p>
          </w:sdtContent>
        </w:sdt>
        <w:sdt>
          <w:sdtPr>
            <w:rPr>
              <w:rStyle w:val="SubtitleChar"/>
            </w:rPr>
            <w:alias w:val="#Nav: /Header/ExternalDocumentNo"/>
            <w:tag w:val="#Nav: Standard_Sales_Draft_Invoice/1303"/>
            <w:id w:val="-88852878"/>
            <w:placeholder>
              <w:docPart w:val="DefaultPlaceholder_-1854013440"/>
            </w:placeholder>
            <w:dataBinding w:prefixMappings="xmlns:ns0='urn:microsoft-dynamics-nav/reports/Standard_Sales_Draft_Invoice/1303/'" w:xpath="/ns0:NavWordReportXmlPart[1]/ns0:Header[1]/ns0:ExternalDocumentNo[1]" w:storeItemID="{57684F2E-0FFC-4878-8DB9-8A197F473465}"/>
            <w:text/>
          </w:sdtPr>
          <w:sdtEndPr>
            <w:rPr>
              <w:rStyle w:val="SubtitleChar"/>
            </w:rPr>
          </w:sdtEndPr>
          <w:sdtContent>
            <w:p w:rsidRPr="00AF7338" w:rsidR="00AF7338" w:rsidP="00AF7338" w:rsidRDefault="00AF7338" w14:paraId="4652642E" w14:textId="0EB1C972">
              <w:pPr>
                <w:spacing w:after="0"/>
              </w:pPr>
              <w:proofErr w:type="spellStart"/>
              <w:r w:rsidRPr="00EA4599">
                <w:rPr>
                  <w:rStyle w:val="SubtitleChar"/>
                </w:rPr>
                <w:t>ExternalDocumentNo</w:t>
              </w:r>
              <w:proofErr w:type="spellEnd"/>
            </w:p>
          </w:sdtContent>
        </w:sdt>
        <w:p w:rsidRPr="004B22F6" w:rsidR="005C273C" w:rsidP="005C273C" w:rsidRDefault="002975C6" w14:paraId="0F69C750" w14:textId="245A0336">
          <w:pPr>
            <w:pStyle w:val="Subtitle"/>
          </w:pPr>
          <w:sdt>
            <w:sdtPr>
              <w:alias w:val="#Nav: /Header/Page_Lbl"/>
              <w:tag w:val="#Nav: Standard_Sales_Draft_Invoice/1303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Draft_Invoice/1303/'" w:xpath="/ns0:NavWordReportXmlPart[1]/ns0:Header[1]/ns0:Page_Lbl[1]" w:storeItemID="{57684F2E-0FFC-4878-8DB9-8A197F473465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130FAB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81012FD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2975C6" w14:paraId="4BB56653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Draft_Invoice/1303"/>
              <w:id w:val="-1330981123"/>
              <w:dataBinding w:prefixMappings="xmlns:ns0='urn:microsoft-dynamics-nav/reports/Standard_Sales_Draft_Invoice/1303/'" w:xpath="/ns0:NavWordReportXmlPart[1]/ns0:Header[1]/ns0:CompanyPicture[1]" w:storeItemID="{57684F2E-0FFC-4878-8DB9-8A197F473465}"/>
              <w:picture/>
            </w:sdtPr>
            <w:sdtEndPr/>
            <w:sdtContent>
              <w:r w:rsidR="005C273C">
                <w:rPr>
                  <w:noProof/>
                </w:rPr>
                <w:drawing>
                  <wp:inline distT="0" distB="0" distL="0" distR="0" wp14:anchorId="093F6F12" wp14:editId="6194B0B2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2E0D04C3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026D"/>
    <w:rsid w:val="00083AB2"/>
    <w:rsid w:val="000844A3"/>
    <w:rsid w:val="00094753"/>
    <w:rsid w:val="000A665A"/>
    <w:rsid w:val="000D5A6D"/>
    <w:rsid w:val="000E071F"/>
    <w:rsid w:val="00103846"/>
    <w:rsid w:val="0011793B"/>
    <w:rsid w:val="00126D5A"/>
    <w:rsid w:val="00130FAB"/>
    <w:rsid w:val="00134A71"/>
    <w:rsid w:val="00151C73"/>
    <w:rsid w:val="001621D9"/>
    <w:rsid w:val="001B793C"/>
    <w:rsid w:val="001C071E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5C61"/>
    <w:rsid w:val="0029628E"/>
    <w:rsid w:val="002975C6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27054"/>
    <w:rsid w:val="0043195D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A2543"/>
    <w:rsid w:val="005C273C"/>
    <w:rsid w:val="005F2559"/>
    <w:rsid w:val="005F5EC9"/>
    <w:rsid w:val="005F6BCC"/>
    <w:rsid w:val="0060202A"/>
    <w:rsid w:val="006047A8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E0F96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3753F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AF7338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94AB8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A4599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1D7F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A5DB2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115db1c5758f4436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027D464B5D4815A0BC6751F2535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EA1DE-2430-4023-BEC3-50E470B8D844}"/>
      </w:docPartPr>
      <w:docPartBody>
        <w:p w:rsidR="00D67D5F" w:rsidRDefault="007F0EB0" w:rsidP="007F0EB0">
          <w:pPr>
            <w:pStyle w:val="C4027D464B5D4815A0BC6751F25356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6F5F8E90F5643FAA719A81EA6F884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30F902-23EE-48AA-88FF-5A6674CE00F1}"/>
      </w:docPartPr>
      <w:docPartBody>
        <w:p w:rsidR="00D67D5F" w:rsidRDefault="007F0EB0" w:rsidP="007F0EB0">
          <w:pPr>
            <w:pStyle w:val="56F5F8E90F5643FAA719A81EA6F884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0143EF8F5694C75B253BF47962E16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18EE40-4F66-4D81-A038-62DF487AD469}"/>
      </w:docPartPr>
      <w:docPartBody>
        <w:p w:rsidR="00D67D5F" w:rsidRDefault="007F0EB0" w:rsidP="007F0EB0">
          <w:pPr>
            <w:pStyle w:val="10143EF8F5694C75B253BF47962E16A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D6775A7FCC648749F70749DDD7C7C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B105CA-1D32-4C80-91E4-0FAFB2EC9CD8}"/>
      </w:docPartPr>
      <w:docPartBody>
        <w:p w:rsidR="00D67D5F" w:rsidRDefault="007F0EB0" w:rsidP="007F0EB0">
          <w:pPr>
            <w:pStyle w:val="BD6775A7FCC648749F70749DDD7C7C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C2B043F3D34C0084D795C2D42292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021F4F-3010-4C93-A368-794343CC97A0}"/>
      </w:docPartPr>
      <w:docPartBody>
        <w:p w:rsidR="00D67D5F" w:rsidRDefault="007F0EB0" w:rsidP="007F0EB0">
          <w:pPr>
            <w:pStyle w:val="B0C2B043F3D34C0084D795C2D42292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762CFA600EA484C895E0365359191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6E9C57-8A6B-4230-9606-E31C9BFA1A03}"/>
      </w:docPartPr>
      <w:docPartBody>
        <w:p w:rsidR="00D67D5F" w:rsidRDefault="007F0EB0" w:rsidP="007F0EB0">
          <w:pPr>
            <w:pStyle w:val="8762CFA600EA484C895E0365359191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298F63108D4484ADC5C739D6DBB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A5714-2699-464D-9502-36D890402BA6}"/>
      </w:docPartPr>
      <w:docPartBody>
        <w:p w:rsidR="00D67D5F" w:rsidRDefault="007F0EB0" w:rsidP="007F0EB0">
          <w:pPr>
            <w:pStyle w:val="64298F63108D4484ADC5C739D6DBB60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C59D29E114A44AD86C93511008845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EDE4FF-B0C9-45B7-94A9-D8C20E23CB3A}"/>
      </w:docPartPr>
      <w:docPartBody>
        <w:p w:rsidR="00D67D5F" w:rsidRDefault="007F0EB0" w:rsidP="007F0EB0">
          <w:pPr>
            <w:pStyle w:val="8C59D29E114A44AD86C935110088452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0B7F7D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0B7F7D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463869F5E04A7C9B5B33A40C2041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9FD648-2C25-4A8E-8636-CDBF217E4DE4}"/>
      </w:docPartPr>
      <w:docPartBody>
        <w:p w:rsidR="00F13833" w:rsidRDefault="004A4A70" w:rsidP="004A4A70">
          <w:pPr>
            <w:pStyle w:val="DF463869F5E04A7C9B5B33A40C204126"/>
          </w:pPr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E5E141D5A4AC4D7CAA11E491CDAC5E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5B3590-AA48-47DD-8E43-02B1C4DF9224}"/>
      </w:docPartPr>
      <w:docPartBody>
        <w:p w:rsidR="00F13833" w:rsidRDefault="004A4A70" w:rsidP="004A4A70">
          <w:pPr>
            <w:pStyle w:val="E5E141D5A4AC4D7CAA11E491CDAC5E5A"/>
          </w:pPr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0B7F7D"/>
    <w:rsid w:val="000E2835"/>
    <w:rsid w:val="00134C5E"/>
    <w:rsid w:val="00246067"/>
    <w:rsid w:val="002A00F8"/>
    <w:rsid w:val="003219F4"/>
    <w:rsid w:val="00401A56"/>
    <w:rsid w:val="00401A72"/>
    <w:rsid w:val="004215D2"/>
    <w:rsid w:val="004A4A70"/>
    <w:rsid w:val="007F0EB0"/>
    <w:rsid w:val="008139A2"/>
    <w:rsid w:val="008506F4"/>
    <w:rsid w:val="00985FBF"/>
    <w:rsid w:val="00AA4803"/>
    <w:rsid w:val="00D67D5F"/>
    <w:rsid w:val="00E7673F"/>
    <w:rsid w:val="00ED5325"/>
    <w:rsid w:val="00ED68E7"/>
    <w:rsid w:val="00EE2183"/>
    <w:rsid w:val="00EF62B4"/>
    <w:rsid w:val="00F1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4A70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DBE6A41EAFBD4DF1826D05E6ACB034B7">
    <w:name w:val="DBE6A41EAFBD4DF1826D05E6ACB034B7"/>
    <w:rsid w:val="003219F4"/>
    <w:rPr>
      <w:lang w:val="da-DK" w:eastAsia="da-DK"/>
    </w:rPr>
  </w:style>
  <w:style w:type="paragraph" w:customStyle="1" w:styleId="DF463869F5E04A7C9B5B33A40C204126">
    <w:name w:val="DF463869F5E04A7C9B5B33A40C204126"/>
    <w:rsid w:val="004A4A70"/>
  </w:style>
  <w:style w:type="paragraph" w:customStyle="1" w:styleId="E5E141D5A4AC4D7CAA11E491CDAC5E5A">
    <w:name w:val="E5E141D5A4AC4D7CAA11E491CDAC5E5A"/>
    <w:rsid w:val="004A4A7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D r a f t _ I n v o i c e / 1 3 0 3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_ L b l > E x t e r n a l D o c u m e n t N o _ _ L b l < / E x t e r n a l D o c u m e n t N o _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I n v o i c e N o P o s i t i o n _ L b l > I n v o i c e N o P o s i t i o n _ L b l < / I n v o i c e N o P o s i t i o n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3550ED9-B04F-45D0-8EA1-3653079C1C65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166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2018-09-06T11:38:11.0657212Z</dcterms:created>
  <dcterms:modified xsi:type="dcterms:W3CDTF">2018-09-06T11:38:11.0657212Z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v-stpav@microsoft.com</vt:lpwstr>
  </property>
  <property fmtid="{D5CDD505-2E9C-101B-9397-08002B2CF9AE}" pid="5" name="MSIP_Label_f42aa342-8706-4288-bd11-ebb85995028c_SetDate">
    <vt:lpwstr>2018-02-21T10:17:01.1628601Z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